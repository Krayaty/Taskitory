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D0F28" w14:textId="77777777" w:rsidR="008B0601" w:rsidRPr="00EA5B24" w:rsidRDefault="008B0601" w:rsidP="008B0601">
      <w:pPr>
        <w:pStyle w:val="Titelberschrift"/>
        <w:spacing w:before="0" w:after="0" w:line="240" w:lineRule="auto"/>
        <w:rPr>
          <w:b/>
          <w:bCs/>
          <w:sz w:val="24"/>
          <w:szCs w:val="24"/>
        </w:rPr>
      </w:pPr>
    </w:p>
    <w:p w14:paraId="36AB3DA9" w14:textId="60172048" w:rsidR="00152E69" w:rsidRPr="00EA5B24" w:rsidRDefault="001E623D" w:rsidP="00985CD8">
      <w:pPr>
        <w:pStyle w:val="Titelberschrift"/>
      </w:pPr>
      <w:bookmarkStart w:id="0" w:name="_Toc66548736"/>
      <w:bookmarkStart w:id="1" w:name="_Toc66897749"/>
      <w:bookmarkStart w:id="2" w:name="_Toc93146816"/>
      <w:bookmarkStart w:id="3" w:name="_Toc97828053"/>
      <w:r w:rsidRPr="00EA5B24">
        <w:t>Technische</w:t>
      </w:r>
      <w:bookmarkEnd w:id="0"/>
      <w:bookmarkEnd w:id="1"/>
      <w:r w:rsidRPr="00EA5B24">
        <w:t xml:space="preserve"> Dokumentation des Projekts „</w:t>
      </w:r>
      <w:proofErr w:type="spellStart"/>
      <w:r w:rsidRPr="00EA5B24">
        <w:t>Taskitory</w:t>
      </w:r>
      <w:proofErr w:type="spellEnd"/>
      <w:r w:rsidRPr="00EA5B24">
        <w:t>“</w:t>
      </w:r>
      <w:bookmarkEnd w:id="2"/>
      <w:bookmarkEnd w:id="3"/>
    </w:p>
    <w:p w14:paraId="626944D9" w14:textId="77777777" w:rsidR="00152E69" w:rsidRPr="00EA5B24" w:rsidRDefault="00152E69" w:rsidP="002C53A5">
      <w:pPr>
        <w:jc w:val="center"/>
        <w:outlineLvl w:val="0"/>
      </w:pPr>
    </w:p>
    <w:p w14:paraId="7B832B78" w14:textId="3E44514B" w:rsidR="00BB4A43" w:rsidRPr="00EA5B24" w:rsidRDefault="001E623D" w:rsidP="005B3709">
      <w:pPr>
        <w:spacing w:after="1200" w:line="360" w:lineRule="auto"/>
        <w:jc w:val="center"/>
        <w:rPr>
          <w:rFonts w:ascii="Cambria" w:hAnsi="Cambria"/>
        </w:rPr>
      </w:pPr>
      <w:r w:rsidRPr="00EA5B24">
        <w:rPr>
          <w:rFonts w:ascii="Cambria" w:hAnsi="Cambria"/>
        </w:rPr>
        <w:t>Programmentwurf für die Vorlesung Software Engineering II</w:t>
      </w:r>
    </w:p>
    <w:p w14:paraId="72279759" w14:textId="77777777" w:rsidR="00152E69" w:rsidRPr="00EA5B24" w:rsidRDefault="00152E69" w:rsidP="00975107">
      <w:pPr>
        <w:spacing w:after="120" w:line="360" w:lineRule="auto"/>
        <w:jc w:val="center"/>
        <w:rPr>
          <w:rFonts w:ascii="Cambria" w:hAnsi="Cambria"/>
        </w:rPr>
      </w:pPr>
      <w:r w:rsidRPr="00EA5B24">
        <w:rPr>
          <w:rFonts w:ascii="Cambria" w:hAnsi="Cambria"/>
        </w:rPr>
        <w:t>für die Prüfung zum</w:t>
      </w:r>
    </w:p>
    <w:p w14:paraId="73E61BCD" w14:textId="77777777" w:rsidR="00152E69" w:rsidRPr="00EA5B24" w:rsidRDefault="00152E69" w:rsidP="00975107">
      <w:pPr>
        <w:spacing w:after="160" w:line="360" w:lineRule="auto"/>
        <w:jc w:val="center"/>
        <w:rPr>
          <w:rFonts w:ascii="Cambria" w:hAnsi="Cambria"/>
        </w:rPr>
      </w:pPr>
      <w:r w:rsidRPr="00EA5B24">
        <w:rPr>
          <w:rFonts w:ascii="Cambria" w:hAnsi="Cambria"/>
        </w:rPr>
        <w:t xml:space="preserve">Bachelor </w:t>
      </w:r>
      <w:proofErr w:type="spellStart"/>
      <w:r w:rsidRPr="00EA5B24">
        <w:rPr>
          <w:rFonts w:ascii="Cambria" w:hAnsi="Cambria"/>
        </w:rPr>
        <w:t>of</w:t>
      </w:r>
      <w:proofErr w:type="spellEnd"/>
      <w:r w:rsidRPr="00EA5B24">
        <w:rPr>
          <w:rFonts w:ascii="Cambria" w:hAnsi="Cambria"/>
        </w:rPr>
        <w:t xml:space="preserve"> Science</w:t>
      </w:r>
    </w:p>
    <w:p w14:paraId="5DC58C05" w14:textId="77777777" w:rsidR="00152E69" w:rsidRPr="00EA5B24" w:rsidRDefault="00152E69" w:rsidP="00975107">
      <w:pPr>
        <w:spacing w:after="60"/>
        <w:jc w:val="center"/>
        <w:rPr>
          <w:rFonts w:ascii="Cambria" w:hAnsi="Cambria"/>
        </w:rPr>
      </w:pPr>
      <w:r w:rsidRPr="00EA5B24">
        <w:rPr>
          <w:rFonts w:ascii="Cambria" w:hAnsi="Cambria"/>
        </w:rPr>
        <w:t>des Studiengangs Informatik</w:t>
      </w:r>
    </w:p>
    <w:p w14:paraId="7E998217" w14:textId="77777777" w:rsidR="00152E69" w:rsidRPr="00EA5B24" w:rsidRDefault="00152E69" w:rsidP="00975107">
      <w:pPr>
        <w:spacing w:after="120" w:line="360" w:lineRule="auto"/>
        <w:jc w:val="center"/>
        <w:rPr>
          <w:rFonts w:ascii="Cambria" w:hAnsi="Cambria"/>
        </w:rPr>
      </w:pPr>
      <w:r w:rsidRPr="00EA5B24">
        <w:rPr>
          <w:rFonts w:ascii="Cambria" w:hAnsi="Cambria"/>
        </w:rPr>
        <w:t>Studienrichtung Angewandte Informatik</w:t>
      </w:r>
    </w:p>
    <w:p w14:paraId="6220AA3C" w14:textId="77777777" w:rsidR="00152E69" w:rsidRPr="00EA5B24" w:rsidRDefault="00152E69" w:rsidP="00975107">
      <w:pPr>
        <w:spacing w:after="120" w:line="360" w:lineRule="auto"/>
        <w:jc w:val="center"/>
        <w:rPr>
          <w:rFonts w:ascii="Cambria" w:hAnsi="Cambria"/>
        </w:rPr>
      </w:pPr>
      <w:r w:rsidRPr="00EA5B24">
        <w:rPr>
          <w:rFonts w:ascii="Cambria" w:hAnsi="Cambria"/>
        </w:rPr>
        <w:t>an der</w:t>
      </w:r>
    </w:p>
    <w:p w14:paraId="1A2F9FA2" w14:textId="77777777" w:rsidR="00152E69" w:rsidRPr="00EA5B24" w:rsidRDefault="00152E69" w:rsidP="002C53A5">
      <w:pPr>
        <w:spacing w:after="160" w:line="360" w:lineRule="auto"/>
        <w:jc w:val="center"/>
        <w:rPr>
          <w:rFonts w:ascii="Cambria" w:hAnsi="Cambria"/>
        </w:rPr>
      </w:pPr>
      <w:r w:rsidRPr="00EA5B24">
        <w:rPr>
          <w:rFonts w:ascii="Cambria" w:hAnsi="Cambria"/>
        </w:rPr>
        <w:t>Dualen Hochschule Baden-Württemberg Karlsruhe</w:t>
      </w:r>
    </w:p>
    <w:p w14:paraId="300BC98B" w14:textId="77777777" w:rsidR="00152E69" w:rsidRPr="00EA5B24" w:rsidRDefault="00152E69" w:rsidP="00975107">
      <w:pPr>
        <w:spacing w:after="160" w:line="360" w:lineRule="auto"/>
        <w:jc w:val="center"/>
        <w:rPr>
          <w:rFonts w:ascii="Cambria" w:hAnsi="Cambria"/>
        </w:rPr>
      </w:pPr>
      <w:r w:rsidRPr="00EA5B24">
        <w:rPr>
          <w:rFonts w:ascii="Cambria" w:hAnsi="Cambria"/>
        </w:rPr>
        <w:t>von</w:t>
      </w:r>
    </w:p>
    <w:p w14:paraId="4F3F9C1B" w14:textId="77777777" w:rsidR="00152E69" w:rsidRPr="00EA5B24" w:rsidRDefault="00152E69" w:rsidP="00975107">
      <w:pPr>
        <w:spacing w:after="360" w:line="360" w:lineRule="auto"/>
        <w:jc w:val="center"/>
        <w:rPr>
          <w:rFonts w:ascii="Cambria" w:hAnsi="Cambria"/>
        </w:rPr>
      </w:pPr>
      <w:r w:rsidRPr="00EA5B24">
        <w:rPr>
          <w:rFonts w:ascii="Cambria" w:hAnsi="Cambria"/>
        </w:rPr>
        <w:t xml:space="preserve">Fabian </w:t>
      </w:r>
      <w:proofErr w:type="spellStart"/>
      <w:r w:rsidRPr="00EA5B24">
        <w:rPr>
          <w:rFonts w:ascii="Cambria" w:hAnsi="Cambria"/>
        </w:rPr>
        <w:t>Schwickert</w:t>
      </w:r>
      <w:proofErr w:type="spellEnd"/>
    </w:p>
    <w:p w14:paraId="44EE9C64" w14:textId="71F54627" w:rsidR="005B3709" w:rsidRPr="00EA5B24" w:rsidRDefault="008C5F2F" w:rsidP="005B3709">
      <w:pPr>
        <w:spacing w:after="1560" w:line="360" w:lineRule="auto"/>
        <w:jc w:val="center"/>
        <w:rPr>
          <w:rFonts w:ascii="Cambria" w:hAnsi="Cambria"/>
          <w:color w:val="000000" w:themeColor="text1"/>
        </w:rPr>
      </w:pPr>
      <w:r w:rsidRPr="00EA5B24">
        <w:rPr>
          <w:rFonts w:ascii="Cambria" w:hAnsi="Cambria"/>
          <w:color w:val="FF0000"/>
        </w:rPr>
        <w:t>16</w:t>
      </w:r>
      <w:r w:rsidR="007F2C13" w:rsidRPr="00EA5B24">
        <w:rPr>
          <w:rFonts w:ascii="Cambria" w:hAnsi="Cambria"/>
          <w:color w:val="FF0000"/>
        </w:rPr>
        <w:t>. M</w:t>
      </w:r>
      <w:r w:rsidR="001E623D" w:rsidRPr="00EA5B24">
        <w:rPr>
          <w:rFonts w:ascii="Cambria" w:hAnsi="Cambria"/>
          <w:color w:val="FF0000"/>
        </w:rPr>
        <w:t>ai</w:t>
      </w:r>
      <w:r w:rsidR="007F2C13" w:rsidRPr="00EA5B24">
        <w:rPr>
          <w:rFonts w:ascii="Cambria" w:hAnsi="Cambria"/>
          <w:color w:val="000000" w:themeColor="text1"/>
        </w:rPr>
        <w:t xml:space="preserve"> 202</w:t>
      </w:r>
      <w:r w:rsidR="001E623D" w:rsidRPr="00EA5B24">
        <w:rPr>
          <w:rFonts w:ascii="Cambria" w:hAnsi="Cambria"/>
          <w:color w:val="000000" w:themeColor="text1"/>
        </w:rPr>
        <w:t>2</w:t>
      </w:r>
    </w:p>
    <w:p w14:paraId="08249F4C" w14:textId="77777777" w:rsidR="00152E69" w:rsidRPr="00EA5B24" w:rsidRDefault="00152E69" w:rsidP="00BB4A43">
      <w:pPr>
        <w:rPr>
          <w:rFonts w:ascii="Cambria" w:hAnsi="Cambria"/>
        </w:rPr>
      </w:pPr>
    </w:p>
    <w:p w14:paraId="7FFFCD6B" w14:textId="6FE21C66" w:rsidR="00152E69" w:rsidRPr="00EA5B24" w:rsidRDefault="00152E69" w:rsidP="00BB4A43">
      <w:pPr>
        <w:tabs>
          <w:tab w:val="right" w:leader="dot" w:pos="9072"/>
        </w:tabs>
        <w:spacing w:after="120" w:line="360" w:lineRule="auto"/>
        <w:rPr>
          <w:rFonts w:ascii="Cambria" w:hAnsi="Cambria"/>
        </w:rPr>
      </w:pPr>
      <w:r w:rsidRPr="00EA5B24">
        <w:rPr>
          <w:rFonts w:ascii="Cambria" w:hAnsi="Cambria"/>
        </w:rPr>
        <w:t>Matrikelnummer</w:t>
      </w:r>
      <w:r w:rsidR="00851923" w:rsidRPr="00EA5B24">
        <w:rPr>
          <w:rFonts w:ascii="Cambria" w:hAnsi="Cambria"/>
        </w:rPr>
        <w:t xml:space="preserve"> </w:t>
      </w:r>
      <w:r w:rsidR="00BB4A43" w:rsidRPr="00EA5B24">
        <w:rPr>
          <w:rFonts w:ascii="Cambria" w:hAnsi="Cambria"/>
        </w:rPr>
        <w:tab/>
      </w:r>
      <w:r w:rsidR="00851923" w:rsidRPr="00EA5B24">
        <w:rPr>
          <w:rFonts w:ascii="Cambria" w:hAnsi="Cambria"/>
        </w:rPr>
        <w:t xml:space="preserve"> </w:t>
      </w:r>
      <w:r w:rsidR="00DC0101" w:rsidRPr="00EA5B24">
        <w:rPr>
          <w:rFonts w:ascii="Cambria" w:hAnsi="Cambria"/>
          <w:color w:val="000000" w:themeColor="text1"/>
        </w:rPr>
        <w:t>4439027</w:t>
      </w:r>
    </w:p>
    <w:p w14:paraId="13788586" w14:textId="2F306D69" w:rsidR="00152E69" w:rsidRPr="00EA5B24" w:rsidRDefault="00152E69" w:rsidP="00BB4A43">
      <w:pPr>
        <w:tabs>
          <w:tab w:val="right" w:leader="dot" w:pos="9072"/>
        </w:tabs>
        <w:spacing w:after="120" w:line="360" w:lineRule="auto"/>
        <w:rPr>
          <w:rFonts w:ascii="Cambria" w:hAnsi="Cambria"/>
        </w:rPr>
      </w:pPr>
      <w:r w:rsidRPr="00EA5B24">
        <w:rPr>
          <w:rFonts w:ascii="Cambria" w:hAnsi="Cambria"/>
        </w:rPr>
        <w:t>Kurs</w:t>
      </w:r>
      <w:r w:rsidR="00851923" w:rsidRPr="00EA5B24">
        <w:rPr>
          <w:rFonts w:ascii="Cambria" w:hAnsi="Cambria"/>
        </w:rPr>
        <w:t xml:space="preserve"> </w:t>
      </w:r>
      <w:r w:rsidR="00BB4A43" w:rsidRPr="00EA5B24">
        <w:rPr>
          <w:rFonts w:ascii="Cambria" w:hAnsi="Cambria"/>
        </w:rPr>
        <w:tab/>
      </w:r>
      <w:r w:rsidR="00851923" w:rsidRPr="00EA5B24">
        <w:rPr>
          <w:rFonts w:ascii="Cambria" w:hAnsi="Cambria"/>
        </w:rPr>
        <w:t xml:space="preserve"> </w:t>
      </w:r>
      <w:r w:rsidRPr="00EA5B24">
        <w:rPr>
          <w:rFonts w:ascii="Cambria" w:hAnsi="Cambria"/>
        </w:rPr>
        <w:t>TINF19 B4</w:t>
      </w:r>
    </w:p>
    <w:p w14:paraId="11A71EB4" w14:textId="6DFD72F7" w:rsidR="00152E69" w:rsidRPr="00EA5B24" w:rsidRDefault="00152E69" w:rsidP="00BB4A43">
      <w:pPr>
        <w:tabs>
          <w:tab w:val="right" w:leader="dot" w:pos="9072"/>
        </w:tabs>
        <w:spacing w:after="120" w:line="360" w:lineRule="auto"/>
        <w:rPr>
          <w:rFonts w:ascii="Cambria" w:hAnsi="Cambria"/>
        </w:rPr>
      </w:pPr>
      <w:r w:rsidRPr="00EA5B24">
        <w:rPr>
          <w:rFonts w:ascii="Cambria" w:hAnsi="Cambria"/>
        </w:rPr>
        <w:t>Ausbildungsfirm</w:t>
      </w:r>
      <w:r w:rsidR="00BB4A43" w:rsidRPr="00EA5B24">
        <w:rPr>
          <w:rFonts w:ascii="Cambria" w:hAnsi="Cambria"/>
        </w:rPr>
        <w:t>a</w:t>
      </w:r>
      <w:r w:rsidR="00851923" w:rsidRPr="00EA5B24">
        <w:rPr>
          <w:rFonts w:ascii="Cambria" w:hAnsi="Cambria"/>
        </w:rPr>
        <w:t xml:space="preserve"> </w:t>
      </w:r>
      <w:r w:rsidR="00BB4A43" w:rsidRPr="00EA5B24">
        <w:rPr>
          <w:rFonts w:ascii="Cambria" w:hAnsi="Cambria"/>
        </w:rPr>
        <w:tab/>
      </w:r>
      <w:r w:rsidR="00851923" w:rsidRPr="00EA5B24">
        <w:rPr>
          <w:rFonts w:ascii="Cambria" w:hAnsi="Cambria"/>
        </w:rPr>
        <w:t xml:space="preserve"> </w:t>
      </w:r>
      <w:r w:rsidRPr="00EA5B24">
        <w:rPr>
          <w:rFonts w:ascii="Cambria" w:hAnsi="Cambria"/>
        </w:rPr>
        <w:t>Siemens AG</w:t>
      </w:r>
      <w:r w:rsidR="00595EC1" w:rsidRPr="00EA5B24">
        <w:rPr>
          <w:rFonts w:ascii="Cambria" w:hAnsi="Cambria"/>
        </w:rPr>
        <w:t xml:space="preserve">, </w:t>
      </w:r>
      <w:r w:rsidRPr="00EA5B24">
        <w:rPr>
          <w:rFonts w:ascii="Cambria" w:hAnsi="Cambria"/>
        </w:rPr>
        <w:t>Karlsruhe</w:t>
      </w:r>
    </w:p>
    <w:p w14:paraId="7CCC7130" w14:textId="4AEA71CB" w:rsidR="00F360B1" w:rsidRPr="00EA5B24" w:rsidRDefault="00152E69" w:rsidP="00F84223">
      <w:pPr>
        <w:tabs>
          <w:tab w:val="right" w:leader="dot" w:pos="9072"/>
        </w:tabs>
        <w:spacing w:after="120" w:line="360" w:lineRule="auto"/>
        <w:rPr>
          <w:rFonts w:ascii="Cambria" w:hAnsi="Cambria"/>
        </w:rPr>
      </w:pPr>
      <w:r w:rsidRPr="00EA5B24">
        <w:rPr>
          <w:rFonts w:ascii="Cambria" w:hAnsi="Cambria"/>
        </w:rPr>
        <w:t>Gutachter der Studienakademie</w:t>
      </w:r>
      <w:r w:rsidR="00851923" w:rsidRPr="00EA5B24">
        <w:rPr>
          <w:rFonts w:ascii="Cambria" w:hAnsi="Cambria"/>
        </w:rPr>
        <w:t xml:space="preserve"> </w:t>
      </w:r>
      <w:r w:rsidRPr="00EA5B24">
        <w:rPr>
          <w:rFonts w:ascii="Cambria" w:hAnsi="Cambria"/>
        </w:rPr>
        <w:tab/>
      </w:r>
      <w:r w:rsidR="00851923" w:rsidRPr="00EA5B24">
        <w:rPr>
          <w:rFonts w:ascii="Cambria" w:hAnsi="Cambria"/>
        </w:rPr>
        <w:t xml:space="preserve"> </w:t>
      </w:r>
      <w:r w:rsidR="00A83B4E" w:rsidRPr="00EA5B24">
        <w:rPr>
          <w:rFonts w:ascii="Cambria" w:hAnsi="Cambria"/>
          <w:color w:val="000000" w:themeColor="text1"/>
        </w:rPr>
        <w:t xml:space="preserve">Mirko </w:t>
      </w:r>
      <w:proofErr w:type="spellStart"/>
      <w:r w:rsidR="00A83B4E" w:rsidRPr="00EA5B24">
        <w:rPr>
          <w:rFonts w:ascii="Cambria" w:hAnsi="Cambria"/>
          <w:color w:val="000000" w:themeColor="text1"/>
        </w:rPr>
        <w:t>Dostmann</w:t>
      </w:r>
      <w:proofErr w:type="spellEnd"/>
    </w:p>
    <w:p w14:paraId="56313632" w14:textId="77777777" w:rsidR="00F7472F" w:rsidRPr="00EA5B24" w:rsidRDefault="00F7472F">
      <w:pPr>
        <w:rPr>
          <w:b/>
          <w:bCs/>
          <w:sz w:val="28"/>
        </w:rPr>
      </w:pPr>
      <w:bookmarkStart w:id="4" w:name="_Toc270506265"/>
      <w:r w:rsidRPr="00EA5B24">
        <w:br w:type="page"/>
      </w:r>
    </w:p>
    <w:p w14:paraId="38F90AD5" w14:textId="77777777" w:rsidR="00E3281C" w:rsidRPr="00EA5B24" w:rsidRDefault="0094609B" w:rsidP="001A71CA">
      <w:pPr>
        <w:pStyle w:val="Verzeichnisberschrift"/>
      </w:pPr>
      <w:bookmarkStart w:id="5" w:name="_Toc97828054"/>
      <w:r w:rsidRPr="00EA5B24">
        <w:lastRenderedPageBreak/>
        <w:t>Inhaltsverzeichnis</w:t>
      </w:r>
      <w:bookmarkEnd w:id="4"/>
      <w:bookmarkEnd w:id="5"/>
    </w:p>
    <w:bookmarkStart w:id="6" w:name="_Toc269368680"/>
    <w:p w14:paraId="6E503BF4" w14:textId="17F45663" w:rsidR="008865C2" w:rsidRPr="00EA5B24" w:rsidRDefault="00D104B3" w:rsidP="008865C2">
      <w:pPr>
        <w:pStyle w:val="Inhaltsverzeichnistopeng"/>
        <w:rPr>
          <w:rFonts w:asciiTheme="minorHAnsi" w:eastAsiaTheme="minorEastAsia" w:hAnsiTheme="minorHAnsi" w:cstheme="minorBidi"/>
        </w:rPr>
      </w:pPr>
      <w:r w:rsidRPr="00EA5B24">
        <w:fldChar w:fldCharType="begin"/>
      </w:r>
      <w:r w:rsidRPr="00EA5B24">
        <w:instrText xml:space="preserve"> TOC \o "1-3" \h \z \u </w:instrText>
      </w:r>
      <w:r w:rsidRPr="00EA5B24">
        <w:fldChar w:fldCharType="separate"/>
      </w:r>
      <w:hyperlink w:anchor="_Toc97828054" w:history="1">
        <w:r w:rsidR="008865C2" w:rsidRPr="00EA5B24">
          <w:rPr>
            <w:rStyle w:val="Hyperlink"/>
          </w:rPr>
          <w:t>Inhaltsverzeichnis</w:t>
        </w:r>
        <w:r w:rsidR="008865C2" w:rsidRPr="00EA5B24">
          <w:rPr>
            <w:webHidden/>
          </w:rPr>
          <w:tab/>
        </w:r>
        <w:r w:rsidR="008865C2" w:rsidRPr="00EA5B24">
          <w:rPr>
            <w:webHidden/>
          </w:rPr>
          <w:fldChar w:fldCharType="begin"/>
        </w:r>
        <w:r w:rsidR="008865C2" w:rsidRPr="00EA5B24">
          <w:rPr>
            <w:webHidden/>
          </w:rPr>
          <w:instrText xml:space="preserve"> PAGEREF _Toc97828054 \h </w:instrText>
        </w:r>
        <w:r w:rsidR="008865C2" w:rsidRPr="00EA5B24">
          <w:rPr>
            <w:webHidden/>
          </w:rPr>
        </w:r>
        <w:r w:rsidR="008865C2" w:rsidRPr="00EA5B24">
          <w:rPr>
            <w:webHidden/>
          </w:rPr>
          <w:fldChar w:fldCharType="separate"/>
        </w:r>
        <w:r w:rsidR="008865C2" w:rsidRPr="00EA5B24">
          <w:rPr>
            <w:webHidden/>
          </w:rPr>
          <w:t>II</w:t>
        </w:r>
        <w:r w:rsidR="008865C2" w:rsidRPr="00EA5B24">
          <w:rPr>
            <w:webHidden/>
          </w:rPr>
          <w:fldChar w:fldCharType="end"/>
        </w:r>
      </w:hyperlink>
    </w:p>
    <w:p w14:paraId="1718FFB2" w14:textId="7D482D3D" w:rsidR="008865C2" w:rsidRPr="00EA5B24" w:rsidRDefault="0001145B" w:rsidP="008865C2">
      <w:pPr>
        <w:pStyle w:val="Inhaltsverzeichnistopeng"/>
        <w:rPr>
          <w:rFonts w:asciiTheme="minorHAnsi" w:eastAsiaTheme="minorEastAsia" w:hAnsiTheme="minorHAnsi" w:cstheme="minorBidi"/>
        </w:rPr>
      </w:pPr>
      <w:hyperlink w:anchor="_Toc97828055" w:history="1">
        <w:r w:rsidR="008865C2" w:rsidRPr="00EA5B24">
          <w:rPr>
            <w:rStyle w:val="Hyperlink"/>
          </w:rPr>
          <w:t>Abbildungsverzeichnis</w:t>
        </w:r>
        <w:r w:rsidR="008865C2" w:rsidRPr="00EA5B24">
          <w:rPr>
            <w:webHidden/>
          </w:rPr>
          <w:tab/>
        </w:r>
        <w:r w:rsidR="008865C2" w:rsidRPr="00EA5B24">
          <w:rPr>
            <w:webHidden/>
          </w:rPr>
          <w:fldChar w:fldCharType="begin"/>
        </w:r>
        <w:r w:rsidR="008865C2" w:rsidRPr="00EA5B24">
          <w:rPr>
            <w:webHidden/>
          </w:rPr>
          <w:instrText xml:space="preserve"> PAGEREF _Toc97828055 \h </w:instrText>
        </w:r>
        <w:r w:rsidR="008865C2" w:rsidRPr="00EA5B24">
          <w:rPr>
            <w:webHidden/>
          </w:rPr>
        </w:r>
        <w:r w:rsidR="008865C2" w:rsidRPr="00EA5B24">
          <w:rPr>
            <w:webHidden/>
          </w:rPr>
          <w:fldChar w:fldCharType="separate"/>
        </w:r>
        <w:r w:rsidR="008865C2" w:rsidRPr="00EA5B24">
          <w:rPr>
            <w:webHidden/>
          </w:rPr>
          <w:t>III</w:t>
        </w:r>
        <w:r w:rsidR="008865C2" w:rsidRPr="00EA5B24">
          <w:rPr>
            <w:webHidden/>
          </w:rPr>
          <w:fldChar w:fldCharType="end"/>
        </w:r>
      </w:hyperlink>
    </w:p>
    <w:p w14:paraId="3516137A" w14:textId="2C1F69D2" w:rsidR="008865C2" w:rsidRPr="00EA5B24" w:rsidRDefault="0001145B" w:rsidP="008865C2">
      <w:pPr>
        <w:pStyle w:val="Inhaltsverzeichnistopeng"/>
        <w:rPr>
          <w:rFonts w:asciiTheme="minorHAnsi" w:eastAsiaTheme="minorEastAsia" w:hAnsiTheme="minorHAnsi" w:cstheme="minorBidi"/>
        </w:rPr>
      </w:pPr>
      <w:hyperlink w:anchor="_Toc97828056" w:history="1">
        <w:r w:rsidR="008865C2" w:rsidRPr="00EA5B24">
          <w:rPr>
            <w:rStyle w:val="Hyperlink"/>
          </w:rPr>
          <w:t>Tabellenverzeichnis</w:t>
        </w:r>
        <w:r w:rsidR="008865C2" w:rsidRPr="00EA5B24">
          <w:rPr>
            <w:webHidden/>
          </w:rPr>
          <w:tab/>
        </w:r>
        <w:r w:rsidR="008865C2" w:rsidRPr="00EA5B24">
          <w:rPr>
            <w:webHidden/>
          </w:rPr>
          <w:fldChar w:fldCharType="begin"/>
        </w:r>
        <w:r w:rsidR="008865C2" w:rsidRPr="00EA5B24">
          <w:rPr>
            <w:webHidden/>
          </w:rPr>
          <w:instrText xml:space="preserve"> PAGEREF _Toc97828056 \h </w:instrText>
        </w:r>
        <w:r w:rsidR="008865C2" w:rsidRPr="00EA5B24">
          <w:rPr>
            <w:webHidden/>
          </w:rPr>
        </w:r>
        <w:r w:rsidR="008865C2" w:rsidRPr="00EA5B24">
          <w:rPr>
            <w:webHidden/>
          </w:rPr>
          <w:fldChar w:fldCharType="separate"/>
        </w:r>
        <w:r w:rsidR="008865C2" w:rsidRPr="00EA5B24">
          <w:rPr>
            <w:webHidden/>
          </w:rPr>
          <w:t>IV</w:t>
        </w:r>
        <w:r w:rsidR="008865C2" w:rsidRPr="00EA5B24">
          <w:rPr>
            <w:webHidden/>
          </w:rPr>
          <w:fldChar w:fldCharType="end"/>
        </w:r>
      </w:hyperlink>
    </w:p>
    <w:p w14:paraId="2AF5F18F" w14:textId="2EF50704" w:rsidR="008865C2" w:rsidRPr="00EA5B24" w:rsidRDefault="0001145B" w:rsidP="008865C2">
      <w:pPr>
        <w:pStyle w:val="InhaltsverzeichnisSprung"/>
        <w:rPr>
          <w:rFonts w:asciiTheme="minorHAnsi" w:eastAsiaTheme="minorEastAsia" w:hAnsiTheme="minorHAnsi" w:cstheme="minorBidi"/>
          <w:noProof w:val="0"/>
        </w:rPr>
      </w:pPr>
      <w:hyperlink w:anchor="_Toc97828057" w:history="1">
        <w:r w:rsidR="008865C2" w:rsidRPr="00EA5B24">
          <w:rPr>
            <w:rStyle w:val="Hyperlink"/>
            <w:noProof w:val="0"/>
          </w:rPr>
          <w:t>Abkürzungsverzeichnis</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_Toc97828057 \h </w:instrText>
        </w:r>
        <w:r w:rsidR="008865C2" w:rsidRPr="00EA5B24">
          <w:rPr>
            <w:noProof w:val="0"/>
            <w:webHidden/>
          </w:rPr>
        </w:r>
        <w:r w:rsidR="008865C2" w:rsidRPr="00EA5B24">
          <w:rPr>
            <w:noProof w:val="0"/>
            <w:webHidden/>
          </w:rPr>
          <w:fldChar w:fldCharType="separate"/>
        </w:r>
        <w:r w:rsidR="008865C2" w:rsidRPr="00EA5B24">
          <w:rPr>
            <w:noProof w:val="0"/>
            <w:webHidden/>
          </w:rPr>
          <w:t>V</w:t>
        </w:r>
        <w:r w:rsidR="008865C2" w:rsidRPr="00EA5B24">
          <w:rPr>
            <w:noProof w:val="0"/>
            <w:webHidden/>
          </w:rPr>
          <w:fldChar w:fldCharType="end"/>
        </w:r>
      </w:hyperlink>
    </w:p>
    <w:p w14:paraId="3840C44E" w14:textId="6EEE2F03" w:rsidR="008865C2" w:rsidRPr="00EA5B24" w:rsidRDefault="0001145B" w:rsidP="008865C2">
      <w:pPr>
        <w:pStyle w:val="Inhaltsverzeichnis1Weit"/>
        <w:rPr>
          <w:rFonts w:asciiTheme="minorHAnsi" w:eastAsiaTheme="minorEastAsia" w:hAnsiTheme="minorHAnsi" w:cstheme="minorBidi"/>
        </w:rPr>
      </w:pPr>
      <w:hyperlink w:anchor="_Toc97828058" w:history="1">
        <w:r w:rsidR="008865C2" w:rsidRPr="00EA5B24">
          <w:rPr>
            <w:rStyle w:val="Hyperlink"/>
          </w:rPr>
          <w:t>1</w:t>
        </w:r>
        <w:r w:rsidR="008865C2" w:rsidRPr="00EA5B24">
          <w:rPr>
            <w:rFonts w:asciiTheme="minorHAnsi" w:eastAsiaTheme="minorEastAsia" w:hAnsiTheme="minorHAnsi" w:cstheme="minorBidi"/>
          </w:rPr>
          <w:tab/>
        </w:r>
        <w:r w:rsidR="008865C2" w:rsidRPr="00EA5B24">
          <w:rPr>
            <w:rStyle w:val="Hyperlink"/>
          </w:rPr>
          <w:t>Problemstellung, Ziel und Aufbau</w:t>
        </w:r>
        <w:r w:rsidR="008865C2" w:rsidRPr="00EA5B24">
          <w:rPr>
            <w:webHidden/>
          </w:rPr>
          <w:tab/>
        </w:r>
        <w:r w:rsidR="008865C2" w:rsidRPr="00EA5B24">
          <w:rPr>
            <w:webHidden/>
          </w:rPr>
          <w:fldChar w:fldCharType="begin"/>
        </w:r>
        <w:r w:rsidR="008865C2" w:rsidRPr="00EA5B24">
          <w:rPr>
            <w:webHidden/>
          </w:rPr>
          <w:instrText xml:space="preserve"> PAGEREF _Toc97828058 \h </w:instrText>
        </w:r>
        <w:r w:rsidR="008865C2" w:rsidRPr="00EA5B24">
          <w:rPr>
            <w:webHidden/>
          </w:rPr>
        </w:r>
        <w:r w:rsidR="008865C2" w:rsidRPr="00EA5B24">
          <w:rPr>
            <w:webHidden/>
          </w:rPr>
          <w:fldChar w:fldCharType="separate"/>
        </w:r>
        <w:r w:rsidR="008865C2" w:rsidRPr="00EA5B24">
          <w:rPr>
            <w:webHidden/>
          </w:rPr>
          <w:t>1</w:t>
        </w:r>
        <w:r w:rsidR="008865C2" w:rsidRPr="00EA5B24">
          <w:rPr>
            <w:webHidden/>
          </w:rPr>
          <w:fldChar w:fldCharType="end"/>
        </w:r>
      </w:hyperlink>
    </w:p>
    <w:p w14:paraId="27B7B782" w14:textId="1F4BDF10" w:rsidR="008865C2" w:rsidRPr="00EA5B24" w:rsidRDefault="0001145B" w:rsidP="008865C2">
      <w:pPr>
        <w:pStyle w:val="Inhaltsverzeichnis1Weit"/>
        <w:rPr>
          <w:rFonts w:asciiTheme="minorHAnsi" w:eastAsiaTheme="minorEastAsia" w:hAnsiTheme="minorHAnsi" w:cstheme="minorBidi"/>
        </w:rPr>
      </w:pPr>
      <w:hyperlink w:anchor="_Toc97828059" w:history="1">
        <w:r w:rsidR="008865C2" w:rsidRPr="00EA5B24">
          <w:rPr>
            <w:rStyle w:val="Hyperlink"/>
          </w:rPr>
          <w:t>2</w:t>
        </w:r>
        <w:r w:rsidR="008865C2" w:rsidRPr="00EA5B24">
          <w:rPr>
            <w:rFonts w:asciiTheme="minorHAnsi" w:eastAsiaTheme="minorEastAsia" w:hAnsiTheme="minorHAnsi" w:cstheme="minorBidi"/>
          </w:rPr>
          <w:tab/>
        </w:r>
        <w:r w:rsidR="008865C2" w:rsidRPr="00EA5B24">
          <w:rPr>
            <w:rStyle w:val="Hyperlink"/>
          </w:rPr>
          <w:t>Anforderungsanalyse</w:t>
        </w:r>
        <w:r w:rsidR="008865C2" w:rsidRPr="00EA5B24">
          <w:rPr>
            <w:webHidden/>
          </w:rPr>
          <w:tab/>
        </w:r>
        <w:r w:rsidR="008865C2" w:rsidRPr="00EA5B24">
          <w:rPr>
            <w:webHidden/>
          </w:rPr>
          <w:fldChar w:fldCharType="begin"/>
        </w:r>
        <w:r w:rsidR="008865C2" w:rsidRPr="00EA5B24">
          <w:rPr>
            <w:webHidden/>
          </w:rPr>
          <w:instrText xml:space="preserve"> PAGEREF _Toc97828059 \h </w:instrText>
        </w:r>
        <w:r w:rsidR="008865C2" w:rsidRPr="00EA5B24">
          <w:rPr>
            <w:webHidden/>
          </w:rPr>
        </w:r>
        <w:r w:rsidR="008865C2" w:rsidRPr="00EA5B24">
          <w:rPr>
            <w:webHidden/>
          </w:rPr>
          <w:fldChar w:fldCharType="separate"/>
        </w:r>
        <w:r w:rsidR="008865C2" w:rsidRPr="00EA5B24">
          <w:rPr>
            <w:webHidden/>
          </w:rPr>
          <w:t>1</w:t>
        </w:r>
        <w:r w:rsidR="008865C2" w:rsidRPr="00EA5B24">
          <w:rPr>
            <w:webHidden/>
          </w:rPr>
          <w:fldChar w:fldCharType="end"/>
        </w:r>
      </w:hyperlink>
    </w:p>
    <w:p w14:paraId="4E07C187" w14:textId="25A3831B" w:rsidR="008865C2" w:rsidRPr="00EA5B24" w:rsidRDefault="0001145B" w:rsidP="008865C2">
      <w:pPr>
        <w:pStyle w:val="Inhaltsverzeichnis1eng"/>
        <w:rPr>
          <w:rFonts w:asciiTheme="minorHAnsi" w:eastAsiaTheme="minorEastAsia" w:hAnsiTheme="minorHAnsi" w:cstheme="minorBidi"/>
        </w:rPr>
      </w:pPr>
      <w:hyperlink w:anchor="_Toc97828060" w:history="1">
        <w:r w:rsidR="008865C2" w:rsidRPr="00EA5B24">
          <w:rPr>
            <w:rStyle w:val="Hyperlink"/>
          </w:rPr>
          <w:t>3</w:t>
        </w:r>
        <w:r w:rsidR="008865C2" w:rsidRPr="00EA5B24">
          <w:rPr>
            <w:rFonts w:asciiTheme="minorHAnsi" w:eastAsiaTheme="minorEastAsia" w:hAnsiTheme="minorHAnsi" w:cstheme="minorBidi"/>
          </w:rPr>
          <w:tab/>
        </w:r>
        <w:r w:rsidR="008865C2" w:rsidRPr="00EA5B24">
          <w:rPr>
            <w:rStyle w:val="Hyperlink"/>
          </w:rPr>
          <w:t>Domain Driven Design</w:t>
        </w:r>
        <w:r w:rsidR="008865C2" w:rsidRPr="00EA5B24">
          <w:rPr>
            <w:webHidden/>
          </w:rPr>
          <w:tab/>
        </w:r>
        <w:r w:rsidR="008865C2" w:rsidRPr="00EA5B24">
          <w:rPr>
            <w:webHidden/>
          </w:rPr>
          <w:fldChar w:fldCharType="begin"/>
        </w:r>
        <w:r w:rsidR="008865C2" w:rsidRPr="00EA5B24">
          <w:rPr>
            <w:webHidden/>
          </w:rPr>
          <w:instrText xml:space="preserve"> PAGEREF _Toc97828060 \h </w:instrText>
        </w:r>
        <w:r w:rsidR="008865C2" w:rsidRPr="00EA5B24">
          <w:rPr>
            <w:webHidden/>
          </w:rPr>
        </w:r>
        <w:r w:rsidR="008865C2" w:rsidRPr="00EA5B24">
          <w:rPr>
            <w:webHidden/>
          </w:rPr>
          <w:fldChar w:fldCharType="separate"/>
        </w:r>
        <w:r w:rsidR="008865C2" w:rsidRPr="00EA5B24">
          <w:rPr>
            <w:webHidden/>
          </w:rPr>
          <w:t>8</w:t>
        </w:r>
        <w:r w:rsidR="008865C2" w:rsidRPr="00EA5B24">
          <w:rPr>
            <w:webHidden/>
          </w:rPr>
          <w:fldChar w:fldCharType="end"/>
        </w:r>
      </w:hyperlink>
    </w:p>
    <w:p w14:paraId="1A9846F0" w14:textId="2E3944AE" w:rsidR="008865C2" w:rsidRPr="00EA5B24" w:rsidRDefault="0001145B" w:rsidP="008865C2">
      <w:pPr>
        <w:pStyle w:val="Inhaltsverzeichnis2eng"/>
        <w:rPr>
          <w:rFonts w:asciiTheme="minorHAnsi" w:eastAsiaTheme="minorEastAsia" w:hAnsiTheme="minorHAnsi" w:cstheme="minorBidi"/>
          <w:noProof w:val="0"/>
        </w:rPr>
      </w:pPr>
      <w:hyperlink w:anchor="_Toc97828061" w:history="1">
        <w:r w:rsidR="008865C2" w:rsidRPr="00EA5B24">
          <w:rPr>
            <w:rStyle w:val="Hyperlink"/>
            <w:rFonts w:cs="Arial"/>
            <w:noProof w:val="0"/>
          </w:rPr>
          <w:t>3.1</w:t>
        </w:r>
        <w:r w:rsidR="008865C2" w:rsidRPr="00EA5B24">
          <w:rPr>
            <w:rFonts w:asciiTheme="minorHAnsi" w:eastAsiaTheme="minorEastAsia" w:hAnsiTheme="minorHAnsi" w:cstheme="minorBidi"/>
            <w:noProof w:val="0"/>
          </w:rPr>
          <w:tab/>
        </w:r>
        <w:r w:rsidR="008865C2" w:rsidRPr="00EA5B24">
          <w:rPr>
            <w:rStyle w:val="Hyperlink"/>
            <w:noProof w:val="0"/>
          </w:rPr>
          <w:t>Ubiquitous Language</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_Toc97828061 \h </w:instrText>
        </w:r>
        <w:r w:rsidR="008865C2" w:rsidRPr="00EA5B24">
          <w:rPr>
            <w:noProof w:val="0"/>
            <w:webHidden/>
          </w:rPr>
        </w:r>
        <w:r w:rsidR="008865C2" w:rsidRPr="00EA5B24">
          <w:rPr>
            <w:noProof w:val="0"/>
            <w:webHidden/>
          </w:rPr>
          <w:fldChar w:fldCharType="separate"/>
        </w:r>
        <w:r w:rsidR="008865C2" w:rsidRPr="00EA5B24">
          <w:rPr>
            <w:noProof w:val="0"/>
            <w:webHidden/>
          </w:rPr>
          <w:t>8</w:t>
        </w:r>
        <w:r w:rsidR="008865C2" w:rsidRPr="00EA5B24">
          <w:rPr>
            <w:noProof w:val="0"/>
            <w:webHidden/>
          </w:rPr>
          <w:fldChar w:fldCharType="end"/>
        </w:r>
      </w:hyperlink>
    </w:p>
    <w:p w14:paraId="5EE6386E" w14:textId="32E624E2" w:rsidR="008865C2" w:rsidRPr="00EA5B24" w:rsidRDefault="0001145B" w:rsidP="008865C2">
      <w:pPr>
        <w:pStyle w:val="Inhaltsverzeichnis2weit"/>
        <w:rPr>
          <w:rFonts w:asciiTheme="minorHAnsi" w:eastAsiaTheme="minorEastAsia" w:hAnsiTheme="minorHAnsi" w:cstheme="minorBidi"/>
          <w:noProof w:val="0"/>
        </w:rPr>
      </w:pPr>
      <w:hyperlink w:anchor="_Toc97828062" w:history="1">
        <w:r w:rsidR="008865C2" w:rsidRPr="00EA5B24">
          <w:rPr>
            <w:rStyle w:val="Hyperlink"/>
            <w:rFonts w:cs="Arial"/>
            <w:noProof w:val="0"/>
          </w:rPr>
          <w:t>3.2</w:t>
        </w:r>
        <w:r w:rsidR="008865C2" w:rsidRPr="00EA5B24">
          <w:rPr>
            <w:rFonts w:asciiTheme="minorHAnsi" w:eastAsiaTheme="minorEastAsia" w:hAnsiTheme="minorHAnsi" w:cstheme="minorBidi"/>
            <w:noProof w:val="0"/>
          </w:rPr>
          <w:tab/>
        </w:r>
        <w:r w:rsidR="008865C2" w:rsidRPr="00EA5B24">
          <w:rPr>
            <w:rStyle w:val="Hyperlink"/>
            <w:noProof w:val="0"/>
          </w:rPr>
          <w:t>Taktische Muster des Domain Driven Design</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_Toc97828062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410FCC99" w14:textId="42F5010B" w:rsidR="008865C2" w:rsidRPr="00EA5B24" w:rsidRDefault="0001145B" w:rsidP="008865C2">
      <w:pPr>
        <w:pStyle w:val="Inhaltsverzeichnis1Weit"/>
        <w:rPr>
          <w:rFonts w:asciiTheme="minorHAnsi" w:eastAsiaTheme="minorEastAsia" w:hAnsiTheme="minorHAnsi" w:cstheme="minorBidi"/>
        </w:rPr>
      </w:pPr>
      <w:hyperlink w:anchor="_Toc97828063" w:history="1">
        <w:r w:rsidR="008865C2" w:rsidRPr="00EA5B24">
          <w:rPr>
            <w:rStyle w:val="Hyperlink"/>
          </w:rPr>
          <w:t>4</w:t>
        </w:r>
        <w:r w:rsidR="008865C2" w:rsidRPr="00EA5B24">
          <w:rPr>
            <w:rFonts w:asciiTheme="minorHAnsi" w:eastAsiaTheme="minorEastAsia" w:hAnsiTheme="minorHAnsi" w:cstheme="minorBidi"/>
          </w:rPr>
          <w:tab/>
        </w:r>
        <w:r w:rsidR="008865C2" w:rsidRPr="00EA5B24">
          <w:rPr>
            <w:rStyle w:val="Hyperlink"/>
          </w:rPr>
          <w:t>Clean Architecture</w:t>
        </w:r>
        <w:r w:rsidR="008865C2" w:rsidRPr="00EA5B24">
          <w:rPr>
            <w:webHidden/>
          </w:rPr>
          <w:tab/>
        </w:r>
        <w:r w:rsidR="008865C2" w:rsidRPr="00EA5B24">
          <w:rPr>
            <w:webHidden/>
          </w:rPr>
          <w:fldChar w:fldCharType="begin"/>
        </w:r>
        <w:r w:rsidR="008865C2" w:rsidRPr="00EA5B24">
          <w:rPr>
            <w:webHidden/>
          </w:rPr>
          <w:instrText xml:space="preserve"> PAGEREF _Toc97828063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1628CDFF" w14:textId="32A7E347" w:rsidR="008865C2" w:rsidRPr="00EA5B24" w:rsidRDefault="0001145B" w:rsidP="008865C2">
      <w:pPr>
        <w:pStyle w:val="Inhaltsverzeichnis1Weit"/>
        <w:rPr>
          <w:rFonts w:asciiTheme="minorHAnsi" w:eastAsiaTheme="minorEastAsia" w:hAnsiTheme="minorHAnsi" w:cstheme="minorBidi"/>
        </w:rPr>
      </w:pPr>
      <w:hyperlink w:anchor="_Toc97828064" w:history="1">
        <w:r w:rsidR="008865C2" w:rsidRPr="00EA5B24">
          <w:rPr>
            <w:rStyle w:val="Hyperlink"/>
          </w:rPr>
          <w:t>5</w:t>
        </w:r>
        <w:r w:rsidR="008865C2" w:rsidRPr="00EA5B24">
          <w:rPr>
            <w:rFonts w:asciiTheme="minorHAnsi" w:eastAsiaTheme="minorEastAsia" w:hAnsiTheme="minorHAnsi" w:cstheme="minorBidi"/>
          </w:rPr>
          <w:tab/>
        </w:r>
        <w:r w:rsidR="008865C2" w:rsidRPr="00EA5B24">
          <w:rPr>
            <w:rStyle w:val="Hyperlink"/>
          </w:rPr>
          <w:t>Entwurfsmuster</w:t>
        </w:r>
        <w:r w:rsidR="008865C2" w:rsidRPr="00EA5B24">
          <w:rPr>
            <w:webHidden/>
          </w:rPr>
          <w:tab/>
        </w:r>
        <w:r w:rsidR="008865C2" w:rsidRPr="00EA5B24">
          <w:rPr>
            <w:webHidden/>
          </w:rPr>
          <w:fldChar w:fldCharType="begin"/>
        </w:r>
        <w:r w:rsidR="008865C2" w:rsidRPr="00EA5B24">
          <w:rPr>
            <w:webHidden/>
          </w:rPr>
          <w:instrText xml:space="preserve"> PAGEREF _Toc97828064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36735CE5" w14:textId="21C086AB" w:rsidR="008865C2" w:rsidRPr="00EA5B24" w:rsidRDefault="0001145B" w:rsidP="008865C2">
      <w:pPr>
        <w:pStyle w:val="Inhaltsverzeichnis1Weit"/>
        <w:rPr>
          <w:rFonts w:asciiTheme="minorHAnsi" w:eastAsiaTheme="minorEastAsia" w:hAnsiTheme="minorHAnsi" w:cstheme="minorBidi"/>
        </w:rPr>
      </w:pPr>
      <w:hyperlink w:anchor="_Toc97828065" w:history="1">
        <w:r w:rsidR="008865C2" w:rsidRPr="00EA5B24">
          <w:rPr>
            <w:rStyle w:val="Hyperlink"/>
          </w:rPr>
          <w:t>6</w:t>
        </w:r>
        <w:r w:rsidR="008865C2" w:rsidRPr="00EA5B24">
          <w:rPr>
            <w:rFonts w:asciiTheme="minorHAnsi" w:eastAsiaTheme="minorEastAsia" w:hAnsiTheme="minorHAnsi" w:cstheme="minorBidi"/>
          </w:rPr>
          <w:tab/>
        </w:r>
        <w:r w:rsidR="008865C2" w:rsidRPr="00EA5B24">
          <w:rPr>
            <w:rStyle w:val="Hyperlink"/>
          </w:rPr>
          <w:t>Programming Principles</w:t>
        </w:r>
        <w:r w:rsidR="008865C2" w:rsidRPr="00EA5B24">
          <w:rPr>
            <w:webHidden/>
          </w:rPr>
          <w:tab/>
        </w:r>
        <w:r w:rsidR="008865C2" w:rsidRPr="00EA5B24">
          <w:rPr>
            <w:webHidden/>
          </w:rPr>
          <w:fldChar w:fldCharType="begin"/>
        </w:r>
        <w:r w:rsidR="008865C2" w:rsidRPr="00EA5B24">
          <w:rPr>
            <w:webHidden/>
          </w:rPr>
          <w:instrText xml:space="preserve"> PAGEREF _Toc97828065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02BF8BF2" w14:textId="5619CAD6" w:rsidR="008865C2" w:rsidRPr="00EA5B24" w:rsidRDefault="0001145B" w:rsidP="008865C2">
      <w:pPr>
        <w:pStyle w:val="Inhaltsverzeichnis1eng"/>
        <w:rPr>
          <w:rFonts w:asciiTheme="minorHAnsi" w:eastAsiaTheme="minorEastAsia" w:hAnsiTheme="minorHAnsi" w:cstheme="minorBidi"/>
        </w:rPr>
      </w:pPr>
      <w:hyperlink w:anchor="_Toc97828066" w:history="1">
        <w:r w:rsidR="008865C2" w:rsidRPr="00EA5B24">
          <w:rPr>
            <w:rStyle w:val="Hyperlink"/>
          </w:rPr>
          <w:t>7</w:t>
        </w:r>
        <w:r w:rsidR="008865C2" w:rsidRPr="00EA5B24">
          <w:rPr>
            <w:rFonts w:asciiTheme="minorHAnsi" w:eastAsiaTheme="minorEastAsia" w:hAnsiTheme="minorHAnsi" w:cstheme="minorBidi"/>
          </w:rPr>
          <w:tab/>
        </w:r>
        <w:r w:rsidR="008865C2" w:rsidRPr="00EA5B24">
          <w:rPr>
            <w:rStyle w:val="Hyperlink"/>
          </w:rPr>
          <w:t>Testing</w:t>
        </w:r>
        <w:r w:rsidR="008865C2" w:rsidRPr="00EA5B24">
          <w:rPr>
            <w:webHidden/>
          </w:rPr>
          <w:tab/>
        </w:r>
        <w:r w:rsidR="008865C2" w:rsidRPr="00EA5B24">
          <w:rPr>
            <w:webHidden/>
          </w:rPr>
          <w:fldChar w:fldCharType="begin"/>
        </w:r>
        <w:r w:rsidR="008865C2" w:rsidRPr="00EA5B24">
          <w:rPr>
            <w:webHidden/>
          </w:rPr>
          <w:instrText xml:space="preserve"> PAGEREF _Toc97828066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096872B9" w14:textId="587D4F16" w:rsidR="008865C2" w:rsidRPr="00EA5B24" w:rsidRDefault="0001145B" w:rsidP="008865C2">
      <w:pPr>
        <w:pStyle w:val="Inhaltsverzeichnis2eng"/>
        <w:rPr>
          <w:rFonts w:asciiTheme="minorHAnsi" w:eastAsiaTheme="minorEastAsia" w:hAnsiTheme="minorHAnsi" w:cstheme="minorBidi"/>
          <w:noProof w:val="0"/>
        </w:rPr>
      </w:pPr>
      <w:hyperlink w:anchor="_Toc97828067" w:history="1">
        <w:r w:rsidR="008865C2" w:rsidRPr="00EA5B24">
          <w:rPr>
            <w:rStyle w:val="Hyperlink"/>
            <w:rFonts w:cs="Arial"/>
            <w:noProof w:val="0"/>
          </w:rPr>
          <w:t>7.1</w:t>
        </w:r>
        <w:r w:rsidR="008865C2" w:rsidRPr="00EA5B24">
          <w:rPr>
            <w:rFonts w:asciiTheme="minorHAnsi" w:eastAsiaTheme="minorEastAsia" w:hAnsiTheme="minorHAnsi" w:cstheme="minorBidi"/>
            <w:noProof w:val="0"/>
          </w:rPr>
          <w:tab/>
        </w:r>
        <w:r w:rsidR="008865C2" w:rsidRPr="00EA5B24">
          <w:rPr>
            <w:rStyle w:val="Hyperlink"/>
            <w:noProof w:val="0"/>
          </w:rPr>
          <w:t>Unit Testing</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_Toc97828067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0705D258" w14:textId="5A3EA223" w:rsidR="008865C2" w:rsidRPr="00EA5B24" w:rsidRDefault="0001145B" w:rsidP="008865C2">
      <w:pPr>
        <w:pStyle w:val="Inhaltsverzeichnis2weit"/>
        <w:rPr>
          <w:rFonts w:asciiTheme="minorHAnsi" w:eastAsiaTheme="minorEastAsia" w:hAnsiTheme="minorHAnsi" w:cstheme="minorBidi"/>
          <w:noProof w:val="0"/>
        </w:rPr>
      </w:pPr>
      <w:hyperlink w:anchor="_Toc97828068" w:history="1">
        <w:r w:rsidR="008865C2" w:rsidRPr="00EA5B24">
          <w:rPr>
            <w:rStyle w:val="Hyperlink"/>
            <w:rFonts w:cs="Arial"/>
            <w:noProof w:val="0"/>
          </w:rPr>
          <w:t>7.2</w:t>
        </w:r>
        <w:r w:rsidR="008865C2" w:rsidRPr="00EA5B24">
          <w:rPr>
            <w:rFonts w:asciiTheme="minorHAnsi" w:eastAsiaTheme="minorEastAsia" w:hAnsiTheme="minorHAnsi" w:cstheme="minorBidi"/>
            <w:noProof w:val="0"/>
          </w:rPr>
          <w:tab/>
        </w:r>
        <w:r w:rsidR="008865C2" w:rsidRPr="00EA5B24">
          <w:rPr>
            <w:rStyle w:val="Hyperlink"/>
            <w:noProof w:val="0"/>
          </w:rPr>
          <w:t>Mocks</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_Toc97828068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056327BF" w14:textId="50F1D4D8" w:rsidR="008865C2" w:rsidRPr="00EA5B24" w:rsidRDefault="0001145B" w:rsidP="008865C2">
      <w:pPr>
        <w:pStyle w:val="InhaltsverzeichnisSprung"/>
        <w:tabs>
          <w:tab w:val="clear" w:pos="426"/>
          <w:tab w:val="left" w:pos="567"/>
        </w:tabs>
        <w:ind w:hanging="425"/>
        <w:rPr>
          <w:rFonts w:asciiTheme="minorHAnsi" w:eastAsiaTheme="minorEastAsia" w:hAnsiTheme="minorHAnsi" w:cstheme="minorBidi"/>
          <w:noProof w:val="0"/>
        </w:rPr>
      </w:pPr>
      <w:hyperlink w:anchor="_Toc97828069" w:history="1">
        <w:r w:rsidR="008865C2" w:rsidRPr="00EA5B24">
          <w:rPr>
            <w:rStyle w:val="Hyperlink"/>
            <w:noProof w:val="0"/>
          </w:rPr>
          <w:t>8</w:t>
        </w:r>
        <w:r w:rsidR="008865C2" w:rsidRPr="00EA5B24">
          <w:rPr>
            <w:rFonts w:asciiTheme="minorHAnsi" w:eastAsiaTheme="minorEastAsia" w:hAnsiTheme="minorHAnsi" w:cstheme="minorBidi"/>
            <w:noProof w:val="0"/>
          </w:rPr>
          <w:tab/>
        </w:r>
        <w:r w:rsidR="008865C2" w:rsidRPr="00EA5B24">
          <w:rPr>
            <w:rStyle w:val="Hyperlink"/>
            <w:noProof w:val="0"/>
          </w:rPr>
          <w:t>Refactoring</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_Toc97828069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47F86DEE" w14:textId="5FD26A03" w:rsidR="008865C2" w:rsidRPr="00EA5B24" w:rsidRDefault="0001145B" w:rsidP="008865C2">
      <w:pPr>
        <w:pStyle w:val="Inhaltsverzeichnistopeng"/>
        <w:rPr>
          <w:rFonts w:asciiTheme="minorHAnsi" w:eastAsiaTheme="minorEastAsia" w:hAnsiTheme="minorHAnsi" w:cstheme="minorBidi"/>
        </w:rPr>
      </w:pPr>
      <w:hyperlink w:anchor="_Toc97828070" w:history="1">
        <w:r w:rsidR="008865C2" w:rsidRPr="00EA5B24">
          <w:rPr>
            <w:rStyle w:val="Hyperlink"/>
          </w:rPr>
          <w:t>Literaturverzeichnis</w:t>
        </w:r>
        <w:r w:rsidR="008865C2" w:rsidRPr="00EA5B24">
          <w:rPr>
            <w:webHidden/>
          </w:rPr>
          <w:tab/>
        </w:r>
        <w:r w:rsidR="008865C2" w:rsidRPr="00EA5B24">
          <w:rPr>
            <w:webHidden/>
          </w:rPr>
          <w:fldChar w:fldCharType="begin"/>
        </w:r>
        <w:r w:rsidR="008865C2" w:rsidRPr="00EA5B24">
          <w:rPr>
            <w:webHidden/>
          </w:rPr>
          <w:instrText xml:space="preserve"> PAGEREF _Toc97828070 \h </w:instrText>
        </w:r>
        <w:r w:rsidR="008865C2" w:rsidRPr="00EA5B24">
          <w:rPr>
            <w:webHidden/>
          </w:rPr>
        </w:r>
        <w:r w:rsidR="008865C2" w:rsidRPr="00EA5B24">
          <w:rPr>
            <w:webHidden/>
          </w:rPr>
          <w:fldChar w:fldCharType="separate"/>
        </w:r>
        <w:r w:rsidR="008865C2" w:rsidRPr="00EA5B24">
          <w:rPr>
            <w:webHidden/>
          </w:rPr>
          <w:t>XI</w:t>
        </w:r>
        <w:r w:rsidR="008865C2" w:rsidRPr="00EA5B24">
          <w:rPr>
            <w:webHidden/>
          </w:rPr>
          <w:fldChar w:fldCharType="end"/>
        </w:r>
      </w:hyperlink>
    </w:p>
    <w:p w14:paraId="0DB1FDFF" w14:textId="209E2875" w:rsidR="00DC3715" w:rsidRPr="00EA5B24" w:rsidRDefault="00D104B3" w:rsidP="00FE4C15">
      <w:pPr>
        <w:pStyle w:val="Verzeichnisberschrift"/>
        <w:rPr>
          <w:bCs w:val="0"/>
        </w:rPr>
      </w:pPr>
      <w:r w:rsidRPr="00EA5B24">
        <w:fldChar w:fldCharType="end"/>
      </w:r>
      <w:bookmarkStart w:id="7" w:name="_Toc270506266"/>
      <w:r w:rsidR="00DC3715" w:rsidRPr="00EA5B24">
        <w:br w:type="page"/>
      </w:r>
    </w:p>
    <w:p w14:paraId="0069D3A4" w14:textId="639E3FD4" w:rsidR="00FF1092" w:rsidRPr="00EA5B24" w:rsidRDefault="00FF1092" w:rsidP="001A71CA">
      <w:pPr>
        <w:pStyle w:val="Verzeichnisberschrift"/>
      </w:pPr>
      <w:bookmarkStart w:id="8" w:name="_Toc97828055"/>
      <w:r w:rsidRPr="00EA5B24">
        <w:lastRenderedPageBreak/>
        <w:t>Abbildung</w:t>
      </w:r>
      <w:r w:rsidR="0020105D" w:rsidRPr="00EA5B24">
        <w:t>s</w:t>
      </w:r>
      <w:r w:rsidRPr="00EA5B24">
        <w:t>verzeichnis</w:t>
      </w:r>
      <w:bookmarkEnd w:id="7"/>
      <w:bookmarkEnd w:id="8"/>
    </w:p>
    <w:p w14:paraId="7F3A1C26" w14:textId="77777777" w:rsidR="0082439D" w:rsidRPr="00EA5B24" w:rsidRDefault="00945962" w:rsidP="00985CD8">
      <w:pPr>
        <w:pStyle w:val="Block"/>
      </w:pPr>
      <w:r w:rsidRPr="00EA5B24">
        <w:fldChar w:fldCharType="begin"/>
      </w:r>
      <w:r w:rsidR="006770B4" w:rsidRPr="00EA5B24">
        <w:instrText xml:space="preserve"> TOC \t "Beschriftung" \c </w:instrText>
      </w:r>
      <w:r w:rsidRPr="00EA5B24">
        <w:fldChar w:fldCharType="separate"/>
      </w:r>
      <w:r w:rsidR="0082439D" w:rsidRPr="00EA5B24">
        <w:t>Es konnten keine Einträge für ein Abbildungsverzeichnis gefunden werden.</w:t>
      </w:r>
      <w:r w:rsidRPr="00EA5B24">
        <w:fldChar w:fldCharType="end"/>
      </w:r>
      <w:bookmarkStart w:id="9" w:name="_Toc270506267"/>
    </w:p>
    <w:p w14:paraId="684A708E" w14:textId="77777777" w:rsidR="0082439D" w:rsidRPr="00EA5B24" w:rsidRDefault="0082439D">
      <w:pPr>
        <w:rPr>
          <w:rFonts w:ascii="Arial" w:hAnsi="Arial"/>
          <w:bCs/>
          <w:sz w:val="36"/>
        </w:rPr>
      </w:pPr>
      <w:r w:rsidRPr="00EA5B24">
        <w:br w:type="page"/>
      </w:r>
    </w:p>
    <w:p w14:paraId="20E086E1" w14:textId="7356E98B" w:rsidR="00FF1092" w:rsidRPr="00EA5B24" w:rsidRDefault="00FF1092" w:rsidP="006B21E1">
      <w:pPr>
        <w:pStyle w:val="Verzeichnisberschrift"/>
        <w:spacing w:before="120" w:after="60" w:line="360" w:lineRule="auto"/>
      </w:pPr>
      <w:bookmarkStart w:id="10" w:name="_Toc97828056"/>
      <w:r w:rsidRPr="00EA5B24">
        <w:lastRenderedPageBreak/>
        <w:t>Tabellenverzeichnis</w:t>
      </w:r>
      <w:bookmarkEnd w:id="9"/>
      <w:bookmarkEnd w:id="10"/>
    </w:p>
    <w:bookmarkStart w:id="11" w:name="_Toc270506268"/>
    <w:p w14:paraId="56BEB958" w14:textId="3D97813C" w:rsidR="00C768C4" w:rsidRPr="00EA5B24" w:rsidRDefault="0048392D" w:rsidP="00985CD8">
      <w:pPr>
        <w:pStyle w:val="Block"/>
        <w:rPr>
          <w:bCs/>
        </w:rPr>
      </w:pPr>
      <w:r w:rsidRPr="00EA5B24">
        <w:fldChar w:fldCharType="begin"/>
      </w:r>
      <w:r w:rsidRPr="00EA5B24">
        <w:instrText xml:space="preserve"> TOC \p " " \h \z \c "Tabelle" </w:instrText>
      </w:r>
      <w:r w:rsidRPr="00EA5B24">
        <w:fldChar w:fldCharType="separate"/>
      </w:r>
      <w:r w:rsidR="0082439D" w:rsidRPr="00EA5B24">
        <w:t>Es konnten keine Einträge für ein Abbildungsverzeichnis gefunden werden.</w:t>
      </w:r>
      <w:r w:rsidRPr="00EA5B24">
        <w:fldChar w:fldCharType="end"/>
      </w:r>
      <w:r w:rsidR="00C768C4" w:rsidRPr="00EA5B24">
        <w:br w:type="page"/>
      </w:r>
    </w:p>
    <w:p w14:paraId="6DD94327" w14:textId="7AAD2E91" w:rsidR="00FF1092" w:rsidRPr="00EA5B24" w:rsidRDefault="006B7054" w:rsidP="00DB0365">
      <w:pPr>
        <w:pStyle w:val="Verzeichnisberschrift"/>
        <w:spacing w:after="360"/>
      </w:pPr>
      <w:bookmarkStart w:id="12" w:name="_Toc97828057"/>
      <w:r w:rsidRPr="00EA5B24">
        <w:lastRenderedPageBreak/>
        <w:t>Abkürzungsverzeic</w:t>
      </w:r>
      <w:r w:rsidR="0082119C" w:rsidRPr="00EA5B24">
        <w:t>h</w:t>
      </w:r>
      <w:r w:rsidRPr="00EA5B24">
        <w:t>nis</w:t>
      </w:r>
      <w:bookmarkEnd w:id="11"/>
      <w:bookmarkEnd w:id="12"/>
    </w:p>
    <w:p w14:paraId="7D3E807C" w14:textId="694C90DB" w:rsidR="00011D8E" w:rsidRDefault="004F0B54" w:rsidP="00011D8E">
      <w:pPr>
        <w:pStyle w:val="Abkrzungsverzeichnis"/>
        <w:tabs>
          <w:tab w:val="left" w:leader="dot" w:pos="2268"/>
        </w:tabs>
        <w:spacing w:line="300" w:lineRule="exact"/>
      </w:pPr>
      <w:r w:rsidRPr="00EA5B24">
        <w:t xml:space="preserve">DTO </w:t>
      </w:r>
      <w:r w:rsidRPr="00EA5B24">
        <w:tab/>
        <w:t xml:space="preserve"> </w:t>
      </w:r>
      <w:r w:rsidRPr="00EA5B24">
        <w:t>Datentransferobjekt</w:t>
      </w:r>
    </w:p>
    <w:p w14:paraId="395E1420" w14:textId="1CD01583" w:rsidR="00FB6BEE" w:rsidRPr="00FB6BEE" w:rsidRDefault="00FB6BEE" w:rsidP="00011D8E">
      <w:pPr>
        <w:pStyle w:val="Abkrzungsverzeichnis"/>
        <w:tabs>
          <w:tab w:val="left" w:leader="dot" w:pos="2268"/>
        </w:tabs>
        <w:spacing w:line="300" w:lineRule="exact"/>
        <w:rPr>
          <w:lang w:val="en-US"/>
        </w:rPr>
      </w:pPr>
      <w:r w:rsidRPr="00FB6BEE">
        <w:rPr>
          <w:lang w:val="en-US"/>
        </w:rPr>
        <w:t xml:space="preserve">IAM </w:t>
      </w:r>
      <w:r w:rsidRPr="00FB6BEE">
        <w:rPr>
          <w:lang w:val="en-US"/>
        </w:rPr>
        <w:tab/>
        <w:t xml:space="preserve"> Identi</w:t>
      </w:r>
      <w:r>
        <w:rPr>
          <w:lang w:val="en-US"/>
        </w:rPr>
        <w:t>ty and Access Management</w:t>
      </w:r>
    </w:p>
    <w:p w14:paraId="6AB1582B" w14:textId="16608C2D" w:rsidR="00011D8E" w:rsidRPr="00FB6BEE" w:rsidRDefault="00011D8E" w:rsidP="00FB6BEE">
      <w:pPr>
        <w:pStyle w:val="Abkrzungsverzeichnis"/>
        <w:tabs>
          <w:tab w:val="left" w:leader="dot" w:pos="2268"/>
        </w:tabs>
        <w:spacing w:line="300" w:lineRule="exact"/>
        <w:rPr>
          <w:lang w:val="en-US"/>
        </w:rPr>
      </w:pPr>
      <w:r w:rsidRPr="00FB6BEE">
        <w:rPr>
          <w:lang w:val="en-US"/>
        </w:rPr>
        <w:t xml:space="preserve">REST </w:t>
      </w:r>
      <w:r w:rsidRPr="00FB6BEE">
        <w:rPr>
          <w:lang w:val="en-US"/>
        </w:rPr>
        <w:tab/>
        <w:t xml:space="preserve"> </w:t>
      </w:r>
      <w:r w:rsidRPr="00011D8E">
        <w:rPr>
          <w:lang w:val="en-US"/>
        </w:rPr>
        <w:t>Representational</w:t>
      </w:r>
      <w:r w:rsidRPr="00FB6BEE">
        <w:rPr>
          <w:lang w:val="en-US"/>
        </w:rPr>
        <w:t xml:space="preserve"> </w:t>
      </w:r>
      <w:r w:rsidRPr="00011D8E">
        <w:rPr>
          <w:lang w:val="en-US"/>
        </w:rPr>
        <w:t>State Transfer</w:t>
      </w:r>
    </w:p>
    <w:p w14:paraId="038D836A" w14:textId="77777777" w:rsidR="00111F33" w:rsidRPr="00FB6BEE" w:rsidRDefault="00111F33" w:rsidP="004664C7">
      <w:pPr>
        <w:pStyle w:val="Abkrzungsverzeichnis"/>
        <w:tabs>
          <w:tab w:val="left" w:leader="dot" w:pos="2268"/>
        </w:tabs>
        <w:rPr>
          <w:lang w:val="en-US"/>
        </w:rPr>
      </w:pPr>
      <w:bookmarkStart w:id="13" w:name="_Ref268205252"/>
      <w:bookmarkStart w:id="14" w:name="_Ref268205257"/>
      <w:bookmarkStart w:id="15" w:name="_Ref268205281"/>
      <w:bookmarkStart w:id="16" w:name="_Ref268205306"/>
      <w:bookmarkStart w:id="17" w:name="_Toc269368665"/>
      <w:bookmarkEnd w:id="6"/>
    </w:p>
    <w:p w14:paraId="650BAA34" w14:textId="77777777" w:rsidR="0082439D" w:rsidRPr="00FB6BEE" w:rsidRDefault="0082439D" w:rsidP="004664C7">
      <w:pPr>
        <w:pStyle w:val="Abkrzungsverzeichnis"/>
        <w:tabs>
          <w:tab w:val="left" w:leader="dot" w:pos="2268"/>
        </w:tabs>
        <w:rPr>
          <w:lang w:val="en-US"/>
        </w:rPr>
      </w:pPr>
    </w:p>
    <w:p w14:paraId="0F4CF801" w14:textId="081692D5" w:rsidR="0082439D" w:rsidRPr="00FB6BEE" w:rsidRDefault="0082439D" w:rsidP="004664C7">
      <w:pPr>
        <w:pStyle w:val="Abkrzungsverzeichnis"/>
        <w:tabs>
          <w:tab w:val="left" w:leader="dot" w:pos="2268"/>
        </w:tabs>
        <w:rPr>
          <w:lang w:val="en-US"/>
        </w:rPr>
        <w:sectPr w:rsidR="0082439D" w:rsidRPr="00FB6BEE" w:rsidSect="00F253A9">
          <w:headerReference w:type="default" r:id="rId8"/>
          <w:footerReference w:type="even" r:id="rId9"/>
          <w:footerReference w:type="default" r:id="rId10"/>
          <w:headerReference w:type="first" r:id="rId11"/>
          <w:footerReference w:type="first" r:id="rId12"/>
          <w:pgSz w:w="11906" w:h="16838" w:code="9"/>
          <w:pgMar w:top="2693" w:right="1416" w:bottom="1418" w:left="1418" w:header="709" w:footer="513" w:gutter="0"/>
          <w:pgNumType w:fmt="upperRoman" w:start="1"/>
          <w:cols w:space="708"/>
          <w:titlePg/>
          <w:docGrid w:linePitch="360"/>
        </w:sectPr>
      </w:pPr>
    </w:p>
    <w:p w14:paraId="16D300D4" w14:textId="7E7D6105" w:rsidR="00AE61EE" w:rsidRPr="00EA5B24" w:rsidRDefault="002A6B72" w:rsidP="0056163F">
      <w:pPr>
        <w:pStyle w:val="berschrift1"/>
      </w:pPr>
      <w:bookmarkStart w:id="18" w:name="_Toc97828058"/>
      <w:bookmarkStart w:id="19" w:name="_Toc270506270"/>
      <w:r w:rsidRPr="00EA5B24">
        <w:lastRenderedPageBreak/>
        <w:t>Problemstellung, Ziel und Aufbau</w:t>
      </w:r>
      <w:bookmarkEnd w:id="18"/>
    </w:p>
    <w:bookmarkEnd w:id="13"/>
    <w:bookmarkEnd w:id="14"/>
    <w:bookmarkEnd w:id="15"/>
    <w:bookmarkEnd w:id="16"/>
    <w:bookmarkEnd w:id="17"/>
    <w:bookmarkEnd w:id="19"/>
    <w:p w14:paraId="54F413E0" w14:textId="3C3B02DD" w:rsidR="002C2E11" w:rsidRPr="00EA5B24" w:rsidRDefault="002C2E11" w:rsidP="008C5F2F">
      <w:pPr>
        <w:pStyle w:val="Block"/>
      </w:pPr>
      <w:r w:rsidRPr="00EA5B24">
        <w:t xml:space="preserve">Es gibt eine Reihe von Aufgabenverwaltungs-Systemen wie z. B. </w:t>
      </w:r>
      <w:proofErr w:type="spellStart"/>
      <w:r w:rsidRPr="00EA5B24">
        <w:t>Jira</w:t>
      </w:r>
      <w:proofErr w:type="spellEnd"/>
      <w:r w:rsidRPr="00EA5B24">
        <w:t xml:space="preserve">, </w:t>
      </w:r>
      <w:proofErr w:type="spellStart"/>
      <w:r w:rsidRPr="00EA5B24">
        <w:t>Youtrack</w:t>
      </w:r>
      <w:proofErr w:type="spellEnd"/>
      <w:r w:rsidRPr="00EA5B24">
        <w:t xml:space="preserve"> oder </w:t>
      </w:r>
      <w:r w:rsidR="009E3E07" w:rsidRPr="00EA5B24">
        <w:t>Mi</w:t>
      </w:r>
      <w:r w:rsidR="008C5F2F" w:rsidRPr="00EA5B24">
        <w:softHyphen/>
      </w:r>
      <w:r w:rsidR="009E3E07" w:rsidRPr="00EA5B24">
        <w:t>cro</w:t>
      </w:r>
      <w:r w:rsidR="008C5F2F" w:rsidRPr="00EA5B24">
        <w:softHyphen/>
      </w:r>
      <w:r w:rsidR="009E3E07" w:rsidRPr="00EA5B24">
        <w:t xml:space="preserve">soft </w:t>
      </w:r>
      <w:proofErr w:type="spellStart"/>
      <w:r w:rsidR="009E3E07" w:rsidRPr="00EA5B24">
        <w:t>Planner</w:t>
      </w:r>
      <w:proofErr w:type="spellEnd"/>
      <w:r w:rsidRPr="00EA5B24">
        <w:t>, die mit einem Kanban Board arbeiten.</w:t>
      </w:r>
      <w:r w:rsidR="00FC66A6" w:rsidRPr="00EA5B24">
        <w:t xml:space="preserve"> D</w:t>
      </w:r>
      <w:r w:rsidR="002E5FDF" w:rsidRPr="00EA5B24">
        <w:t>ie hier dokumentierte</w:t>
      </w:r>
      <w:r w:rsidRPr="00EA5B24">
        <w:t xml:space="preserve"> Klau</w:t>
      </w:r>
      <w:r w:rsidR="008C5F2F" w:rsidRPr="00EA5B24">
        <w:softHyphen/>
      </w:r>
      <w:r w:rsidRPr="00EA5B24">
        <w:t>sur</w:t>
      </w:r>
      <w:r w:rsidR="008C5F2F" w:rsidRPr="00EA5B24">
        <w:softHyphen/>
      </w:r>
      <w:r w:rsidRPr="00EA5B24">
        <w:t>er</w:t>
      </w:r>
      <w:r w:rsidR="008C5F2F" w:rsidRPr="00EA5B24">
        <w:softHyphen/>
      </w:r>
      <w:r w:rsidR="00FC66A6" w:rsidRPr="00EA5B24">
        <w:softHyphen/>
      </w:r>
      <w:r w:rsidR="00C87000" w:rsidRPr="00EA5B24">
        <w:softHyphen/>
      </w:r>
      <w:r w:rsidRPr="00EA5B24">
        <w:t>satz</w:t>
      </w:r>
      <w:r w:rsidR="008C5F2F" w:rsidRPr="00EA5B24">
        <w:softHyphen/>
      </w:r>
      <w:r w:rsidRPr="00EA5B24">
        <w:t>leis</w:t>
      </w:r>
      <w:r w:rsidR="008C5F2F" w:rsidRPr="00EA5B24">
        <w:softHyphen/>
      </w:r>
      <w:r w:rsidRPr="00EA5B24">
        <w:t>tung</w:t>
      </w:r>
      <w:r w:rsidR="002E5FDF" w:rsidRPr="00EA5B24">
        <w:t xml:space="preserve"> </w:t>
      </w:r>
      <w:r w:rsidR="00FC66A6" w:rsidRPr="00EA5B24">
        <w:t>besteht in der Entwicklung einer</w:t>
      </w:r>
      <w:r w:rsidRPr="00EA5B24">
        <w:t xml:space="preserve"> App</w:t>
      </w:r>
      <w:r w:rsidRPr="00EA5B24">
        <w:softHyphen/>
        <w:t>li</w:t>
      </w:r>
      <w:r w:rsidRPr="00EA5B24">
        <w:softHyphen/>
        <w:t>ka</w:t>
      </w:r>
      <w:r w:rsidRPr="00EA5B24">
        <w:softHyphen/>
        <w:t>tion, die eine solche Auf</w:t>
      </w:r>
      <w:r w:rsidR="00FC66A6" w:rsidRPr="00EA5B24">
        <w:softHyphen/>
      </w:r>
      <w:r w:rsidRPr="00EA5B24">
        <w:t>ga</w:t>
      </w:r>
      <w:r w:rsidR="00FC66A6" w:rsidRPr="00EA5B24">
        <w:softHyphen/>
      </w:r>
      <w:r w:rsidRPr="00EA5B24">
        <w:t>ben</w:t>
      </w:r>
      <w:r w:rsidR="00FC66A6" w:rsidRPr="00EA5B24">
        <w:softHyphen/>
      </w:r>
      <w:r w:rsidRPr="00EA5B24">
        <w:t>ver</w:t>
      </w:r>
      <w:r w:rsidR="00FC66A6" w:rsidRPr="00EA5B24">
        <w:softHyphen/>
      </w:r>
      <w:r w:rsidRPr="00EA5B24">
        <w:t>wal</w:t>
      </w:r>
      <w:r w:rsidR="00C87000" w:rsidRPr="00EA5B24">
        <w:softHyphen/>
      </w:r>
      <w:r w:rsidR="00FC66A6" w:rsidRPr="00EA5B24">
        <w:softHyphen/>
      </w:r>
      <w:r w:rsidR="00FC66A6" w:rsidRPr="00EA5B24">
        <w:softHyphen/>
      </w:r>
      <w:r w:rsidRPr="00EA5B24">
        <w:t>tung mo</w:t>
      </w:r>
      <w:r w:rsidR="002E5FDF" w:rsidRPr="00EA5B24">
        <w:softHyphen/>
      </w:r>
      <w:r w:rsidRPr="00EA5B24">
        <w:t>delliert. Es wird kei</w:t>
      </w:r>
      <w:r w:rsidRPr="00EA5B24">
        <w:softHyphen/>
        <w:t>n</w:t>
      </w:r>
      <w:r w:rsidR="00FC66A6" w:rsidRPr="00EA5B24">
        <w:t>e graphische</w:t>
      </w:r>
      <w:r w:rsidRPr="00EA5B24">
        <w:t xml:space="preserve"> Benutzeroberfläche</w:t>
      </w:r>
      <w:r w:rsidR="00FC66A6" w:rsidRPr="00EA5B24">
        <w:t xml:space="preserve"> (GUI)</w:t>
      </w:r>
      <w:r w:rsidRPr="00EA5B24">
        <w:t xml:space="preserve"> entwickelt</w:t>
      </w:r>
      <w:r w:rsidR="00FC66A6" w:rsidRPr="00EA5B24">
        <w:t xml:space="preserve"> und</w:t>
      </w:r>
      <w:r w:rsidRPr="00EA5B24">
        <w:t xml:space="preserve"> le</w:t>
      </w:r>
      <w:r w:rsidR="00FC66A6" w:rsidRPr="00EA5B24">
        <w:softHyphen/>
      </w:r>
      <w:r w:rsidR="00C87000" w:rsidRPr="00EA5B24">
        <w:softHyphen/>
      </w:r>
      <w:r w:rsidRPr="00EA5B24">
        <w:t>diglich die not</w:t>
      </w:r>
      <w:r w:rsidR="002E5FDF" w:rsidRPr="00EA5B24">
        <w:softHyphen/>
      </w:r>
      <w:r w:rsidRPr="00EA5B24">
        <w:t>wendige An</w:t>
      </w:r>
      <w:r w:rsidRPr="00EA5B24">
        <w:softHyphen/>
        <w:t>wen</w:t>
      </w:r>
      <w:r w:rsidRPr="00EA5B24">
        <w:softHyphen/>
        <w:t>dungs</w:t>
      </w:r>
      <w:r w:rsidRPr="00EA5B24">
        <w:softHyphen/>
        <w:t>logik pro</w:t>
      </w:r>
      <w:r w:rsidRPr="00EA5B24">
        <w:softHyphen/>
        <w:t>grammiert und über eine</w:t>
      </w:r>
      <w:r w:rsidR="00C87000" w:rsidRPr="00EA5B24">
        <w:t>n</w:t>
      </w:r>
      <w:r w:rsidRPr="00EA5B24">
        <w:t xml:space="preserve"> REST-</w:t>
      </w:r>
      <w:r w:rsidR="00C87000" w:rsidRPr="00EA5B24">
        <w:t>Service</w:t>
      </w:r>
      <w:r w:rsidRPr="00EA5B24">
        <w:t xml:space="preserve"> </w:t>
      </w:r>
      <w:r w:rsidR="00C366DD" w:rsidRPr="00EA5B24">
        <w:t>(</w:t>
      </w:r>
      <w:proofErr w:type="spellStart"/>
      <w:r w:rsidR="00C366DD" w:rsidRPr="00EA5B24">
        <w:t>Re</w:t>
      </w:r>
      <w:r w:rsidR="00C87000" w:rsidRPr="00EA5B24">
        <w:softHyphen/>
      </w:r>
      <w:r w:rsidR="00C366DD" w:rsidRPr="00EA5B24">
        <w:softHyphen/>
        <w:t>pre</w:t>
      </w:r>
      <w:r w:rsidR="00C366DD" w:rsidRPr="00EA5B24">
        <w:softHyphen/>
        <w:t>sentational</w:t>
      </w:r>
      <w:proofErr w:type="spellEnd"/>
      <w:r w:rsidR="00C366DD" w:rsidRPr="00EA5B24">
        <w:t xml:space="preserve"> State Transfer) </w:t>
      </w:r>
      <w:r w:rsidRPr="00EA5B24">
        <w:t>verfügbar ge</w:t>
      </w:r>
      <w:r w:rsidR="002E5FDF" w:rsidRPr="00EA5B24">
        <w:softHyphen/>
      </w:r>
      <w:r w:rsidRPr="00EA5B24">
        <w:t xml:space="preserve">macht. </w:t>
      </w:r>
      <w:r w:rsidR="002E5FDF" w:rsidRPr="00EA5B24">
        <w:t>Für die</w:t>
      </w:r>
      <w:r w:rsidRPr="00EA5B24">
        <w:t xml:space="preserve"> </w:t>
      </w:r>
      <w:r w:rsidR="002E5FDF" w:rsidRPr="00EA5B24">
        <w:t>Implementierung</w:t>
      </w:r>
      <w:r w:rsidRPr="00EA5B24">
        <w:t xml:space="preserve"> </w:t>
      </w:r>
      <w:r w:rsidR="00C87000" w:rsidRPr="00EA5B24">
        <w:t>des Rest-Ser</w:t>
      </w:r>
      <w:r w:rsidR="00C87000" w:rsidRPr="00EA5B24">
        <w:softHyphen/>
        <w:t xml:space="preserve">vices </w:t>
      </w:r>
      <w:r w:rsidRPr="00EA5B24">
        <w:t>wird die Pro</w:t>
      </w:r>
      <w:r w:rsidRPr="00EA5B24">
        <w:softHyphen/>
        <w:t>gram</w:t>
      </w:r>
      <w:r w:rsidRPr="00EA5B24">
        <w:softHyphen/>
        <w:t>miersprache Java</w:t>
      </w:r>
      <w:r w:rsidR="009E3E07" w:rsidRPr="00EA5B24">
        <w:t xml:space="preserve"> mit dem Package Manager </w:t>
      </w:r>
      <w:r w:rsidR="002E5FDF" w:rsidRPr="00EA5B24">
        <w:t>„</w:t>
      </w:r>
      <w:proofErr w:type="spellStart"/>
      <w:r w:rsidR="009E3E07" w:rsidRPr="00EA5B24">
        <w:t>Ma</w:t>
      </w:r>
      <w:r w:rsidR="00C366DD" w:rsidRPr="00EA5B24">
        <w:softHyphen/>
      </w:r>
      <w:r w:rsidR="002E5FDF" w:rsidRPr="00EA5B24">
        <w:softHyphen/>
      </w:r>
      <w:r w:rsidR="009E3E07" w:rsidRPr="00EA5B24">
        <w:t>ven</w:t>
      </w:r>
      <w:proofErr w:type="spellEnd"/>
      <w:r w:rsidR="002E5FDF" w:rsidRPr="00EA5B24">
        <w:t>“</w:t>
      </w:r>
      <w:r w:rsidRPr="00EA5B24">
        <w:t xml:space="preserve"> und d</w:t>
      </w:r>
      <w:r w:rsidR="002E5FDF" w:rsidRPr="00EA5B24">
        <w:t>em</w:t>
      </w:r>
      <w:r w:rsidRPr="00EA5B24">
        <w:t xml:space="preserve"> </w:t>
      </w:r>
      <w:r w:rsidR="002E5FDF" w:rsidRPr="00EA5B24">
        <w:t>„</w:t>
      </w:r>
      <w:r w:rsidRPr="00EA5B24">
        <w:t>Spring</w:t>
      </w:r>
      <w:r w:rsidR="002E5FDF" w:rsidRPr="00EA5B24">
        <w:t>-</w:t>
      </w:r>
      <w:r w:rsidRPr="00EA5B24">
        <w:t>Boot</w:t>
      </w:r>
      <w:r w:rsidR="002E5FDF" w:rsidRPr="00EA5B24">
        <w:t>-Framework“</w:t>
      </w:r>
      <w:r w:rsidRPr="00EA5B24">
        <w:t xml:space="preserve"> verwendet.</w:t>
      </w:r>
    </w:p>
    <w:p w14:paraId="32AB6459" w14:textId="0758511E" w:rsidR="002C2E11" w:rsidRPr="00EA5B24" w:rsidRDefault="002C2E11" w:rsidP="008C5F2F">
      <w:pPr>
        <w:pStyle w:val="Block"/>
      </w:pPr>
      <w:r w:rsidRPr="00EA5B24">
        <w:t xml:space="preserve">Mit der Anwendung soll es möglich sein, die Aufgaben in einem Projekt gemeinsam </w:t>
      </w:r>
      <w:r w:rsidR="002E5FDF" w:rsidRPr="00EA5B24">
        <w:t>in</w:t>
      </w:r>
      <w:r w:rsidRPr="00EA5B24">
        <w:t xml:space="preserve"> </w:t>
      </w:r>
      <w:r w:rsidR="002E5FDF" w:rsidRPr="00EA5B24">
        <w:t>ei</w:t>
      </w:r>
      <w:r w:rsidR="002E5FDF" w:rsidRPr="00EA5B24">
        <w:softHyphen/>
        <w:t>nem</w:t>
      </w:r>
      <w:r w:rsidRPr="00EA5B24">
        <w:t xml:space="preserve"> Projekt-Team zu</w:t>
      </w:r>
      <w:r w:rsidR="002E5FDF" w:rsidRPr="00EA5B24">
        <w:t xml:space="preserve"> verwalten</w:t>
      </w:r>
      <w:r w:rsidRPr="00EA5B24">
        <w:t>. Dazu müssen Benutzer Accounts anlegen, die in den Kon</w:t>
      </w:r>
      <w:r w:rsidR="00330CD0" w:rsidRPr="00EA5B24">
        <w:softHyphen/>
      </w:r>
      <w:r w:rsidRPr="00EA5B24">
        <w:softHyphen/>
      </w:r>
      <w:r w:rsidR="00C366DD" w:rsidRPr="00EA5B24">
        <w:softHyphen/>
      </w:r>
      <w:r w:rsidRPr="00EA5B24">
        <w:t>text gemeinsamer Projekte gebracht werden. Das I</w:t>
      </w:r>
      <w:r w:rsidR="00D84BB2" w:rsidRPr="00EA5B24">
        <w:t>dentity- und Accessmanagement (I</w:t>
      </w:r>
      <w:r w:rsidRPr="00EA5B24">
        <w:t>AM</w:t>
      </w:r>
      <w:r w:rsidR="00D84BB2" w:rsidRPr="00EA5B24">
        <w:t>)</w:t>
      </w:r>
      <w:r w:rsidRPr="00EA5B24">
        <w:t xml:space="preserve"> soll dabei durch eine</w:t>
      </w:r>
      <w:r w:rsidR="00330CD0" w:rsidRPr="00EA5B24">
        <w:t>n</w:t>
      </w:r>
      <w:r w:rsidRPr="00EA5B24">
        <w:t xml:space="preserve"> </w:t>
      </w:r>
      <w:proofErr w:type="spellStart"/>
      <w:r w:rsidR="00CA25A8" w:rsidRPr="00EA5B24">
        <w:t>Keycloak</w:t>
      </w:r>
      <w:proofErr w:type="spellEnd"/>
      <w:r w:rsidR="00CA25A8" w:rsidRPr="00EA5B24">
        <w:t xml:space="preserve"> </w:t>
      </w:r>
      <w:r w:rsidR="00330CD0" w:rsidRPr="00EA5B24">
        <w:t>umgesetzt werden</w:t>
      </w:r>
      <w:r w:rsidRPr="00EA5B24">
        <w:t>.</w:t>
      </w:r>
      <w:r w:rsidR="00CA25A8" w:rsidRPr="00EA5B24">
        <w:t xml:space="preserve"> Ei</w:t>
      </w:r>
      <w:r w:rsidR="00CA25A8" w:rsidRPr="00EA5B24">
        <w:softHyphen/>
        <w:t>ne persistente Da</w:t>
      </w:r>
      <w:r w:rsidR="00CA25A8" w:rsidRPr="00EA5B24">
        <w:softHyphen/>
        <w:t>ten</w:t>
      </w:r>
      <w:r w:rsidR="00CA25A8" w:rsidRPr="00EA5B24">
        <w:softHyphen/>
        <w:t>spei</w:t>
      </w:r>
      <w:r w:rsidR="00CA25A8" w:rsidRPr="00EA5B24">
        <w:softHyphen/>
        <w:t>che</w:t>
      </w:r>
      <w:r w:rsidR="00CA25A8" w:rsidRPr="00EA5B24">
        <w:softHyphen/>
        <w:t xml:space="preserve">rung wird mit einer </w:t>
      </w:r>
      <w:proofErr w:type="spellStart"/>
      <w:r w:rsidR="00CA25A8" w:rsidRPr="00EA5B24">
        <w:t>Postgresql</w:t>
      </w:r>
      <w:proofErr w:type="spellEnd"/>
      <w:r w:rsidR="00CA25A8" w:rsidRPr="00EA5B24">
        <w:t>-Datenbank (DB) um</w:t>
      </w:r>
      <w:r w:rsidR="00CA25A8" w:rsidRPr="00EA5B24">
        <w:softHyphen/>
        <w:t>ge</w:t>
      </w:r>
      <w:r w:rsidR="00CA25A8" w:rsidRPr="00EA5B24">
        <w:softHyphen/>
        <w:t xml:space="preserve">setzt. In der DB werden die Daten des </w:t>
      </w:r>
      <w:proofErr w:type="spellStart"/>
      <w:r w:rsidR="00CA25A8" w:rsidRPr="00EA5B24">
        <w:t>Keycloaks</w:t>
      </w:r>
      <w:proofErr w:type="spellEnd"/>
      <w:r w:rsidR="00CA25A8" w:rsidRPr="00EA5B24">
        <w:t xml:space="preserve"> und ein eigenes DB-Modell gehalten. Die benannten Komponenten (</w:t>
      </w:r>
      <w:proofErr w:type="spellStart"/>
      <w:r w:rsidR="00CA25A8" w:rsidRPr="00EA5B24">
        <w:t>Key</w:t>
      </w:r>
      <w:r w:rsidR="00C87000" w:rsidRPr="00EA5B24">
        <w:softHyphen/>
      </w:r>
      <w:r w:rsidR="00CA25A8" w:rsidRPr="00EA5B24">
        <w:t>cloak</w:t>
      </w:r>
      <w:proofErr w:type="spellEnd"/>
      <w:r w:rsidR="00CA25A8" w:rsidRPr="00EA5B24">
        <w:t>, DB und REST-Service) der App</w:t>
      </w:r>
      <w:r w:rsidR="00CA25A8" w:rsidRPr="00EA5B24">
        <w:softHyphen/>
        <w:t xml:space="preserve">likation sollen </w:t>
      </w:r>
      <w:proofErr w:type="spellStart"/>
      <w:r w:rsidR="00CA25A8" w:rsidRPr="00EA5B24">
        <w:t>do</w:t>
      </w:r>
      <w:r w:rsidR="00CA25A8" w:rsidRPr="00EA5B24">
        <w:softHyphen/>
        <w:t>cke</w:t>
      </w:r>
      <w:r w:rsidR="00CA25A8" w:rsidRPr="00EA5B24">
        <w:softHyphen/>
        <w:t>risiert</w:t>
      </w:r>
      <w:proofErr w:type="spellEnd"/>
      <w:r w:rsidR="00CA25A8" w:rsidRPr="00EA5B24">
        <w:t xml:space="preserve"> werden und mit „</w:t>
      </w:r>
      <w:proofErr w:type="spellStart"/>
      <w:r w:rsidR="00CA25A8" w:rsidRPr="00EA5B24">
        <w:t>Docker-Com</w:t>
      </w:r>
      <w:r w:rsidR="00C87000" w:rsidRPr="00EA5B24">
        <w:softHyphen/>
      </w:r>
      <w:r w:rsidR="00CA25A8" w:rsidRPr="00EA5B24">
        <w:t>pose</w:t>
      </w:r>
      <w:proofErr w:type="spellEnd"/>
      <w:r w:rsidR="00CA25A8" w:rsidRPr="00EA5B24">
        <w:t>“ konfiguriert und be</w:t>
      </w:r>
      <w:r w:rsidR="00CA25A8" w:rsidRPr="00EA5B24">
        <w:softHyphen/>
        <w:t>trie</w:t>
      </w:r>
      <w:r w:rsidR="00CA25A8" w:rsidRPr="00EA5B24">
        <w:softHyphen/>
        <w:t>ben werden.</w:t>
      </w:r>
    </w:p>
    <w:p w14:paraId="48ABA4AE" w14:textId="43A81230" w:rsidR="00F4130A" w:rsidRPr="00EA5B24" w:rsidRDefault="00F4130A" w:rsidP="00F4130A">
      <w:pPr>
        <w:tabs>
          <w:tab w:val="left" w:pos="1418"/>
        </w:tabs>
        <w:spacing w:after="60" w:line="360" w:lineRule="auto"/>
        <w:rPr>
          <w:rFonts w:ascii="Cambria" w:hAnsi="Cambria"/>
        </w:rPr>
      </w:pPr>
      <w:r w:rsidRPr="00EA5B24">
        <w:rPr>
          <w:rFonts w:ascii="Cambria" w:hAnsi="Cambria"/>
        </w:rPr>
        <w:t>Um die Bedienung des REST-Services zu vereinfachen</w:t>
      </w:r>
      <w:r w:rsidR="000B69F5" w:rsidRPr="00EA5B24">
        <w:rPr>
          <w:rFonts w:ascii="Cambria" w:hAnsi="Cambria"/>
        </w:rPr>
        <w:t xml:space="preserve">, </w:t>
      </w:r>
      <w:r w:rsidRPr="00EA5B24">
        <w:rPr>
          <w:rFonts w:ascii="Cambria" w:hAnsi="Cambria"/>
        </w:rPr>
        <w:t xml:space="preserve">wird eine </w:t>
      </w:r>
      <w:r w:rsidR="000B69F5" w:rsidRPr="00EA5B24">
        <w:rPr>
          <w:rFonts w:ascii="Cambria" w:hAnsi="Cambria"/>
        </w:rPr>
        <w:t>Sammlung von Anfragen und Konfigurationen für einen HTTP-Client zur Verfügung gestellt. Dazu wird eine „Collection“ für Anwendung Postman zur Verfügung gestellt.</w:t>
      </w:r>
    </w:p>
    <w:p w14:paraId="078BC9F0" w14:textId="3D46D28F" w:rsidR="00CA25A8" w:rsidRPr="00EA5B24" w:rsidRDefault="000B69F5" w:rsidP="004B0D09">
      <w:pPr>
        <w:tabs>
          <w:tab w:val="left" w:pos="1418"/>
        </w:tabs>
        <w:spacing w:after="60" w:line="360" w:lineRule="auto"/>
        <w:rPr>
          <w:rFonts w:ascii="Cambria" w:hAnsi="Cambria"/>
        </w:rPr>
      </w:pPr>
      <w:r w:rsidRPr="00EA5B24">
        <w:rPr>
          <w:rFonts w:ascii="Cambria" w:hAnsi="Cambria"/>
        </w:rPr>
        <w:t xml:space="preserve">Alle Inhalte der hier dokumentierten Klausurersatzleistung sind auf </w:t>
      </w:r>
      <w:proofErr w:type="spellStart"/>
      <w:r w:rsidR="00F4130A" w:rsidRPr="00EA5B24">
        <w:rPr>
          <w:rFonts w:ascii="Cambria" w:hAnsi="Cambria"/>
        </w:rPr>
        <w:t>GitHub</w:t>
      </w:r>
      <w:proofErr w:type="spellEnd"/>
      <w:r w:rsidRPr="00EA5B24">
        <w:rPr>
          <w:rFonts w:ascii="Cambria" w:hAnsi="Cambria"/>
        </w:rPr>
        <w:t xml:space="preserve"> unt</w:t>
      </w:r>
      <w:r w:rsidR="006F2B1C" w:rsidRPr="00EA5B24">
        <w:rPr>
          <w:rFonts w:ascii="Cambria" w:hAnsi="Cambria"/>
        </w:rPr>
        <w:t>er</w:t>
      </w:r>
      <w:r w:rsidRPr="00EA5B24">
        <w:rPr>
          <w:rFonts w:ascii="Cambria" w:hAnsi="Cambria"/>
        </w:rPr>
        <w:t xml:space="preserve"> dem Link „https://github.com/</w:t>
      </w:r>
      <w:proofErr w:type="spellStart"/>
      <w:r w:rsidRPr="00EA5B24">
        <w:rPr>
          <w:rFonts w:ascii="Cambria" w:hAnsi="Cambria"/>
        </w:rPr>
        <w:t>Krayaty</w:t>
      </w:r>
      <w:proofErr w:type="spellEnd"/>
      <w:r w:rsidRPr="00EA5B24">
        <w:rPr>
          <w:rFonts w:ascii="Cambria" w:hAnsi="Cambria"/>
        </w:rPr>
        <w:t>/</w:t>
      </w:r>
      <w:proofErr w:type="spellStart"/>
      <w:r w:rsidRPr="00EA5B24">
        <w:rPr>
          <w:rFonts w:ascii="Cambria" w:hAnsi="Cambria"/>
        </w:rPr>
        <w:t>Taskitory</w:t>
      </w:r>
      <w:proofErr w:type="spellEnd"/>
      <w:r w:rsidRPr="00EA5B24">
        <w:rPr>
          <w:rFonts w:ascii="Cambria" w:hAnsi="Cambria"/>
        </w:rPr>
        <w:t>“ erreichbar.</w:t>
      </w:r>
    </w:p>
    <w:p w14:paraId="3E697BC6" w14:textId="77777777" w:rsidR="00626D8C" w:rsidRPr="00EA5B24" w:rsidRDefault="00626D8C" w:rsidP="00626D8C">
      <w:pPr>
        <w:pStyle w:val="berschrift1"/>
      </w:pPr>
      <w:bookmarkStart w:id="20" w:name="_Toc97828063"/>
      <w:bookmarkStart w:id="21" w:name="_Toc97828060"/>
      <w:r w:rsidRPr="00EA5B24">
        <w:lastRenderedPageBreak/>
        <w:t xml:space="preserve">Clean </w:t>
      </w:r>
      <w:proofErr w:type="spellStart"/>
      <w:r w:rsidRPr="00EA5B24">
        <w:t>Architecture</w:t>
      </w:r>
      <w:bookmarkEnd w:id="20"/>
      <w:proofErr w:type="spellEnd"/>
    </w:p>
    <w:p w14:paraId="5469A5BE" w14:textId="30C2565C" w:rsidR="004A3E47" w:rsidRPr="00EA5B24" w:rsidRDefault="004A3E47" w:rsidP="004A3E47">
      <w:pPr>
        <w:pStyle w:val="berschrift2"/>
      </w:pPr>
      <w:r w:rsidRPr="00EA5B24">
        <w:t>Grundlagen</w:t>
      </w:r>
    </w:p>
    <w:p w14:paraId="2422ECA5" w14:textId="51BE8474" w:rsidR="003971F3" w:rsidRPr="00EA5B24" w:rsidRDefault="000F254F" w:rsidP="00626D8C">
      <w:pPr>
        <w:pStyle w:val="Block"/>
      </w:pPr>
      <w:r w:rsidRPr="00EA5B24">
        <w:t xml:space="preserve">Unter „Clean </w:t>
      </w:r>
      <w:proofErr w:type="spellStart"/>
      <w:r w:rsidRPr="00EA5B24">
        <w:t>Architecture</w:t>
      </w:r>
      <w:proofErr w:type="spellEnd"/>
      <w:r w:rsidRPr="00EA5B24">
        <w:t xml:space="preserve">“ versteht man einen Architektur-Ansatz für Software-Applikationen. Die Clean </w:t>
      </w:r>
      <w:proofErr w:type="spellStart"/>
      <w:r w:rsidRPr="00EA5B24">
        <w:t>Architecture</w:t>
      </w:r>
      <w:proofErr w:type="spellEnd"/>
      <w:r w:rsidRPr="00EA5B24">
        <w:t xml:space="preserve"> fußt auf der Idee, dass Applikation</w:t>
      </w:r>
      <w:r w:rsidR="0088213F" w:rsidRPr="00EA5B24">
        <w:t>en</w:t>
      </w:r>
      <w:r w:rsidRPr="00EA5B24">
        <w:t xml:space="preserve"> in mehrere Schichten aufgeteilt werden k</w:t>
      </w:r>
      <w:r w:rsidR="0088213F" w:rsidRPr="00EA5B24">
        <w:t>önnen</w:t>
      </w:r>
      <w:r w:rsidR="00696832" w:rsidRPr="00EA5B24">
        <w:t>, die eigene Aufgabenbereiche abdecken</w:t>
      </w:r>
      <w:r w:rsidRPr="00EA5B24">
        <w:t>. Wie bei einer Zwiebel</w:t>
      </w:r>
      <w:r w:rsidR="0088213F" w:rsidRPr="00EA5B24">
        <w:t xml:space="preserve"> umschließt eine Schicht die andere und nur die äußerste Schicht ist für Benutzer der Applikation zugänglich. Die Funktionen der inneren Schichten sind </w:t>
      </w:r>
      <w:r w:rsidR="005B0C45" w:rsidRPr="00EA5B24">
        <w:t xml:space="preserve">über definierte Schnittstellen </w:t>
      </w:r>
      <w:r w:rsidR="0088213F" w:rsidRPr="00EA5B24">
        <w:t>für die jeweils folgende Schicht zugänglic</w:t>
      </w:r>
      <w:r w:rsidR="00696832" w:rsidRPr="00EA5B24">
        <w:t>h</w:t>
      </w:r>
      <w:r w:rsidR="0088213F" w:rsidRPr="00EA5B24">
        <w:t>. Die äußeren sind dadurch von den inneren Schichten abhängig; umgekehrt sind die inneren jedoch nicht von den äußeren Schichten abhängig.</w:t>
      </w:r>
      <w:r w:rsidR="00696832" w:rsidRPr="00EA5B24">
        <w:t xml:space="preserve"> Daher wird es schwerer den Code auf einer Schicht zu ändern, je weiter innen sie liegt. </w:t>
      </w:r>
      <w:r w:rsidR="003971F3" w:rsidRPr="00EA5B24">
        <w:t xml:space="preserve">Die Clean </w:t>
      </w:r>
      <w:proofErr w:type="spellStart"/>
      <w:r w:rsidR="003971F3" w:rsidRPr="00EA5B24">
        <w:t>Architecture</w:t>
      </w:r>
      <w:proofErr w:type="spellEnd"/>
      <w:r w:rsidR="003971F3" w:rsidRPr="00EA5B24">
        <w:t xml:space="preserve"> ermöglicht durch den be</w:t>
      </w:r>
      <w:r w:rsidR="003971F3" w:rsidRPr="00EA5B24">
        <w:softHyphen/>
        <w:t>schrie</w:t>
      </w:r>
      <w:r w:rsidR="003971F3" w:rsidRPr="00EA5B24">
        <w:softHyphen/>
        <w:t>be</w:t>
      </w:r>
      <w:r w:rsidR="003971F3" w:rsidRPr="00EA5B24">
        <w:softHyphen/>
        <w:t>nen modularen Aufbau, dass die für eine Domäne und Applikation spezifische Ge</w:t>
      </w:r>
      <w:r w:rsidR="003971F3" w:rsidRPr="00EA5B24">
        <w:softHyphen/>
        <w:t>schäfts</w:t>
      </w:r>
      <w:r w:rsidR="003971F3" w:rsidRPr="00EA5B24">
        <w:softHyphen/>
        <w:t>logik nicht geändert werden muss, wenn konkrete technische Implementierungen ei</w:t>
      </w:r>
      <w:r w:rsidR="003971F3" w:rsidRPr="00EA5B24">
        <w:softHyphen/>
        <w:t>ner Applikation wie geändert werden müssen. Auf diese Weise kann ein Applikation lang</w:t>
      </w:r>
      <w:r w:rsidR="003971F3" w:rsidRPr="00EA5B24">
        <w:softHyphen/>
        <w:t xml:space="preserve">fristig mit wenig Aufwand gewartet und angepasst werden. </w:t>
      </w:r>
    </w:p>
    <w:p w14:paraId="360379EE" w14:textId="6BA1400C" w:rsidR="00626D8C" w:rsidRPr="00EA5B24" w:rsidRDefault="00696832" w:rsidP="00626D8C">
      <w:pPr>
        <w:pStyle w:val="Block"/>
      </w:pPr>
      <w:r w:rsidRPr="00EA5B24">
        <w:t xml:space="preserve">Im Allgemeinen werden die folgenden fünf Schichten der Clean </w:t>
      </w:r>
      <w:proofErr w:type="spellStart"/>
      <w:r w:rsidRPr="00EA5B24">
        <w:t>Architecture</w:t>
      </w:r>
      <w:proofErr w:type="spellEnd"/>
      <w:r w:rsidRPr="00EA5B24">
        <w:t xml:space="preserve"> definiert</w:t>
      </w:r>
      <w:r w:rsidR="005B0C45" w:rsidRPr="00EA5B24">
        <w:t xml:space="preserve"> (von innen nach außen)</w:t>
      </w:r>
      <w:r w:rsidRPr="00EA5B24">
        <w:t>:</w:t>
      </w:r>
    </w:p>
    <w:p w14:paraId="789D45A7" w14:textId="1E52D618" w:rsidR="00696832" w:rsidRPr="00EA5B24" w:rsidRDefault="00696832" w:rsidP="00696832">
      <w:pPr>
        <w:pStyle w:val="Block"/>
        <w:keepNext/>
        <w:numPr>
          <w:ilvl w:val="0"/>
          <w:numId w:val="46"/>
        </w:numPr>
        <w:spacing w:before="120" w:after="0"/>
        <w:ind w:left="709" w:hanging="709"/>
        <w:rPr>
          <w:u w:val="single"/>
        </w:rPr>
      </w:pPr>
      <w:r w:rsidRPr="00EA5B24">
        <w:rPr>
          <w:u w:val="single"/>
        </w:rPr>
        <w:t>Abstraktions-Schicht:</w:t>
      </w:r>
    </w:p>
    <w:p w14:paraId="6AEC05FF" w14:textId="731BC5A0" w:rsidR="00696832" w:rsidRPr="00EA5B24" w:rsidRDefault="005B0C45" w:rsidP="00696832">
      <w:pPr>
        <w:pStyle w:val="Block"/>
      </w:pPr>
      <w:r w:rsidRPr="00EA5B24">
        <w:t xml:space="preserve">Die </w:t>
      </w:r>
      <w:proofErr w:type="spellStart"/>
      <w:r w:rsidRPr="00EA5B24">
        <w:t>Abstraction</w:t>
      </w:r>
      <w:proofErr w:type="spellEnd"/>
      <w:r w:rsidRPr="00EA5B24">
        <w:t>-Schicht ist der Kern einer Applikation. In dieser Schicht wird sog. do</w:t>
      </w:r>
      <w:r w:rsidR="00977438" w:rsidRPr="00EA5B24">
        <w:softHyphen/>
      </w:r>
      <w:r w:rsidRPr="00EA5B24">
        <w:t>mä</w:t>
      </w:r>
      <w:r w:rsidR="00977438" w:rsidRPr="00EA5B24">
        <w:softHyphen/>
      </w:r>
      <w:r w:rsidRPr="00EA5B24">
        <w:t>nen</w:t>
      </w:r>
      <w:r w:rsidR="00CF18CD" w:rsidRPr="00EA5B24">
        <w:softHyphen/>
      </w:r>
      <w:r w:rsidR="00977438" w:rsidRPr="00EA5B24">
        <w:softHyphen/>
      </w:r>
      <w:r w:rsidRPr="00EA5B24">
        <w:t>übergreifendes Wissen implementiert. Das meint Algorithmen und Konzepte, die nicht an d</w:t>
      </w:r>
      <w:r w:rsidR="00977438" w:rsidRPr="00EA5B24">
        <w:t xml:space="preserve">ie Domäne einer Applikation </w:t>
      </w:r>
      <w:r w:rsidRPr="00EA5B24">
        <w:t xml:space="preserve">gebunden </w:t>
      </w:r>
      <w:r w:rsidR="00977438" w:rsidRPr="00EA5B24">
        <w:t>sind. Zudem werden hier Software-Werk</w:t>
      </w:r>
      <w:r w:rsidR="00CF18CD" w:rsidRPr="00EA5B24">
        <w:softHyphen/>
      </w:r>
      <w:r w:rsidR="00977438" w:rsidRPr="00EA5B24">
        <w:softHyphen/>
        <w:t>zeuge und -Bibliotheken ein</w:t>
      </w:r>
      <w:r w:rsidR="00977438" w:rsidRPr="00EA5B24">
        <w:softHyphen/>
        <w:t>gebunden, die auf allen folgenden Schichten verwendet wer</w:t>
      </w:r>
      <w:r w:rsidR="00977438" w:rsidRPr="00EA5B24">
        <w:softHyphen/>
      </w:r>
      <w:r w:rsidR="00CF18CD" w:rsidRPr="00EA5B24">
        <w:softHyphen/>
      </w:r>
      <w:r w:rsidR="00977438" w:rsidRPr="00EA5B24">
        <w:t>den und technologische Standards umsetzen</w:t>
      </w:r>
      <w:r w:rsidR="00CF18CD" w:rsidRPr="00EA5B24">
        <w:t xml:space="preserve">. Eine Applikation muss keine </w:t>
      </w:r>
      <w:proofErr w:type="spellStart"/>
      <w:r w:rsidR="00CF18CD" w:rsidRPr="00EA5B24">
        <w:t>Ab</w:t>
      </w:r>
      <w:r w:rsidR="00CF18CD" w:rsidRPr="00EA5B24">
        <w:softHyphen/>
        <w:t>strak</w:t>
      </w:r>
      <w:r w:rsidR="00CF18CD" w:rsidRPr="00EA5B24">
        <w:softHyphen/>
        <w:t>tions</w:t>
      </w:r>
      <w:proofErr w:type="spellEnd"/>
      <w:r w:rsidR="00CF18CD" w:rsidRPr="00EA5B24">
        <w:t>-Schicht besitzen.</w:t>
      </w:r>
    </w:p>
    <w:p w14:paraId="6960F4BC" w14:textId="085C16C1" w:rsidR="00696832" w:rsidRPr="00EA5B24" w:rsidRDefault="00696832" w:rsidP="00696832">
      <w:pPr>
        <w:pStyle w:val="Block"/>
        <w:keepNext/>
        <w:numPr>
          <w:ilvl w:val="0"/>
          <w:numId w:val="46"/>
        </w:numPr>
        <w:spacing w:before="120" w:after="0"/>
        <w:ind w:left="709" w:hanging="709"/>
        <w:rPr>
          <w:u w:val="single"/>
        </w:rPr>
      </w:pPr>
      <w:r w:rsidRPr="00EA5B24">
        <w:rPr>
          <w:u w:val="single"/>
        </w:rPr>
        <w:t>Domänen-Schicht:</w:t>
      </w:r>
    </w:p>
    <w:p w14:paraId="4FE1939F" w14:textId="6C5B792F" w:rsidR="00696832" w:rsidRPr="00EA5B24" w:rsidRDefault="00977438" w:rsidP="00696832">
      <w:pPr>
        <w:pStyle w:val="Block"/>
      </w:pPr>
      <w:r w:rsidRPr="00EA5B24">
        <w:t xml:space="preserve">Die Domänen-Schicht umschließt die Abstraktions-Schicht und hängt daher von der ihr ab. In der Domänen-Schicht wird die Fachlichkeit einer Applikation </w:t>
      </w:r>
      <w:r w:rsidR="00CF18CD" w:rsidRPr="00EA5B24">
        <w:t>implementiert</w:t>
      </w:r>
      <w:r w:rsidRPr="00EA5B24">
        <w:t xml:space="preserve">. Hier wird die </w:t>
      </w:r>
      <w:r w:rsidR="004A3E47" w:rsidRPr="00EA5B24">
        <w:t xml:space="preserve">übergreifende </w:t>
      </w:r>
      <w:r w:rsidRPr="00EA5B24">
        <w:t>Geschäftslogik implementiert,</w:t>
      </w:r>
      <w:r w:rsidR="00CF18CD" w:rsidRPr="00EA5B24">
        <w:t xml:space="preserve"> die für die Abbildung einer Domäne </w:t>
      </w:r>
      <w:r w:rsidR="00CF18CD" w:rsidRPr="00EA5B24">
        <w:lastRenderedPageBreak/>
        <w:t xml:space="preserve">in </w:t>
      </w:r>
      <w:r w:rsidR="004A3E47" w:rsidRPr="00EA5B24">
        <w:t>vielen verschiedenen</w:t>
      </w:r>
      <w:r w:rsidR="00CF18CD" w:rsidRPr="00EA5B24">
        <w:t xml:space="preserve"> App</w:t>
      </w:r>
      <w:r w:rsidR="00CF18CD" w:rsidRPr="00EA5B24">
        <w:softHyphen/>
        <w:t>li</w:t>
      </w:r>
      <w:r w:rsidR="00CF18CD" w:rsidRPr="00EA5B24">
        <w:softHyphen/>
        <w:t xml:space="preserve">kation benötigt wird. Die Domänen-Schicht wird durch das Domain </w:t>
      </w:r>
      <w:proofErr w:type="spellStart"/>
      <w:r w:rsidR="00CF18CD" w:rsidRPr="00EA5B24">
        <w:t>Dr</w:t>
      </w:r>
      <w:r w:rsidR="006D0C76" w:rsidRPr="00EA5B24">
        <w:t>i</w:t>
      </w:r>
      <w:r w:rsidR="00CF18CD" w:rsidRPr="00EA5B24">
        <w:t>ven</w:t>
      </w:r>
      <w:proofErr w:type="spellEnd"/>
      <w:r w:rsidR="00CF18CD" w:rsidRPr="00EA5B24">
        <w:t xml:space="preserve"> </w:t>
      </w:r>
      <w:proofErr w:type="spellStart"/>
      <w:r w:rsidR="00CF18CD" w:rsidRPr="00EA5B24">
        <w:t>Desing</w:t>
      </w:r>
      <w:proofErr w:type="spellEnd"/>
      <w:r w:rsidR="00CF18CD" w:rsidRPr="00EA5B24">
        <w:t xml:space="preserve"> (siehe Ka</w:t>
      </w:r>
      <w:r w:rsidR="004A3E47" w:rsidRPr="00EA5B24">
        <w:softHyphen/>
      </w:r>
      <w:r w:rsidR="00CF18CD" w:rsidRPr="00EA5B24">
        <w:t xml:space="preserve">pitel </w:t>
      </w:r>
      <w:r w:rsidR="00D24FCD">
        <w:t>3</w:t>
      </w:r>
      <w:r w:rsidR="00CF18CD" w:rsidRPr="00EA5B24">
        <w:t>)</w:t>
      </w:r>
      <w:r w:rsidR="004A3E47" w:rsidRPr="00EA5B24">
        <w:t xml:space="preserve"> modelliert.</w:t>
      </w:r>
    </w:p>
    <w:p w14:paraId="1EF42D77" w14:textId="17CF1BFB" w:rsidR="00696832" w:rsidRPr="00EA5B24" w:rsidRDefault="00696832" w:rsidP="00696832">
      <w:pPr>
        <w:pStyle w:val="Block"/>
        <w:keepNext/>
        <w:numPr>
          <w:ilvl w:val="0"/>
          <w:numId w:val="46"/>
        </w:numPr>
        <w:spacing w:before="120" w:after="0"/>
        <w:ind w:left="709" w:hanging="709"/>
        <w:rPr>
          <w:u w:val="single"/>
        </w:rPr>
      </w:pPr>
      <w:r w:rsidRPr="00EA5B24">
        <w:rPr>
          <w:u w:val="single"/>
        </w:rPr>
        <w:t>Applikations-Schicht:</w:t>
      </w:r>
    </w:p>
    <w:p w14:paraId="7F71261A" w14:textId="62A4A617" w:rsidR="00696832" w:rsidRPr="00EA5B24" w:rsidRDefault="004A3E47" w:rsidP="00696832">
      <w:pPr>
        <w:pStyle w:val="Block"/>
      </w:pPr>
      <w:r w:rsidRPr="00EA5B24">
        <w:t xml:space="preserve">Die Applikations-Schicht folgt direkt auf die Domänen-Schicht und hängt daher von ihr ab. In der Applikations-Schicht werden die </w:t>
      </w:r>
      <w:proofErr w:type="spellStart"/>
      <w:r w:rsidRPr="00EA5B24">
        <w:t>Use</w:t>
      </w:r>
      <w:proofErr w:type="spellEnd"/>
      <w:r w:rsidRPr="00EA5B24">
        <w:t xml:space="preserve"> Cases einer Applikation abgebildet. In diesem Teil einer Applikation werden die für den Benutzer erfahrbaren Funktionen implementiert. Das umfasst auch die Implementierung der Applikations-spezifischen Geschäftslogik einer Domäne.</w:t>
      </w:r>
    </w:p>
    <w:p w14:paraId="2B0A55AF" w14:textId="6B7FFCC7" w:rsidR="00696832" w:rsidRPr="00EA5B24" w:rsidRDefault="00696832" w:rsidP="00696832">
      <w:pPr>
        <w:pStyle w:val="Block"/>
        <w:keepNext/>
        <w:numPr>
          <w:ilvl w:val="0"/>
          <w:numId w:val="46"/>
        </w:numPr>
        <w:spacing w:before="120" w:after="0"/>
        <w:ind w:left="709" w:hanging="709"/>
        <w:rPr>
          <w:u w:val="single"/>
        </w:rPr>
      </w:pPr>
      <w:r w:rsidRPr="00EA5B24">
        <w:rPr>
          <w:u w:val="single"/>
        </w:rPr>
        <w:t>Adapter-Schicht:</w:t>
      </w:r>
    </w:p>
    <w:p w14:paraId="28113EA7" w14:textId="315640BA" w:rsidR="00696832" w:rsidRPr="00EA5B24" w:rsidRDefault="006D0C76" w:rsidP="00696832">
      <w:pPr>
        <w:pStyle w:val="Block"/>
      </w:pPr>
      <w:r w:rsidRPr="00EA5B24">
        <w:t xml:space="preserve">Die Adapter-Schicht baut auf der Applikations-Schicht auf und hängt daher von ihr ab. Der Zweck der Adapter-Schicht ist es, Benutzerinteraktionen an die Applikations-Schicht </w:t>
      </w:r>
      <w:proofErr w:type="spellStart"/>
      <w:r w:rsidR="007E591C" w:rsidRPr="00EA5B24">
        <w:t>wie</w:t>
      </w:r>
      <w:r w:rsidR="007E591C" w:rsidRPr="00EA5B24">
        <w:softHyphen/>
      </w:r>
      <w:r w:rsidRPr="00EA5B24">
        <w:t>ter</w:t>
      </w:r>
      <w:r w:rsidR="007E591C" w:rsidRPr="00EA5B24">
        <w:softHyphen/>
      </w:r>
      <w:r w:rsidRPr="00EA5B24">
        <w:t>zugeben</w:t>
      </w:r>
      <w:proofErr w:type="spellEnd"/>
      <w:r w:rsidRPr="00EA5B24">
        <w:t>. Dabei</w:t>
      </w:r>
      <w:r w:rsidR="007E591C" w:rsidRPr="00EA5B24">
        <w:t xml:space="preserve"> dient die Adapter-Schicht als „Anti </w:t>
      </w:r>
      <w:proofErr w:type="spellStart"/>
      <w:r w:rsidR="007E591C" w:rsidRPr="00EA5B24">
        <w:t>Corruption</w:t>
      </w:r>
      <w:proofErr w:type="spellEnd"/>
      <w:r w:rsidR="007E591C" w:rsidRPr="00EA5B24">
        <w:t xml:space="preserve"> Layer“, der Domänen- und Applikations-spezifischen Quellcode von festen technischen Implementierungen ab</w:t>
      </w:r>
      <w:r w:rsidR="007E591C" w:rsidRPr="00EA5B24">
        <w:softHyphen/>
        <w:t>kop</w:t>
      </w:r>
      <w:r w:rsidR="007E591C" w:rsidRPr="00EA5B24">
        <w:softHyphen/>
        <w:t>pelt. Das meint auch die Konvertierung der Daten aus eingehenden Anfragen in ein für die darunter liegenden Schichten verständliches Format.</w:t>
      </w:r>
    </w:p>
    <w:p w14:paraId="6EB6ABDB" w14:textId="1CC67A8F" w:rsidR="00696832" w:rsidRPr="00EA5B24" w:rsidRDefault="00696832" w:rsidP="00696832">
      <w:pPr>
        <w:pStyle w:val="Block"/>
        <w:keepNext/>
        <w:numPr>
          <w:ilvl w:val="0"/>
          <w:numId w:val="46"/>
        </w:numPr>
        <w:spacing w:before="120" w:after="0"/>
        <w:ind w:left="709" w:hanging="709"/>
        <w:rPr>
          <w:u w:val="single"/>
        </w:rPr>
      </w:pPr>
      <w:proofErr w:type="spellStart"/>
      <w:r w:rsidRPr="00EA5B24">
        <w:rPr>
          <w:u w:val="single"/>
        </w:rPr>
        <w:t>Plugin</w:t>
      </w:r>
      <w:proofErr w:type="spellEnd"/>
      <w:r w:rsidRPr="00EA5B24">
        <w:rPr>
          <w:u w:val="single"/>
        </w:rPr>
        <w:t>-Schicht:</w:t>
      </w:r>
    </w:p>
    <w:p w14:paraId="055875D4" w14:textId="36942268" w:rsidR="00696832" w:rsidRPr="00EA5B24" w:rsidRDefault="007E591C" w:rsidP="00696832">
      <w:pPr>
        <w:pStyle w:val="Block"/>
      </w:pPr>
      <w:r w:rsidRPr="00EA5B24">
        <w:t xml:space="preserve">Die </w:t>
      </w:r>
      <w:proofErr w:type="spellStart"/>
      <w:r w:rsidRPr="00EA5B24">
        <w:t>Plugin</w:t>
      </w:r>
      <w:proofErr w:type="spellEnd"/>
      <w:r w:rsidRPr="00EA5B24">
        <w:t xml:space="preserve">-Schicht liegt ganz außen und hängt </w:t>
      </w:r>
      <w:r w:rsidR="00EC77D3" w:rsidRPr="00EA5B24">
        <w:t xml:space="preserve">von der darunter liegenden Adapter-Schicht ab. Auf der </w:t>
      </w:r>
      <w:proofErr w:type="spellStart"/>
      <w:r w:rsidR="00EC77D3" w:rsidRPr="00EA5B24">
        <w:t>Plugin</w:t>
      </w:r>
      <w:proofErr w:type="spellEnd"/>
      <w:r w:rsidR="00EC77D3" w:rsidRPr="00EA5B24">
        <w:t>-Schicht werden technische Implementierungen wie z. B. das Ein</w:t>
      </w:r>
      <w:r w:rsidR="00EC77D3" w:rsidRPr="00EA5B24">
        <w:softHyphen/>
        <w:t xml:space="preserve">binden einer Datenbank oder </w:t>
      </w:r>
      <w:proofErr w:type="gramStart"/>
      <w:r w:rsidR="00EC77D3" w:rsidRPr="00EA5B24">
        <w:t>eines IAM-Services</w:t>
      </w:r>
      <w:proofErr w:type="gramEnd"/>
      <w:r w:rsidR="00EC77D3" w:rsidRPr="00EA5B24">
        <w:t xml:space="preserve"> vorgenommen. Außerdem werden auf dieser Schicht die Funktionen einer Applikation den Benutzern zugänglich gemacht.</w:t>
      </w:r>
    </w:p>
    <w:p w14:paraId="5201506B" w14:textId="50E112F6" w:rsidR="004A3E47" w:rsidRPr="00EA5B24" w:rsidRDefault="004A3E47" w:rsidP="004A3E47">
      <w:pPr>
        <w:pStyle w:val="berschrift2"/>
      </w:pPr>
      <w:r w:rsidRPr="00EA5B24">
        <w:t>Implementierung in der Applikation „</w:t>
      </w:r>
      <w:proofErr w:type="spellStart"/>
      <w:r w:rsidRPr="00EA5B24">
        <w:t>Taskitory</w:t>
      </w:r>
      <w:proofErr w:type="spellEnd"/>
      <w:r w:rsidRPr="00EA5B24">
        <w:t>“</w:t>
      </w:r>
    </w:p>
    <w:p w14:paraId="2B889A2F" w14:textId="06C917C3" w:rsidR="00F443CA" w:rsidRPr="00EA5B24" w:rsidRDefault="00515F00" w:rsidP="004A3E47">
      <w:pPr>
        <w:pStyle w:val="Block"/>
      </w:pPr>
      <w:r w:rsidRPr="00EA5B24">
        <w:t xml:space="preserve">Die Applikation </w:t>
      </w:r>
      <w:proofErr w:type="spellStart"/>
      <w:r w:rsidRPr="00EA5B24">
        <w:t>Taskitory</w:t>
      </w:r>
      <w:proofErr w:type="spellEnd"/>
      <w:r w:rsidRPr="00EA5B24">
        <w:t xml:space="preserve"> verwendet das Konzept der Clean </w:t>
      </w:r>
      <w:proofErr w:type="spellStart"/>
      <w:r w:rsidRPr="00EA5B24">
        <w:t>Architecture</w:t>
      </w:r>
      <w:proofErr w:type="spellEnd"/>
      <w:r w:rsidRPr="00EA5B24">
        <w:t xml:space="preserve"> mit allen oben be</w:t>
      </w:r>
      <w:r w:rsidR="00F443CA" w:rsidRPr="00EA5B24">
        <w:softHyphen/>
      </w:r>
      <w:r w:rsidRPr="00EA5B24">
        <w:t>schriebenen Schichten.</w:t>
      </w:r>
      <w:r w:rsidR="00653EF3" w:rsidRPr="00EA5B24">
        <w:t xml:space="preserve"> Um die </w:t>
      </w:r>
      <w:r w:rsidR="00F443CA" w:rsidRPr="00EA5B24">
        <w:t xml:space="preserve">Eigenschaft der nach innen gerichteten Abhängigkeiten in der Applikation </w:t>
      </w:r>
      <w:proofErr w:type="spellStart"/>
      <w:r w:rsidR="00F443CA" w:rsidRPr="00EA5B24">
        <w:t>Taskitory</w:t>
      </w:r>
      <w:proofErr w:type="spellEnd"/>
      <w:r w:rsidR="00F443CA" w:rsidRPr="00EA5B24">
        <w:t xml:space="preserve"> sicherzustellen, wird für jede Schicht ein eigenes </w:t>
      </w:r>
      <w:proofErr w:type="spellStart"/>
      <w:r w:rsidR="00F443CA" w:rsidRPr="00EA5B24">
        <w:t>Maven</w:t>
      </w:r>
      <w:proofErr w:type="spellEnd"/>
      <w:r w:rsidR="00F443CA" w:rsidRPr="00EA5B24">
        <w:t>- Mo</w:t>
      </w:r>
      <w:r w:rsidR="00F443CA" w:rsidRPr="00EA5B24">
        <w:softHyphen/>
        <w:t xml:space="preserve">dul angelegt. Die </w:t>
      </w:r>
      <w:proofErr w:type="spellStart"/>
      <w:r w:rsidR="00F443CA" w:rsidRPr="00EA5B24">
        <w:t>Maven</w:t>
      </w:r>
      <w:proofErr w:type="spellEnd"/>
      <w:r w:rsidR="00F443CA" w:rsidRPr="00EA5B24">
        <w:t>-Module werden wie oben beschrieben in Form von Ab</w:t>
      </w:r>
      <w:r w:rsidR="00F443CA" w:rsidRPr="00EA5B24">
        <w:softHyphen/>
        <w:t>hän</w:t>
      </w:r>
      <w:r w:rsidR="00F443CA" w:rsidRPr="00EA5B24">
        <w:softHyphen/>
        <w:t>gig</w:t>
      </w:r>
      <w:r w:rsidR="00F443CA" w:rsidRPr="00EA5B24">
        <w:softHyphen/>
        <w:t>kei</w:t>
      </w:r>
      <w:r w:rsidR="00F443CA" w:rsidRPr="00EA5B24">
        <w:softHyphen/>
        <w:t>ten miteinander verbunden.</w:t>
      </w:r>
      <w:r w:rsidR="003971F3" w:rsidRPr="00EA5B24">
        <w:t xml:space="preserve"> </w:t>
      </w:r>
      <w:r w:rsidR="00F443CA" w:rsidRPr="00EA5B24">
        <w:t>Nachfolgend soll auf alle</w:t>
      </w:r>
      <w:r w:rsidR="003971F3" w:rsidRPr="00EA5B24">
        <w:t xml:space="preserve"> </w:t>
      </w:r>
      <w:r w:rsidR="00F443CA" w:rsidRPr="00EA5B24">
        <w:t>Schichten und deren Aufgabenfelder ein</w:t>
      </w:r>
      <w:r w:rsidR="003971F3" w:rsidRPr="00EA5B24">
        <w:softHyphen/>
      </w:r>
      <w:r w:rsidR="00F443CA" w:rsidRPr="00EA5B24">
        <w:t xml:space="preserve">gegangen werden. Dadurch wird die Existenz </w:t>
      </w:r>
      <w:r w:rsidR="003971F3" w:rsidRPr="00EA5B24">
        <w:t>der jeweiligen Schicht gerechtfertigt.</w:t>
      </w:r>
    </w:p>
    <w:p w14:paraId="6B6E2B98" w14:textId="77777777" w:rsidR="003971F3" w:rsidRPr="00EA5B24" w:rsidRDefault="003971F3" w:rsidP="003971F3">
      <w:pPr>
        <w:pStyle w:val="Block"/>
        <w:keepNext/>
        <w:numPr>
          <w:ilvl w:val="0"/>
          <w:numId w:val="47"/>
        </w:numPr>
        <w:spacing w:before="120" w:after="0"/>
        <w:ind w:hanging="720"/>
        <w:rPr>
          <w:u w:val="single"/>
        </w:rPr>
      </w:pPr>
      <w:r w:rsidRPr="00EA5B24">
        <w:rPr>
          <w:u w:val="single"/>
        </w:rPr>
        <w:lastRenderedPageBreak/>
        <w:t>Abstraktions-Schicht:</w:t>
      </w:r>
    </w:p>
    <w:p w14:paraId="7C8B4CB8" w14:textId="3B39BA6F" w:rsidR="003971F3" w:rsidRPr="00EA5B24" w:rsidRDefault="003971F3" w:rsidP="003971F3">
      <w:pPr>
        <w:pStyle w:val="Block"/>
      </w:pPr>
      <w:r w:rsidRPr="00EA5B24">
        <w:t xml:space="preserve">Die </w:t>
      </w:r>
      <w:proofErr w:type="spellStart"/>
      <w:r w:rsidRPr="00EA5B24">
        <w:t>Abstraction</w:t>
      </w:r>
      <w:proofErr w:type="spellEnd"/>
      <w:r w:rsidRPr="00EA5B24">
        <w:t xml:space="preserve">-Schicht </w:t>
      </w:r>
      <w:r w:rsidR="00884338" w:rsidRPr="00EA5B24">
        <w:t xml:space="preserve">der Applikation </w:t>
      </w:r>
      <w:proofErr w:type="spellStart"/>
      <w:r w:rsidR="00884338" w:rsidRPr="00EA5B24">
        <w:t>Taskitory</w:t>
      </w:r>
      <w:proofErr w:type="spellEnd"/>
      <w:r w:rsidR="00884338" w:rsidRPr="00EA5B24">
        <w:t xml:space="preserve"> enthält keinen eigenen Quellcode. Lediglich die folgenden Abhängigkeiten werden auf dieser Schicht eingebunden:</w:t>
      </w:r>
    </w:p>
    <w:p w14:paraId="30B1FDE8" w14:textId="439560A6" w:rsidR="00884338" w:rsidRPr="00EA5B24" w:rsidRDefault="00884338" w:rsidP="00884338">
      <w:pPr>
        <w:pStyle w:val="Block"/>
        <w:numPr>
          <w:ilvl w:val="0"/>
          <w:numId w:val="48"/>
        </w:numPr>
        <w:ind w:hanging="436"/>
      </w:pPr>
      <w:r w:rsidRPr="00EA5B24">
        <w:t xml:space="preserve">Java </w:t>
      </w:r>
      <w:proofErr w:type="spellStart"/>
      <w:r w:rsidRPr="00EA5B24">
        <w:t>Persistence</w:t>
      </w:r>
      <w:proofErr w:type="spellEnd"/>
      <w:r w:rsidRPr="00EA5B24">
        <w:t xml:space="preserve"> API (JPA)</w:t>
      </w:r>
    </w:p>
    <w:p w14:paraId="54A99FFD" w14:textId="35D06241" w:rsidR="00884338" w:rsidRPr="00EA5B24" w:rsidRDefault="00884338" w:rsidP="00884338">
      <w:pPr>
        <w:pStyle w:val="Block"/>
        <w:numPr>
          <w:ilvl w:val="0"/>
          <w:numId w:val="48"/>
        </w:numPr>
        <w:ind w:hanging="436"/>
      </w:pPr>
      <w:r w:rsidRPr="00EA5B24">
        <w:t>Spring-</w:t>
      </w:r>
      <w:proofErr w:type="spellStart"/>
      <w:r w:rsidRPr="00EA5B24">
        <w:t>Context</w:t>
      </w:r>
      <w:proofErr w:type="spellEnd"/>
    </w:p>
    <w:p w14:paraId="16561EDF" w14:textId="57B17204" w:rsidR="00884338" w:rsidRPr="00EA5B24" w:rsidRDefault="00884338" w:rsidP="00884338">
      <w:pPr>
        <w:pStyle w:val="Block"/>
        <w:numPr>
          <w:ilvl w:val="0"/>
          <w:numId w:val="48"/>
        </w:numPr>
        <w:ind w:hanging="436"/>
      </w:pPr>
      <w:proofErr w:type="spellStart"/>
      <w:r w:rsidRPr="00EA5B24">
        <w:t>Lombok</w:t>
      </w:r>
      <w:proofErr w:type="spellEnd"/>
    </w:p>
    <w:p w14:paraId="4D6FD7F9" w14:textId="7DBF5C1D" w:rsidR="00884338" w:rsidRPr="00EA5B24" w:rsidRDefault="00884338" w:rsidP="00884338">
      <w:pPr>
        <w:pStyle w:val="Block"/>
      </w:pPr>
      <w:r w:rsidRPr="00EA5B24">
        <w:t xml:space="preserve">Die </w:t>
      </w:r>
      <w:r w:rsidR="00755EBA" w:rsidRPr="00EA5B24">
        <w:t>„</w:t>
      </w:r>
      <w:r w:rsidRPr="00EA5B24">
        <w:t xml:space="preserve">Java </w:t>
      </w:r>
      <w:proofErr w:type="spellStart"/>
      <w:r w:rsidRPr="00EA5B24">
        <w:t>Persistence</w:t>
      </w:r>
      <w:proofErr w:type="spellEnd"/>
      <w:r w:rsidRPr="00EA5B24">
        <w:t xml:space="preserve"> API</w:t>
      </w:r>
      <w:r w:rsidR="00755EBA" w:rsidRPr="00EA5B24">
        <w:t>“</w:t>
      </w:r>
      <w:r w:rsidRPr="00EA5B24">
        <w:t xml:space="preserve"> (JPA) ist ein de </w:t>
      </w:r>
      <w:proofErr w:type="spellStart"/>
      <w:r w:rsidRPr="00EA5B24">
        <w:t>fakto</w:t>
      </w:r>
      <w:proofErr w:type="spellEnd"/>
      <w:r w:rsidRPr="00EA5B24">
        <w:t xml:space="preserve"> Standard für die Integration einer Da</w:t>
      </w:r>
      <w:r w:rsidR="00755EBA" w:rsidRPr="00EA5B24">
        <w:softHyphen/>
      </w:r>
      <w:r w:rsidRPr="00EA5B24">
        <w:t>ten</w:t>
      </w:r>
      <w:r w:rsidR="00755EBA" w:rsidRPr="00EA5B24">
        <w:softHyphen/>
      </w:r>
      <w:r w:rsidRPr="00EA5B24">
        <w:t xml:space="preserve">bank in eine Java-Applikation. Da die JPA eine weit verbreitete, </w:t>
      </w:r>
      <w:r w:rsidR="00755EBA" w:rsidRPr="00EA5B24">
        <w:t xml:space="preserve">beständige </w:t>
      </w:r>
      <w:r w:rsidRPr="00EA5B24">
        <w:t>Software-Bib</w:t>
      </w:r>
      <w:r w:rsidR="00755EBA" w:rsidRPr="00EA5B24">
        <w:softHyphen/>
      </w:r>
      <w:r w:rsidRPr="00EA5B24">
        <w:t>lio</w:t>
      </w:r>
      <w:r w:rsidR="00755EBA" w:rsidRPr="00EA5B24">
        <w:softHyphen/>
      </w:r>
      <w:r w:rsidRPr="00EA5B24">
        <w:t>thek ist</w:t>
      </w:r>
      <w:r w:rsidR="00755EBA" w:rsidRPr="00EA5B24">
        <w:t xml:space="preserve">, ist es nicht notwendig sie als Teil der </w:t>
      </w:r>
      <w:proofErr w:type="spellStart"/>
      <w:r w:rsidR="00755EBA" w:rsidRPr="00EA5B24">
        <w:t>Plugin</w:t>
      </w:r>
      <w:proofErr w:type="spellEnd"/>
      <w:r w:rsidR="00755EBA" w:rsidRPr="00EA5B24">
        <w:t>-Schicht einzubinden. Denn das wür</w:t>
      </w:r>
      <w:r w:rsidR="00E84DFC" w:rsidRPr="00EA5B24">
        <w:softHyphen/>
      </w:r>
      <w:r w:rsidR="00755EBA" w:rsidRPr="00EA5B24">
        <w:softHyphen/>
        <w:t xml:space="preserve">de umfassende Implementierungen auf der Adapter-Schicht nach sich ziehen. </w:t>
      </w:r>
      <w:r w:rsidR="00E84DFC" w:rsidRPr="00EA5B24">
        <w:t xml:space="preserve">Die JPA hat keinen Bezug zu der Domäne der Applikation </w:t>
      </w:r>
      <w:proofErr w:type="spellStart"/>
      <w:r w:rsidR="00E84DFC" w:rsidRPr="00EA5B24">
        <w:t>Taskitory</w:t>
      </w:r>
      <w:proofErr w:type="spellEnd"/>
      <w:r w:rsidR="00E84DFC" w:rsidRPr="00EA5B24">
        <w:t xml:space="preserve"> und kann als Standard-tech</w:t>
      </w:r>
      <w:r w:rsidR="00E84DFC" w:rsidRPr="00EA5B24">
        <w:softHyphen/>
        <w:t>nik angesehen werden. Daher gehört diese Abhängigkeit auf die Abstraktions-Schicht.</w:t>
      </w:r>
    </w:p>
    <w:p w14:paraId="6AE6FB7B" w14:textId="7EADE9C0" w:rsidR="00755EBA" w:rsidRPr="00EA5B24" w:rsidRDefault="00755EBA" w:rsidP="00884338">
      <w:pPr>
        <w:pStyle w:val="Block"/>
      </w:pPr>
      <w:r w:rsidRPr="00EA5B24">
        <w:t>Die Abhängigkeiten „Spring-</w:t>
      </w:r>
      <w:proofErr w:type="spellStart"/>
      <w:r w:rsidRPr="00EA5B24">
        <w:t>Context</w:t>
      </w:r>
      <w:proofErr w:type="spellEnd"/>
      <w:r w:rsidRPr="00EA5B24">
        <w:t>“ und „</w:t>
      </w:r>
      <w:proofErr w:type="spellStart"/>
      <w:r w:rsidRPr="00EA5B24">
        <w:t>Lombok</w:t>
      </w:r>
      <w:proofErr w:type="spellEnd"/>
      <w:r w:rsidRPr="00EA5B24">
        <w:t>“ sind zwei Software-Bibliotheken, de</w:t>
      </w:r>
      <w:r w:rsidR="00E84DFC" w:rsidRPr="00EA5B24">
        <w:softHyphen/>
      </w:r>
      <w:r w:rsidRPr="00EA5B24">
        <w:t>ren Funktionen alle</w:t>
      </w:r>
      <w:r w:rsidR="001D7402" w:rsidRPr="00EA5B24">
        <w:t>n</w:t>
      </w:r>
      <w:r w:rsidRPr="00EA5B24">
        <w:t xml:space="preserve"> </w:t>
      </w:r>
      <w:r w:rsidR="001D7402" w:rsidRPr="00EA5B24">
        <w:t>anderen Schichten zur Verfügung stehen soll. Mit Spring-</w:t>
      </w:r>
      <w:proofErr w:type="spellStart"/>
      <w:r w:rsidR="001D7402" w:rsidRPr="00EA5B24">
        <w:t>Context</w:t>
      </w:r>
      <w:proofErr w:type="spellEnd"/>
      <w:r w:rsidR="001D7402" w:rsidRPr="00EA5B24">
        <w:t xml:space="preserve"> wer</w:t>
      </w:r>
      <w:r w:rsidR="00E84DFC" w:rsidRPr="00EA5B24">
        <w:softHyphen/>
      </w:r>
      <w:r w:rsidR="001D7402" w:rsidRPr="00EA5B24">
        <w:t xml:space="preserve">den Funktionen zur Verfügung gestellt, die das Betreiben einer </w:t>
      </w:r>
      <w:r w:rsidR="007C5D8F" w:rsidRPr="00EA5B24">
        <w:t xml:space="preserve">eigenen </w:t>
      </w:r>
      <w:r w:rsidR="001D7402" w:rsidRPr="00EA5B24">
        <w:t>Applikation mit dem Spring-Framework ermöglichen</w:t>
      </w:r>
      <w:r w:rsidR="007C5D8F" w:rsidRPr="00EA5B24">
        <w:t xml:space="preserve">. Hingegen </w:t>
      </w:r>
      <w:proofErr w:type="spellStart"/>
      <w:r w:rsidR="007C5D8F" w:rsidRPr="00EA5B24">
        <w:t>Lombok</w:t>
      </w:r>
      <w:proofErr w:type="spellEnd"/>
      <w:r w:rsidR="007C5D8F" w:rsidRPr="00EA5B24">
        <w:t xml:space="preserve"> ist eine Software-Bibliothek mit der Quellcode vereinfacht werden kann. </w:t>
      </w:r>
      <w:proofErr w:type="spellStart"/>
      <w:r w:rsidR="007C5D8F" w:rsidRPr="00EA5B24">
        <w:t>Lombok</w:t>
      </w:r>
      <w:proofErr w:type="spellEnd"/>
      <w:r w:rsidR="007C5D8F" w:rsidRPr="00EA5B24">
        <w:t xml:space="preserve"> ermöglicht es, umfangreiche Stan</w:t>
      </w:r>
      <w:r w:rsidR="00E84DFC" w:rsidRPr="00EA5B24">
        <w:softHyphen/>
      </w:r>
      <w:r w:rsidR="007C5D8F" w:rsidRPr="00EA5B24">
        <w:t>dard-Konstrukte in Java wie z. B. Getter und Setter durch eine Annotation zu ersetzen. Die Funk</w:t>
      </w:r>
      <w:r w:rsidR="00E84DFC" w:rsidRPr="00EA5B24">
        <w:softHyphen/>
      </w:r>
      <w:r w:rsidR="007C5D8F" w:rsidRPr="00EA5B24">
        <w:t>tionen</w:t>
      </w:r>
      <w:r w:rsidR="00E84DFC" w:rsidRPr="00EA5B24">
        <w:t xml:space="preserve"> der beiden Software-Bibliotheken Spring-</w:t>
      </w:r>
      <w:proofErr w:type="spellStart"/>
      <w:r w:rsidR="00E84DFC" w:rsidRPr="00EA5B24">
        <w:t>Context</w:t>
      </w:r>
      <w:proofErr w:type="spellEnd"/>
      <w:r w:rsidR="00E84DFC" w:rsidRPr="00EA5B24">
        <w:t xml:space="preserve"> und </w:t>
      </w:r>
      <w:proofErr w:type="spellStart"/>
      <w:r w:rsidR="00E84DFC" w:rsidRPr="00EA5B24">
        <w:t>Lombok</w:t>
      </w:r>
      <w:proofErr w:type="spellEnd"/>
      <w:r w:rsidR="007C5D8F" w:rsidRPr="00EA5B24">
        <w:t xml:space="preserve"> beziehen sich auf </w:t>
      </w:r>
      <w:r w:rsidR="00E84DFC" w:rsidRPr="00EA5B24">
        <w:t>allgemeine Programmier-Konzepte und</w:t>
      </w:r>
      <w:r w:rsidR="007C5D8F" w:rsidRPr="00EA5B24">
        <w:t xml:space="preserve"> </w:t>
      </w:r>
      <w:r w:rsidR="00E84DFC" w:rsidRPr="00EA5B24">
        <w:t>K</w:t>
      </w:r>
      <w:r w:rsidR="007C5D8F" w:rsidRPr="00EA5B24">
        <w:t>onstrukte der Programmiersprache Java</w:t>
      </w:r>
      <w:r w:rsidR="00E84DFC" w:rsidRPr="00EA5B24">
        <w:t>. Da</w:t>
      </w:r>
      <w:r w:rsidR="00E84DFC" w:rsidRPr="00EA5B24">
        <w:softHyphen/>
        <w:t>her gehören beide Abhängigkeiten auf die Abstraktions-Schicht.</w:t>
      </w:r>
    </w:p>
    <w:p w14:paraId="070B1B45" w14:textId="77777777" w:rsidR="003971F3" w:rsidRPr="00EA5B24" w:rsidRDefault="003971F3" w:rsidP="003971F3">
      <w:pPr>
        <w:pStyle w:val="Block"/>
        <w:keepNext/>
        <w:numPr>
          <w:ilvl w:val="0"/>
          <w:numId w:val="47"/>
        </w:numPr>
        <w:spacing w:before="120" w:after="0"/>
        <w:ind w:left="709" w:hanging="709"/>
        <w:rPr>
          <w:u w:val="single"/>
        </w:rPr>
      </w:pPr>
      <w:r w:rsidRPr="00EA5B24">
        <w:rPr>
          <w:u w:val="single"/>
        </w:rPr>
        <w:t>Domänen-Schicht:</w:t>
      </w:r>
    </w:p>
    <w:p w14:paraId="5021D33F" w14:textId="4BF50EE3" w:rsidR="003971F3" w:rsidRPr="00EA5B24" w:rsidRDefault="003971F3" w:rsidP="003971F3">
      <w:pPr>
        <w:pStyle w:val="Block"/>
      </w:pPr>
      <w:r w:rsidRPr="00EA5B24">
        <w:t xml:space="preserve">Die Domänen-Schicht </w:t>
      </w:r>
      <w:r w:rsidR="00A02215" w:rsidRPr="00EA5B24">
        <w:t xml:space="preserve">ist das Herzstück </w:t>
      </w:r>
      <w:r w:rsidR="00A02215" w:rsidRPr="00EA5B24">
        <w:t xml:space="preserve">der Applikation </w:t>
      </w:r>
      <w:proofErr w:type="spellStart"/>
      <w:r w:rsidR="00A02215" w:rsidRPr="00EA5B24">
        <w:t>Taskitory</w:t>
      </w:r>
      <w:proofErr w:type="spellEnd"/>
      <w:r w:rsidR="00200B2D" w:rsidRPr="00EA5B24">
        <w:t>. Hier wird die grund</w:t>
      </w:r>
      <w:r w:rsidR="004F0B54" w:rsidRPr="00EA5B24">
        <w:softHyphen/>
      </w:r>
      <w:r w:rsidR="00200B2D" w:rsidRPr="00EA5B24">
        <w:t>le</w:t>
      </w:r>
      <w:r w:rsidR="004F0B54" w:rsidRPr="00EA5B24">
        <w:softHyphen/>
      </w:r>
      <w:r w:rsidR="00200B2D" w:rsidRPr="00EA5B24">
        <w:t>gen</w:t>
      </w:r>
      <w:r w:rsidR="004F0B54" w:rsidRPr="00EA5B24">
        <w:softHyphen/>
      </w:r>
      <w:r w:rsidR="00200B2D" w:rsidRPr="00EA5B24">
        <w:t xml:space="preserve">de Geschäftslogik </w:t>
      </w:r>
      <w:r w:rsidR="00C001A5" w:rsidRPr="00EA5B24">
        <w:t xml:space="preserve">der Domäne </w:t>
      </w:r>
      <w:r w:rsidR="00200B2D" w:rsidRPr="00EA5B24">
        <w:t>definiert. Es w</w:t>
      </w:r>
      <w:r w:rsidR="00DF3653" w:rsidRPr="00EA5B24">
        <w:t xml:space="preserve">ird ein statisches Modell </w:t>
      </w:r>
      <w:r w:rsidR="00200B2D" w:rsidRPr="00EA5B24">
        <w:t>fachliche</w:t>
      </w:r>
      <w:r w:rsidR="00DF3653" w:rsidRPr="00EA5B24">
        <w:t>r</w:t>
      </w:r>
      <w:r w:rsidR="00200B2D" w:rsidRPr="00EA5B24">
        <w:t xml:space="preserve"> Ak</w:t>
      </w:r>
      <w:r w:rsidR="004F0B54" w:rsidRPr="00EA5B24">
        <w:softHyphen/>
      </w:r>
      <w:r w:rsidR="00200B2D" w:rsidRPr="00EA5B24">
        <w:t>teu</w:t>
      </w:r>
      <w:r w:rsidR="004F0B54" w:rsidRPr="00EA5B24">
        <w:softHyphen/>
      </w:r>
      <w:r w:rsidR="00200B2D" w:rsidRPr="00EA5B24">
        <w:t xml:space="preserve">re </w:t>
      </w:r>
      <w:r w:rsidR="00DF3653" w:rsidRPr="00EA5B24">
        <w:t>aufgestellt. Darin werden die fachlichen Akteure definiert und wie diese in</w:t>
      </w:r>
      <w:r w:rsidR="004F0B54" w:rsidRPr="00EA5B24">
        <w:softHyphen/>
      </w:r>
      <w:r w:rsidR="00DF3653" w:rsidRPr="00EA5B24">
        <w:t>ter</w:t>
      </w:r>
      <w:r w:rsidR="004F0B54" w:rsidRPr="00EA5B24">
        <w:softHyphen/>
      </w:r>
      <w:r w:rsidR="00DF3653" w:rsidRPr="00EA5B24">
        <w:t>agie</w:t>
      </w:r>
      <w:r w:rsidR="004F0B54" w:rsidRPr="00EA5B24">
        <w:softHyphen/>
      </w:r>
      <w:r w:rsidR="00DF3653" w:rsidRPr="00EA5B24">
        <w:t>ren</w:t>
      </w:r>
      <w:r w:rsidR="00200B2D" w:rsidRPr="00EA5B24">
        <w:t>.</w:t>
      </w:r>
      <w:r w:rsidR="00DF3653" w:rsidRPr="00EA5B24">
        <w:t xml:space="preserve"> </w:t>
      </w:r>
      <w:r w:rsidR="00C001A5" w:rsidRPr="00EA5B24">
        <w:t>Das umfasst besonders die Entitäten „User“, „Projekt“, „Projekt-Mitgliedschaft“, „Auf</w:t>
      </w:r>
      <w:r w:rsidR="004F0B54" w:rsidRPr="00EA5B24">
        <w:softHyphen/>
      </w:r>
      <w:r w:rsidR="00C001A5" w:rsidRPr="00EA5B24">
        <w:t>ga</w:t>
      </w:r>
      <w:r w:rsidR="004F0B54" w:rsidRPr="00EA5B24">
        <w:softHyphen/>
      </w:r>
      <w:r w:rsidR="00C001A5" w:rsidRPr="00EA5B24">
        <w:t>be“, „</w:t>
      </w:r>
      <w:proofErr w:type="spellStart"/>
      <w:r w:rsidR="00C001A5" w:rsidRPr="00EA5B24">
        <w:t>Kanbanboard</w:t>
      </w:r>
      <w:proofErr w:type="spellEnd"/>
      <w:r w:rsidR="00C001A5" w:rsidRPr="00EA5B24">
        <w:t>“, „Tag“</w:t>
      </w:r>
      <w:r w:rsidR="00FD7AEC" w:rsidRPr="00EA5B24">
        <w:t>, Nachricht</w:t>
      </w:r>
      <w:r w:rsidR="00C001A5" w:rsidRPr="00EA5B24">
        <w:t xml:space="preserve"> und noch </w:t>
      </w:r>
      <w:r w:rsidR="00FD7AEC" w:rsidRPr="00EA5B24">
        <w:t xml:space="preserve">weitere fachlich relevanten Elemente. </w:t>
      </w:r>
      <w:r w:rsidR="00DF3653" w:rsidRPr="00EA5B24">
        <w:t xml:space="preserve">In </w:t>
      </w:r>
      <w:r w:rsidR="00DF3653" w:rsidRPr="00EA5B24">
        <w:t xml:space="preserve">Kapitel </w:t>
      </w:r>
      <w:r w:rsidR="00D24FCD">
        <w:t>3</w:t>
      </w:r>
      <w:r w:rsidR="00DF3653" w:rsidRPr="00EA5B24">
        <w:t xml:space="preserve"> wird die Domänen-Schicht näher beschrieben.</w:t>
      </w:r>
    </w:p>
    <w:p w14:paraId="3CB20608" w14:textId="77777777" w:rsidR="003971F3" w:rsidRPr="00EA5B24" w:rsidRDefault="003971F3" w:rsidP="003971F3">
      <w:pPr>
        <w:pStyle w:val="Block"/>
        <w:keepNext/>
        <w:numPr>
          <w:ilvl w:val="0"/>
          <w:numId w:val="47"/>
        </w:numPr>
        <w:spacing w:before="120" w:after="0"/>
        <w:ind w:left="709" w:hanging="709"/>
        <w:rPr>
          <w:u w:val="single"/>
        </w:rPr>
      </w:pPr>
      <w:r w:rsidRPr="00EA5B24">
        <w:rPr>
          <w:u w:val="single"/>
        </w:rPr>
        <w:lastRenderedPageBreak/>
        <w:t>Applikations-Schicht:</w:t>
      </w:r>
    </w:p>
    <w:p w14:paraId="00A18C16" w14:textId="721BB722" w:rsidR="00DF3653" w:rsidRPr="00EA5B24" w:rsidRDefault="00DF3653" w:rsidP="003971F3">
      <w:pPr>
        <w:pStyle w:val="Block"/>
      </w:pPr>
      <w:r w:rsidRPr="00EA5B24">
        <w:t xml:space="preserve">Auf Grundlage </w:t>
      </w:r>
      <w:r w:rsidRPr="00EA5B24">
        <w:t xml:space="preserve">des statischen Modells der Akteure aus der Domänen-Schicht </w:t>
      </w:r>
      <w:r w:rsidRPr="00EA5B24">
        <w:t>wird in der</w:t>
      </w:r>
      <w:r w:rsidRPr="00EA5B24">
        <w:t xml:space="preserve"> </w:t>
      </w:r>
      <w:proofErr w:type="spellStart"/>
      <w:r w:rsidRPr="00EA5B24">
        <w:t>App</w:t>
      </w:r>
      <w:r w:rsidR="004F0B54" w:rsidRPr="00EA5B24">
        <w:softHyphen/>
      </w:r>
      <w:r w:rsidRPr="00EA5B24">
        <w:t>likations</w:t>
      </w:r>
      <w:proofErr w:type="spellEnd"/>
      <w:r w:rsidRPr="00EA5B24">
        <w:t>-Schicht ein dynamisches Modell der Abläufe aufgestellt.</w:t>
      </w:r>
      <w:r w:rsidRPr="00EA5B24">
        <w:t xml:space="preserve"> </w:t>
      </w:r>
      <w:r w:rsidR="00996A68" w:rsidRPr="00EA5B24">
        <w:t>Hier</w:t>
      </w:r>
      <w:r w:rsidRPr="00EA5B24">
        <w:t xml:space="preserve"> werden die </w:t>
      </w:r>
      <w:proofErr w:type="spellStart"/>
      <w:r w:rsidR="00996A68" w:rsidRPr="00EA5B24">
        <w:t>Use</w:t>
      </w:r>
      <w:proofErr w:type="spellEnd"/>
      <w:r w:rsidR="00996A68" w:rsidRPr="00EA5B24">
        <w:t xml:space="preserve"> Ca</w:t>
      </w:r>
      <w:r w:rsidR="004F0B54" w:rsidRPr="00EA5B24">
        <w:softHyphen/>
      </w:r>
      <w:r w:rsidR="00996A68" w:rsidRPr="00EA5B24">
        <w:t>ses umgesetzt. Dabei wird der Informationsfluss von Akteur zu Akteur unter Be</w:t>
      </w:r>
      <w:r w:rsidR="004F0B54" w:rsidRPr="00EA5B24">
        <w:softHyphen/>
      </w:r>
      <w:r w:rsidR="00996A68" w:rsidRPr="00EA5B24">
        <w:t>rück</w:t>
      </w:r>
      <w:r w:rsidR="004F0B54" w:rsidRPr="00EA5B24">
        <w:softHyphen/>
      </w:r>
      <w:r w:rsidR="00996A68" w:rsidRPr="00EA5B24">
        <w:t>sich</w:t>
      </w:r>
      <w:r w:rsidR="004F0B54" w:rsidRPr="00EA5B24">
        <w:softHyphen/>
      </w:r>
      <w:r w:rsidR="00996A68" w:rsidRPr="00EA5B24">
        <w:t xml:space="preserve">tigung der Geschäftslogik aus der Domänen-Schicht abgebildet. </w:t>
      </w:r>
      <w:r w:rsidR="00C001A5" w:rsidRPr="00EA5B24">
        <w:t xml:space="preserve">Die </w:t>
      </w:r>
      <w:proofErr w:type="spellStart"/>
      <w:r w:rsidR="00C001A5" w:rsidRPr="00EA5B24">
        <w:t>Use</w:t>
      </w:r>
      <w:proofErr w:type="spellEnd"/>
      <w:r w:rsidR="00C001A5" w:rsidRPr="00EA5B24">
        <w:t xml:space="preserve"> Cases werden selbst durch </w:t>
      </w:r>
      <w:r w:rsidR="00FD7AEC" w:rsidRPr="00EA5B24">
        <w:t xml:space="preserve">Applikations-spezifische </w:t>
      </w:r>
      <w:r w:rsidR="00C001A5" w:rsidRPr="00EA5B24">
        <w:t>Geschäftslogik</w:t>
      </w:r>
      <w:r w:rsidR="00FD7AEC" w:rsidRPr="00EA5B24">
        <w:t xml:space="preserve"> gelenkt. Die wichtigsten </w:t>
      </w:r>
      <w:proofErr w:type="spellStart"/>
      <w:r w:rsidR="00FD7AEC" w:rsidRPr="00EA5B24">
        <w:t>Use</w:t>
      </w:r>
      <w:proofErr w:type="spellEnd"/>
      <w:r w:rsidR="00FD7AEC" w:rsidRPr="00EA5B24">
        <w:t xml:space="preserve"> Cases der Applikation </w:t>
      </w:r>
      <w:proofErr w:type="spellStart"/>
      <w:r w:rsidR="00FD7AEC" w:rsidRPr="00EA5B24">
        <w:t>Taskitory</w:t>
      </w:r>
      <w:proofErr w:type="spellEnd"/>
      <w:r w:rsidR="00FD7AEC" w:rsidRPr="00EA5B24">
        <w:t xml:space="preserve"> sind in Kapitel </w:t>
      </w:r>
      <w:r w:rsidR="00D24FCD">
        <w:t>4</w:t>
      </w:r>
      <w:r w:rsidR="00FD7AEC" w:rsidRPr="00EA5B24">
        <w:t xml:space="preserve"> beschrieben.</w:t>
      </w:r>
    </w:p>
    <w:p w14:paraId="1551C249" w14:textId="77777777" w:rsidR="003971F3" w:rsidRPr="00EA5B24" w:rsidRDefault="003971F3" w:rsidP="003971F3">
      <w:pPr>
        <w:pStyle w:val="Block"/>
        <w:keepNext/>
        <w:numPr>
          <w:ilvl w:val="0"/>
          <w:numId w:val="47"/>
        </w:numPr>
        <w:spacing w:before="120" w:after="0"/>
        <w:ind w:left="709" w:hanging="709"/>
        <w:rPr>
          <w:u w:val="single"/>
        </w:rPr>
      </w:pPr>
      <w:r w:rsidRPr="00EA5B24">
        <w:rPr>
          <w:u w:val="single"/>
        </w:rPr>
        <w:t>Adapter-Schicht:</w:t>
      </w:r>
    </w:p>
    <w:p w14:paraId="5F8CCB0D" w14:textId="5AD58442" w:rsidR="00753B40" w:rsidRPr="00EA5B24" w:rsidRDefault="00753B40" w:rsidP="003971F3">
      <w:pPr>
        <w:pStyle w:val="Block"/>
      </w:pPr>
      <w:r w:rsidRPr="00EA5B24">
        <w:t xml:space="preserve">Die Applikation </w:t>
      </w:r>
      <w:proofErr w:type="spellStart"/>
      <w:r w:rsidRPr="00EA5B24">
        <w:t>Taskitory</w:t>
      </w:r>
      <w:proofErr w:type="spellEnd"/>
      <w:r w:rsidRPr="00EA5B24">
        <w:t xml:space="preserve"> benutzt für Benutzerinteraktionen eine REST-Schnittstelle. Es gibt kein Frontend, </w:t>
      </w:r>
      <w:proofErr w:type="gramStart"/>
      <w:r w:rsidRPr="00EA5B24">
        <w:t>das</w:t>
      </w:r>
      <w:proofErr w:type="gramEnd"/>
      <w:r w:rsidRPr="00EA5B24">
        <w:t xml:space="preserve"> die Validierung von Anfrage-Parametern übernehmen könnte. Da</w:t>
      </w:r>
      <w:r w:rsidR="004F0B54" w:rsidRPr="00EA5B24">
        <w:softHyphen/>
      </w:r>
      <w:r w:rsidRPr="00EA5B24">
        <w:t>her müssen die eingehenden HTTP-Anfragen in dem Backend validiert und unter Um</w:t>
      </w:r>
      <w:r w:rsidR="004F0B54" w:rsidRPr="00EA5B24">
        <w:softHyphen/>
      </w:r>
      <w:r w:rsidRPr="00EA5B24">
        <w:t>stän</w:t>
      </w:r>
      <w:r w:rsidR="004F0B54" w:rsidRPr="00EA5B24">
        <w:softHyphen/>
      </w:r>
      <w:r w:rsidRPr="00EA5B24">
        <w:t xml:space="preserve">den umgewandelt werden, bevor sie an die inneren Schichten der Applikation </w:t>
      </w:r>
      <w:r w:rsidR="004F0B54" w:rsidRPr="00EA5B24">
        <w:t>wei</w:t>
      </w:r>
      <w:r w:rsidRPr="00EA5B24">
        <w:t>ter</w:t>
      </w:r>
      <w:r w:rsidR="004F0B54" w:rsidRPr="00EA5B24">
        <w:softHyphen/>
      </w:r>
      <w:r w:rsidRPr="00EA5B24">
        <w:t>ge</w:t>
      </w:r>
      <w:r w:rsidR="004F0B54" w:rsidRPr="00EA5B24">
        <w:softHyphen/>
      </w:r>
      <w:r w:rsidRPr="00EA5B24">
        <w:t>ge</w:t>
      </w:r>
      <w:r w:rsidR="004F0B54" w:rsidRPr="00EA5B24">
        <w:softHyphen/>
      </w:r>
      <w:r w:rsidRPr="00EA5B24">
        <w:t xml:space="preserve">ben </w:t>
      </w:r>
      <w:r w:rsidR="004F0B54" w:rsidRPr="00EA5B24">
        <w:t xml:space="preserve">werden. Für diesen Zweck ist die Adapter-Schicht gedacht. Hier werden </w:t>
      </w:r>
      <w:r w:rsidR="004F0B54" w:rsidRPr="00EA5B24">
        <w:t>Da</w:t>
      </w:r>
      <w:r w:rsidR="004F0B54" w:rsidRPr="00EA5B24">
        <w:softHyphen/>
      </w:r>
      <w:r w:rsidR="004F0B54" w:rsidRPr="00EA5B24">
        <w:t>ten</w:t>
      </w:r>
      <w:r w:rsidR="004F0B54" w:rsidRPr="00EA5B24">
        <w:softHyphen/>
      </w:r>
      <w:r w:rsidR="004F0B54" w:rsidRPr="00EA5B24">
        <w:t>trans</w:t>
      </w:r>
      <w:r w:rsidR="004F0B54" w:rsidRPr="00EA5B24">
        <w:softHyphen/>
      </w:r>
      <w:r w:rsidR="004F0B54" w:rsidRPr="00EA5B24">
        <w:t>ferobjekt</w:t>
      </w:r>
      <w:r w:rsidR="004F0B54" w:rsidRPr="00EA5B24">
        <w:t>e (DTO) und die nötige Validierungs-Logik definiert.</w:t>
      </w:r>
    </w:p>
    <w:p w14:paraId="4E607A8C" w14:textId="77777777" w:rsidR="003971F3" w:rsidRPr="00EA5B24" w:rsidRDefault="003971F3" w:rsidP="003971F3">
      <w:pPr>
        <w:pStyle w:val="Block"/>
        <w:keepNext/>
        <w:numPr>
          <w:ilvl w:val="0"/>
          <w:numId w:val="47"/>
        </w:numPr>
        <w:spacing w:before="120" w:after="0"/>
        <w:ind w:left="709" w:hanging="709"/>
        <w:rPr>
          <w:u w:val="single"/>
        </w:rPr>
      </w:pPr>
      <w:proofErr w:type="spellStart"/>
      <w:r w:rsidRPr="00EA5B24">
        <w:rPr>
          <w:u w:val="single"/>
        </w:rPr>
        <w:t>Plugin</w:t>
      </w:r>
      <w:proofErr w:type="spellEnd"/>
      <w:r w:rsidRPr="00EA5B24">
        <w:rPr>
          <w:u w:val="single"/>
        </w:rPr>
        <w:t>-Schicht:</w:t>
      </w:r>
    </w:p>
    <w:p w14:paraId="126EEEA9" w14:textId="4C3FBE2E" w:rsidR="003971F3" w:rsidRPr="00EA5B24" w:rsidRDefault="003971F3" w:rsidP="004A3E47">
      <w:pPr>
        <w:pStyle w:val="Block"/>
      </w:pPr>
      <w:r w:rsidRPr="00EA5B24">
        <w:t xml:space="preserve">Die </w:t>
      </w:r>
      <w:proofErr w:type="spellStart"/>
      <w:r w:rsidRPr="00EA5B24">
        <w:t>Plugin</w:t>
      </w:r>
      <w:proofErr w:type="spellEnd"/>
      <w:r w:rsidRPr="00EA5B24">
        <w:t xml:space="preserve">-Schicht </w:t>
      </w:r>
      <w:r w:rsidR="001F2582" w:rsidRPr="00EA5B24">
        <w:t xml:space="preserve">der Applikation </w:t>
      </w:r>
      <w:proofErr w:type="spellStart"/>
      <w:r w:rsidR="001F2582" w:rsidRPr="00EA5B24">
        <w:t>Taskitory</w:t>
      </w:r>
      <w:proofErr w:type="spellEnd"/>
      <w:r w:rsidR="004F0B54" w:rsidRPr="00EA5B24">
        <w:t xml:space="preserve"> enthält die technischen Implementierungen für die Kommunikation mit einer </w:t>
      </w:r>
      <w:proofErr w:type="spellStart"/>
      <w:r w:rsidR="004F0B54" w:rsidRPr="00EA5B24">
        <w:t>Postgresql</w:t>
      </w:r>
      <w:proofErr w:type="spellEnd"/>
      <w:r w:rsidR="004F0B54" w:rsidRPr="00EA5B24">
        <w:t xml:space="preserve"> Datenbank, einem </w:t>
      </w:r>
      <w:proofErr w:type="spellStart"/>
      <w:r w:rsidR="004F0B54" w:rsidRPr="00EA5B24">
        <w:t>Keycloak</w:t>
      </w:r>
      <w:proofErr w:type="spellEnd"/>
      <w:r w:rsidR="004F0B54" w:rsidRPr="00EA5B24">
        <w:t xml:space="preserve"> IAM-Server. Zu</w:t>
      </w:r>
      <w:r w:rsidR="004F0B54" w:rsidRPr="00EA5B24">
        <w:softHyphen/>
        <w:t xml:space="preserve">dem werden die Funktionen der Applikation </w:t>
      </w:r>
      <w:proofErr w:type="spellStart"/>
      <w:r w:rsidR="004F0B54" w:rsidRPr="00EA5B24">
        <w:t>Taskitory</w:t>
      </w:r>
      <w:proofErr w:type="spellEnd"/>
      <w:r w:rsidR="004F0B54" w:rsidRPr="00EA5B24">
        <w:t xml:space="preserve"> auf dieser Schicht den Benutzern über eine REST-Schnittstelle verfügbar gemacht.</w:t>
      </w:r>
    </w:p>
    <w:p w14:paraId="072ED231" w14:textId="60B5B592" w:rsidR="00E37A22" w:rsidRPr="00EA5B24" w:rsidRDefault="00E37A22" w:rsidP="00E37A22">
      <w:pPr>
        <w:pStyle w:val="berschrift1"/>
      </w:pPr>
      <w:r w:rsidRPr="00EA5B24">
        <w:t xml:space="preserve">Domain </w:t>
      </w:r>
      <w:proofErr w:type="spellStart"/>
      <w:r w:rsidRPr="00EA5B24">
        <w:t>Driven</w:t>
      </w:r>
      <w:proofErr w:type="spellEnd"/>
      <w:r w:rsidRPr="00EA5B24">
        <w:t xml:space="preserve"> Design</w:t>
      </w:r>
      <w:bookmarkEnd w:id="21"/>
    </w:p>
    <w:p w14:paraId="1093C562" w14:textId="4605D10A" w:rsidR="00616AD4" w:rsidRPr="00EA5B24" w:rsidRDefault="00616AD4" w:rsidP="00E37A22">
      <w:pPr>
        <w:pStyle w:val="berschrift2"/>
      </w:pPr>
      <w:bookmarkStart w:id="22" w:name="_Toc97828061"/>
      <w:r w:rsidRPr="00EA5B24">
        <w:t>Problemdomäne</w:t>
      </w:r>
    </w:p>
    <w:p w14:paraId="57B4980B" w14:textId="4FC10759" w:rsidR="003B215D" w:rsidRPr="00EA5B24" w:rsidRDefault="003B215D" w:rsidP="00616AD4">
      <w:pPr>
        <w:pStyle w:val="Block"/>
      </w:pPr>
      <w:r w:rsidRPr="00EA5B24">
        <w:t>Die Problemdomäne einer Applikation setzt sich aus einer Kerndomäne</w:t>
      </w:r>
      <w:r w:rsidR="00F01E00" w:rsidRPr="00EA5B24">
        <w:t>, mehreren un</w:t>
      </w:r>
      <w:r w:rsidR="004F0B54" w:rsidRPr="00EA5B24">
        <w:softHyphen/>
      </w:r>
      <w:r w:rsidR="00F01E00" w:rsidRPr="00EA5B24">
        <w:t>ter</w:t>
      </w:r>
      <w:r w:rsidR="004F0B54" w:rsidRPr="00EA5B24">
        <w:softHyphen/>
      </w:r>
      <w:r w:rsidR="00F01E00" w:rsidRPr="00EA5B24">
        <w:t>stüt</w:t>
      </w:r>
      <w:r w:rsidR="004F0B54" w:rsidRPr="00EA5B24">
        <w:softHyphen/>
      </w:r>
      <w:r w:rsidR="00F01E00" w:rsidRPr="00EA5B24">
        <w:t>zenden</w:t>
      </w:r>
      <w:r w:rsidRPr="00EA5B24">
        <w:t xml:space="preserve"> und mehreren </w:t>
      </w:r>
      <w:r w:rsidR="00F01E00" w:rsidRPr="00EA5B24">
        <w:t>g</w:t>
      </w:r>
      <w:r w:rsidRPr="00EA5B24">
        <w:t>e</w:t>
      </w:r>
      <w:r w:rsidR="00004263" w:rsidRPr="00EA5B24">
        <w:softHyphen/>
      </w:r>
      <w:r w:rsidRPr="00EA5B24">
        <w:t>nerischen Domänen zusammen. Die Kerndomäne bestimmt die zentralen Funk</w:t>
      </w:r>
      <w:r w:rsidR="00004263" w:rsidRPr="00EA5B24">
        <w:softHyphen/>
      </w:r>
      <w:r w:rsidRPr="00EA5B24">
        <w:t>tio</w:t>
      </w:r>
      <w:r w:rsidR="00004263" w:rsidRPr="00EA5B24">
        <w:softHyphen/>
      </w:r>
      <w:r w:rsidRPr="00EA5B24">
        <w:t>na</w:t>
      </w:r>
      <w:r w:rsidR="00004263" w:rsidRPr="00EA5B24">
        <w:softHyphen/>
      </w:r>
      <w:r w:rsidRPr="00EA5B24">
        <w:t>li</w:t>
      </w:r>
      <w:r w:rsidR="00004263" w:rsidRPr="00EA5B24">
        <w:softHyphen/>
      </w:r>
      <w:r w:rsidRPr="00EA5B24">
        <w:t>tä</w:t>
      </w:r>
      <w:r w:rsidR="00004263" w:rsidRPr="00EA5B24">
        <w:softHyphen/>
      </w:r>
      <w:r w:rsidRPr="00EA5B24">
        <w:t xml:space="preserve">ten und den Zweck einer Applikation. </w:t>
      </w:r>
      <w:r w:rsidR="00F01E00" w:rsidRPr="00EA5B24">
        <w:t>Unterstützenden Do</w:t>
      </w:r>
      <w:r w:rsidR="004F0B54" w:rsidRPr="00EA5B24">
        <w:softHyphen/>
      </w:r>
      <w:r w:rsidR="00F01E00" w:rsidRPr="00EA5B24">
        <w:t>mä</w:t>
      </w:r>
      <w:r w:rsidR="004F0B54" w:rsidRPr="00EA5B24">
        <w:softHyphen/>
      </w:r>
      <w:r w:rsidR="00F01E00" w:rsidRPr="00EA5B24">
        <w:t>ne</w:t>
      </w:r>
      <w:r w:rsidR="006F38FA" w:rsidRPr="00EA5B24">
        <w:t>n beziehen sich auf</w:t>
      </w:r>
      <w:r w:rsidR="00F01E00" w:rsidRPr="00EA5B24">
        <w:t xml:space="preserve"> Aufgaben-Felder, die </w:t>
      </w:r>
      <w:r w:rsidR="006F38FA" w:rsidRPr="00EA5B24">
        <w:t>nicht direkt Teil der Kerndomäne sind, aber die Kerndomäne mit ihren Funktionen unterstützen. Die Kerndomäne verwendet die un</w:t>
      </w:r>
      <w:r w:rsidR="004F0B54" w:rsidRPr="00EA5B24">
        <w:softHyphen/>
      </w:r>
      <w:r w:rsidR="006F38FA" w:rsidRPr="00EA5B24">
        <w:t>ter</w:t>
      </w:r>
      <w:r w:rsidR="004F0B54" w:rsidRPr="00EA5B24">
        <w:softHyphen/>
      </w:r>
      <w:r w:rsidR="006F38FA" w:rsidRPr="00EA5B24">
        <w:t xml:space="preserve">stützenden Domänen, um die zentralen Funktionen einer Applikation umzusetzen. </w:t>
      </w:r>
      <w:r w:rsidRPr="00EA5B24">
        <w:t xml:space="preserve">Die </w:t>
      </w:r>
      <w:r w:rsidRPr="00EA5B24">
        <w:lastRenderedPageBreak/>
        <w:t>Ge</w:t>
      </w:r>
      <w:r w:rsidR="004F0B54" w:rsidRPr="00EA5B24">
        <w:softHyphen/>
      </w:r>
      <w:r w:rsidRPr="00EA5B24">
        <w:t xml:space="preserve">nerischen Domänen </w:t>
      </w:r>
      <w:r w:rsidR="006F38FA" w:rsidRPr="00EA5B24">
        <w:t>beziehen sich auf Aufgabenfelder</w:t>
      </w:r>
      <w:r w:rsidR="00372BB5" w:rsidRPr="00EA5B24">
        <w:t>,</w:t>
      </w:r>
      <w:r w:rsidR="006F38FA" w:rsidRPr="00EA5B24">
        <w:t xml:space="preserve"> die nicht direkt mit dem Zweck ei</w:t>
      </w:r>
      <w:r w:rsidR="004F0B54" w:rsidRPr="00EA5B24">
        <w:softHyphen/>
      </w:r>
      <w:r w:rsidR="006F38FA" w:rsidRPr="00EA5B24">
        <w:t>ner Applikation in Verbindung stehen, jedoch für das Betreiben einer Applikation not</w:t>
      </w:r>
      <w:r w:rsidR="00976A4D" w:rsidRPr="00EA5B24">
        <w:softHyphen/>
      </w:r>
      <w:r w:rsidR="006F38FA" w:rsidRPr="00EA5B24">
        <w:t>wen</w:t>
      </w:r>
      <w:r w:rsidR="00976A4D" w:rsidRPr="00EA5B24">
        <w:softHyphen/>
      </w:r>
      <w:r w:rsidR="006F38FA" w:rsidRPr="00EA5B24">
        <w:t>dig sind.</w:t>
      </w:r>
      <w:r w:rsidR="00C61329" w:rsidRPr="00EA5B24">
        <w:t xml:space="preserve"> </w:t>
      </w:r>
      <w:r w:rsidR="006F38FA" w:rsidRPr="00EA5B24">
        <w:t xml:space="preserve">Die Generischen Domänen liefern Basis-Funktionalitäten, ohne die </w:t>
      </w:r>
      <w:r w:rsidR="00C61329" w:rsidRPr="00EA5B24">
        <w:t xml:space="preserve">eine </w:t>
      </w:r>
      <w:r w:rsidR="006F38FA" w:rsidRPr="00EA5B24">
        <w:t>App</w:t>
      </w:r>
      <w:r w:rsidR="00976A4D" w:rsidRPr="00EA5B24">
        <w:softHyphen/>
      </w:r>
      <w:r w:rsidR="006F38FA" w:rsidRPr="00EA5B24">
        <w:t>li</w:t>
      </w:r>
      <w:r w:rsidR="00976A4D" w:rsidRPr="00EA5B24">
        <w:softHyphen/>
      </w:r>
      <w:r w:rsidR="006F38FA" w:rsidRPr="00EA5B24">
        <w:t xml:space="preserve">kation nicht </w:t>
      </w:r>
      <w:r w:rsidR="00C61329" w:rsidRPr="00EA5B24">
        <w:t>lauffähig ist</w:t>
      </w:r>
      <w:r w:rsidR="00004263" w:rsidRPr="00EA5B24">
        <w:t>.</w:t>
      </w:r>
    </w:p>
    <w:p w14:paraId="7BE226E8" w14:textId="3B43B22E" w:rsidR="007B2DB3" w:rsidRPr="00EA5B24" w:rsidRDefault="00616AD4" w:rsidP="00616AD4">
      <w:pPr>
        <w:pStyle w:val="Block"/>
      </w:pPr>
      <w:r w:rsidRPr="00EA5B24">
        <w:t>Die</w:t>
      </w:r>
      <w:r w:rsidR="003B215D" w:rsidRPr="00EA5B24">
        <w:t xml:space="preserve"> </w:t>
      </w:r>
      <w:r w:rsidR="00004263" w:rsidRPr="00EA5B24">
        <w:t>Problemdomäne</w:t>
      </w:r>
      <w:r w:rsidR="003B215D" w:rsidRPr="00EA5B24">
        <w:t xml:space="preserve"> der Applikation „</w:t>
      </w:r>
      <w:proofErr w:type="spellStart"/>
      <w:r w:rsidR="003B215D" w:rsidRPr="00EA5B24">
        <w:t>Taskitory</w:t>
      </w:r>
      <w:proofErr w:type="spellEnd"/>
      <w:r w:rsidR="003B215D" w:rsidRPr="00EA5B24">
        <w:t xml:space="preserve">“ </w:t>
      </w:r>
      <w:r w:rsidR="00004263" w:rsidRPr="00EA5B24">
        <w:t>ist die</w:t>
      </w:r>
      <w:r w:rsidR="003B215D" w:rsidRPr="00EA5B24">
        <w:t xml:space="preserve"> Aufgaben</w:t>
      </w:r>
      <w:r w:rsidR="00004263" w:rsidRPr="00EA5B24">
        <w:softHyphen/>
      </w:r>
      <w:r w:rsidR="003B215D" w:rsidRPr="00EA5B24">
        <w:t>ver</w:t>
      </w:r>
      <w:r w:rsidR="00004263" w:rsidRPr="00EA5B24">
        <w:softHyphen/>
      </w:r>
      <w:r w:rsidR="003B215D" w:rsidRPr="00EA5B24">
        <w:t>waltung in Projekten mit mehreren Projekt-Teilnehmern.</w:t>
      </w:r>
      <w:r w:rsidR="00004263" w:rsidRPr="00EA5B24">
        <w:t xml:space="preserve"> Dabei ist die Kerndomäne das Verwalten von Auf</w:t>
      </w:r>
      <w:r w:rsidR="00C61329" w:rsidRPr="00EA5B24">
        <w:softHyphen/>
      </w:r>
      <w:r w:rsidR="00004263" w:rsidRPr="00EA5B24">
        <w:t>ga</w:t>
      </w:r>
      <w:r w:rsidR="00C61329" w:rsidRPr="00EA5B24">
        <w:softHyphen/>
      </w:r>
      <w:r w:rsidR="00004263" w:rsidRPr="00EA5B24">
        <w:t>ben.</w:t>
      </w:r>
      <w:r w:rsidR="007B2DB3" w:rsidRPr="00EA5B24">
        <w:t xml:space="preserve"> Das Umfasst nicht nur das Erstellen, Verändern und Löschen von Aufgaben, sondern auch die Funktionen eines Kanban Boards.</w:t>
      </w:r>
    </w:p>
    <w:p w14:paraId="799C3117" w14:textId="33425041" w:rsidR="00C61329" w:rsidRPr="00EA5B24" w:rsidRDefault="00C61329" w:rsidP="00616AD4">
      <w:pPr>
        <w:pStyle w:val="Block"/>
      </w:pPr>
      <w:r w:rsidRPr="00EA5B24">
        <w:t>Die über die Kerndomäne zur Verfügung gestellten Daten und Funktionen werden Be</w:t>
      </w:r>
      <w:r w:rsidR="00976A4D" w:rsidRPr="00EA5B24">
        <w:softHyphen/>
      </w:r>
      <w:r w:rsidRPr="00EA5B24">
        <w:t>nut</w:t>
      </w:r>
      <w:r w:rsidR="00976A4D" w:rsidRPr="00EA5B24">
        <w:softHyphen/>
      </w:r>
      <w:r w:rsidRPr="00EA5B24">
        <w:t>zern der Applikation über die Domäne IAM zur Verfügung gestellt. Ohne eine Be</w:t>
      </w:r>
      <w:r w:rsidR="00976A4D" w:rsidRPr="00EA5B24">
        <w:softHyphen/>
      </w:r>
      <w:r w:rsidRPr="00EA5B24">
        <w:t>nut</w:t>
      </w:r>
      <w:r w:rsidR="00976A4D" w:rsidRPr="00EA5B24">
        <w:softHyphen/>
      </w:r>
      <w:r w:rsidRPr="00EA5B24">
        <w:t>zer</w:t>
      </w:r>
      <w:r w:rsidR="00976A4D" w:rsidRPr="00EA5B24">
        <w:softHyphen/>
      </w:r>
      <w:r w:rsidRPr="00EA5B24">
        <w:t>ver</w:t>
      </w:r>
      <w:r w:rsidR="00976A4D" w:rsidRPr="00EA5B24">
        <w:softHyphen/>
      </w:r>
      <w:r w:rsidRPr="00EA5B24">
        <w:t>waltung könnte das Konzept von Projekt-Teams und damit die ganze Applikation nicht um</w:t>
      </w:r>
      <w:r w:rsidR="00976A4D" w:rsidRPr="00EA5B24">
        <w:softHyphen/>
      </w:r>
      <w:r w:rsidRPr="00EA5B24">
        <w:t xml:space="preserve">gesetzt werden. IAM hat </w:t>
      </w:r>
      <w:r w:rsidR="007B2DB3" w:rsidRPr="00EA5B24">
        <w:t>keine inhaltliche Verbindung zu der Kerndomäne und wird daher als generische Domäne eingestuft.</w:t>
      </w:r>
    </w:p>
    <w:p w14:paraId="7453EC71" w14:textId="1AFD4FA5" w:rsidR="00CB7ECD" w:rsidRPr="00EA5B24" w:rsidRDefault="007B2DB3" w:rsidP="00715784">
      <w:pPr>
        <w:pStyle w:val="Block"/>
      </w:pPr>
      <w:r w:rsidRPr="00EA5B24">
        <w:t xml:space="preserve">Die Verwaltung von </w:t>
      </w:r>
      <w:r w:rsidR="00CB7ECD" w:rsidRPr="00EA5B24">
        <w:t>Pro</w:t>
      </w:r>
      <w:r w:rsidR="00C61329" w:rsidRPr="00EA5B24">
        <w:softHyphen/>
      </w:r>
      <w:r w:rsidR="00CB7ECD" w:rsidRPr="00EA5B24">
        <w:t>jekt</w:t>
      </w:r>
      <w:r w:rsidRPr="00EA5B24">
        <w:t xml:space="preserve">en ist kein zwingend notwendiger Aufgabenbereich für </w:t>
      </w:r>
      <w:r w:rsidR="00715784" w:rsidRPr="00EA5B24">
        <w:t>eine Auf</w:t>
      </w:r>
      <w:r w:rsidR="00976A4D" w:rsidRPr="00EA5B24">
        <w:softHyphen/>
      </w:r>
      <w:r w:rsidR="00715784" w:rsidRPr="00EA5B24">
        <w:softHyphen/>
      </w:r>
      <w:r w:rsidR="00976A4D" w:rsidRPr="00EA5B24">
        <w:softHyphen/>
      </w:r>
      <w:r w:rsidR="00715784" w:rsidRPr="00EA5B24">
        <w:t>gabenverwalten. Allerdings ist dieser Aufgabenbereich bei der Applikation „</w:t>
      </w:r>
      <w:proofErr w:type="spellStart"/>
      <w:r w:rsidR="00715784" w:rsidRPr="00EA5B24">
        <w:t>Tas</w:t>
      </w:r>
      <w:r w:rsidR="00715784" w:rsidRPr="00EA5B24">
        <w:softHyphen/>
        <w:t>ki</w:t>
      </w:r>
      <w:r w:rsidR="00715784" w:rsidRPr="00EA5B24">
        <w:softHyphen/>
        <w:t>tory</w:t>
      </w:r>
      <w:proofErr w:type="spellEnd"/>
      <w:r w:rsidR="00715784" w:rsidRPr="00EA5B24">
        <w:t>“ relevant für die Funktionen der Kerndomäne und inhaltlich mit dieser verbunden. Denn alle Objekte, die in der Kerndomäne verwendet, erzeugt oder gelöscht werden, sind ei</w:t>
      </w:r>
      <w:r w:rsidR="00715784" w:rsidRPr="00EA5B24">
        <w:softHyphen/>
      </w:r>
      <w:r w:rsidR="00976A4D" w:rsidRPr="00EA5B24">
        <w:softHyphen/>
      </w:r>
      <w:r w:rsidR="00725B14" w:rsidRPr="00EA5B24">
        <w:softHyphen/>
      </w:r>
      <w:r w:rsidR="00715784" w:rsidRPr="00EA5B24">
        <w:t>nem Projekt zugeordnet.</w:t>
      </w:r>
      <w:r w:rsidRPr="00EA5B24">
        <w:t xml:space="preserve"> </w:t>
      </w:r>
      <w:r w:rsidR="00715784" w:rsidRPr="00EA5B24">
        <w:t>Auch die Rolle eines Benutzers in einem Projekt kann in diese Do</w:t>
      </w:r>
      <w:r w:rsidR="00725B14" w:rsidRPr="00EA5B24">
        <w:softHyphen/>
      </w:r>
      <w:r w:rsidR="00976A4D" w:rsidRPr="00EA5B24">
        <w:softHyphen/>
      </w:r>
      <w:r w:rsidR="00715784" w:rsidRPr="00EA5B24">
        <w:softHyphen/>
        <w:t>mäne gezählt werden</w:t>
      </w:r>
      <w:r w:rsidR="00976A4D" w:rsidRPr="00EA5B24">
        <w:t>. Denn d</w:t>
      </w:r>
      <w:r w:rsidR="00725B14" w:rsidRPr="00EA5B24">
        <w:t>er Zugriff auf die</w:t>
      </w:r>
      <w:r w:rsidR="00976A4D" w:rsidRPr="00EA5B24">
        <w:t xml:space="preserve"> </w:t>
      </w:r>
      <w:r w:rsidR="00715784" w:rsidRPr="00EA5B24">
        <w:t>Funktionen der Kerndomäne</w:t>
      </w:r>
      <w:r w:rsidR="00725B14" w:rsidRPr="00EA5B24">
        <w:t xml:space="preserve"> wird durch die</w:t>
      </w:r>
      <w:r w:rsidR="00715784" w:rsidRPr="00EA5B24">
        <w:t xml:space="preserve"> Rolle eines Be</w:t>
      </w:r>
      <w:r w:rsidR="00715784" w:rsidRPr="00EA5B24">
        <w:softHyphen/>
      </w:r>
      <w:r w:rsidR="00976A4D" w:rsidRPr="00EA5B24">
        <w:softHyphen/>
      </w:r>
      <w:r w:rsidR="00715784" w:rsidRPr="00EA5B24">
        <w:t xml:space="preserve">nutzers </w:t>
      </w:r>
      <w:r w:rsidR="00725B14" w:rsidRPr="00EA5B24">
        <w:t>in einem Projekt eingeschränkt</w:t>
      </w:r>
      <w:r w:rsidR="00715784" w:rsidRPr="00EA5B24">
        <w:t>.</w:t>
      </w:r>
      <w:r w:rsidR="00591C06" w:rsidRPr="00EA5B24">
        <w:t xml:space="preserve"> Auf Grund der in</w:t>
      </w:r>
      <w:r w:rsidR="00725B14" w:rsidRPr="00EA5B24">
        <w:softHyphen/>
      </w:r>
      <w:r w:rsidR="00591C06" w:rsidRPr="00EA5B24">
        <w:t>halt</w:t>
      </w:r>
      <w:r w:rsidR="00725B14" w:rsidRPr="00EA5B24">
        <w:softHyphen/>
      </w:r>
      <w:r w:rsidR="00591C06" w:rsidRPr="00EA5B24">
        <w:t>li</w:t>
      </w:r>
      <w:r w:rsidR="00725B14" w:rsidRPr="00EA5B24">
        <w:softHyphen/>
      </w:r>
      <w:r w:rsidR="00591C06" w:rsidRPr="00EA5B24">
        <w:t>chen Verbindung zur Kerndomäne wird die Verwaltung von Projekten und der damit as</w:t>
      </w:r>
      <w:r w:rsidR="00725B14" w:rsidRPr="00EA5B24">
        <w:softHyphen/>
      </w:r>
      <w:r w:rsidR="00591C06" w:rsidRPr="00EA5B24">
        <w:t>so</w:t>
      </w:r>
      <w:r w:rsidR="00725B14" w:rsidRPr="00EA5B24">
        <w:softHyphen/>
      </w:r>
      <w:r w:rsidR="00591C06" w:rsidRPr="00EA5B24">
        <w:t>ziierten Projekt-Teams als un</w:t>
      </w:r>
      <w:r w:rsidR="00591C06" w:rsidRPr="00EA5B24">
        <w:softHyphen/>
        <w:t>ter</w:t>
      </w:r>
      <w:r w:rsidR="00591C06" w:rsidRPr="00EA5B24">
        <w:softHyphen/>
        <w:t>stüt</w:t>
      </w:r>
      <w:r w:rsidR="00591C06" w:rsidRPr="00EA5B24">
        <w:softHyphen/>
        <w:t>zen</w:t>
      </w:r>
      <w:r w:rsidR="00976A4D" w:rsidRPr="00EA5B24">
        <w:softHyphen/>
      </w:r>
      <w:r w:rsidR="00591C06" w:rsidRPr="00EA5B24">
        <w:softHyphen/>
        <w:t>de Domäne eingestuft.</w:t>
      </w:r>
    </w:p>
    <w:p w14:paraId="1E230F61" w14:textId="477006B9" w:rsidR="00591C06" w:rsidRPr="00EA5B24" w:rsidRDefault="00591C06" w:rsidP="00616AD4">
      <w:pPr>
        <w:pStyle w:val="Block"/>
      </w:pPr>
      <w:r w:rsidRPr="00EA5B24">
        <w:t>Das Erstellen von Statistiken ist keine für eine Aufgabenverwaltung notwendige Funktion. Al</w:t>
      </w:r>
      <w:r w:rsidRPr="00EA5B24">
        <w:softHyphen/>
      </w:r>
      <w:r w:rsidR="00725B14" w:rsidRPr="00EA5B24">
        <w:softHyphen/>
      </w:r>
      <w:r w:rsidRPr="00EA5B24">
        <w:t xml:space="preserve">lerdings werden </w:t>
      </w:r>
      <w:r w:rsidR="00725B14" w:rsidRPr="00EA5B24">
        <w:t>mit Statistiken</w:t>
      </w:r>
      <w:r w:rsidRPr="00EA5B24">
        <w:t xml:space="preserve"> die Daten von Kanban Boards ver</w:t>
      </w:r>
      <w:r w:rsidRPr="00EA5B24">
        <w:softHyphen/>
        <w:t>ar</w:t>
      </w:r>
      <w:r w:rsidRPr="00EA5B24">
        <w:softHyphen/>
        <w:t>bei</w:t>
      </w:r>
      <w:r w:rsidRPr="00EA5B24">
        <w:softHyphen/>
        <w:t>tet, die aus der Kern</w:t>
      </w:r>
      <w:r w:rsidR="00725B14" w:rsidRPr="00EA5B24">
        <w:softHyphen/>
      </w:r>
      <w:r w:rsidRPr="00EA5B24">
        <w:t>domäne stammen. Es besteht damit eine klare inhaltliche Verbindung zur Kern</w:t>
      </w:r>
      <w:r w:rsidR="00725B14" w:rsidRPr="00EA5B24">
        <w:softHyphen/>
      </w:r>
      <w:r w:rsidRPr="00EA5B24">
        <w:t>do</w:t>
      </w:r>
      <w:r w:rsidR="00725B14" w:rsidRPr="00EA5B24">
        <w:softHyphen/>
      </w:r>
      <w:r w:rsidRPr="00EA5B24">
        <w:t>mä</w:t>
      </w:r>
      <w:r w:rsidR="00725B14" w:rsidRPr="00EA5B24">
        <w:softHyphen/>
      </w:r>
      <w:r w:rsidRPr="00EA5B24">
        <w:t>ne. Das Erstellen von Statistiken ist damit eine unterstützende Domäne.</w:t>
      </w:r>
    </w:p>
    <w:p w14:paraId="30A628CC" w14:textId="726CB853" w:rsidR="00F01E00" w:rsidRPr="00EA5B24" w:rsidRDefault="003922AC" w:rsidP="00616AD4">
      <w:pPr>
        <w:pStyle w:val="Block"/>
      </w:pPr>
      <w:r w:rsidRPr="00EA5B24">
        <w:t>Die</w:t>
      </w:r>
      <w:r w:rsidR="00F01E00" w:rsidRPr="00EA5B24">
        <w:t xml:space="preserve"> Applikation „</w:t>
      </w:r>
      <w:proofErr w:type="spellStart"/>
      <w:r w:rsidR="00F01E00" w:rsidRPr="00EA5B24">
        <w:t>Taskitory</w:t>
      </w:r>
      <w:proofErr w:type="spellEnd"/>
      <w:r w:rsidR="00F01E00" w:rsidRPr="00EA5B24">
        <w:t>“</w:t>
      </w:r>
      <w:r w:rsidRPr="00EA5B24">
        <w:t xml:space="preserve"> informiert Benutzer mit</w:t>
      </w:r>
      <w:r w:rsidR="00F01E00" w:rsidRPr="00EA5B24">
        <w:t xml:space="preserve"> Nachrichten über</w:t>
      </w:r>
      <w:r w:rsidRPr="00EA5B24">
        <w:t xml:space="preserve"> bestimmte Er</w:t>
      </w:r>
      <w:r w:rsidRPr="00EA5B24">
        <w:softHyphen/>
        <w:t>eig</w:t>
      </w:r>
      <w:r w:rsidRPr="00EA5B24">
        <w:softHyphen/>
        <w:t>nis</w:t>
      </w:r>
      <w:r w:rsidRPr="00EA5B24">
        <w:softHyphen/>
      </w:r>
      <w:r w:rsidR="00725B14" w:rsidRPr="00EA5B24">
        <w:softHyphen/>
      </w:r>
      <w:r w:rsidRPr="00EA5B24">
        <w:t>se, die für den Benutzer relevant sind</w:t>
      </w:r>
      <w:r w:rsidR="00F01E00" w:rsidRPr="00EA5B24">
        <w:t>.</w:t>
      </w:r>
      <w:r w:rsidRPr="00EA5B24">
        <w:t xml:space="preserve"> Diese Ereignisse betreffen i. d. R. nicht die Kern</w:t>
      </w:r>
      <w:r w:rsidRPr="00EA5B24">
        <w:softHyphen/>
        <w:t>do</w:t>
      </w:r>
      <w:r w:rsidRPr="00EA5B24">
        <w:softHyphen/>
      </w:r>
      <w:r w:rsidR="00725B14" w:rsidRPr="00EA5B24">
        <w:softHyphen/>
      </w:r>
      <w:r w:rsidRPr="00EA5B24">
        <w:t>mäne, sondern unterstützende Domänen. Es besteht daher keine inhaltliche Ver</w:t>
      </w:r>
      <w:r w:rsidRPr="00EA5B24">
        <w:softHyphen/>
        <w:t>bin</w:t>
      </w:r>
      <w:r w:rsidRPr="00EA5B24">
        <w:softHyphen/>
      </w:r>
      <w:r w:rsidRPr="00EA5B24">
        <w:lastRenderedPageBreak/>
        <w:t>dung zur Kerndomäne. Das Messaging ist eher eine Basisfunktionalität und wird daher als ge</w:t>
      </w:r>
      <w:r w:rsidR="00725B14" w:rsidRPr="00EA5B24">
        <w:softHyphen/>
      </w:r>
      <w:r w:rsidRPr="00EA5B24">
        <w:t xml:space="preserve">nerische Domäne eingestuft. Abbildung </w:t>
      </w:r>
      <w:r w:rsidR="00725B14" w:rsidRPr="00EA5B24">
        <w:fldChar w:fldCharType="begin"/>
      </w:r>
      <w:r w:rsidR="00725B14" w:rsidRPr="00EA5B24">
        <w:instrText xml:space="preserve"> REF Abb_Problemdomäne \h </w:instrText>
      </w:r>
      <w:r w:rsidR="00725B14" w:rsidRPr="00EA5B24">
        <w:fldChar w:fldCharType="separate"/>
      </w:r>
      <w:r w:rsidR="00725B14" w:rsidRPr="00EA5B24">
        <w:t>1</w:t>
      </w:r>
      <w:r w:rsidR="00725B14" w:rsidRPr="00EA5B24">
        <w:fldChar w:fldCharType="end"/>
      </w:r>
      <w:r w:rsidRPr="00EA5B24">
        <w:t xml:space="preserve"> zeigt noch einmal die Problemdomäne der App</w:t>
      </w:r>
      <w:r w:rsidR="00725B14" w:rsidRPr="00EA5B24">
        <w:softHyphen/>
      </w:r>
      <w:r w:rsidRPr="00EA5B24">
        <w:t>likation „</w:t>
      </w:r>
      <w:proofErr w:type="spellStart"/>
      <w:r w:rsidRPr="00EA5B24">
        <w:t>Taskitory</w:t>
      </w:r>
      <w:proofErr w:type="spellEnd"/>
      <w:r w:rsidRPr="00EA5B24">
        <w:t>“ mit allen Bestandteilen.</w:t>
      </w:r>
    </w:p>
    <w:p w14:paraId="250446EE" w14:textId="77777777" w:rsidR="00DD6F17" w:rsidRPr="00EA5B24" w:rsidRDefault="00DD6F17" w:rsidP="00DD6F17">
      <w:pPr>
        <w:pStyle w:val="Block"/>
        <w:keepNext/>
        <w:spacing w:before="120"/>
        <w:jc w:val="center"/>
      </w:pPr>
      <w:r w:rsidRPr="00EA5B24">
        <mc:AlternateContent>
          <mc:Choice Requires="wpg">
            <w:drawing>
              <wp:inline distT="0" distB="0" distL="0" distR="0" wp14:anchorId="1F13668B" wp14:editId="4D016750">
                <wp:extent cx="5252400" cy="2214000"/>
                <wp:effectExtent l="0" t="0" r="18415" b="8890"/>
                <wp:docPr id="55" name="Gruppieren 54">
                  <a:extLst xmlns:a="http://schemas.openxmlformats.org/drawingml/2006/main">
                    <a:ext uri="{FF2B5EF4-FFF2-40B4-BE49-F238E27FC236}">
                      <a16:creationId xmlns:a16="http://schemas.microsoft.com/office/drawing/2014/main" id="{1DC6C286-079C-AB4D-919B-4625C36CA61D}"/>
                    </a:ext>
                  </a:extLst>
                </wp:docPr>
                <wp:cNvGraphicFramePr/>
                <a:graphic xmlns:a="http://schemas.openxmlformats.org/drawingml/2006/main">
                  <a:graphicData uri="http://schemas.microsoft.com/office/word/2010/wordprocessingGroup">
                    <wpg:wgp>
                      <wpg:cNvGrpSpPr/>
                      <wpg:grpSpPr>
                        <a:xfrm>
                          <a:off x="0" y="0"/>
                          <a:ext cx="5252400" cy="2214000"/>
                          <a:chOff x="0" y="0"/>
                          <a:chExt cx="5951003" cy="2601105"/>
                        </a:xfrm>
                      </wpg:grpSpPr>
                      <wps:wsp>
                        <wps:cNvPr id="2" name="Rechteck 2">
                          <a:extLst>
                            <a:ext uri="{FF2B5EF4-FFF2-40B4-BE49-F238E27FC236}">
                              <a16:creationId xmlns:a16="http://schemas.microsoft.com/office/drawing/2014/main" id="{EC61D012-E5C3-E942-B4AE-B1877242379D}"/>
                            </a:ext>
                          </a:extLst>
                        </wps:cNvPr>
                        <wps:cNvSpPr/>
                        <wps:spPr>
                          <a:xfrm>
                            <a:off x="0" y="0"/>
                            <a:ext cx="5951003" cy="260110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963A26" w14:textId="77777777" w:rsidR="00DD6F17" w:rsidRDefault="00DD6F17" w:rsidP="00DD6F17">
                              <w:pPr>
                                <w:jc w:val="center"/>
                                <w:rPr>
                                  <w:rFonts w:ascii="Arial" w:hAnsi="Arial" w:cs="Arial"/>
                                  <w:b/>
                                  <w:bCs/>
                                  <w:color w:val="000000" w:themeColor="text1"/>
                                  <w:kern w:val="24"/>
                                  <w:sz w:val="22"/>
                                  <w:szCs w:val="22"/>
                                </w:rPr>
                              </w:pPr>
                              <w:r>
                                <w:rPr>
                                  <w:rFonts w:ascii="Arial" w:hAnsi="Arial" w:cs="Arial"/>
                                  <w:b/>
                                  <w:bCs/>
                                  <w:color w:val="000000" w:themeColor="text1"/>
                                  <w:kern w:val="24"/>
                                  <w:sz w:val="22"/>
                                  <w:szCs w:val="22"/>
                                </w:rPr>
                                <w:t>Problemdomäne</w:t>
                              </w:r>
                            </w:p>
                          </w:txbxContent>
                        </wps:txbx>
                        <wps:bodyPr lIns="0" tIns="144000" rIns="0" bIns="0" rtlCol="0" anchor="t" anchorCtr="0"/>
                      </wps:wsp>
                      <wpg:grpSp>
                        <wpg:cNvPr id="3" name="Gruppieren 3">
                          <a:extLst>
                            <a:ext uri="{FF2B5EF4-FFF2-40B4-BE49-F238E27FC236}">
                              <a16:creationId xmlns:a16="http://schemas.microsoft.com/office/drawing/2014/main" id="{0C633DE3-40F4-0348-A5BB-B6C21077046F}"/>
                            </a:ext>
                          </a:extLst>
                        </wpg:cNvPr>
                        <wpg:cNvGrpSpPr/>
                        <wpg:grpSpPr>
                          <a:xfrm>
                            <a:off x="191375" y="593841"/>
                            <a:ext cx="5568251" cy="1786976"/>
                            <a:chOff x="191375" y="593841"/>
                            <a:chExt cx="5568251" cy="1786976"/>
                          </a:xfrm>
                        </wpg:grpSpPr>
                        <wps:wsp>
                          <wps:cNvPr id="4" name="Rechteck 4">
                            <a:extLst>
                              <a:ext uri="{FF2B5EF4-FFF2-40B4-BE49-F238E27FC236}">
                                <a16:creationId xmlns:a16="http://schemas.microsoft.com/office/drawing/2014/main" id="{5CE341AE-7FA3-D146-93FB-9939E5E01FD5}"/>
                              </a:ext>
                            </a:extLst>
                          </wps:cNvPr>
                          <wps:cNvSpPr/>
                          <wps:spPr>
                            <a:xfrm>
                              <a:off x="2465012" y="1882941"/>
                              <a:ext cx="1573877"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19EFF"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IAM</w:t>
                                </w:r>
                              </w:p>
                            </w:txbxContent>
                          </wps:txbx>
                          <wps:bodyPr lIns="0" tIns="0" rIns="0" bIns="0" rtlCol="0" anchor="ctr" anchorCtr="0"/>
                        </wps:wsp>
                        <wps:wsp>
                          <wps:cNvPr id="5" name="Rechteck 5">
                            <a:extLst>
                              <a:ext uri="{FF2B5EF4-FFF2-40B4-BE49-F238E27FC236}">
                                <a16:creationId xmlns:a16="http://schemas.microsoft.com/office/drawing/2014/main" id="{8EAB9B99-8BD5-C44E-B476-9A1272E1A193}"/>
                              </a:ext>
                            </a:extLst>
                          </wps:cNvPr>
                          <wps:cNvSpPr/>
                          <wps:spPr>
                            <a:xfrm>
                              <a:off x="191375" y="1888483"/>
                              <a:ext cx="2139643"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D524A"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Generische Domänen</w:t>
                                </w:r>
                              </w:p>
                            </w:txbxContent>
                          </wps:txbx>
                          <wps:bodyPr lIns="0" tIns="0" rIns="0" bIns="0" rtlCol="0" anchor="ctr" anchorCtr="0"/>
                        </wps:wsp>
                        <wps:wsp>
                          <wps:cNvPr id="6" name="Rechteck 6">
                            <a:extLst>
                              <a:ext uri="{FF2B5EF4-FFF2-40B4-BE49-F238E27FC236}">
                                <a16:creationId xmlns:a16="http://schemas.microsoft.com/office/drawing/2014/main" id="{DBF6BAF7-1C55-6C4B-B46C-BA8A1F3F8EB8}"/>
                              </a:ext>
                            </a:extLst>
                          </wps:cNvPr>
                          <wps:cNvSpPr/>
                          <wps:spPr>
                            <a:xfrm>
                              <a:off x="204246" y="1243933"/>
                              <a:ext cx="2113906"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CA9676"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Unterstützende Domänen</w:t>
                                </w:r>
                              </w:p>
                            </w:txbxContent>
                          </wps:txbx>
                          <wps:bodyPr lIns="0" tIns="0" rIns="0" bIns="0" rtlCol="0" anchor="ctr" anchorCtr="0"/>
                        </wps:wsp>
                        <wps:wsp>
                          <wps:cNvPr id="7" name="Rechteck 7">
                            <a:extLst>
                              <a:ext uri="{FF2B5EF4-FFF2-40B4-BE49-F238E27FC236}">
                                <a16:creationId xmlns:a16="http://schemas.microsoft.com/office/drawing/2014/main" id="{833823B4-1D49-1A44-B771-C6235C875BC5}"/>
                              </a:ext>
                            </a:extLst>
                          </wps:cNvPr>
                          <wps:cNvSpPr/>
                          <wps:spPr>
                            <a:xfrm>
                              <a:off x="4185749" y="1238391"/>
                              <a:ext cx="1573877"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ADB79"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Projekt-Verwaltung</w:t>
                                </w:r>
                              </w:p>
                            </w:txbxContent>
                          </wps:txbx>
                          <wps:bodyPr lIns="0" tIns="0" rIns="0" bIns="0" rtlCol="0" anchor="ctr" anchorCtr="0"/>
                        </wps:wsp>
                        <wps:wsp>
                          <wps:cNvPr id="8" name="Rechteck 8">
                            <a:extLst>
                              <a:ext uri="{FF2B5EF4-FFF2-40B4-BE49-F238E27FC236}">
                                <a16:creationId xmlns:a16="http://schemas.microsoft.com/office/drawing/2014/main" id="{DFE92D52-C6D5-A94C-88D5-FA9DD15ABB2E}"/>
                              </a:ext>
                            </a:extLst>
                          </wps:cNvPr>
                          <wps:cNvSpPr/>
                          <wps:spPr>
                            <a:xfrm>
                              <a:off x="204245" y="599383"/>
                              <a:ext cx="2113905" cy="492334"/>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28A0C"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Kerndomäne</w:t>
                                </w:r>
                              </w:p>
                            </w:txbxContent>
                          </wps:txbx>
                          <wps:bodyPr lIns="0" tIns="0" rIns="0" bIns="0" rtlCol="0" anchor="ctr" anchorCtr="0"/>
                        </wps:wsp>
                        <wps:wsp>
                          <wps:cNvPr id="9" name="Rechteck 9">
                            <a:extLst>
                              <a:ext uri="{FF2B5EF4-FFF2-40B4-BE49-F238E27FC236}">
                                <a16:creationId xmlns:a16="http://schemas.microsoft.com/office/drawing/2014/main" id="{3CE30391-F4DE-7C45-B04D-83D52A7540CF}"/>
                              </a:ext>
                            </a:extLst>
                          </wps:cNvPr>
                          <wps:cNvSpPr/>
                          <wps:spPr>
                            <a:xfrm>
                              <a:off x="2465012" y="593841"/>
                              <a:ext cx="3294614" cy="492334"/>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6C71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Aufgabenverwaltung</w:t>
                                </w:r>
                              </w:p>
                            </w:txbxContent>
                          </wps:txbx>
                          <wps:bodyPr lIns="0" tIns="0" rIns="0" bIns="0" rtlCol="0" anchor="ctr" anchorCtr="0"/>
                        </wps:wsp>
                        <wps:wsp>
                          <wps:cNvPr id="10" name="Rechteck 10">
                            <a:extLst>
                              <a:ext uri="{FF2B5EF4-FFF2-40B4-BE49-F238E27FC236}">
                                <a16:creationId xmlns:a16="http://schemas.microsoft.com/office/drawing/2014/main" id="{007278E4-36EC-364C-9435-2E6A1A3EAF0C}"/>
                              </a:ext>
                            </a:extLst>
                          </wps:cNvPr>
                          <wps:cNvSpPr/>
                          <wps:spPr>
                            <a:xfrm>
                              <a:off x="2465012" y="1238391"/>
                              <a:ext cx="1573877"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0002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Statistiken</w:t>
                                </w:r>
                              </w:p>
                            </w:txbxContent>
                          </wps:txbx>
                          <wps:bodyPr lIns="0" tIns="0" rIns="0" bIns="0" rtlCol="0" anchor="ctr" anchorCtr="0"/>
                        </wps:wsp>
                        <wps:wsp>
                          <wps:cNvPr id="11" name="Rechteck 11">
                            <a:extLst>
                              <a:ext uri="{FF2B5EF4-FFF2-40B4-BE49-F238E27FC236}">
                                <a16:creationId xmlns:a16="http://schemas.microsoft.com/office/drawing/2014/main" id="{F4D2958C-062C-0743-8A08-7245C01CA469}"/>
                              </a:ext>
                            </a:extLst>
                          </wps:cNvPr>
                          <wps:cNvSpPr/>
                          <wps:spPr>
                            <a:xfrm>
                              <a:off x="4185749" y="1882941"/>
                              <a:ext cx="1573877"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22F90"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Messaging</w:t>
                                </w:r>
                              </w:p>
                            </w:txbxContent>
                          </wps:txbx>
                          <wps:bodyPr lIns="0" tIns="0" rIns="0" bIns="0" rtlCol="0" anchor="ctr" anchorCtr="0"/>
                        </wps:wsp>
                      </wpg:grpSp>
                    </wpg:wgp>
                  </a:graphicData>
                </a:graphic>
              </wp:inline>
            </w:drawing>
          </mc:Choice>
          <mc:Fallback>
            <w:pict>
              <v:group w14:anchorId="1F13668B" id="Gruppieren 54" o:spid="_x0000_s1026" style="width:413.55pt;height:174.35pt;mso-position-horizontal-relative:char;mso-position-vertical-relative:line" coordsize="59510,260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">
                <v:rect id="Rechteck 2" o:spid="_x0000_s1027" style="position:absolute;width:59510;height:260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" fillcolor="#d8d8d8 [2732]" strokecolor="black [3213]" strokeweight="1pt">
                  <v:textbox inset="0,4mm,0,0">
                    <w:txbxContent>
                      <w:p w14:paraId="49963A26" w14:textId="77777777" w:rsidR="00DD6F17" w:rsidRDefault="00DD6F17" w:rsidP="00DD6F17">
                        <w:pPr>
                          <w:jc w:val="center"/>
                          <w:rPr>
                            <w:rFonts w:ascii="Arial" w:hAnsi="Arial" w:cs="Arial"/>
                            <w:b/>
                            <w:bCs/>
                            <w:color w:val="000000" w:themeColor="text1"/>
                            <w:kern w:val="24"/>
                            <w:sz w:val="22"/>
                            <w:szCs w:val="22"/>
                          </w:rPr>
                        </w:pPr>
                        <w:r>
                          <w:rPr>
                            <w:rFonts w:ascii="Arial" w:hAnsi="Arial" w:cs="Arial"/>
                            <w:b/>
                            <w:bCs/>
                            <w:color w:val="000000" w:themeColor="text1"/>
                            <w:kern w:val="24"/>
                            <w:sz w:val="22"/>
                            <w:szCs w:val="22"/>
                          </w:rPr>
                          <w:t>Problemdomäne</w:t>
                        </w:r>
                      </w:p>
                    </w:txbxContent>
                  </v:textbox>
                </v:rect>
                <v:group id="Gruppieren 3" o:spid="_x0000_s1028" style="position:absolute;left:1913;top:5938;width:55683;height:17870" coordorigin="1913,5938" coordsize="55682,178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hteck 4" o:spid="_x0000_s1029" style="position:absolute;left:24650;top:18829;width:15738;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" fillcolor="#deeaf6 [660]" strokecolor="black [3213]" strokeweight="1pt">
                    <v:textbox inset="0,0,0,0">
                      <w:txbxContent>
                        <w:p w14:paraId="23419EFF"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IAM</w:t>
                          </w:r>
                        </w:p>
                      </w:txbxContent>
                    </v:textbox>
                  </v:rect>
                  <v:rect id="Rechteck 5" o:spid="_x0000_s1030" style="position:absolute;left:1913;top:18884;width:21397;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" fillcolor="#deeaf6 [660]" strokecolor="black [3213]" strokeweight="1pt">
                    <v:textbox inset="0,0,0,0">
                      <w:txbxContent>
                        <w:p w14:paraId="277D524A"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Generische Domänen</w:t>
                          </w:r>
                        </w:p>
                      </w:txbxContent>
                    </v:textbox>
                  </v:rect>
                  <v:rect id="Rechteck 6" o:spid="_x0000_s1031" style="position:absolute;left:2042;top:12439;width:21139;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" fillcolor="#9cc2e5 [1940]" strokecolor="black [3213]" strokeweight="1pt">
                    <v:textbox inset="0,0,0,0">
                      <w:txbxContent>
                        <w:p w14:paraId="0DCA9676"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Unterstützende Domänen</w:t>
                          </w:r>
                        </w:p>
                      </w:txbxContent>
                    </v:textbox>
                  </v:rect>
                  <v:rect id="Rechteck 7" o:spid="_x0000_s1032" style="position:absolute;left:41857;top:12383;width:15739;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" fillcolor="#9cc2e5 [1940]" strokecolor="black [3213]" strokeweight="1pt">
                    <v:textbox inset="0,0,0,0">
                      <w:txbxContent>
                        <w:p w14:paraId="2FFADB79"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Projekt-Verwaltung</w:t>
                          </w:r>
                        </w:p>
                      </w:txbxContent>
                    </v:textbox>
                  </v:rect>
                  <v:rect id="Rechteck 8" o:spid="_x0000_s1033" style="position:absolute;left:2042;top:5993;width:21139;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" fillcolor="#5b9bd5 [3204]" strokecolor="black [3213]" strokeweight="1pt">
                    <v:textbox inset="0,0,0,0">
                      <w:txbxContent>
                        <w:p w14:paraId="45C28A0C"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Kerndomäne</w:t>
                          </w:r>
                        </w:p>
                      </w:txbxContent>
                    </v:textbox>
                  </v:rect>
                  <v:rect id="Rechteck 9" o:spid="_x0000_s1034" style="position:absolute;left:24650;top:5938;width:32946;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" fillcolor="#5b9bd5 [3204]" strokecolor="black [3213]" strokeweight="1pt">
                    <v:textbox inset="0,0,0,0">
                      <w:txbxContent>
                        <w:p w14:paraId="5336C71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Aufgabenverwaltung</w:t>
                          </w:r>
                        </w:p>
                      </w:txbxContent>
                    </v:textbox>
                  </v:rect>
                  <v:rect id="Rechteck 10" o:spid="_x0000_s1035" style="position:absolute;left:24650;top:12383;width:15738;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" fillcolor="#9cc2e5 [1940]" strokecolor="black [3213]" strokeweight="1pt">
                    <v:textbox inset="0,0,0,0">
                      <w:txbxContent>
                        <w:p w14:paraId="7780002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Statistiken</w:t>
                          </w:r>
                        </w:p>
                      </w:txbxContent>
                    </v:textbox>
                  </v:rect>
                  <v:rect id="Rechteck 11" o:spid="_x0000_s1036" style="position:absolute;left:41857;top:18829;width:15739;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" fillcolor="#deeaf6 [660]" strokecolor="black [3213]" strokeweight="1pt">
                    <v:textbox inset="0,0,0,0">
                      <w:txbxContent>
                        <w:p w14:paraId="04922F90"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Messaging</w:t>
                          </w:r>
                        </w:p>
                      </w:txbxContent>
                    </v:textbox>
                  </v:rect>
                </v:group>
                <w10:anchorlock/>
              </v:group>
            </w:pict>
          </mc:Fallback>
        </mc:AlternateContent>
      </w:r>
    </w:p>
    <w:p w14:paraId="79C7EEF6" w14:textId="39BA86CB" w:rsidR="00DD6F17" w:rsidRPr="00EA5B24" w:rsidRDefault="00DD6F17" w:rsidP="00DD6F17">
      <w:pPr>
        <w:pStyle w:val="Beschriftung"/>
      </w:pPr>
      <w:r w:rsidRPr="00EA5B24">
        <w:t xml:space="preserve">Abb. </w:t>
      </w:r>
      <w:bookmarkStart w:id="23" w:name="Abb_Problemdomäne"/>
      <w:r w:rsidR="00F774E2" w:rsidRPr="00EA5B24">
        <w:fldChar w:fldCharType="begin"/>
      </w:r>
      <w:r w:rsidR="00F774E2" w:rsidRPr="00EA5B24">
        <w:instrText xml:space="preserve"> SEQ Abb. \* ARABIC </w:instrText>
      </w:r>
      <w:r w:rsidR="00F774E2" w:rsidRPr="00EA5B24">
        <w:fldChar w:fldCharType="separate"/>
      </w:r>
      <w:r w:rsidRPr="00EA5B24">
        <w:t>1</w:t>
      </w:r>
      <w:r w:rsidR="00F774E2" w:rsidRPr="00EA5B24">
        <w:fldChar w:fldCharType="end"/>
      </w:r>
      <w:bookmarkEnd w:id="23"/>
      <w:r w:rsidRPr="00EA5B24">
        <w:t>: Die Problemdomäne der Applikation „</w:t>
      </w:r>
      <w:proofErr w:type="spellStart"/>
      <w:r w:rsidRPr="00EA5B24">
        <w:t>Taskitory</w:t>
      </w:r>
      <w:proofErr w:type="spellEnd"/>
      <w:r w:rsidRPr="00EA5B24">
        <w:t>“</w:t>
      </w:r>
    </w:p>
    <w:p w14:paraId="5A3D6143" w14:textId="1DA2776E" w:rsidR="0008024C" w:rsidRPr="00EA5B24" w:rsidRDefault="0008024C" w:rsidP="00616AD4">
      <w:pPr>
        <w:pStyle w:val="Block"/>
      </w:pPr>
      <w:r w:rsidRPr="00EA5B24">
        <w:t>Um ein</w:t>
      </w:r>
      <w:r w:rsidR="00FA698F" w:rsidRPr="00EA5B24">
        <w:t xml:space="preserve"> M</w:t>
      </w:r>
      <w:r w:rsidRPr="00EA5B24">
        <w:t>odell wie die Problemdomäne verstehen zu können, muss dieses Mo</w:t>
      </w:r>
      <w:r w:rsidR="0071286D" w:rsidRPr="00EA5B24">
        <w:softHyphen/>
      </w:r>
      <w:r w:rsidRPr="00EA5B24">
        <w:t>dell in ei</w:t>
      </w:r>
      <w:r w:rsidR="00725B14" w:rsidRPr="00EA5B24">
        <w:softHyphen/>
      </w:r>
      <w:r w:rsidRPr="00EA5B24">
        <w:t>nem fachlichen Kontext</w:t>
      </w:r>
      <w:r w:rsidR="0071286D" w:rsidRPr="00EA5B24">
        <w:t xml:space="preserve"> </w:t>
      </w:r>
      <w:r w:rsidRPr="00EA5B24">
        <w:t>betrachtet werden.</w:t>
      </w:r>
      <w:r w:rsidR="0071286D" w:rsidRPr="00EA5B24">
        <w:t xml:space="preserve"> Erst durch den Kontext wird konkretisiert, wie die Applikation benutzt wird und welche An</w:t>
      </w:r>
      <w:r w:rsidR="0071286D" w:rsidRPr="00EA5B24">
        <w:softHyphen/>
        <w:t>for</w:t>
      </w:r>
      <w:r w:rsidR="0071286D" w:rsidRPr="00EA5B24">
        <w:softHyphen/>
        <w:t>derungen an sie gestellt werden.</w:t>
      </w:r>
      <w:r w:rsidR="00FA698F" w:rsidRPr="00EA5B24">
        <w:t xml:space="preserve"> Im Do</w:t>
      </w:r>
      <w:r w:rsidR="00725B14" w:rsidRPr="00EA5B24">
        <w:softHyphen/>
      </w:r>
      <w:r w:rsidR="00FA698F" w:rsidRPr="00EA5B24">
        <w:t xml:space="preserve">main </w:t>
      </w:r>
      <w:proofErr w:type="spellStart"/>
      <w:r w:rsidR="00FA698F" w:rsidRPr="00EA5B24">
        <w:t>Driven</w:t>
      </w:r>
      <w:proofErr w:type="spellEnd"/>
      <w:r w:rsidR="00FA698F" w:rsidRPr="00EA5B24">
        <w:t xml:space="preserve"> Design wird der „</w:t>
      </w:r>
      <w:proofErr w:type="spellStart"/>
      <w:r w:rsidR="00FA698F" w:rsidRPr="00EA5B24">
        <w:t>Bounded</w:t>
      </w:r>
      <w:proofErr w:type="spellEnd"/>
      <w:r w:rsidR="00FA698F" w:rsidRPr="00EA5B24">
        <w:t xml:space="preserve"> Kontext“ als fachlicher Kontext für eine </w:t>
      </w:r>
      <w:r w:rsidR="006C52CA" w:rsidRPr="00EA5B24">
        <w:t>D</w:t>
      </w:r>
      <w:r w:rsidR="00FA698F" w:rsidRPr="00EA5B24">
        <w:t>o</w:t>
      </w:r>
      <w:r w:rsidR="00FA698F" w:rsidRPr="00EA5B24">
        <w:softHyphen/>
        <w:t>mä</w:t>
      </w:r>
      <w:r w:rsidR="00FA698F" w:rsidRPr="00EA5B24">
        <w:softHyphen/>
        <w:t>ne definiert.</w:t>
      </w:r>
    </w:p>
    <w:p w14:paraId="6AF304BC" w14:textId="22B67C32" w:rsidR="002E41E0" w:rsidRPr="00EA5B24" w:rsidRDefault="00FA698F" w:rsidP="00616AD4">
      <w:pPr>
        <w:pStyle w:val="Block"/>
      </w:pPr>
      <w:r w:rsidRPr="00EA5B24">
        <w:t xml:space="preserve">Die Kerndomäne der Applikation </w:t>
      </w:r>
      <w:proofErr w:type="spellStart"/>
      <w:r w:rsidRPr="00EA5B24">
        <w:t>Taskitory</w:t>
      </w:r>
      <w:proofErr w:type="spellEnd"/>
      <w:r w:rsidRPr="00EA5B24">
        <w:t xml:space="preserve"> muss immer im Kontext eines Projekts ge</w:t>
      </w:r>
      <w:r w:rsidR="00725B14" w:rsidRPr="00EA5B24">
        <w:softHyphen/>
      </w:r>
      <w:r w:rsidRPr="00EA5B24">
        <w:t>se</w:t>
      </w:r>
      <w:r w:rsidR="00725B14" w:rsidRPr="00EA5B24">
        <w:softHyphen/>
      </w:r>
      <w:r w:rsidRPr="00EA5B24">
        <w:t xml:space="preserve">hen werden. </w:t>
      </w:r>
      <w:r w:rsidR="00F850E3" w:rsidRPr="00EA5B24">
        <w:t>Die Kerndomäne ist hauptsächlich für die Benutzer relevant, die Aufgaben be</w:t>
      </w:r>
      <w:r w:rsidR="00725B14" w:rsidRPr="00EA5B24">
        <w:softHyphen/>
      </w:r>
      <w:r w:rsidR="00F850E3" w:rsidRPr="00EA5B24">
        <w:t>arbeiten. Das sind i. d. R. die Benutzer mit der Rolle „User“.</w:t>
      </w:r>
    </w:p>
    <w:p w14:paraId="029F4319" w14:textId="532E2193" w:rsidR="00FA698F" w:rsidRPr="00EA5B24" w:rsidRDefault="00F850E3" w:rsidP="00616AD4">
      <w:pPr>
        <w:pStyle w:val="Block"/>
      </w:pPr>
      <w:r w:rsidRPr="00EA5B24">
        <w:t>Die B</w:t>
      </w:r>
      <w:r w:rsidR="002E41E0" w:rsidRPr="00EA5B24">
        <w:t>e</w:t>
      </w:r>
      <w:r w:rsidRPr="00EA5B24">
        <w:t xml:space="preserve">nutzer mit der Rolle </w:t>
      </w:r>
      <w:r w:rsidR="00C1667D" w:rsidRPr="00EA5B24">
        <w:t>„</w:t>
      </w:r>
      <w:r w:rsidRPr="00EA5B24">
        <w:t>Admin</w:t>
      </w:r>
      <w:r w:rsidR="00C1667D" w:rsidRPr="00EA5B24">
        <w:t>“</w:t>
      </w:r>
      <w:r w:rsidRPr="00EA5B24">
        <w:t xml:space="preserve"> können als eine Art Projektleiter angesehen werden. Die</w:t>
      </w:r>
      <w:r w:rsidR="00725B14" w:rsidRPr="00EA5B24">
        <w:softHyphen/>
      </w:r>
      <w:r w:rsidR="006C52CA" w:rsidRPr="00EA5B24">
        <w:softHyphen/>
      </w:r>
      <w:r w:rsidRPr="00EA5B24">
        <w:t>ser Projektleiter ist unter Umständen weniger an den konkreten Aufgaben und eher a</w:t>
      </w:r>
      <w:r w:rsidR="002E41E0" w:rsidRPr="00EA5B24">
        <w:t xml:space="preserve">n den </w:t>
      </w:r>
      <w:r w:rsidRPr="00EA5B24">
        <w:t>Statistiken</w:t>
      </w:r>
      <w:r w:rsidR="006C52CA" w:rsidRPr="00EA5B24">
        <w:t xml:space="preserve"> </w:t>
      </w:r>
      <w:r w:rsidR="002E41E0" w:rsidRPr="00EA5B24">
        <w:t>interessiert. Natürlich können Aufgaben auch im Kontext von Pro</w:t>
      </w:r>
      <w:r w:rsidR="006C52CA" w:rsidRPr="00EA5B24">
        <w:softHyphen/>
      </w:r>
      <w:r w:rsidR="002E41E0" w:rsidRPr="00EA5B24">
        <w:t>jekt</w:t>
      </w:r>
      <w:r w:rsidR="006C52CA" w:rsidRPr="00EA5B24">
        <w:softHyphen/>
      </w:r>
      <w:r w:rsidR="002E41E0" w:rsidRPr="00EA5B24">
        <w:t>lei</w:t>
      </w:r>
      <w:r w:rsidR="006C52CA" w:rsidRPr="00EA5B24">
        <w:softHyphen/>
      </w:r>
      <w:r w:rsidR="00725B14" w:rsidRPr="00EA5B24">
        <w:softHyphen/>
      </w:r>
      <w:r w:rsidR="002E41E0" w:rsidRPr="00EA5B24">
        <w:t>tern betrachtet werden. Dadurch entsteht allerdings kein Un</w:t>
      </w:r>
      <w:r w:rsidR="006C52CA" w:rsidRPr="00EA5B24">
        <w:softHyphen/>
      </w:r>
      <w:r w:rsidR="006C52CA" w:rsidRPr="00EA5B24">
        <w:softHyphen/>
      </w:r>
      <w:r w:rsidR="002E41E0" w:rsidRPr="00EA5B24">
        <w:t>terschied zu der Be</w:t>
      </w:r>
      <w:r w:rsidR="006C52CA" w:rsidRPr="00EA5B24">
        <w:softHyphen/>
      </w:r>
      <w:r w:rsidR="002E41E0" w:rsidRPr="00EA5B24">
        <w:t>trach</w:t>
      </w:r>
      <w:r w:rsidR="006C52CA" w:rsidRPr="00EA5B24">
        <w:softHyphen/>
      </w:r>
      <w:r w:rsidR="002E41E0" w:rsidRPr="00EA5B24">
        <w:t>tungs</w:t>
      </w:r>
      <w:r w:rsidR="00725B14" w:rsidRPr="00EA5B24">
        <w:softHyphen/>
      </w:r>
      <w:r w:rsidR="006C52CA" w:rsidRPr="00EA5B24">
        <w:softHyphen/>
      </w:r>
      <w:r w:rsidR="002E41E0" w:rsidRPr="00EA5B24">
        <w:t>weise einfache</w:t>
      </w:r>
      <w:r w:rsidR="006C52CA" w:rsidRPr="00EA5B24">
        <w:t>r</w:t>
      </w:r>
      <w:r w:rsidR="002E41E0" w:rsidRPr="00EA5B24">
        <w:t xml:space="preserve"> User. Projektleiter sind auch für die Ver</w:t>
      </w:r>
      <w:r w:rsidR="006C52CA" w:rsidRPr="00EA5B24">
        <w:softHyphen/>
      </w:r>
      <w:r w:rsidR="002E41E0" w:rsidRPr="00EA5B24">
        <w:t>wal</w:t>
      </w:r>
      <w:r w:rsidR="006C52CA" w:rsidRPr="00EA5B24">
        <w:softHyphen/>
      </w:r>
      <w:r w:rsidR="002E41E0" w:rsidRPr="00EA5B24">
        <w:t>tung von Projekten in</w:t>
      </w:r>
      <w:r w:rsidR="006C52CA" w:rsidRPr="00EA5B24">
        <w:softHyphen/>
      </w:r>
      <w:r w:rsidR="002E41E0" w:rsidRPr="00EA5B24">
        <w:t>klu</w:t>
      </w:r>
      <w:r w:rsidR="006C52CA" w:rsidRPr="00EA5B24">
        <w:softHyphen/>
      </w:r>
      <w:r w:rsidR="00725B14" w:rsidRPr="00EA5B24">
        <w:softHyphen/>
      </w:r>
      <w:r w:rsidR="002E41E0" w:rsidRPr="00EA5B24">
        <w:t>sive Projekt-Team zuständig.</w:t>
      </w:r>
    </w:p>
    <w:p w14:paraId="6F85581D" w14:textId="20EAC021" w:rsidR="002E41E0" w:rsidRPr="00EA5B24" w:rsidRDefault="00AE173B" w:rsidP="00616AD4">
      <w:pPr>
        <w:pStyle w:val="Block"/>
      </w:pPr>
      <w:r w:rsidRPr="00EA5B24">
        <w:t xml:space="preserve">Das Verwalten der eigenen Kontoinformationen betrifft nur den Eigentümer des Kontos selbst. Die generische Domäne IAM steht daher nur im Kontext </w:t>
      </w:r>
      <w:r w:rsidR="006C52CA" w:rsidRPr="00EA5B24">
        <w:t>von</w:t>
      </w:r>
      <w:r w:rsidRPr="00EA5B24">
        <w:t xml:space="preserve"> Benutzer-Kont</w:t>
      </w:r>
      <w:r w:rsidR="006C52CA" w:rsidRPr="00EA5B24">
        <w:t>en</w:t>
      </w:r>
      <w:r w:rsidRPr="00EA5B24">
        <w:t xml:space="preserve">. </w:t>
      </w:r>
      <w:r w:rsidRPr="00EA5B24">
        <w:lastRenderedPageBreak/>
        <w:t>Auch die generische Domäne Messaging betrifft den Benutzer</w:t>
      </w:r>
      <w:r w:rsidR="00C57C97" w:rsidRPr="00EA5B24">
        <w:t>. Das Messaging muss da</w:t>
      </w:r>
      <w:r w:rsidR="00C1667D" w:rsidRPr="00EA5B24">
        <w:softHyphen/>
      </w:r>
      <w:r w:rsidR="00C57C97" w:rsidRPr="00EA5B24">
        <w:t>her im Kontext eines Benutzerkontos gesehen werden. Allerdings beziehen sich Nach</w:t>
      </w:r>
      <w:r w:rsidR="006C52CA" w:rsidRPr="00EA5B24">
        <w:softHyphen/>
      </w:r>
      <w:r w:rsidR="00C57C97" w:rsidRPr="00EA5B24">
        <w:t>rich</w:t>
      </w:r>
      <w:r w:rsidR="006C52CA" w:rsidRPr="00EA5B24">
        <w:softHyphen/>
      </w:r>
      <w:r w:rsidR="00C57C97" w:rsidRPr="00EA5B24">
        <w:t>ten auch immer auf ein Projekt und sind daher von dem Projekt-Kontext betroffen.</w:t>
      </w:r>
    </w:p>
    <w:p w14:paraId="4087C7C3" w14:textId="3874616A" w:rsidR="00DD6CC8" w:rsidRPr="00EA5B24" w:rsidRDefault="006C52CA" w:rsidP="00616AD4">
      <w:pPr>
        <w:pStyle w:val="Block"/>
      </w:pPr>
      <w:r w:rsidRPr="00EA5B24">
        <w:t xml:space="preserve">Die </w:t>
      </w:r>
      <w:r w:rsidR="00F964AE" w:rsidRPr="00EA5B24">
        <w:t xml:space="preserve">einzelnen Teildomänen werden in verschiedenen Kontexten betrachtet. </w:t>
      </w:r>
      <w:r w:rsidR="00C1667D" w:rsidRPr="00EA5B24">
        <w:t>Allerdings</w:t>
      </w:r>
      <w:r w:rsidR="00F964AE" w:rsidRPr="00EA5B24">
        <w:t xml:space="preserve"> müs</w:t>
      </w:r>
      <w:r w:rsidR="00C1667D" w:rsidRPr="00EA5B24">
        <w:softHyphen/>
      </w:r>
      <w:r w:rsidR="00C1667D" w:rsidRPr="00EA5B24">
        <w:softHyphen/>
      </w:r>
      <w:r w:rsidR="00F964AE" w:rsidRPr="00EA5B24">
        <w:t>sen fast alle Teildomänen im Kontext eines Projekts betrachtet werden. Nur die un</w:t>
      </w:r>
      <w:r w:rsidR="00C1667D" w:rsidRPr="00EA5B24">
        <w:softHyphen/>
      </w:r>
      <w:r w:rsidR="00F964AE" w:rsidRPr="00EA5B24">
        <w:t>ter</w:t>
      </w:r>
      <w:r w:rsidR="00C1667D" w:rsidRPr="00EA5B24">
        <w:softHyphen/>
      </w:r>
      <w:r w:rsidR="00F964AE" w:rsidRPr="00EA5B24">
        <w:t>stützende Domäne IAM wird nicht im Kontext eines Projekts betrachtet. Das lässt da</w:t>
      </w:r>
      <w:r w:rsidR="00C1667D" w:rsidRPr="00EA5B24">
        <w:softHyphen/>
      </w:r>
      <w:r w:rsidR="00F964AE" w:rsidRPr="00EA5B24">
        <w:t xml:space="preserve">rauf schließen, dass die Applikation </w:t>
      </w:r>
      <w:proofErr w:type="spellStart"/>
      <w:r w:rsidR="00F964AE" w:rsidRPr="00EA5B24">
        <w:t>Takitory</w:t>
      </w:r>
      <w:proofErr w:type="spellEnd"/>
      <w:r w:rsidR="00F964AE" w:rsidRPr="00EA5B24">
        <w:t xml:space="preserve"> in zwei übergeordneten </w:t>
      </w:r>
      <w:proofErr w:type="spellStart"/>
      <w:r w:rsidR="00F964AE" w:rsidRPr="00EA5B24">
        <w:t>Bounded</w:t>
      </w:r>
      <w:proofErr w:type="spellEnd"/>
      <w:r w:rsidR="00F964AE" w:rsidRPr="00EA5B24">
        <w:t xml:space="preserve"> Kontexts be</w:t>
      </w:r>
      <w:r w:rsidR="00C1667D" w:rsidRPr="00EA5B24">
        <w:softHyphen/>
      </w:r>
      <w:r w:rsidR="00F964AE" w:rsidRPr="00EA5B24">
        <w:t xml:space="preserve">trachtet werden kann. Das IAM muss im Kontext der Benutzerverwaltung und der Rest der Applikation im </w:t>
      </w:r>
      <w:proofErr w:type="spellStart"/>
      <w:r w:rsidR="00F964AE" w:rsidRPr="00EA5B24">
        <w:t>Bounded</w:t>
      </w:r>
      <w:proofErr w:type="spellEnd"/>
      <w:r w:rsidR="00F964AE" w:rsidRPr="00EA5B24">
        <w:t xml:space="preserve"> Kontext </w:t>
      </w:r>
      <w:r w:rsidR="000409FD" w:rsidRPr="00EA5B24">
        <w:t xml:space="preserve">einer Projektarbeit betrachtet werden. </w:t>
      </w:r>
    </w:p>
    <w:p w14:paraId="5EEB8948" w14:textId="00BF9504" w:rsidR="00F964AE" w:rsidRPr="00EA5B24" w:rsidRDefault="00DD6CC8" w:rsidP="00616AD4">
      <w:pPr>
        <w:pStyle w:val="Block"/>
      </w:pPr>
      <w:r w:rsidRPr="00EA5B24">
        <w:t>Eine Komposition mehrere fachliche Kontexte mit einem ge</w:t>
      </w:r>
      <w:r w:rsidRPr="00EA5B24">
        <w:softHyphen/>
        <w:t>mein</w:t>
      </w:r>
      <w:r w:rsidRPr="00EA5B24">
        <w:softHyphen/>
        <w:t>sa</w:t>
      </w:r>
      <w:r w:rsidRPr="00EA5B24">
        <w:softHyphen/>
        <w:t>men Be</w:t>
      </w:r>
      <w:r w:rsidRPr="00EA5B24">
        <w:softHyphen/>
        <w:t>zugs</w:t>
      </w:r>
      <w:r w:rsidRPr="00EA5B24">
        <w:softHyphen/>
        <w:t>punkt wird durch das Konzept vom „</w:t>
      </w:r>
      <w:proofErr w:type="spellStart"/>
      <w:r w:rsidRPr="00EA5B24">
        <w:t>Shared</w:t>
      </w:r>
      <w:proofErr w:type="spellEnd"/>
      <w:r w:rsidRPr="00EA5B24">
        <w:t xml:space="preserve"> Kernel“ umgesetzt. Hier wird eine ge</w:t>
      </w:r>
      <w:r w:rsidRPr="00EA5B24">
        <w:softHyphen/>
        <w:t>mein</w:t>
      </w:r>
      <w:r w:rsidRPr="00EA5B24">
        <w:softHyphen/>
        <w:t>sa</w:t>
      </w:r>
      <w:r w:rsidRPr="00EA5B24">
        <w:softHyphen/>
        <w:t>me Ba</w:t>
      </w:r>
      <w:r w:rsidR="00C1667D" w:rsidRPr="00EA5B24">
        <w:softHyphen/>
      </w:r>
      <w:r w:rsidRPr="00EA5B24">
        <w:t>sis für alle Kontexte geschaffen und für jeden Kontext speziell erweitert.</w:t>
      </w:r>
    </w:p>
    <w:p w14:paraId="79EFE9E9" w14:textId="778AAE2B" w:rsidR="00E37A22" w:rsidRPr="00EA5B24" w:rsidRDefault="00E37A22" w:rsidP="00E37A22">
      <w:pPr>
        <w:pStyle w:val="berschrift2"/>
      </w:pPr>
      <w:proofErr w:type="spellStart"/>
      <w:r w:rsidRPr="00EA5B24">
        <w:t>Ubiquitous</w:t>
      </w:r>
      <w:proofErr w:type="spellEnd"/>
      <w:r w:rsidRPr="00EA5B24">
        <w:t xml:space="preserve"> Language</w:t>
      </w:r>
      <w:bookmarkEnd w:id="22"/>
    </w:p>
    <w:p w14:paraId="3C73A0E9" w14:textId="5441F94A" w:rsidR="006124F4" w:rsidRPr="00EA5B24" w:rsidRDefault="006124F4" w:rsidP="00E37A22">
      <w:pPr>
        <w:pStyle w:val="Block"/>
      </w:pPr>
      <w:r w:rsidRPr="00EA5B24">
        <w:t xml:space="preserve">Der Begriff </w:t>
      </w:r>
      <w:r w:rsidR="003135A5" w:rsidRPr="00EA5B24">
        <w:t>„</w:t>
      </w:r>
      <w:proofErr w:type="spellStart"/>
      <w:r w:rsidR="003135A5" w:rsidRPr="00EA5B24">
        <w:t>Ubiquitous</w:t>
      </w:r>
      <w:proofErr w:type="spellEnd"/>
      <w:r w:rsidR="003135A5" w:rsidRPr="00EA5B24">
        <w:t xml:space="preserve"> Language“ </w:t>
      </w:r>
      <w:r w:rsidRPr="00EA5B24">
        <w:t>bezeichnet eine Sammlung von Begriffen, die ver</w:t>
      </w:r>
      <w:r w:rsidR="000A1519" w:rsidRPr="00EA5B24">
        <w:softHyphen/>
      </w:r>
      <w:r w:rsidRPr="00EA5B24">
        <w:t>wen</w:t>
      </w:r>
      <w:r w:rsidR="000A1519" w:rsidRPr="00EA5B24">
        <w:softHyphen/>
      </w:r>
      <w:r w:rsidRPr="00EA5B24">
        <w:t xml:space="preserve">det wird, um sich über eine Applikation zu </w:t>
      </w:r>
      <w:r w:rsidR="000A1519" w:rsidRPr="00EA5B24">
        <w:t>unterhalten</w:t>
      </w:r>
      <w:r w:rsidRPr="00EA5B24">
        <w:t>. Das umfasst Fachbegriffe der Pro</w:t>
      </w:r>
      <w:r w:rsidR="000A1519" w:rsidRPr="00EA5B24">
        <w:softHyphen/>
      </w:r>
      <w:r w:rsidRPr="00EA5B24">
        <w:t>blem</w:t>
      </w:r>
      <w:r w:rsidR="000A1519" w:rsidRPr="00EA5B24">
        <w:softHyphen/>
      </w:r>
      <w:r w:rsidRPr="00EA5B24">
        <w:t>domäne</w:t>
      </w:r>
      <w:r w:rsidR="000A1519" w:rsidRPr="00EA5B24">
        <w:t xml:space="preserve"> und der technischen Implementierung. Es müssen alle nicht trivialen Objekte, Konzepte und Regeln eindeutig definiert werden.</w:t>
      </w:r>
    </w:p>
    <w:p w14:paraId="0713841F" w14:textId="1F1D7217" w:rsidR="003135A5" w:rsidRPr="00EA5B24" w:rsidRDefault="000A1519" w:rsidP="006F645B">
      <w:pPr>
        <w:pStyle w:val="Block"/>
        <w:spacing w:after="0"/>
      </w:pPr>
      <w:r w:rsidRPr="00EA5B24">
        <w:t xml:space="preserve">Die </w:t>
      </w:r>
      <w:proofErr w:type="spellStart"/>
      <w:r w:rsidRPr="00EA5B24">
        <w:t>Ubiquitous</w:t>
      </w:r>
      <w:proofErr w:type="spellEnd"/>
      <w:r w:rsidRPr="00EA5B24">
        <w:t xml:space="preserve"> Language der Applikation </w:t>
      </w:r>
      <w:proofErr w:type="spellStart"/>
      <w:r w:rsidRPr="00EA5B24">
        <w:t>Taskitory</w:t>
      </w:r>
      <w:proofErr w:type="spellEnd"/>
      <w:r w:rsidRPr="00EA5B24">
        <w:t xml:space="preserve"> umfasst die folgenden Be</w:t>
      </w:r>
      <w:r w:rsidR="009267BF" w:rsidRPr="00EA5B24">
        <w:softHyphen/>
      </w:r>
      <w:r w:rsidRPr="00EA5B24">
        <w:t>griffe</w:t>
      </w:r>
      <w:r w:rsidR="009267BF" w:rsidRPr="00EA5B24">
        <w:t xml:space="preserve"> für das Be</w:t>
      </w:r>
      <w:r w:rsidR="00E92629">
        <w:softHyphen/>
      </w:r>
      <w:r w:rsidR="009267BF" w:rsidRPr="00EA5B24">
        <w:t>schreiben problemdomänenspezifischer Objekte, Konzepte und Regeln:</w:t>
      </w:r>
    </w:p>
    <w:p w14:paraId="399F1053" w14:textId="236061CD" w:rsidR="00DE4621" w:rsidRPr="006F645B" w:rsidRDefault="009267BF" w:rsidP="006F645B">
      <w:pPr>
        <w:pStyle w:val="Block"/>
        <w:keepNext/>
        <w:numPr>
          <w:ilvl w:val="0"/>
          <w:numId w:val="44"/>
        </w:numPr>
        <w:spacing w:after="0"/>
        <w:ind w:left="709" w:hanging="709"/>
        <w:rPr>
          <w:u w:val="single"/>
        </w:rPr>
      </w:pPr>
      <w:r w:rsidRPr="006F645B">
        <w:rPr>
          <w:u w:val="single"/>
        </w:rPr>
        <w:t>Projekt</w:t>
      </w:r>
    </w:p>
    <w:p w14:paraId="064222C0" w14:textId="11601291" w:rsidR="004A159D" w:rsidRPr="00EA5B24" w:rsidRDefault="00691E15" w:rsidP="00040CA1">
      <w:pPr>
        <w:pStyle w:val="Block"/>
      </w:pPr>
      <w:r w:rsidRPr="00EA5B24">
        <w:t>Ein Projekt ist ein zielgerichtetes</w:t>
      </w:r>
      <w:r w:rsidRPr="00EA5B24">
        <w:t xml:space="preserve"> Vorhaben, </w:t>
      </w:r>
      <w:r w:rsidRPr="00EA5B24">
        <w:t>das aus eine</w:t>
      </w:r>
      <w:r w:rsidRPr="00EA5B24">
        <w:t>r Menge</w:t>
      </w:r>
      <w:r w:rsidRPr="00EA5B24">
        <w:t xml:space="preserve"> </w:t>
      </w:r>
      <w:r w:rsidRPr="00EA5B24">
        <w:t>von Aufgaben</w:t>
      </w:r>
      <w:r w:rsidRPr="00EA5B24">
        <w:t xml:space="preserve"> besteht</w:t>
      </w:r>
      <w:r w:rsidR="00040CA1" w:rsidRPr="00EA5B24">
        <w:t>, die von einer Gruppe von Benutzern verwaltet und bearbeitet werden. Für die Erfüllung die</w:t>
      </w:r>
      <w:r w:rsidR="00E92629">
        <w:softHyphen/>
      </w:r>
      <w:r w:rsidR="00040CA1" w:rsidRPr="00EA5B24">
        <w:t xml:space="preserve">ser Aufgabenstellen Projekte </w:t>
      </w:r>
      <w:proofErr w:type="spellStart"/>
      <w:r w:rsidR="00040CA1" w:rsidRPr="00EA5B24">
        <w:t>Kanbanboards</w:t>
      </w:r>
      <w:proofErr w:type="spellEnd"/>
      <w:r w:rsidR="00040CA1" w:rsidRPr="00EA5B24">
        <w:t xml:space="preserve"> und Tags zur Verfügung. Projekte sind der zen</w:t>
      </w:r>
      <w:r w:rsidR="00E92629">
        <w:softHyphen/>
      </w:r>
      <w:r w:rsidR="00040CA1" w:rsidRPr="00EA5B24">
        <w:t xml:space="preserve">trale Kontext, in dem ein Benutzer die Applikation </w:t>
      </w:r>
      <w:proofErr w:type="spellStart"/>
      <w:r w:rsidR="00040CA1" w:rsidRPr="00EA5B24">
        <w:t>Taskitory</w:t>
      </w:r>
      <w:proofErr w:type="spellEnd"/>
      <w:r w:rsidR="00040CA1" w:rsidRPr="00EA5B24">
        <w:t xml:space="preserve"> verwendet.</w:t>
      </w:r>
    </w:p>
    <w:p w14:paraId="1CF9427E" w14:textId="3E711FDD" w:rsidR="006A0F45" w:rsidRPr="00EA5B24" w:rsidRDefault="00040CA1" w:rsidP="00040CA1">
      <w:pPr>
        <w:pStyle w:val="Block"/>
      </w:pPr>
      <w:r w:rsidRPr="00EA5B24">
        <w:t xml:space="preserve">Über die Zeit </w:t>
      </w:r>
      <w:r w:rsidR="006A0F45" w:rsidRPr="00EA5B24">
        <w:t xml:space="preserve">können </w:t>
      </w:r>
      <w:r w:rsidRPr="00EA5B24">
        <w:t xml:space="preserve">Benutzer ein Projekt verlassen und wieder beitreten. </w:t>
      </w:r>
      <w:r w:rsidR="006A0F45" w:rsidRPr="00EA5B24">
        <w:t>Für das Ver</w:t>
      </w:r>
      <w:r w:rsidR="00705953" w:rsidRPr="00EA5B24">
        <w:softHyphen/>
      </w:r>
      <w:r w:rsidR="006A0F45" w:rsidRPr="00EA5B24">
        <w:t>las</w:t>
      </w:r>
      <w:r w:rsidR="00705953" w:rsidRPr="00EA5B24">
        <w:softHyphen/>
      </w:r>
      <w:r w:rsidR="00E92629">
        <w:softHyphen/>
      </w:r>
      <w:r w:rsidR="006A0F45" w:rsidRPr="00EA5B24">
        <w:t>sen eines Projekts wird keinerlei Zustimmung von Seiten des Projekt-Team benötigt. Al</w:t>
      </w:r>
      <w:r w:rsidR="00705953" w:rsidRPr="00EA5B24">
        <w:softHyphen/>
      </w:r>
      <w:r w:rsidR="00E92629">
        <w:softHyphen/>
      </w:r>
      <w:r w:rsidR="006A0F45" w:rsidRPr="00EA5B24">
        <w:t xml:space="preserve">lerdings kann ein Benutzer einem Projekt nur dann beitreten, wenn er den </w:t>
      </w:r>
      <w:r w:rsidR="006A0F45" w:rsidRPr="00EA5B24">
        <w:t>geheime</w:t>
      </w:r>
      <w:r w:rsidR="006A0F45" w:rsidRPr="00EA5B24">
        <w:t>n</w:t>
      </w:r>
      <w:r w:rsidR="006A0F45" w:rsidRPr="00EA5B24">
        <w:t xml:space="preserve"> Pro</w:t>
      </w:r>
      <w:r w:rsidR="00E92629">
        <w:softHyphen/>
      </w:r>
      <w:r w:rsidR="00705953" w:rsidRPr="00EA5B24">
        <w:softHyphen/>
      </w:r>
      <w:r w:rsidR="006A0F45" w:rsidRPr="00EA5B24">
        <w:t>jekt-Schlüs</w:t>
      </w:r>
      <w:r w:rsidR="006A0F45" w:rsidRPr="00EA5B24">
        <w:softHyphen/>
      </w:r>
      <w:r w:rsidR="006A0F45" w:rsidRPr="00EA5B24">
        <w:softHyphen/>
        <w:t>sel</w:t>
      </w:r>
      <w:r w:rsidR="006A0F45" w:rsidRPr="00EA5B24">
        <w:t xml:space="preserve"> kennt. Dieser Projekt-Schlüssel </w:t>
      </w:r>
      <w:r w:rsidR="00705953" w:rsidRPr="00EA5B24">
        <w:t xml:space="preserve">kann nur von </w:t>
      </w:r>
      <w:r w:rsidR="006A0F45" w:rsidRPr="00EA5B24">
        <w:t xml:space="preserve">Projekt-Administratoren </w:t>
      </w:r>
      <w:r w:rsidR="006A0F45" w:rsidRPr="00EA5B24">
        <w:lastRenderedPageBreak/>
        <w:t>e</w:t>
      </w:r>
      <w:r w:rsidR="00705953" w:rsidRPr="00EA5B24">
        <w:t>in</w:t>
      </w:r>
      <w:r w:rsidR="00705953" w:rsidRPr="00EA5B24">
        <w:softHyphen/>
      </w:r>
      <w:r w:rsidR="00705953" w:rsidRPr="00EA5B24">
        <w:softHyphen/>
      </w:r>
      <w:r w:rsidR="00E92629">
        <w:softHyphen/>
      </w:r>
      <w:r w:rsidR="00705953" w:rsidRPr="00EA5B24">
        <w:t>gesehen werden</w:t>
      </w:r>
      <w:r w:rsidR="006A0F45" w:rsidRPr="00EA5B24">
        <w:t>.</w:t>
      </w:r>
      <w:r w:rsidR="00705953" w:rsidRPr="00EA5B24">
        <w:t xml:space="preserve"> Der Projekt-Schlüssel kann ausschließlich von Projekt-Ad</w:t>
      </w:r>
      <w:r w:rsidR="00705953" w:rsidRPr="00EA5B24">
        <w:softHyphen/>
        <w:t>mi</w:t>
      </w:r>
      <w:r w:rsidR="00705953" w:rsidRPr="00EA5B24">
        <w:softHyphen/>
        <w:t>nis</w:t>
      </w:r>
      <w:r w:rsidR="00705953" w:rsidRPr="00EA5B24">
        <w:softHyphen/>
        <w:t>tra</w:t>
      </w:r>
      <w:r w:rsidR="00705953" w:rsidRPr="00EA5B24">
        <w:softHyphen/>
        <w:t>to</w:t>
      </w:r>
      <w:r w:rsidR="00705953" w:rsidRPr="00EA5B24">
        <w:softHyphen/>
        <w:t>ren nur auf einen zufällig generierten Wert geändert werden.</w:t>
      </w:r>
    </w:p>
    <w:p w14:paraId="0469AC66" w14:textId="14E04744" w:rsidR="00705953" w:rsidRPr="00EA5B24" w:rsidRDefault="00705953" w:rsidP="00040CA1">
      <w:pPr>
        <w:pStyle w:val="Block"/>
      </w:pPr>
      <w:r w:rsidRPr="00EA5B24">
        <w:t>Ein Projekt hat</w:t>
      </w:r>
      <w:r w:rsidRPr="00EA5B24">
        <w:t xml:space="preserve"> </w:t>
      </w:r>
      <w:r w:rsidRPr="00EA5B24">
        <w:t>eine eindeutige Bezeichnung und eine Beschreibung, die von Pro</w:t>
      </w:r>
      <w:r w:rsidRPr="00EA5B24">
        <w:softHyphen/>
      </w:r>
      <w:r w:rsidRPr="00EA5B24">
        <w:t>jekt-Ad</w:t>
      </w:r>
      <w:r w:rsidRPr="00EA5B24">
        <w:softHyphen/>
        <w:t>mi</w:t>
      </w:r>
      <w:r w:rsidRPr="00EA5B24">
        <w:softHyphen/>
      </w:r>
      <w:r w:rsidR="00E92629">
        <w:softHyphen/>
      </w:r>
      <w:r w:rsidRPr="00EA5B24">
        <w:t>nistratoren festgelegt und verändert werden kann.</w:t>
      </w:r>
    </w:p>
    <w:p w14:paraId="36846A69" w14:textId="440A69DE" w:rsidR="009267BF" w:rsidRPr="006F645B" w:rsidRDefault="009267BF" w:rsidP="00DE4621">
      <w:pPr>
        <w:pStyle w:val="Block"/>
        <w:keepNext/>
        <w:numPr>
          <w:ilvl w:val="0"/>
          <w:numId w:val="44"/>
        </w:numPr>
        <w:spacing w:before="120" w:after="0"/>
        <w:ind w:left="709" w:hanging="709"/>
        <w:rPr>
          <w:u w:val="single"/>
        </w:rPr>
      </w:pPr>
      <w:r w:rsidRPr="006F645B">
        <w:rPr>
          <w:u w:val="single"/>
        </w:rPr>
        <w:t>Benutzer</w:t>
      </w:r>
    </w:p>
    <w:p w14:paraId="67DE3F6F" w14:textId="7B1AB758" w:rsidR="006A0F45" w:rsidRPr="00EA5B24" w:rsidRDefault="00040CA1" w:rsidP="00DE4621">
      <w:pPr>
        <w:pStyle w:val="Block"/>
      </w:pPr>
      <w:r w:rsidRPr="00EA5B24">
        <w:t>Ein Benutzer wird durch ein Benutzer-Konto repräsentiert. Dieses Benutzer</w:t>
      </w:r>
      <w:r w:rsidR="00705953" w:rsidRPr="00EA5B24">
        <w:t>-K</w:t>
      </w:r>
      <w:r w:rsidRPr="00EA5B24">
        <w:t>onto</w:t>
      </w:r>
      <w:r w:rsidR="00E43F65" w:rsidRPr="00EA5B24">
        <w:t xml:space="preserve"> be</w:t>
      </w:r>
      <w:r w:rsidR="007836A6" w:rsidRPr="00EA5B24">
        <w:softHyphen/>
      </w:r>
      <w:r w:rsidR="00E43F65" w:rsidRPr="00EA5B24">
        <w:t>steht aus einem Benutzernamen und einem Passwort. Beide Werte können nach der Ini</w:t>
      </w:r>
      <w:r w:rsidR="007836A6" w:rsidRPr="00EA5B24">
        <w:softHyphen/>
      </w:r>
      <w:r w:rsidR="00E43F65" w:rsidRPr="00EA5B24">
        <w:t>tia</w:t>
      </w:r>
      <w:r w:rsidR="007836A6" w:rsidRPr="00EA5B24">
        <w:softHyphen/>
      </w:r>
      <w:r w:rsidR="00E92629">
        <w:softHyphen/>
      </w:r>
      <w:r w:rsidR="00E43F65" w:rsidRPr="00EA5B24">
        <w:t>lisierung durch den Benutzer verändert werden.</w:t>
      </w:r>
    </w:p>
    <w:p w14:paraId="7B725A8D" w14:textId="08F99D79" w:rsidR="006A0F45" w:rsidRPr="00EA5B24" w:rsidRDefault="006A0F45" w:rsidP="00DE4621">
      <w:pPr>
        <w:pStyle w:val="Block"/>
      </w:pPr>
      <w:r w:rsidRPr="00040CA1">
        <w:t>Be</w:t>
      </w:r>
      <w:r w:rsidR="00E92629">
        <w:softHyphen/>
      </w:r>
      <w:r w:rsidRPr="00040CA1">
        <w:t xml:space="preserve">nutzer </w:t>
      </w:r>
      <w:r w:rsidR="00E43F65" w:rsidRPr="00EA5B24">
        <w:t>müssen keinem Projekt angehören, können aber beliebig vielen Projekten bei</w:t>
      </w:r>
      <w:r w:rsidR="00E43F65" w:rsidRPr="00EA5B24">
        <w:softHyphen/>
        <w:t>tre</w:t>
      </w:r>
      <w:r w:rsidR="00E92629">
        <w:softHyphen/>
      </w:r>
      <w:r w:rsidR="007836A6" w:rsidRPr="00EA5B24">
        <w:softHyphen/>
      </w:r>
      <w:r w:rsidR="00E43F65" w:rsidRPr="00EA5B24">
        <w:softHyphen/>
        <w:t xml:space="preserve">ten. Benutzer können die Applikation </w:t>
      </w:r>
      <w:proofErr w:type="spellStart"/>
      <w:r w:rsidR="00E43F65" w:rsidRPr="00EA5B24">
        <w:t>Taskitory</w:t>
      </w:r>
      <w:proofErr w:type="spellEnd"/>
      <w:r w:rsidR="00E43F65" w:rsidRPr="00EA5B24">
        <w:t xml:space="preserve"> ohne eine Projektmitgliedschaft nicht sinn</w:t>
      </w:r>
      <w:r w:rsidR="00E92629">
        <w:softHyphen/>
      </w:r>
      <w:r w:rsidR="00E43F65" w:rsidRPr="00EA5B24">
        <w:softHyphen/>
        <w:t>voll nutzen</w:t>
      </w:r>
      <w:r w:rsidRPr="00040CA1">
        <w:t>.</w:t>
      </w:r>
      <w:r w:rsidR="00E43F65" w:rsidRPr="00EA5B24">
        <w:t xml:space="preserve"> Daher können Benutzer neue Projekte erstellen, in denen sie automatisch als Projekt-Administrator eingetragen werden.</w:t>
      </w:r>
    </w:p>
    <w:p w14:paraId="572CD697" w14:textId="03D0B799" w:rsidR="006A0F45" w:rsidRPr="00EA5B24" w:rsidRDefault="00FC5C60" w:rsidP="00DE4621">
      <w:pPr>
        <w:pStyle w:val="Block"/>
      </w:pPr>
      <w:r w:rsidRPr="00EA5B24">
        <w:t>Es werden der Beginn von Projektmitgliedschaften</w:t>
      </w:r>
      <w:r w:rsidR="006A0F45" w:rsidRPr="00040CA1">
        <w:t xml:space="preserve"> </w:t>
      </w:r>
      <w:r w:rsidRPr="00EA5B24">
        <w:t>und die eingenommene</w:t>
      </w:r>
      <w:r w:rsidR="006A0F45" w:rsidRPr="00040CA1">
        <w:t xml:space="preserve"> Rolle</w:t>
      </w:r>
      <w:r w:rsidRPr="00EA5B24">
        <w:t xml:space="preserve"> in einem Pro</w:t>
      </w:r>
      <w:r w:rsidR="00E92629">
        <w:softHyphen/>
      </w:r>
      <w:r w:rsidR="00451FCE" w:rsidRPr="00EA5B24">
        <w:softHyphen/>
      </w:r>
      <w:r w:rsidRPr="00EA5B24">
        <w:t>jekt festgehalten.</w:t>
      </w:r>
      <w:r w:rsidR="006A0F45" w:rsidRPr="00040CA1">
        <w:t xml:space="preserve"> </w:t>
      </w:r>
      <w:r w:rsidRPr="00EA5B24">
        <w:t xml:space="preserve">Benutzer können die Rollen </w:t>
      </w:r>
      <w:r w:rsidR="006A0F45" w:rsidRPr="00040CA1">
        <w:t xml:space="preserve">„User“ </w:t>
      </w:r>
      <w:r w:rsidRPr="00EA5B24">
        <w:t>und</w:t>
      </w:r>
      <w:r w:rsidR="006A0F45" w:rsidRPr="00040CA1">
        <w:t xml:space="preserve"> </w:t>
      </w:r>
      <w:r w:rsidRPr="00EA5B24">
        <w:t>„Admin“ (</w:t>
      </w:r>
      <w:r w:rsidR="006A0F45" w:rsidRPr="00040CA1">
        <w:t>Projekt-Ad</w:t>
      </w:r>
      <w:r w:rsidR="00451FCE" w:rsidRPr="00EA5B24">
        <w:softHyphen/>
      </w:r>
      <w:r w:rsidR="006A0F45" w:rsidRPr="00040CA1">
        <w:t>mi</w:t>
      </w:r>
      <w:r w:rsidR="00451FCE" w:rsidRPr="00EA5B24">
        <w:softHyphen/>
      </w:r>
      <w:r w:rsidR="006A0F45" w:rsidRPr="00040CA1">
        <w:t>nis</w:t>
      </w:r>
      <w:r w:rsidR="00451FCE" w:rsidRPr="00EA5B24">
        <w:softHyphen/>
      </w:r>
      <w:r w:rsidR="006A0F45" w:rsidRPr="00040CA1">
        <w:t>tra</w:t>
      </w:r>
      <w:r w:rsidR="00451FCE" w:rsidRPr="00EA5B24">
        <w:softHyphen/>
      </w:r>
      <w:r w:rsidR="00E92629">
        <w:softHyphen/>
      </w:r>
      <w:r w:rsidR="006A0F45" w:rsidRPr="00040CA1">
        <w:t xml:space="preserve">tor) </w:t>
      </w:r>
      <w:r w:rsidRPr="00EA5B24">
        <w:t>einnehmen</w:t>
      </w:r>
      <w:r w:rsidR="006A0F45" w:rsidRPr="00040CA1">
        <w:t>.</w:t>
      </w:r>
    </w:p>
    <w:p w14:paraId="10F30AB9" w14:textId="6CDD41C2" w:rsidR="009267BF" w:rsidRPr="006F645B" w:rsidRDefault="009267BF" w:rsidP="00DE4621">
      <w:pPr>
        <w:pStyle w:val="Block"/>
        <w:keepNext/>
        <w:numPr>
          <w:ilvl w:val="0"/>
          <w:numId w:val="44"/>
        </w:numPr>
        <w:spacing w:before="120" w:after="0"/>
        <w:ind w:left="709" w:hanging="709"/>
        <w:rPr>
          <w:u w:val="single"/>
        </w:rPr>
      </w:pPr>
      <w:r w:rsidRPr="006F645B">
        <w:rPr>
          <w:u w:val="single"/>
        </w:rPr>
        <w:t>Projekt</w:t>
      </w:r>
      <w:r w:rsidR="00142E9E" w:rsidRPr="006F645B">
        <w:rPr>
          <w:u w:val="single"/>
        </w:rPr>
        <w:t>-A</w:t>
      </w:r>
      <w:r w:rsidRPr="006F645B">
        <w:rPr>
          <w:u w:val="single"/>
        </w:rPr>
        <w:t>dministrator</w:t>
      </w:r>
    </w:p>
    <w:p w14:paraId="58BCC157" w14:textId="79202BF0" w:rsidR="00DD1F39" w:rsidRPr="00EA5B24" w:rsidRDefault="00142E9E" w:rsidP="00DE4621">
      <w:pPr>
        <w:pStyle w:val="Block"/>
      </w:pPr>
      <w:r w:rsidRPr="00EA5B24">
        <w:t>Pro</w:t>
      </w:r>
      <w:r w:rsidR="00E92629">
        <w:softHyphen/>
      </w:r>
      <w:r w:rsidRPr="00EA5B24">
        <w:t>jekt-Admin</w:t>
      </w:r>
      <w:r w:rsidR="00DD1F39" w:rsidRPr="00EA5B24">
        <w:t>i</w:t>
      </w:r>
      <w:r w:rsidRPr="00EA5B24">
        <w:t xml:space="preserve">stratoren sind Benutzer mit der </w:t>
      </w:r>
      <w:r w:rsidR="00DD1F39" w:rsidRPr="00EA5B24">
        <w:t xml:space="preserve">Admin-Rolle. Wie der Name schon sagt, ist diese Eigenschaft projektspezifisch. </w:t>
      </w:r>
      <w:r w:rsidR="00DD1F39" w:rsidRPr="00EA5B24">
        <w:t xml:space="preserve">Benutzer mit der Admin-Rolle haben alle Rechte </w:t>
      </w:r>
      <w:r w:rsidR="00DD1F39" w:rsidRPr="00EA5B24">
        <w:t xml:space="preserve">der </w:t>
      </w:r>
      <w:r w:rsidR="00DD1F39" w:rsidRPr="00EA5B24">
        <w:t>User-Rolle und zu</w:t>
      </w:r>
      <w:r w:rsidR="00DD1F39" w:rsidRPr="00EA5B24">
        <w:softHyphen/>
        <w:t>sätzliche Rechte für die Projekt-Verwaltung</w:t>
      </w:r>
      <w:r w:rsidR="00DD1F39" w:rsidRPr="00EA5B24">
        <w:t>.</w:t>
      </w:r>
    </w:p>
    <w:p w14:paraId="2C0C8C7D" w14:textId="6242A1B4" w:rsidR="00DE4621" w:rsidRPr="00EA5B24" w:rsidRDefault="00142E9E" w:rsidP="00DE4621">
      <w:pPr>
        <w:pStyle w:val="Block"/>
      </w:pPr>
      <w:r w:rsidRPr="00142E9E">
        <w:t>Es muss zu jeder Zeit</w:t>
      </w:r>
      <w:r w:rsidR="00DD1F39" w:rsidRPr="00EA5B24">
        <w:t xml:space="preserve"> </w:t>
      </w:r>
      <w:r w:rsidRPr="00142E9E">
        <w:t>einen Ad</w:t>
      </w:r>
      <w:r w:rsidR="00DD1F39" w:rsidRPr="00EA5B24">
        <w:softHyphen/>
      </w:r>
      <w:r w:rsidRPr="00142E9E">
        <w:t>mi</w:t>
      </w:r>
      <w:r w:rsidR="00DD1F39" w:rsidRPr="00EA5B24">
        <w:softHyphen/>
      </w:r>
      <w:r w:rsidRPr="00142E9E">
        <w:t>nis</w:t>
      </w:r>
      <w:r w:rsidR="00DD1F39" w:rsidRPr="00EA5B24">
        <w:softHyphen/>
      </w:r>
      <w:r w:rsidRPr="00142E9E">
        <w:t>tra</w:t>
      </w:r>
      <w:r w:rsidR="00DD1F39" w:rsidRPr="00EA5B24">
        <w:softHyphen/>
      </w:r>
      <w:r w:rsidRPr="00142E9E">
        <w:t xml:space="preserve">tor </w:t>
      </w:r>
      <w:r w:rsidR="00DD1F39" w:rsidRPr="00EA5B24">
        <w:t xml:space="preserve">in einem </w:t>
      </w:r>
      <w:r w:rsidR="00DD1F39" w:rsidRPr="00142E9E">
        <w:t>Projekt</w:t>
      </w:r>
      <w:r w:rsidR="00DD1F39" w:rsidRPr="00EA5B24">
        <w:t xml:space="preserve"> </w:t>
      </w:r>
      <w:r w:rsidRPr="00142E9E">
        <w:t>ge</w:t>
      </w:r>
      <w:r w:rsidRPr="00142E9E">
        <w:softHyphen/>
        <w:t>ben. Wenn der letz</w:t>
      </w:r>
      <w:r w:rsidR="00DD1F39" w:rsidRPr="00EA5B24">
        <w:softHyphen/>
      </w:r>
      <w:r w:rsidRPr="00142E9E">
        <w:t>te Ad</w:t>
      </w:r>
      <w:r w:rsidR="00DD1F39" w:rsidRPr="00EA5B24">
        <w:softHyphen/>
      </w:r>
      <w:r w:rsidRPr="00142E9E">
        <w:t>mi</w:t>
      </w:r>
      <w:r w:rsidR="00DD1F39" w:rsidRPr="00EA5B24">
        <w:softHyphen/>
      </w:r>
      <w:r w:rsidRPr="00142E9E">
        <w:t>nis</w:t>
      </w:r>
      <w:r w:rsidR="00DD1F39" w:rsidRPr="00EA5B24">
        <w:softHyphen/>
      </w:r>
      <w:r w:rsidRPr="00142E9E">
        <w:t>trator ein Projekt verlässt, muss er einen neuen Projekt-Administrator aus dem Pro</w:t>
      </w:r>
      <w:r w:rsidR="00DD1F39" w:rsidRPr="00EA5B24">
        <w:softHyphen/>
      </w:r>
      <w:r w:rsidRPr="00142E9E">
        <w:t>jekt-Team bestimmen. Wenn es keine anderen Team-Mitglieder gibt, wird das Pro</w:t>
      </w:r>
      <w:r w:rsidR="00DD1F39" w:rsidRPr="00EA5B24">
        <w:softHyphen/>
      </w:r>
      <w:r w:rsidRPr="00142E9E">
        <w:t>jekt ge</w:t>
      </w:r>
      <w:r w:rsidR="00DD1F39" w:rsidRPr="00EA5B24">
        <w:softHyphen/>
      </w:r>
      <w:r w:rsidRPr="00142E9E">
        <w:t>löscht. Es gibt keine Ober</w:t>
      </w:r>
      <w:r w:rsidRPr="00142E9E">
        <w:softHyphen/>
        <w:t>gren</w:t>
      </w:r>
      <w:r w:rsidRPr="00142E9E">
        <w:softHyphen/>
      </w:r>
      <w:r w:rsidRPr="00142E9E">
        <w:softHyphen/>
        <w:t>ze für die Anzahl von Projekt-Administratoren. Nur Projekt-Ad</w:t>
      </w:r>
      <w:r w:rsidR="00DD1F39" w:rsidRPr="00EA5B24">
        <w:softHyphen/>
      </w:r>
      <w:r w:rsidRPr="00142E9E">
        <w:softHyphen/>
      </w:r>
      <w:r w:rsidR="00E92629">
        <w:softHyphen/>
      </w:r>
      <w:r w:rsidRPr="00142E9E">
        <w:t>ministratoren können Benutzer ein</w:t>
      </w:r>
      <w:r w:rsidRPr="00142E9E">
        <w:softHyphen/>
        <w:t>la</w:t>
      </w:r>
      <w:r w:rsidRPr="00142E9E">
        <w:softHyphen/>
        <w:t>den, entfernen und deren Rolle än</w:t>
      </w:r>
      <w:r w:rsidR="00DD1F39" w:rsidRPr="00EA5B24">
        <w:softHyphen/>
      </w:r>
      <w:r w:rsidRPr="00142E9E">
        <w:t>dern.</w:t>
      </w:r>
    </w:p>
    <w:p w14:paraId="10696640" w14:textId="72D7F670" w:rsidR="009267BF" w:rsidRPr="006F645B" w:rsidRDefault="009267BF" w:rsidP="00DE4621">
      <w:pPr>
        <w:pStyle w:val="Block"/>
        <w:keepNext/>
        <w:numPr>
          <w:ilvl w:val="0"/>
          <w:numId w:val="44"/>
        </w:numPr>
        <w:spacing w:before="120" w:after="0"/>
        <w:ind w:left="709" w:hanging="709"/>
        <w:rPr>
          <w:u w:val="single"/>
        </w:rPr>
      </w:pPr>
      <w:r w:rsidRPr="006F645B">
        <w:rPr>
          <w:u w:val="single"/>
        </w:rPr>
        <w:t>Einfacher User</w:t>
      </w:r>
    </w:p>
    <w:p w14:paraId="621610B6" w14:textId="594EAA9F" w:rsidR="00DE4621" w:rsidRPr="00EA5B24" w:rsidRDefault="00DD1F39" w:rsidP="00DE4621">
      <w:pPr>
        <w:pStyle w:val="Block"/>
      </w:pPr>
      <w:r w:rsidRPr="00EA5B24">
        <w:t>Ein</w:t>
      </w:r>
      <w:r w:rsidR="00E92629">
        <w:softHyphen/>
      </w:r>
      <w:r w:rsidRPr="00EA5B24">
        <w:t>fache User sind Benutzer mit der User-Rolle. D</w:t>
      </w:r>
      <w:r w:rsidRPr="00EA5B24">
        <w:t xml:space="preserve">iese Eigenschaft </w:t>
      </w:r>
      <w:r w:rsidRPr="00EA5B24">
        <w:t>ist p</w:t>
      </w:r>
      <w:r w:rsidRPr="00EA5B24">
        <w:t>rojektspezifisch</w:t>
      </w:r>
      <w:r w:rsidRPr="00EA5B24">
        <w:t xml:space="preserve">. </w:t>
      </w:r>
      <w:r w:rsidRPr="00EA5B24">
        <w:t xml:space="preserve">Die User-Rolle ermächtigt einen Benutzer Aufgaben, </w:t>
      </w:r>
      <w:proofErr w:type="spellStart"/>
      <w:r w:rsidRPr="00EA5B24">
        <w:t>Kanbanboards</w:t>
      </w:r>
      <w:proofErr w:type="spellEnd"/>
      <w:r w:rsidRPr="00EA5B24">
        <w:t xml:space="preserve"> und Tags </w:t>
      </w:r>
      <w:r w:rsidR="006F546E" w:rsidRPr="00EA5B24">
        <w:t>in einem Pro</w:t>
      </w:r>
      <w:r w:rsidR="00E92629">
        <w:softHyphen/>
      </w:r>
      <w:r w:rsidR="006F546E" w:rsidRPr="00EA5B24">
        <w:softHyphen/>
        <w:t xml:space="preserve">jekt </w:t>
      </w:r>
      <w:r w:rsidRPr="00EA5B24">
        <w:t>zu verwalten.</w:t>
      </w:r>
    </w:p>
    <w:p w14:paraId="573BCB1C" w14:textId="2AA3DA20" w:rsidR="009267BF" w:rsidRPr="006F645B" w:rsidRDefault="009267BF" w:rsidP="00DE4621">
      <w:pPr>
        <w:pStyle w:val="Block"/>
        <w:keepNext/>
        <w:numPr>
          <w:ilvl w:val="0"/>
          <w:numId w:val="44"/>
        </w:numPr>
        <w:spacing w:before="120" w:after="0"/>
        <w:ind w:left="709" w:hanging="709"/>
        <w:rPr>
          <w:u w:val="single"/>
        </w:rPr>
      </w:pPr>
      <w:r w:rsidRPr="006F645B">
        <w:rPr>
          <w:u w:val="single"/>
        </w:rPr>
        <w:lastRenderedPageBreak/>
        <w:t>Aufgabe</w:t>
      </w:r>
    </w:p>
    <w:p w14:paraId="46CBFDD9" w14:textId="712AFB76" w:rsidR="00832D0C" w:rsidRDefault="00832D0C" w:rsidP="00DE4621">
      <w:pPr>
        <w:pStyle w:val="Block"/>
      </w:pPr>
      <w:r w:rsidRPr="00EA5B24">
        <w:t>Auf</w:t>
      </w:r>
      <w:r w:rsidR="00E92629">
        <w:softHyphen/>
      </w:r>
      <w:r w:rsidRPr="00EA5B24">
        <w:t>gaben sind Teil eines Projekts und beschreiben eine Tätigkeit durchgeführt oder ein Ziel, das erreicht werden soll. Die Erfüllung aller Aufgaben führt</w:t>
      </w:r>
      <w:r w:rsidR="009B2014" w:rsidRPr="00EA5B24">
        <w:t xml:space="preserve"> </w:t>
      </w:r>
      <w:r w:rsidRPr="00EA5B24">
        <w:t xml:space="preserve">zum Erreichen des </w:t>
      </w:r>
      <w:r w:rsidR="009B2014" w:rsidRPr="00EA5B24">
        <w:t>über</w:t>
      </w:r>
      <w:r w:rsidR="00E83E56" w:rsidRPr="00EA5B24">
        <w:softHyphen/>
      </w:r>
      <w:r w:rsidR="009B2014" w:rsidRPr="00EA5B24">
        <w:t>ge</w:t>
      </w:r>
      <w:r w:rsidR="00E83E56" w:rsidRPr="00EA5B24">
        <w:softHyphen/>
      </w:r>
      <w:r w:rsidR="00E92629">
        <w:softHyphen/>
      </w:r>
      <w:r w:rsidR="009B2014" w:rsidRPr="00EA5B24">
        <w:t xml:space="preserve">ordneten </w:t>
      </w:r>
      <w:r w:rsidRPr="00EA5B24">
        <w:t>Projekt-Ziels.</w:t>
      </w:r>
    </w:p>
    <w:p w14:paraId="088F5263" w14:textId="7B750784" w:rsidR="00E83E56" w:rsidRPr="00EA5B24" w:rsidRDefault="006F645B" w:rsidP="00DE4621">
      <w:pPr>
        <w:pStyle w:val="Block"/>
      </w:pPr>
      <w:r>
        <w:t>Auf</w:t>
      </w:r>
      <w:r w:rsidR="00E92629">
        <w:softHyphen/>
      </w:r>
      <w:r>
        <w:t>gaben</w:t>
      </w:r>
      <w:r>
        <w:t xml:space="preserve"> sind einem Projekt zugeordnet und haben eine im Projekt eindeutige Be</w:t>
      </w:r>
      <w:r w:rsidR="00E92629">
        <w:softHyphen/>
      </w:r>
      <w:r>
        <w:t>zeich</w:t>
      </w:r>
      <w:r w:rsidR="00E92629">
        <w:softHyphen/>
      </w:r>
      <w:r>
        <w:t>nung und eine nicht eindeutige Beschreibung.</w:t>
      </w:r>
      <w:r>
        <w:t xml:space="preserve"> Über einen </w:t>
      </w:r>
      <w:r w:rsidR="009B2014" w:rsidRPr="00EA5B24">
        <w:t xml:space="preserve">Erstellungs- und </w:t>
      </w:r>
      <w:r>
        <w:t xml:space="preserve">einen </w:t>
      </w:r>
      <w:proofErr w:type="spellStart"/>
      <w:r w:rsidR="009B2014" w:rsidRPr="00EA5B24">
        <w:t>Fer</w:t>
      </w:r>
      <w:r w:rsidR="00E92629">
        <w:softHyphen/>
      </w:r>
      <w:r w:rsidR="009B2014" w:rsidRPr="00EA5B24">
        <w:t>tig</w:t>
      </w:r>
      <w:r w:rsidR="00E92629">
        <w:softHyphen/>
      </w:r>
      <w:r w:rsidR="009B2014" w:rsidRPr="00EA5B24">
        <w:t>stel</w:t>
      </w:r>
      <w:r w:rsidR="00E92629">
        <w:softHyphen/>
      </w:r>
      <w:r w:rsidR="009B2014" w:rsidRPr="00EA5B24">
        <w:t>lungs</w:t>
      </w:r>
      <w:proofErr w:type="spellEnd"/>
      <w:r w:rsidR="009B2014" w:rsidRPr="00EA5B24">
        <w:t>-Zeit</w:t>
      </w:r>
      <w:r w:rsidR="009B2014" w:rsidRPr="00EA5B24">
        <w:softHyphen/>
        <w:t>punkt</w:t>
      </w:r>
      <w:r>
        <w:t xml:space="preserve"> wird der Bearbeitungszeitraum einer Aufgabe festgehalten.</w:t>
      </w:r>
      <w:r w:rsidR="00E92629">
        <w:t xml:space="preserve"> Der </w:t>
      </w:r>
      <w:proofErr w:type="spellStart"/>
      <w:r w:rsidR="009B2014" w:rsidRPr="00EA5B24">
        <w:t>Be</w:t>
      </w:r>
      <w:r w:rsidR="00222E94">
        <w:softHyphen/>
      </w:r>
      <w:r w:rsidR="009B2014" w:rsidRPr="00EA5B24">
        <w:t>ar</w:t>
      </w:r>
      <w:r w:rsidR="00222E94">
        <w:softHyphen/>
      </w:r>
      <w:r w:rsidR="009B2014" w:rsidRPr="00EA5B24">
        <w:t>beitungs</w:t>
      </w:r>
      <w:proofErr w:type="spellEnd"/>
      <w:r w:rsidR="009B2014" w:rsidRPr="00EA5B24">
        <w:t>-Sta</w:t>
      </w:r>
      <w:r w:rsidR="00E83E56" w:rsidRPr="00EA5B24">
        <w:softHyphen/>
      </w:r>
      <w:r w:rsidR="009B2014" w:rsidRPr="00EA5B24">
        <w:t>tus</w:t>
      </w:r>
      <w:r w:rsidR="00E92629">
        <w:t xml:space="preserve"> einer Aufgabe ist eng damit verbunden. Der Bearbeitungs-Status kann die Werte der Spalten eines </w:t>
      </w:r>
      <w:proofErr w:type="spellStart"/>
      <w:r w:rsidR="00E92629">
        <w:t>Kanbanboards</w:t>
      </w:r>
      <w:proofErr w:type="spellEnd"/>
      <w:r w:rsidR="00E92629">
        <w:t xml:space="preserve"> (siehe unten) und einen neutralen Wert für die Zuweisung zum </w:t>
      </w:r>
      <w:proofErr w:type="spellStart"/>
      <w:r w:rsidR="00E92629">
        <w:t>Backlog</w:t>
      </w:r>
      <w:proofErr w:type="spellEnd"/>
      <w:r w:rsidR="00E92629">
        <w:t xml:space="preserve"> haben. Über einen </w:t>
      </w:r>
      <w:proofErr w:type="spellStart"/>
      <w:r w:rsidR="00E92629" w:rsidRPr="00EA5B24">
        <w:t>Kom</w:t>
      </w:r>
      <w:r w:rsidR="00E92629" w:rsidRPr="00EA5B24">
        <w:softHyphen/>
      </w:r>
      <w:r w:rsidR="00E92629" w:rsidRPr="00EA5B24">
        <w:softHyphen/>
        <w:t>ple</w:t>
      </w:r>
      <w:r w:rsidR="00E92629" w:rsidRPr="00EA5B24">
        <w:softHyphen/>
        <w:t>xi</w:t>
      </w:r>
      <w:r w:rsidR="00E92629" w:rsidRPr="00EA5B24">
        <w:softHyphen/>
        <w:t>tät</w:t>
      </w:r>
      <w:r w:rsidR="00E92629">
        <w:t>s</w:t>
      </w:r>
      <w:proofErr w:type="spellEnd"/>
      <w:r w:rsidR="00E92629">
        <w:t>-Wert und eine Priorität kann die Wichtigkeit und eine damit verbundene Bearbeitungsreihenfolge festgestellt werden. Ei</w:t>
      </w:r>
      <w:r w:rsidR="00222E94">
        <w:softHyphen/>
      </w:r>
      <w:r w:rsidR="00E92629">
        <w:t>ne Aufgabe enthält Informationen über den Autor der Aufgabe und die für die Be</w:t>
      </w:r>
      <w:r w:rsidR="00222E94">
        <w:softHyphen/>
      </w:r>
      <w:r w:rsidR="00E92629">
        <w:t>ar</w:t>
      </w:r>
      <w:r w:rsidR="00222E94">
        <w:softHyphen/>
      </w:r>
      <w:r w:rsidR="00E92629">
        <w:t>bei</w:t>
      </w:r>
      <w:r w:rsidR="00222E94">
        <w:softHyphen/>
      </w:r>
      <w:r w:rsidR="00E92629">
        <w:t>tung aktuell zuständige Person.</w:t>
      </w:r>
      <w:r w:rsidR="009B2014" w:rsidRPr="00EA5B24">
        <w:t xml:space="preserve"> </w:t>
      </w:r>
      <w:r w:rsidR="00722286" w:rsidRPr="00EA5B24">
        <w:t xml:space="preserve">Die Aufgaben werden neben </w:t>
      </w:r>
      <w:r w:rsidR="00E83E56" w:rsidRPr="00EA5B24">
        <w:t>diesen A</w:t>
      </w:r>
      <w:r w:rsidR="00722286" w:rsidRPr="00EA5B24">
        <w:t>t</w:t>
      </w:r>
      <w:r w:rsidR="00722286" w:rsidRPr="00EA5B24">
        <w:softHyphen/>
      </w:r>
      <w:r w:rsidR="00722286" w:rsidRPr="00EA5B24">
        <w:softHyphen/>
      </w:r>
      <w:r w:rsidR="00722286" w:rsidRPr="00EA5B24">
        <w:softHyphen/>
        <w:t>tri</w:t>
      </w:r>
      <w:r w:rsidR="00E83E56" w:rsidRPr="00EA5B24">
        <w:softHyphen/>
      </w:r>
      <w:r w:rsidR="00722286" w:rsidRPr="00EA5B24">
        <w:softHyphen/>
        <w:t>bu</w:t>
      </w:r>
      <w:r w:rsidR="00722286" w:rsidRPr="00EA5B24">
        <w:softHyphen/>
        <w:t xml:space="preserve">ten </w:t>
      </w:r>
      <w:r w:rsidR="00E83E56" w:rsidRPr="00EA5B24">
        <w:t xml:space="preserve">auch durch </w:t>
      </w:r>
      <w:r w:rsidR="00722286" w:rsidRPr="00EA5B24">
        <w:t xml:space="preserve">Tags </w:t>
      </w:r>
      <w:r w:rsidR="00E83E56" w:rsidRPr="00EA5B24">
        <w:t>mit Meta-Informationen beschrieben</w:t>
      </w:r>
      <w:r w:rsidR="00722286" w:rsidRPr="00EA5B24">
        <w:t>.</w:t>
      </w:r>
    </w:p>
    <w:p w14:paraId="40C804C0" w14:textId="53AE5D7F" w:rsidR="00E83E56" w:rsidRPr="00EA5B24" w:rsidRDefault="00E83E56" w:rsidP="00DE4621">
      <w:pPr>
        <w:pStyle w:val="Block"/>
      </w:pPr>
      <w:r w:rsidRPr="00EA5B24">
        <w:t>Aufgaben sind immer einem Projekt zugeordnet. Aufgaben können sich entweder auf ei</w:t>
      </w:r>
      <w:r w:rsidRPr="00EA5B24">
        <w:softHyphen/>
      </w:r>
      <w:r w:rsidRPr="00EA5B24">
        <w:t xml:space="preserve">nem oder keinem </w:t>
      </w:r>
      <w:proofErr w:type="spellStart"/>
      <w:r w:rsidRPr="00EA5B24">
        <w:t>Kanbanboard</w:t>
      </w:r>
      <w:proofErr w:type="spellEnd"/>
      <w:r w:rsidRPr="00EA5B24">
        <w:t xml:space="preserve"> befinden. Wenn eine Aufgabe nicht auf einem </w:t>
      </w:r>
      <w:proofErr w:type="spellStart"/>
      <w:r w:rsidRPr="00EA5B24">
        <w:t>Kann</w:t>
      </w:r>
      <w:r w:rsidRPr="00EA5B24">
        <w:softHyphen/>
      </w:r>
      <w:r w:rsidRPr="00EA5B24">
        <w:t>ban</w:t>
      </w:r>
      <w:r w:rsidRPr="00EA5B24">
        <w:softHyphen/>
      </w:r>
      <w:r w:rsidRPr="00EA5B24">
        <w:t>board</w:t>
      </w:r>
      <w:proofErr w:type="spellEnd"/>
      <w:r w:rsidRPr="00EA5B24">
        <w:t xml:space="preserve"> zu finden ist, liegt sie im </w:t>
      </w:r>
      <w:proofErr w:type="spellStart"/>
      <w:r w:rsidRPr="00EA5B24">
        <w:t>Backlog</w:t>
      </w:r>
      <w:proofErr w:type="spellEnd"/>
      <w:r w:rsidRPr="00EA5B24">
        <w:t>.</w:t>
      </w:r>
      <w:r w:rsidRPr="00EA5B24">
        <w:t xml:space="preserve"> Aufgaben können entweder direkt auf einem </w:t>
      </w:r>
      <w:proofErr w:type="spellStart"/>
      <w:r w:rsidR="00412C47" w:rsidRPr="00EA5B24">
        <w:t>Kan</w:t>
      </w:r>
      <w:r w:rsidR="00412C47" w:rsidRPr="00EA5B24">
        <w:softHyphen/>
      </w:r>
      <w:r w:rsidRPr="00EA5B24">
        <w:t>ban</w:t>
      </w:r>
      <w:r w:rsidR="00222E94">
        <w:softHyphen/>
      </w:r>
      <w:r w:rsidR="00412C47" w:rsidRPr="00EA5B24">
        <w:softHyphen/>
      </w:r>
      <w:r w:rsidRPr="00EA5B24">
        <w:t>board</w:t>
      </w:r>
      <w:proofErr w:type="spellEnd"/>
      <w:r w:rsidRPr="00EA5B24">
        <w:t xml:space="preserve"> erzeugt werden oder vorerst im </w:t>
      </w:r>
      <w:proofErr w:type="spellStart"/>
      <w:r w:rsidRPr="00EA5B24">
        <w:t>Backlog</w:t>
      </w:r>
      <w:proofErr w:type="spellEnd"/>
      <w:r w:rsidRPr="00EA5B24">
        <w:t xml:space="preserve"> abgelegt werden.</w:t>
      </w:r>
    </w:p>
    <w:p w14:paraId="6A16D0C2" w14:textId="13C8E126" w:rsidR="009267BF" w:rsidRPr="006F645B" w:rsidRDefault="00D64CAE" w:rsidP="00DE4621">
      <w:pPr>
        <w:pStyle w:val="Block"/>
        <w:keepNext/>
        <w:numPr>
          <w:ilvl w:val="0"/>
          <w:numId w:val="44"/>
        </w:numPr>
        <w:spacing w:before="120" w:after="0"/>
        <w:ind w:left="709" w:hanging="709"/>
        <w:rPr>
          <w:u w:val="single"/>
        </w:rPr>
      </w:pPr>
      <w:proofErr w:type="spellStart"/>
      <w:r w:rsidRPr="006F645B">
        <w:rPr>
          <w:u w:val="single"/>
        </w:rPr>
        <w:t>Backlog</w:t>
      </w:r>
      <w:proofErr w:type="spellEnd"/>
    </w:p>
    <w:p w14:paraId="1C7229B3" w14:textId="641BB37B" w:rsidR="00DE4621" w:rsidRPr="00EA5B24" w:rsidRDefault="00E83E56" w:rsidP="00DE4621">
      <w:pPr>
        <w:pStyle w:val="Block"/>
      </w:pPr>
      <w:r w:rsidRPr="00EA5B24">
        <w:t xml:space="preserve">Das </w:t>
      </w:r>
      <w:proofErr w:type="spellStart"/>
      <w:r w:rsidRPr="00EA5B24">
        <w:t>Backlog</w:t>
      </w:r>
      <w:proofErr w:type="spellEnd"/>
      <w:r w:rsidRPr="00EA5B24">
        <w:t xml:space="preserve"> eines Projekts </w:t>
      </w:r>
      <w:r w:rsidR="00412C47" w:rsidRPr="00EA5B24">
        <w:t xml:space="preserve">ist die Sammlung aller Aufgaben, die keinem </w:t>
      </w:r>
      <w:proofErr w:type="spellStart"/>
      <w:r w:rsidR="00412C47" w:rsidRPr="00EA5B24">
        <w:t>Kanbanboard</w:t>
      </w:r>
      <w:proofErr w:type="spellEnd"/>
      <w:r w:rsidR="00412C47" w:rsidRPr="00EA5B24">
        <w:t xml:space="preserve"> zu</w:t>
      </w:r>
      <w:r w:rsidR="00222E94">
        <w:softHyphen/>
      </w:r>
      <w:r w:rsidR="00412C47" w:rsidRPr="00EA5B24">
        <w:t>ge</w:t>
      </w:r>
      <w:r w:rsidR="00222E94">
        <w:softHyphen/>
      </w:r>
      <w:r w:rsidR="00412C47" w:rsidRPr="00EA5B24">
        <w:t xml:space="preserve">ordnet sind. Aus dem </w:t>
      </w:r>
      <w:proofErr w:type="spellStart"/>
      <w:r w:rsidR="00412C47" w:rsidRPr="00EA5B24">
        <w:t>Backlog</w:t>
      </w:r>
      <w:proofErr w:type="spellEnd"/>
      <w:r w:rsidR="00412C47" w:rsidRPr="00EA5B24">
        <w:t xml:space="preserve"> können Aufgaben einem beliebigen </w:t>
      </w:r>
      <w:proofErr w:type="spellStart"/>
      <w:r w:rsidR="00412C47" w:rsidRPr="00EA5B24">
        <w:t>Kanbanboard</w:t>
      </w:r>
      <w:proofErr w:type="spellEnd"/>
      <w:r w:rsidR="00412C47" w:rsidRPr="00EA5B24">
        <w:t xml:space="preserve"> des glei</w:t>
      </w:r>
      <w:r w:rsidR="00222E94">
        <w:softHyphen/>
      </w:r>
      <w:r w:rsidR="00412C47" w:rsidRPr="00EA5B24">
        <w:t xml:space="preserve">chen Projekts zugewiesen werden. Aufgaben, die von einem </w:t>
      </w:r>
      <w:proofErr w:type="spellStart"/>
      <w:r w:rsidR="00412C47" w:rsidRPr="00EA5B24">
        <w:t>Kanbanboard</w:t>
      </w:r>
      <w:proofErr w:type="spellEnd"/>
      <w:r w:rsidR="00412C47" w:rsidRPr="00EA5B24">
        <w:t xml:space="preserve"> entfernt wer</w:t>
      </w:r>
      <w:r w:rsidR="00222E94">
        <w:softHyphen/>
      </w:r>
      <w:r w:rsidR="00412C47" w:rsidRPr="00EA5B24">
        <w:t xml:space="preserve">den, werden automatisch in das </w:t>
      </w:r>
      <w:proofErr w:type="spellStart"/>
      <w:r w:rsidR="00412C47" w:rsidRPr="00EA5B24">
        <w:t>Backlog</w:t>
      </w:r>
      <w:proofErr w:type="spellEnd"/>
      <w:r w:rsidR="00412C47" w:rsidRPr="00EA5B24">
        <w:t xml:space="preserve"> zurückgelegt.</w:t>
      </w:r>
    </w:p>
    <w:p w14:paraId="3A433984" w14:textId="02808D04" w:rsidR="009267BF" w:rsidRPr="006F645B" w:rsidRDefault="00D64CAE" w:rsidP="00DE4621">
      <w:pPr>
        <w:pStyle w:val="Block"/>
        <w:keepNext/>
        <w:numPr>
          <w:ilvl w:val="0"/>
          <w:numId w:val="44"/>
        </w:numPr>
        <w:spacing w:before="120" w:after="0"/>
        <w:ind w:left="709" w:hanging="709"/>
        <w:rPr>
          <w:u w:val="single"/>
        </w:rPr>
      </w:pPr>
      <w:r w:rsidRPr="006F645B">
        <w:rPr>
          <w:u w:val="single"/>
        </w:rPr>
        <w:t>Kanban Board</w:t>
      </w:r>
    </w:p>
    <w:p w14:paraId="18AE718D" w14:textId="3439F7AC" w:rsidR="00DE4621" w:rsidRDefault="00412C47" w:rsidP="00DE4621">
      <w:pPr>
        <w:pStyle w:val="Block"/>
      </w:pPr>
      <w:r w:rsidRPr="00412C47">
        <w:t xml:space="preserve">Eine </w:t>
      </w:r>
      <w:proofErr w:type="spellStart"/>
      <w:r w:rsidRPr="00412C47">
        <w:t>Kanban</w:t>
      </w:r>
      <w:r w:rsidRPr="00EA5B24">
        <w:t>board</w:t>
      </w:r>
      <w:proofErr w:type="spellEnd"/>
      <w:r w:rsidRPr="00EA5B24">
        <w:t xml:space="preserve"> ist eine Tabelle, bei der jede Spalte einen Bearbeitungs-Status re</w:t>
      </w:r>
      <w:r w:rsidR="005D0910">
        <w:softHyphen/>
      </w:r>
      <w:r w:rsidRPr="00EA5B24">
        <w:t>prä</w:t>
      </w:r>
      <w:r w:rsidR="005D0910">
        <w:softHyphen/>
      </w:r>
      <w:r w:rsidRPr="00EA5B24">
        <w:t>sen</w:t>
      </w:r>
      <w:r w:rsidR="00222E94">
        <w:softHyphen/>
      </w:r>
      <w:r w:rsidR="005D0910">
        <w:softHyphen/>
      </w:r>
      <w:r w:rsidRPr="00EA5B24">
        <w:t xml:space="preserve">tiert. </w:t>
      </w:r>
      <w:r w:rsidR="00B65F3F" w:rsidRPr="00EA5B24">
        <w:t>Aufgaben können in Form einer Karteikarte in diese Spalten einsortiert werden, um den Bearbeitungs-Status der Aufgabe zu visualisieren. Um einen Fortschritt ab</w:t>
      </w:r>
      <w:r w:rsidR="005D0910">
        <w:softHyphen/>
      </w:r>
      <w:r w:rsidR="00B65F3F" w:rsidRPr="00EA5B24">
        <w:t>zu</w:t>
      </w:r>
      <w:r w:rsidR="005D0910">
        <w:softHyphen/>
      </w:r>
      <w:r w:rsidR="00B65F3F" w:rsidRPr="00EA5B24">
        <w:t>bil</w:t>
      </w:r>
      <w:r w:rsidR="005D0910">
        <w:softHyphen/>
      </w:r>
      <w:r w:rsidR="00B65F3F" w:rsidRPr="00EA5B24">
        <w:t>den, werden die durch Karteikarten repräsentierten Aufgaben von einer in eine andere Spal</w:t>
      </w:r>
      <w:r w:rsidR="00222E94">
        <w:softHyphen/>
      </w:r>
      <w:r w:rsidR="005D0910">
        <w:softHyphen/>
      </w:r>
      <w:r w:rsidR="00B65F3F" w:rsidRPr="00EA5B24">
        <w:t>te geschoben.</w:t>
      </w:r>
    </w:p>
    <w:p w14:paraId="050AD3F9" w14:textId="47668BDA" w:rsidR="00AB5FB8" w:rsidRPr="00EA5B24" w:rsidRDefault="00AB5FB8" w:rsidP="00DE4621">
      <w:pPr>
        <w:pStyle w:val="Block"/>
      </w:pPr>
      <w:proofErr w:type="spellStart"/>
      <w:r>
        <w:lastRenderedPageBreak/>
        <w:t>Kanbanboards</w:t>
      </w:r>
      <w:proofErr w:type="spellEnd"/>
      <w:r>
        <w:t xml:space="preserve"> </w:t>
      </w:r>
      <w:r w:rsidR="00680160">
        <w:t xml:space="preserve">sind einem Projekt zugeordnet und </w:t>
      </w:r>
      <w:r>
        <w:t xml:space="preserve">haben </w:t>
      </w:r>
      <w:r w:rsidR="00680160">
        <w:t xml:space="preserve">eine im Projekt </w:t>
      </w:r>
      <w:r>
        <w:t>eindeutige Be</w:t>
      </w:r>
      <w:r w:rsidR="00222E94">
        <w:softHyphen/>
      </w:r>
      <w:r>
        <w:t>zeich</w:t>
      </w:r>
      <w:r w:rsidR="00222E94">
        <w:softHyphen/>
      </w:r>
      <w:r>
        <w:t xml:space="preserve">nung und eine </w:t>
      </w:r>
      <w:r w:rsidR="00680160">
        <w:t xml:space="preserve">nicht eindeutige </w:t>
      </w:r>
      <w:r>
        <w:t>Beschreibung.</w:t>
      </w:r>
    </w:p>
    <w:p w14:paraId="70DFB299" w14:textId="37FE61D8" w:rsidR="005D0910" w:rsidRDefault="005D0910" w:rsidP="00DE4621">
      <w:pPr>
        <w:pStyle w:val="Block"/>
      </w:pPr>
      <w:r w:rsidRPr="00EA5B24">
        <w:t>Ein Kanban Board be</w:t>
      </w:r>
      <w:r w:rsidRPr="00EA5B24">
        <w:softHyphen/>
        <w:t>trifft einen be</w:t>
      </w:r>
      <w:r w:rsidRPr="00EA5B24">
        <w:softHyphen/>
        <w:t>stimm</w:t>
      </w:r>
      <w:r w:rsidRPr="00EA5B24">
        <w:softHyphen/>
        <w:t xml:space="preserve">ten </w:t>
      </w:r>
      <w:r>
        <w:t xml:space="preserve">„Sprint“ genannten </w:t>
      </w:r>
      <w:r w:rsidRPr="00EA5B24">
        <w:t>Zeitraum.</w:t>
      </w:r>
      <w:r w:rsidR="00AB5FB8">
        <w:t xml:space="preserve"> Dieser Zeit</w:t>
      </w:r>
      <w:r w:rsidR="00222E94">
        <w:softHyphen/>
      </w:r>
      <w:r w:rsidR="00AB5FB8">
        <w:t xml:space="preserve">raum wird durch Attribute für den Start- und den End-Zeitpunkt </w:t>
      </w:r>
      <w:proofErr w:type="spellStart"/>
      <w:r w:rsidR="00AB5FB8">
        <w:t>festgehlaten</w:t>
      </w:r>
      <w:proofErr w:type="spellEnd"/>
      <w:r w:rsidR="00AB5FB8">
        <w:t>.</w:t>
      </w:r>
      <w:r w:rsidRPr="00EA5B24">
        <w:t xml:space="preserve"> Nach einem Sprint besteht das Kan</w:t>
      </w:r>
      <w:r w:rsidRPr="00EA5B24">
        <w:softHyphen/>
        <w:t>ban Board weiter, kann aber nicht mehr bearbeitet werden. Ein al</w:t>
      </w:r>
      <w:r w:rsidR="00222E94">
        <w:softHyphen/>
      </w:r>
      <w:r w:rsidRPr="00EA5B24">
        <w:t>tes Kan</w:t>
      </w:r>
      <w:r w:rsidRPr="00EA5B24">
        <w:softHyphen/>
        <w:t xml:space="preserve">ban Board kann in ein neues Kanban Board überführt werden. </w:t>
      </w:r>
    </w:p>
    <w:p w14:paraId="37355370" w14:textId="54D757FB" w:rsidR="005D0910" w:rsidRPr="00EA5B24" w:rsidRDefault="00B65F3F" w:rsidP="006F645B">
      <w:pPr>
        <w:pStyle w:val="Block"/>
        <w:spacing w:after="0"/>
      </w:pPr>
      <w:proofErr w:type="spellStart"/>
      <w:r w:rsidRPr="00EA5B24">
        <w:t>Kanbanboards</w:t>
      </w:r>
      <w:proofErr w:type="spellEnd"/>
      <w:r w:rsidRPr="00EA5B24">
        <w:t xml:space="preserve"> können grundsätzlich eine beliebige Anzahl Spalten haben. Weit verbreitet sind die folgenden fünf Spalten</w:t>
      </w:r>
      <w:r w:rsidR="0096548D">
        <w:t xml:space="preserve">. Die Spalten werden in der unten genutzten Reihenfolge auf einem </w:t>
      </w:r>
      <w:proofErr w:type="spellStart"/>
      <w:r w:rsidR="0096548D">
        <w:t>Kanbanboard</w:t>
      </w:r>
      <w:proofErr w:type="spellEnd"/>
      <w:r w:rsidR="0096548D">
        <w:t xml:space="preserve"> angeordnet.</w:t>
      </w:r>
    </w:p>
    <w:p w14:paraId="10746581" w14:textId="4EBE14AD" w:rsidR="00A608CD" w:rsidRPr="00EA5B24" w:rsidRDefault="00A608CD" w:rsidP="006F645B">
      <w:pPr>
        <w:pStyle w:val="Block"/>
        <w:keepNext/>
        <w:numPr>
          <w:ilvl w:val="0"/>
          <w:numId w:val="49"/>
        </w:numPr>
        <w:spacing w:after="0"/>
        <w:ind w:left="709" w:hanging="425"/>
      </w:pPr>
      <w:proofErr w:type="spellStart"/>
      <w:r w:rsidRPr="00EA5B24">
        <w:t>Todo</w:t>
      </w:r>
      <w:proofErr w:type="spellEnd"/>
    </w:p>
    <w:p w14:paraId="5C66C1A8" w14:textId="34FC6E57" w:rsidR="00A608CD" w:rsidRPr="00EA5B24" w:rsidRDefault="00EA5B24" w:rsidP="006F645B">
      <w:pPr>
        <w:pStyle w:val="Block"/>
        <w:ind w:left="284"/>
      </w:pPr>
      <w:r w:rsidRPr="00EA5B24">
        <w:t>In dieser Spalte werden alle Aufgaben abgelegt, die noch nicht bearbeitet wurden und sich nicht aktuell in Bearbeitung befinden</w:t>
      </w:r>
      <w:r w:rsidR="006F645B">
        <w:t>. E</w:t>
      </w:r>
      <w:r w:rsidRPr="00EA5B24">
        <w:t xml:space="preserve">inem </w:t>
      </w:r>
      <w:proofErr w:type="spellStart"/>
      <w:r w:rsidRPr="00EA5B24">
        <w:t>Kanbanboard</w:t>
      </w:r>
      <w:proofErr w:type="spellEnd"/>
      <w:r w:rsidRPr="00EA5B24">
        <w:t xml:space="preserve"> hin</w:t>
      </w:r>
      <w:r w:rsidR="0096548D">
        <w:softHyphen/>
      </w:r>
      <w:r w:rsidR="006F645B">
        <w:softHyphen/>
      </w:r>
      <w:r w:rsidRPr="00EA5B24">
        <w:t>zu</w:t>
      </w:r>
      <w:r w:rsidR="0096548D">
        <w:softHyphen/>
      </w:r>
      <w:r w:rsidRPr="00EA5B24">
        <w:t>ge</w:t>
      </w:r>
      <w:r w:rsidR="0096548D">
        <w:softHyphen/>
      </w:r>
      <w:r w:rsidRPr="00EA5B24">
        <w:t>fügt</w:t>
      </w:r>
      <w:r w:rsidR="006F645B">
        <w:t>e</w:t>
      </w:r>
      <w:r w:rsidRPr="00EA5B24">
        <w:t xml:space="preserve"> </w:t>
      </w:r>
      <w:r w:rsidR="006F645B">
        <w:t xml:space="preserve">werden </w:t>
      </w:r>
      <w:r w:rsidRPr="00EA5B24">
        <w:t>hier abgelegt, sofern ihr Bearbeitungs-Status kei</w:t>
      </w:r>
      <w:r w:rsidR="006F645B">
        <w:softHyphen/>
      </w:r>
      <w:r w:rsidRPr="00EA5B24">
        <w:t>nen anderen Wert aufweist.</w:t>
      </w:r>
      <w:r>
        <w:t xml:space="preserve"> In der App</w:t>
      </w:r>
      <w:r w:rsidR="00222E94">
        <w:softHyphen/>
      </w:r>
      <w:r w:rsidR="006F645B">
        <w:softHyphen/>
      </w:r>
      <w:r>
        <w:t xml:space="preserve">likation </w:t>
      </w:r>
      <w:proofErr w:type="spellStart"/>
      <w:r>
        <w:t>Taskitory</w:t>
      </w:r>
      <w:proofErr w:type="spellEnd"/>
      <w:r w:rsidR="006F645B">
        <w:t xml:space="preserve"> ist</w:t>
      </w:r>
      <w:r>
        <w:t xml:space="preserve"> diese Spalte immer vor</w:t>
      </w:r>
      <w:r w:rsidR="006F645B">
        <w:softHyphen/>
      </w:r>
      <w:r>
        <w:t>han</w:t>
      </w:r>
      <w:r w:rsidR="006F645B">
        <w:softHyphen/>
      </w:r>
      <w:r>
        <w:t>den.</w:t>
      </w:r>
    </w:p>
    <w:p w14:paraId="0C56847E" w14:textId="198302B0" w:rsidR="005544E4" w:rsidRPr="00EA5B24" w:rsidRDefault="005544E4" w:rsidP="006F645B">
      <w:pPr>
        <w:pStyle w:val="Block"/>
        <w:keepNext/>
        <w:numPr>
          <w:ilvl w:val="0"/>
          <w:numId w:val="49"/>
        </w:numPr>
        <w:spacing w:after="0"/>
        <w:ind w:left="709" w:hanging="425"/>
      </w:pPr>
      <w:r w:rsidRPr="00EA5B24">
        <w:t>In Progress</w:t>
      </w:r>
    </w:p>
    <w:p w14:paraId="6E258367" w14:textId="5321D566" w:rsidR="005544E4" w:rsidRPr="00EA5B24" w:rsidRDefault="00EA5B24" w:rsidP="006F645B">
      <w:pPr>
        <w:pStyle w:val="Block"/>
        <w:ind w:left="284"/>
      </w:pPr>
      <w:r>
        <w:t xml:space="preserve">In dieser Spalte werden alle </w:t>
      </w:r>
      <w:r w:rsidRPr="00EA5B24">
        <w:t xml:space="preserve">Aufgaben abgelegt, die aktuell </w:t>
      </w:r>
      <w:r w:rsidR="0096548D">
        <w:t>bearbeitet werden</w:t>
      </w:r>
      <w:r w:rsidRPr="00EA5B24">
        <w:t>.</w:t>
      </w:r>
      <w:r w:rsidR="0096548D">
        <w:t xml:space="preserve"> </w:t>
      </w:r>
      <w:r w:rsidR="0096548D">
        <w:t>In der App</w:t>
      </w:r>
      <w:r w:rsidR="006F645B">
        <w:softHyphen/>
      </w:r>
      <w:r w:rsidR="00222E94">
        <w:softHyphen/>
      </w:r>
      <w:r w:rsidR="0096548D">
        <w:t xml:space="preserve">likation </w:t>
      </w:r>
      <w:proofErr w:type="spellStart"/>
      <w:r w:rsidR="0096548D">
        <w:t>Taskitory</w:t>
      </w:r>
      <w:proofErr w:type="spellEnd"/>
      <w:r w:rsidR="0096548D">
        <w:t xml:space="preserve"> </w:t>
      </w:r>
      <w:r w:rsidR="006F645B">
        <w:t>ist</w:t>
      </w:r>
      <w:r w:rsidR="0096548D">
        <w:t xml:space="preserve"> diese Spalte immer </w:t>
      </w:r>
      <w:r w:rsidR="0096548D">
        <w:t xml:space="preserve">auf einem </w:t>
      </w:r>
      <w:proofErr w:type="spellStart"/>
      <w:r w:rsidR="0096548D">
        <w:t>Kanbanboard</w:t>
      </w:r>
      <w:proofErr w:type="spellEnd"/>
      <w:r w:rsidR="0096548D">
        <w:t xml:space="preserve"> </w:t>
      </w:r>
      <w:r w:rsidR="0096548D">
        <w:t>vorhanden.</w:t>
      </w:r>
    </w:p>
    <w:p w14:paraId="50F8E8D8" w14:textId="520AD953" w:rsidR="005544E4" w:rsidRPr="00EA5B24" w:rsidRDefault="005544E4" w:rsidP="006F645B">
      <w:pPr>
        <w:pStyle w:val="Block"/>
        <w:keepNext/>
        <w:numPr>
          <w:ilvl w:val="0"/>
          <w:numId w:val="49"/>
        </w:numPr>
        <w:spacing w:after="0"/>
        <w:ind w:left="709" w:hanging="425"/>
      </w:pPr>
      <w:r w:rsidRPr="00EA5B24">
        <w:t xml:space="preserve">Review </w:t>
      </w:r>
    </w:p>
    <w:p w14:paraId="780990CA" w14:textId="08D63C0A" w:rsidR="005544E4" w:rsidRPr="00EA5B24" w:rsidRDefault="0096548D" w:rsidP="006F645B">
      <w:pPr>
        <w:pStyle w:val="Block"/>
        <w:ind w:left="284"/>
      </w:pPr>
      <w:r>
        <w:t>In dieser Spalte werden alle Aufgaben abgelegt, die bereits bearbeitet wurden und de</w:t>
      </w:r>
      <w:r w:rsidR="00222E94">
        <w:softHyphen/>
      </w:r>
      <w:r>
        <w:t>ren Er</w:t>
      </w:r>
      <w:r w:rsidR="005D0910">
        <w:softHyphen/>
      </w:r>
      <w:r>
        <w:t xml:space="preserve">gebnis durch eine verantwortliche Person abgenommen werden muss. </w:t>
      </w:r>
      <w:r>
        <w:t>In der App</w:t>
      </w:r>
      <w:r w:rsidR="00222E94">
        <w:softHyphen/>
      </w:r>
      <w:r w:rsidR="005D0910">
        <w:softHyphen/>
      </w:r>
      <w:r>
        <w:t>li</w:t>
      </w:r>
      <w:r w:rsidR="005D0910">
        <w:softHyphen/>
      </w:r>
      <w:r>
        <w:t>ka</w:t>
      </w:r>
      <w:r w:rsidR="005D0910">
        <w:softHyphen/>
      </w:r>
      <w:r>
        <w:t xml:space="preserve">tion </w:t>
      </w:r>
      <w:proofErr w:type="spellStart"/>
      <w:r>
        <w:t>Taskitory</w:t>
      </w:r>
      <w:proofErr w:type="spellEnd"/>
      <w:r>
        <w:t xml:space="preserve"> muss diese Spalte </w:t>
      </w:r>
      <w:r>
        <w:t>nicht</w:t>
      </w:r>
      <w:r>
        <w:t xml:space="preserve"> auf einem </w:t>
      </w:r>
      <w:proofErr w:type="spellStart"/>
      <w:r>
        <w:t>Kanbanboard</w:t>
      </w:r>
      <w:proofErr w:type="spellEnd"/>
      <w:r>
        <w:t xml:space="preserve"> </w:t>
      </w:r>
      <w:r>
        <w:t>vorhanden sein.</w:t>
      </w:r>
      <w:r>
        <w:t xml:space="preserve"> Die Spalte kann ein- und ausgeblendet werden. Dabei werden die in diesen Spalten be</w:t>
      </w:r>
      <w:r w:rsidR="00222E94">
        <w:softHyphen/>
      </w:r>
      <w:r>
        <w:t>find</w:t>
      </w:r>
      <w:r w:rsidR="00222E94">
        <w:softHyphen/>
      </w:r>
      <w:r>
        <w:t>lichen Auf</w:t>
      </w:r>
      <w:r w:rsidR="005D0910">
        <w:softHyphen/>
      </w:r>
      <w:r>
        <w:t>ga</w:t>
      </w:r>
      <w:r w:rsidR="005D0910">
        <w:softHyphen/>
      </w:r>
      <w:r>
        <w:t>ben nicht entfernt</w:t>
      </w:r>
      <w:r w:rsidR="005D0910">
        <w:t>. Allerdings können Aufgaben in einer aus</w:t>
      </w:r>
      <w:r w:rsidR="00222E94">
        <w:softHyphen/>
      </w:r>
      <w:r w:rsidR="005D0910">
        <w:t>ge</w:t>
      </w:r>
      <w:r w:rsidR="00222E94">
        <w:softHyphen/>
      </w:r>
      <w:r w:rsidR="005D0910">
        <w:t>blen</w:t>
      </w:r>
      <w:r w:rsidR="00222E94">
        <w:softHyphen/>
      </w:r>
      <w:r w:rsidR="005D0910">
        <w:t>de</w:t>
      </w:r>
      <w:r w:rsidR="00222E94">
        <w:softHyphen/>
      </w:r>
      <w:r w:rsidR="005D0910">
        <w:t>ten Spalte nicht ver</w:t>
      </w:r>
      <w:r w:rsidR="005D0910">
        <w:softHyphen/>
        <w:t>waltet werden.</w:t>
      </w:r>
    </w:p>
    <w:p w14:paraId="02BFF9D0" w14:textId="0540389F" w:rsidR="005544E4" w:rsidRPr="00EA5B24" w:rsidRDefault="005544E4" w:rsidP="006F645B">
      <w:pPr>
        <w:pStyle w:val="Block"/>
        <w:keepNext/>
        <w:numPr>
          <w:ilvl w:val="0"/>
          <w:numId w:val="49"/>
        </w:numPr>
        <w:spacing w:after="0"/>
        <w:ind w:left="709" w:hanging="425"/>
      </w:pPr>
      <w:proofErr w:type="spellStart"/>
      <w:r w:rsidRPr="00EA5B24">
        <w:t>Testing</w:t>
      </w:r>
      <w:proofErr w:type="spellEnd"/>
      <w:r w:rsidRPr="00EA5B24">
        <w:t xml:space="preserve"> </w:t>
      </w:r>
    </w:p>
    <w:p w14:paraId="19DF5F95" w14:textId="2512D615" w:rsidR="005544E4" w:rsidRPr="00EA5B24" w:rsidRDefault="005D0910" w:rsidP="006F645B">
      <w:pPr>
        <w:pStyle w:val="Block"/>
        <w:ind w:left="284"/>
      </w:pPr>
      <w:r>
        <w:t>Diese Spalte enthält alle Aufgaben, die bereits bearbeitet wurden und noch Tests un</w:t>
      </w:r>
      <w:r>
        <w:softHyphen/>
        <w:t>ter</w:t>
      </w:r>
      <w:r w:rsidR="00850A61">
        <w:softHyphen/>
      </w:r>
      <w:r>
        <w:softHyphen/>
        <w:t>zo</w:t>
      </w:r>
      <w:r>
        <w:softHyphen/>
        <w:t>gen werden.</w:t>
      </w:r>
      <w:r w:rsidR="0096548D">
        <w:t xml:space="preserve"> </w:t>
      </w:r>
      <w:r>
        <w:t xml:space="preserve">In der Applikation </w:t>
      </w:r>
      <w:proofErr w:type="spellStart"/>
      <w:r>
        <w:t>Tas</w:t>
      </w:r>
      <w:r>
        <w:softHyphen/>
      </w:r>
      <w:r>
        <w:t>ki</w:t>
      </w:r>
      <w:r>
        <w:softHyphen/>
      </w:r>
      <w:r>
        <w:t>tory</w:t>
      </w:r>
      <w:proofErr w:type="spellEnd"/>
      <w:r>
        <w:t xml:space="preserve"> muss diese Spalte nicht auf einem </w:t>
      </w:r>
      <w:proofErr w:type="spellStart"/>
      <w:r>
        <w:t>Kann</w:t>
      </w:r>
      <w:r>
        <w:softHyphen/>
      </w:r>
      <w:r>
        <w:t>ban</w:t>
      </w:r>
      <w:r w:rsidR="00850A61">
        <w:softHyphen/>
      </w:r>
      <w:r>
        <w:softHyphen/>
      </w:r>
      <w:r>
        <w:t>board</w:t>
      </w:r>
      <w:proofErr w:type="spellEnd"/>
      <w:r>
        <w:t xml:space="preserve"> vorhanden sein. Die Spalte kann ein- und ausgeblendet werden. Dabei wer</w:t>
      </w:r>
      <w:r w:rsidR="00850A61">
        <w:softHyphen/>
      </w:r>
      <w:r>
        <w:lastRenderedPageBreak/>
        <w:t>den die in diesen Spalten befindlichen Aufgaben nicht entfernt. Allerdings können Auf</w:t>
      </w:r>
      <w:r w:rsidR="00850A61">
        <w:softHyphen/>
      </w:r>
      <w:r>
        <w:t>ga</w:t>
      </w:r>
      <w:r w:rsidR="00850A61">
        <w:softHyphen/>
      </w:r>
      <w:r>
        <w:t>ben in ei</w:t>
      </w:r>
      <w:r>
        <w:softHyphen/>
      </w:r>
      <w:r>
        <w:t>ner ausgeblendeten Spalte nicht ver</w:t>
      </w:r>
      <w:r>
        <w:softHyphen/>
      </w:r>
      <w:r>
        <w:t>wal</w:t>
      </w:r>
      <w:r>
        <w:softHyphen/>
      </w:r>
      <w:r>
        <w:t>tet werden.</w:t>
      </w:r>
    </w:p>
    <w:p w14:paraId="7BF0282F" w14:textId="1C48744E" w:rsidR="005544E4" w:rsidRPr="00EA5B24" w:rsidRDefault="005544E4" w:rsidP="006F645B">
      <w:pPr>
        <w:pStyle w:val="Block"/>
        <w:keepNext/>
        <w:numPr>
          <w:ilvl w:val="0"/>
          <w:numId w:val="49"/>
        </w:numPr>
        <w:spacing w:after="0"/>
        <w:ind w:left="709" w:hanging="425"/>
      </w:pPr>
      <w:proofErr w:type="spellStart"/>
      <w:r w:rsidRPr="00EA5B24">
        <w:t>Done</w:t>
      </w:r>
      <w:proofErr w:type="spellEnd"/>
      <w:r w:rsidRPr="00EA5B24">
        <w:t xml:space="preserve"> </w:t>
      </w:r>
    </w:p>
    <w:p w14:paraId="7B55821B" w14:textId="5EAB9B26" w:rsidR="00AB5FB8" w:rsidRPr="00AB5FB8" w:rsidRDefault="005D0910" w:rsidP="006F645B">
      <w:pPr>
        <w:pStyle w:val="Block"/>
        <w:spacing w:after="120"/>
        <w:ind w:left="284"/>
      </w:pPr>
      <w:r>
        <w:t>Diese Spalte enthält alle Aufgaben, die abgeschlossen</w:t>
      </w:r>
      <w:r w:rsidR="0096548D" w:rsidRPr="0096548D">
        <w:t xml:space="preserve"> </w:t>
      </w:r>
      <w:r>
        <w:t xml:space="preserve">wurden. </w:t>
      </w:r>
      <w:r w:rsidR="0096548D">
        <w:t xml:space="preserve">In der Applikation </w:t>
      </w:r>
      <w:proofErr w:type="spellStart"/>
      <w:r w:rsidR="0096548D">
        <w:t>Tas</w:t>
      </w:r>
      <w:r>
        <w:softHyphen/>
      </w:r>
      <w:r w:rsidR="0096548D">
        <w:t>ki</w:t>
      </w:r>
      <w:r>
        <w:softHyphen/>
      </w:r>
      <w:r w:rsidR="00850A61">
        <w:softHyphen/>
      </w:r>
      <w:r w:rsidR="0096548D">
        <w:t>to</w:t>
      </w:r>
      <w:r>
        <w:softHyphen/>
      </w:r>
      <w:r w:rsidR="0096548D">
        <w:t>ry</w:t>
      </w:r>
      <w:proofErr w:type="spellEnd"/>
      <w:r w:rsidR="0096548D">
        <w:t xml:space="preserve"> muss diese Spalte immer auf einem </w:t>
      </w:r>
      <w:proofErr w:type="spellStart"/>
      <w:r w:rsidR="0096548D">
        <w:t>Kanbanboard</w:t>
      </w:r>
      <w:proofErr w:type="spellEnd"/>
      <w:r w:rsidR="0096548D">
        <w:t xml:space="preserve"> vorhanden sein.</w:t>
      </w:r>
    </w:p>
    <w:p w14:paraId="10142232" w14:textId="67E604F8" w:rsidR="00680160" w:rsidRPr="006F645B" w:rsidRDefault="00680160" w:rsidP="00DE4621">
      <w:pPr>
        <w:pStyle w:val="Block"/>
        <w:keepNext/>
        <w:numPr>
          <w:ilvl w:val="0"/>
          <w:numId w:val="44"/>
        </w:numPr>
        <w:spacing w:before="120" w:after="0"/>
        <w:ind w:left="709" w:hanging="709"/>
        <w:rPr>
          <w:u w:val="single"/>
        </w:rPr>
      </w:pPr>
      <w:r w:rsidRPr="006F645B">
        <w:rPr>
          <w:u w:val="single"/>
        </w:rPr>
        <w:t>Statistiken</w:t>
      </w:r>
    </w:p>
    <w:p w14:paraId="7E598C03" w14:textId="3EEE3227" w:rsidR="00680160" w:rsidRPr="00680160" w:rsidRDefault="00680160" w:rsidP="00680160">
      <w:pPr>
        <w:pStyle w:val="Block"/>
      </w:pPr>
      <w:proofErr w:type="spellStart"/>
      <w:r>
        <w:t>Kanbanboard</w:t>
      </w:r>
      <w:r>
        <w:t>s</w:t>
      </w:r>
      <w:proofErr w:type="spellEnd"/>
      <w:r w:rsidRPr="00EA5B24">
        <w:t xml:space="preserve"> </w:t>
      </w:r>
      <w:r>
        <w:t xml:space="preserve">sollen für sich genommen statistisch analysiert werden. </w:t>
      </w:r>
      <w:r w:rsidRPr="00EA5B24">
        <w:t>Es soll</w:t>
      </w:r>
      <w:r>
        <w:t xml:space="preserve"> mindestens ei</w:t>
      </w:r>
      <w:r w:rsidR="004C0F23">
        <w:softHyphen/>
      </w:r>
      <w:r w:rsidR="00850A61">
        <w:softHyphen/>
      </w:r>
      <w:r>
        <w:t xml:space="preserve">ne Statistik </w:t>
      </w:r>
      <w:r w:rsidR="004C0F23">
        <w:t xml:space="preserve">erzeugt werden. Ein Beispiel ist die Berechnung des </w:t>
      </w:r>
      <w:r w:rsidRPr="00EA5B24">
        <w:t>Anteil</w:t>
      </w:r>
      <w:r w:rsidR="004C0F23">
        <w:t>s</w:t>
      </w:r>
      <w:r w:rsidRPr="00EA5B24">
        <w:t xml:space="preserve"> der Aufgaben auf ei</w:t>
      </w:r>
      <w:r w:rsidRPr="00EA5B24">
        <w:softHyphen/>
        <w:t>nem Kanban Board</w:t>
      </w:r>
      <w:r w:rsidR="004C0F23">
        <w:t>, der</w:t>
      </w:r>
      <w:r w:rsidRPr="00EA5B24">
        <w:t xml:space="preserve"> </w:t>
      </w:r>
      <w:r>
        <w:t xml:space="preserve">zum Ende des Sprints </w:t>
      </w:r>
      <w:r w:rsidRPr="00EA5B24">
        <w:t>in einem be</w:t>
      </w:r>
      <w:r w:rsidRPr="00EA5B24">
        <w:softHyphen/>
        <w:t>stimm</w:t>
      </w:r>
      <w:r w:rsidRPr="00EA5B24">
        <w:softHyphen/>
        <w:t>ten Bearbeitungs-Sta</w:t>
      </w:r>
      <w:r w:rsidR="00850A61">
        <w:softHyphen/>
      </w:r>
      <w:r w:rsidR="004C0F23">
        <w:softHyphen/>
      </w:r>
      <w:r w:rsidRPr="00EA5B24">
        <w:t xml:space="preserve">tus </w:t>
      </w:r>
      <w:r w:rsidR="004C0F23">
        <w:t>ist</w:t>
      </w:r>
      <w:r w:rsidRPr="00EA5B24">
        <w:t>.</w:t>
      </w:r>
      <w:r w:rsidR="004C0F23">
        <w:t xml:space="preserve"> Statistische Analysen sollen nur von Projekt-Administratoren erstellt und ein</w:t>
      </w:r>
      <w:r w:rsidR="004C0F23">
        <w:softHyphen/>
        <w:t>ge</w:t>
      </w:r>
      <w:r w:rsidR="004C0F23">
        <w:softHyphen/>
      </w:r>
      <w:r w:rsidR="00850A61">
        <w:softHyphen/>
      </w:r>
      <w:r w:rsidR="004C0F23">
        <w:t>sehen werden können.</w:t>
      </w:r>
    </w:p>
    <w:p w14:paraId="2AF66DFA" w14:textId="277A0B66" w:rsidR="009267BF" w:rsidRPr="006F645B" w:rsidRDefault="00D64CAE" w:rsidP="00DE4621">
      <w:pPr>
        <w:pStyle w:val="Block"/>
        <w:keepNext/>
        <w:numPr>
          <w:ilvl w:val="0"/>
          <w:numId w:val="44"/>
        </w:numPr>
        <w:spacing w:before="120" w:after="0"/>
        <w:ind w:left="709" w:hanging="709"/>
        <w:rPr>
          <w:u w:val="single"/>
        </w:rPr>
      </w:pPr>
      <w:r w:rsidRPr="006F645B">
        <w:rPr>
          <w:u w:val="single"/>
        </w:rPr>
        <w:t>Tag</w:t>
      </w:r>
    </w:p>
    <w:p w14:paraId="397202A6" w14:textId="4E1438D6" w:rsidR="00DE4621" w:rsidRPr="00EA5B24" w:rsidRDefault="004C0F23" w:rsidP="00DE4621">
      <w:pPr>
        <w:pStyle w:val="Block"/>
      </w:pPr>
      <w:r>
        <w:t xml:space="preserve">Ein Tag ist ein Schild, das einer Aufgabe angeheftet werden kann, um diese Aufgabe mit </w:t>
      </w:r>
      <w:proofErr w:type="spellStart"/>
      <w:r>
        <w:t>Me</w:t>
      </w:r>
      <w:r w:rsidR="00850A61">
        <w:softHyphen/>
      </w:r>
      <w:r>
        <w:t>ta</w:t>
      </w:r>
      <w:proofErr w:type="spellEnd"/>
      <w:r>
        <w:t xml:space="preserve">-Informationen zu versehen. Tags </w:t>
      </w:r>
      <w:r>
        <w:t>sind einem Projekt zugeordnet und haben eine im Pro</w:t>
      </w:r>
      <w:r w:rsidR="00850A61">
        <w:softHyphen/>
      </w:r>
      <w:r>
        <w:t>jekt eindeutige Bezeichnung und eine nicht eindeutige Beschreibung.</w:t>
      </w:r>
    </w:p>
    <w:p w14:paraId="6CFE749A" w14:textId="0DCAA771" w:rsidR="009267BF" w:rsidRPr="006F645B" w:rsidRDefault="009267BF" w:rsidP="00DE4621">
      <w:pPr>
        <w:pStyle w:val="Block"/>
        <w:keepNext/>
        <w:numPr>
          <w:ilvl w:val="0"/>
          <w:numId w:val="44"/>
        </w:numPr>
        <w:spacing w:before="120" w:after="0"/>
        <w:ind w:left="709" w:hanging="709"/>
        <w:rPr>
          <w:u w:val="single"/>
        </w:rPr>
      </w:pPr>
      <w:r w:rsidRPr="006F645B">
        <w:rPr>
          <w:u w:val="single"/>
        </w:rPr>
        <w:t>Nachricht</w:t>
      </w:r>
    </w:p>
    <w:p w14:paraId="52832B75" w14:textId="2A7A06B0" w:rsidR="000E4599" w:rsidRDefault="00414E55" w:rsidP="00DE4621">
      <w:pPr>
        <w:pStyle w:val="Block"/>
      </w:pPr>
      <w:r>
        <w:t>Eine Nachricht dient der Übermittlung von für einen Benutzer relevanten Informationen</w:t>
      </w:r>
      <w:r w:rsidR="000E4599">
        <w:t xml:space="preserve"> zu</w:t>
      </w:r>
      <w:r w:rsidR="005078CB">
        <w:t xml:space="preserve"> ein</w:t>
      </w:r>
      <w:r w:rsidR="000E4599">
        <w:t>em</w:t>
      </w:r>
      <w:r w:rsidRPr="00414E55">
        <w:t xml:space="preserve"> Projekt, </w:t>
      </w:r>
      <w:r w:rsidR="005078CB">
        <w:t xml:space="preserve">dem der </w:t>
      </w:r>
      <w:r w:rsidR="000E4599">
        <w:t>er</w:t>
      </w:r>
      <w:r w:rsidR="005078CB">
        <w:t xml:space="preserve"> angehört.</w:t>
      </w:r>
      <w:r w:rsidR="000E4599">
        <w:t xml:space="preserve"> Solche relevanten Informationen sind z. B. eine Än</w:t>
      </w:r>
      <w:r w:rsidR="00850A61">
        <w:softHyphen/>
      </w:r>
      <w:r w:rsidR="000E4599">
        <w:t>derung der Projekt-Bezeichnung, die Änderung der Rolle oder das Löschen des Pro</w:t>
      </w:r>
      <w:r w:rsidR="00850A61">
        <w:softHyphen/>
      </w:r>
      <w:r w:rsidR="000E4599">
        <w:t>jekts.</w:t>
      </w:r>
      <w:r w:rsidR="005078CB">
        <w:t xml:space="preserve"> </w:t>
      </w:r>
      <w:r w:rsidR="000E4599">
        <w:t>Auch die Einladung in ein Projekt wird über eine Nachricht umgesetzt.</w:t>
      </w:r>
    </w:p>
    <w:p w14:paraId="02A1A600" w14:textId="26A87876" w:rsidR="000E4599" w:rsidRDefault="005078CB" w:rsidP="00DE4621">
      <w:pPr>
        <w:pStyle w:val="Block"/>
      </w:pPr>
      <w:r>
        <w:t>Nachrichten werden nicht von einem Benutzer verschickt und können daher nicht dazu ge</w:t>
      </w:r>
      <w:r w:rsidR="00850A61">
        <w:softHyphen/>
      </w:r>
      <w:r>
        <w:t>nutzt werden, um eine Konversation zu führen.</w:t>
      </w:r>
      <w:r w:rsidR="00414E55" w:rsidRPr="00414E55">
        <w:t xml:space="preserve"> Nachrichten </w:t>
      </w:r>
      <w:r>
        <w:t>werden von einem Projekt ver</w:t>
      </w:r>
      <w:r w:rsidR="00850A61">
        <w:softHyphen/>
      </w:r>
      <w:r>
        <w:t>sendet und einem Benutzer empfangen</w:t>
      </w:r>
      <w:r w:rsidR="00414E55" w:rsidRPr="00414E55">
        <w:t>.</w:t>
      </w:r>
      <w:r>
        <w:t xml:space="preserve"> Der Inhalt von Nachrichten kann nicht per</w:t>
      </w:r>
      <w:r w:rsidR="00850A61">
        <w:softHyphen/>
      </w:r>
      <w:r>
        <w:t>so</w:t>
      </w:r>
      <w:r w:rsidR="00850A61">
        <w:softHyphen/>
      </w:r>
      <w:r>
        <w:t>na</w:t>
      </w:r>
      <w:r w:rsidR="00850A61">
        <w:softHyphen/>
      </w:r>
      <w:r>
        <w:t>lisiert werden und ist für den jeweiligen Anwendungsfall vorbereitet</w:t>
      </w:r>
      <w:r w:rsidR="000E4599">
        <w:t>. Über ein Attribut kön</w:t>
      </w:r>
      <w:r w:rsidR="00850A61">
        <w:softHyphen/>
      </w:r>
      <w:r w:rsidR="000E4599">
        <w:t>nen Nachrichten als „gelesen“ markiert werden.</w:t>
      </w:r>
    </w:p>
    <w:p w14:paraId="0E112598" w14:textId="3FAF788A" w:rsidR="00DE4621" w:rsidRPr="00EA5B24" w:rsidRDefault="00DE4621" w:rsidP="006F645B">
      <w:pPr>
        <w:pStyle w:val="Block"/>
        <w:spacing w:before="240"/>
      </w:pPr>
      <w:r w:rsidRPr="00EA5B24">
        <w:t xml:space="preserve">Die </w:t>
      </w:r>
      <w:proofErr w:type="spellStart"/>
      <w:r w:rsidRPr="00EA5B24">
        <w:t>Ubiquitous</w:t>
      </w:r>
      <w:proofErr w:type="spellEnd"/>
      <w:r w:rsidRPr="00EA5B24">
        <w:t xml:space="preserve"> Language der Applikation </w:t>
      </w:r>
      <w:proofErr w:type="spellStart"/>
      <w:r w:rsidRPr="00EA5B24">
        <w:t>Taskitory</w:t>
      </w:r>
      <w:proofErr w:type="spellEnd"/>
      <w:r w:rsidRPr="00EA5B24">
        <w:t xml:space="preserve"> umfasst die folgenden Be</w:t>
      </w:r>
      <w:r w:rsidRPr="00EA5B24">
        <w:softHyphen/>
        <w:t>griffe für das Be</w:t>
      </w:r>
      <w:r w:rsidRPr="00EA5B24">
        <w:softHyphen/>
      </w:r>
      <w:r w:rsidR="00850A61">
        <w:softHyphen/>
      </w:r>
      <w:r w:rsidRPr="00EA5B24">
        <w:t>schreiben technischer Objekte, Konzepte und Regeln für die Implementierung der App</w:t>
      </w:r>
      <w:r w:rsidRPr="00EA5B24">
        <w:softHyphen/>
        <w:t>li</w:t>
      </w:r>
      <w:r w:rsidRPr="00EA5B24">
        <w:softHyphen/>
      </w:r>
      <w:r w:rsidR="00850A61">
        <w:softHyphen/>
      </w:r>
      <w:r w:rsidRPr="00EA5B24">
        <w:t>kation:</w:t>
      </w:r>
    </w:p>
    <w:p w14:paraId="60067594" w14:textId="3E1648C7" w:rsidR="00B347DF" w:rsidRPr="00011D8E" w:rsidRDefault="00A608CD" w:rsidP="00A608CD">
      <w:pPr>
        <w:pStyle w:val="Block"/>
        <w:keepNext/>
        <w:numPr>
          <w:ilvl w:val="0"/>
          <w:numId w:val="45"/>
        </w:numPr>
        <w:spacing w:before="120" w:after="0"/>
        <w:ind w:hanging="720"/>
        <w:rPr>
          <w:u w:val="single"/>
        </w:rPr>
      </w:pPr>
      <w:r w:rsidRPr="00011D8E">
        <w:rPr>
          <w:u w:val="single"/>
        </w:rPr>
        <w:lastRenderedPageBreak/>
        <w:t>Backend</w:t>
      </w:r>
    </w:p>
    <w:p w14:paraId="45767767" w14:textId="6CCAB5CB" w:rsidR="008E368A" w:rsidRDefault="00850A61" w:rsidP="00A608CD">
      <w:pPr>
        <w:pStyle w:val="Block"/>
      </w:pPr>
      <w:r>
        <w:t xml:space="preserve">Der Begriff </w:t>
      </w:r>
      <w:r w:rsidR="008E368A">
        <w:t>„</w:t>
      </w:r>
      <w:r>
        <w:t>Backend</w:t>
      </w:r>
      <w:r w:rsidR="008E368A">
        <w:t>“</w:t>
      </w:r>
      <w:r>
        <w:t xml:space="preserve"> meint im Umfeld der Applikation </w:t>
      </w:r>
      <w:proofErr w:type="spellStart"/>
      <w:r>
        <w:t>Taskitory</w:t>
      </w:r>
      <w:proofErr w:type="spellEnd"/>
      <w:r>
        <w:t xml:space="preserve"> die Java-Anwendung, in der die Geschäftslogik, die Datenbank- und IAM-Anbindung sowie die REST-Schnitt</w:t>
      </w:r>
      <w:r w:rsidR="008E368A">
        <w:softHyphen/>
      </w:r>
      <w:r>
        <w:t>stel</w:t>
      </w:r>
      <w:r w:rsidR="008E368A">
        <w:softHyphen/>
      </w:r>
      <w:r>
        <w:t>le</w:t>
      </w:r>
      <w:r w:rsidR="008E368A">
        <w:t xml:space="preserve"> der Applikation </w:t>
      </w:r>
      <w:proofErr w:type="spellStart"/>
      <w:r w:rsidR="008E368A">
        <w:t>Taskitory</w:t>
      </w:r>
      <w:proofErr w:type="spellEnd"/>
      <w:r w:rsidR="008E368A">
        <w:t xml:space="preserve"> implementiert ist. Das steht im Widerspruch zu der ei</w:t>
      </w:r>
      <w:r w:rsidR="008E368A">
        <w:softHyphen/>
        <w:t>gent</w:t>
      </w:r>
      <w:r w:rsidR="008E368A">
        <w:softHyphen/>
        <w:t>li</w:t>
      </w:r>
      <w:r w:rsidR="008E368A">
        <w:softHyphen/>
        <w:t>chen Bedeutung des Begriffs, da Benutzer direkt auf das Backend zugreifen. Alle anderen Funk</w:t>
      </w:r>
      <w:r w:rsidR="008E368A">
        <w:softHyphen/>
        <w:t xml:space="preserve">tionen sind jedoch typisch für ein Backend. Wenn zukünftig die Applikation </w:t>
      </w:r>
      <w:proofErr w:type="spellStart"/>
      <w:r w:rsidR="008E368A">
        <w:t>Tas</w:t>
      </w:r>
      <w:r w:rsidR="008E368A">
        <w:softHyphen/>
        <w:t>ki</w:t>
      </w:r>
      <w:r w:rsidR="008E368A">
        <w:softHyphen/>
        <w:t>to</w:t>
      </w:r>
      <w:r w:rsidR="008E368A">
        <w:softHyphen/>
        <w:t>ry</w:t>
      </w:r>
      <w:proofErr w:type="spellEnd"/>
      <w:r w:rsidR="008E368A">
        <w:t xml:space="preserve"> durch ein Frontend mit GUI erweitert wird, kann auch der Zugriff der Benutzer auf das Back</w:t>
      </w:r>
      <w:r w:rsidR="008E368A">
        <w:softHyphen/>
        <w:t>end verhindert werden. Dann handelt es sich um ein echtes Backend.</w:t>
      </w:r>
    </w:p>
    <w:p w14:paraId="0920DDEC" w14:textId="25C953F0" w:rsidR="008E368A" w:rsidRPr="00555BF9" w:rsidRDefault="00555BF9" w:rsidP="00A608CD">
      <w:pPr>
        <w:pStyle w:val="Block"/>
        <w:keepNext/>
        <w:numPr>
          <w:ilvl w:val="0"/>
          <w:numId w:val="45"/>
        </w:numPr>
        <w:spacing w:before="120" w:after="0"/>
        <w:ind w:hanging="720"/>
        <w:rPr>
          <w:u w:val="single"/>
        </w:rPr>
      </w:pPr>
      <w:proofErr w:type="spellStart"/>
      <w:r w:rsidRPr="00011D8E">
        <w:rPr>
          <w:u w:val="single"/>
        </w:rPr>
        <w:t>Representational</w:t>
      </w:r>
      <w:proofErr w:type="spellEnd"/>
      <w:r w:rsidRPr="00555BF9">
        <w:rPr>
          <w:u w:val="single"/>
        </w:rPr>
        <w:t xml:space="preserve"> </w:t>
      </w:r>
      <w:r w:rsidRPr="00011D8E">
        <w:rPr>
          <w:u w:val="single"/>
        </w:rPr>
        <w:t>State Transfer</w:t>
      </w:r>
      <w:r w:rsidRPr="00555BF9">
        <w:rPr>
          <w:u w:val="single"/>
        </w:rPr>
        <w:t xml:space="preserve"> (</w:t>
      </w:r>
      <w:r w:rsidR="008E368A" w:rsidRPr="00555BF9">
        <w:rPr>
          <w:u w:val="single"/>
        </w:rPr>
        <w:t>REST</w:t>
      </w:r>
      <w:r w:rsidRPr="00555BF9">
        <w:rPr>
          <w:u w:val="single"/>
        </w:rPr>
        <w:t>)</w:t>
      </w:r>
    </w:p>
    <w:p w14:paraId="0672DB22" w14:textId="5B1C55B3" w:rsidR="00011D8E" w:rsidRDefault="00011D8E" w:rsidP="00011D8E">
      <w:pPr>
        <w:pStyle w:val="Block"/>
      </w:pPr>
      <w:proofErr w:type="spellStart"/>
      <w:r w:rsidRPr="00011D8E">
        <w:t>Representational</w:t>
      </w:r>
      <w:proofErr w:type="spellEnd"/>
      <w:r>
        <w:t xml:space="preserve"> </w:t>
      </w:r>
      <w:r w:rsidRPr="00011D8E">
        <w:t>State Transfer (REST) ist</w:t>
      </w:r>
      <w:r>
        <w:t xml:space="preserve"> </w:t>
      </w:r>
      <w:r w:rsidRPr="00011D8E">
        <w:t>ein </w:t>
      </w:r>
      <w:r w:rsidR="00213379">
        <w:t>Konzept für die</w:t>
      </w:r>
      <w:r>
        <w:t xml:space="preserve"> </w:t>
      </w:r>
      <w:r w:rsidR="00213379">
        <w:t>A</w:t>
      </w:r>
      <w:r>
        <w:t>rchitektur von verteilten Soft</w:t>
      </w:r>
      <w:r w:rsidR="003719AD">
        <w:softHyphen/>
      </w:r>
      <w:r>
        <w:t>ware-Systemen</w:t>
      </w:r>
      <w:r w:rsidRPr="00011D8E">
        <w:t xml:space="preserve">. </w:t>
      </w:r>
      <w:r w:rsidR="008E13D9">
        <w:t>Ein REST-Service stellt Hypermedia-Ressourcen über HTTP im In</w:t>
      </w:r>
      <w:r w:rsidR="003719AD">
        <w:softHyphen/>
      </w:r>
      <w:r w:rsidR="008E13D9">
        <w:t>ter</w:t>
      </w:r>
      <w:r w:rsidR="003719AD">
        <w:softHyphen/>
      </w:r>
      <w:r w:rsidR="008E13D9">
        <w:t>net zur Verfügung. Hypermedia-Ressourcen sind Informationen, die nicht auf ein Medium fest</w:t>
      </w:r>
      <w:r w:rsidR="003719AD">
        <w:softHyphen/>
      </w:r>
      <w:r w:rsidR="008E13D9">
        <w:t>gelegt sind und sich aus mehreren per Hyperlink verbundenen Daten-Objekten zu</w:t>
      </w:r>
      <w:r w:rsidR="003719AD">
        <w:softHyphen/>
      </w:r>
      <w:r w:rsidR="008E13D9">
        <w:t>sam</w:t>
      </w:r>
      <w:r w:rsidR="003719AD">
        <w:softHyphen/>
      </w:r>
      <w:r w:rsidR="008E13D9">
        <w:t xml:space="preserve">mensetzen. Eine solche Ressource wird über </w:t>
      </w:r>
      <w:r w:rsidR="003719AD">
        <w:t>eine global eindeutige Adresse und eine Zu</w:t>
      </w:r>
      <w:r w:rsidR="003719AD">
        <w:softHyphen/>
        <w:t>griffsmethode (HTTP-Verben) zugänglich gemacht.</w:t>
      </w:r>
    </w:p>
    <w:p w14:paraId="31E6DFBA" w14:textId="29D8140B" w:rsidR="00B347DF" w:rsidRPr="00555BF9" w:rsidRDefault="00555BF9" w:rsidP="00A608CD">
      <w:pPr>
        <w:pStyle w:val="Block"/>
        <w:keepNext/>
        <w:numPr>
          <w:ilvl w:val="0"/>
          <w:numId w:val="45"/>
        </w:numPr>
        <w:spacing w:before="120" w:after="0"/>
        <w:ind w:hanging="720"/>
        <w:rPr>
          <w:u w:val="single"/>
        </w:rPr>
      </w:pPr>
      <w:r w:rsidRPr="00555BF9">
        <w:rPr>
          <w:u w:val="single"/>
        </w:rPr>
        <w:t xml:space="preserve">Java </w:t>
      </w:r>
      <w:proofErr w:type="spellStart"/>
      <w:r w:rsidRPr="00555BF9">
        <w:rPr>
          <w:u w:val="single"/>
        </w:rPr>
        <w:t>Persistence</w:t>
      </w:r>
      <w:proofErr w:type="spellEnd"/>
      <w:r w:rsidRPr="00555BF9">
        <w:rPr>
          <w:u w:val="single"/>
        </w:rPr>
        <w:t xml:space="preserve"> API</w:t>
      </w:r>
      <w:r w:rsidRPr="00555BF9">
        <w:rPr>
          <w:u w:val="single"/>
        </w:rPr>
        <w:t xml:space="preserve"> (</w:t>
      </w:r>
      <w:r w:rsidR="00B347DF" w:rsidRPr="00555BF9">
        <w:rPr>
          <w:u w:val="single"/>
        </w:rPr>
        <w:t>JPA</w:t>
      </w:r>
      <w:r w:rsidRPr="00555BF9">
        <w:rPr>
          <w:u w:val="single"/>
        </w:rPr>
        <w:t>)</w:t>
      </w:r>
    </w:p>
    <w:p w14:paraId="19E440A5" w14:textId="196DE337" w:rsidR="00A608CD" w:rsidRPr="00EA5B24" w:rsidRDefault="003719AD" w:rsidP="00A608CD">
      <w:pPr>
        <w:pStyle w:val="Block"/>
      </w:pPr>
      <w:r w:rsidRPr="003719AD">
        <w:t xml:space="preserve">Die „Java </w:t>
      </w:r>
      <w:proofErr w:type="spellStart"/>
      <w:r w:rsidRPr="003719AD">
        <w:t>Persistence</w:t>
      </w:r>
      <w:proofErr w:type="spellEnd"/>
      <w:r w:rsidRPr="003719AD">
        <w:t xml:space="preserve"> API“ (JPA) ist ein de </w:t>
      </w:r>
      <w:proofErr w:type="spellStart"/>
      <w:r w:rsidRPr="003719AD">
        <w:t>fakto</w:t>
      </w:r>
      <w:proofErr w:type="spellEnd"/>
      <w:r w:rsidRPr="003719AD">
        <w:t xml:space="preserve"> Standard für die Integration </w:t>
      </w:r>
      <w:r>
        <w:t>verschiedener</w:t>
      </w:r>
      <w:r w:rsidRPr="003719AD">
        <w:t xml:space="preserve"> Da</w:t>
      </w:r>
      <w:r w:rsidR="00555BF9">
        <w:softHyphen/>
      </w:r>
      <w:r w:rsidRPr="003719AD">
        <w:softHyphen/>
        <w:t>ten</w:t>
      </w:r>
      <w:r w:rsidRPr="003719AD">
        <w:softHyphen/>
        <w:t>bank</w:t>
      </w:r>
      <w:r>
        <w:t>en</w:t>
      </w:r>
      <w:r w:rsidRPr="003719AD">
        <w:t xml:space="preserve"> in eine Java-Applikation. </w:t>
      </w:r>
      <w:r>
        <w:t xml:space="preserve">Durch das Konzept </w:t>
      </w:r>
      <w:r w:rsidR="00555BF9">
        <w:t>vom Objektrelationalen Map</w:t>
      </w:r>
      <w:r w:rsidR="00555BF9">
        <w:softHyphen/>
        <w:t>ping (OR-Mapping) können in einer Applikation erzeugte Objekte ohne großen Pro</w:t>
      </w:r>
      <w:r w:rsidR="00555BF9">
        <w:softHyphen/>
        <w:t>gram</w:t>
      </w:r>
      <w:r w:rsidR="00555BF9">
        <w:softHyphen/>
        <w:t>mieraufwand direkt in einer Datenbank persistiert werden.</w:t>
      </w:r>
    </w:p>
    <w:p w14:paraId="1FE65638" w14:textId="15347E11" w:rsidR="00DE4621" w:rsidRPr="00011D8E" w:rsidRDefault="008E368A" w:rsidP="00A608CD">
      <w:pPr>
        <w:pStyle w:val="Block"/>
        <w:keepNext/>
        <w:numPr>
          <w:ilvl w:val="0"/>
          <w:numId w:val="45"/>
        </w:numPr>
        <w:spacing w:before="120" w:after="0"/>
        <w:ind w:hanging="720"/>
        <w:rPr>
          <w:u w:val="single"/>
        </w:rPr>
      </w:pPr>
      <w:r w:rsidRPr="00011D8E">
        <w:rPr>
          <w:u w:val="single"/>
        </w:rPr>
        <w:t>IAM</w:t>
      </w:r>
      <w:r w:rsidRPr="00011D8E">
        <w:rPr>
          <w:u w:val="single"/>
        </w:rPr>
        <w:t>-/</w:t>
      </w:r>
      <w:proofErr w:type="spellStart"/>
      <w:r w:rsidR="00DE4621" w:rsidRPr="00011D8E">
        <w:rPr>
          <w:u w:val="single"/>
        </w:rPr>
        <w:t>Keycloak</w:t>
      </w:r>
      <w:proofErr w:type="spellEnd"/>
      <w:r w:rsidR="00DE4621" w:rsidRPr="00011D8E">
        <w:rPr>
          <w:u w:val="single"/>
        </w:rPr>
        <w:t>-Server</w:t>
      </w:r>
    </w:p>
    <w:p w14:paraId="4C7C7862" w14:textId="2B05B56A" w:rsidR="00A608CD" w:rsidRDefault="00555BF9" w:rsidP="00A608CD">
      <w:pPr>
        <w:pStyle w:val="Block"/>
      </w:pPr>
      <w:r w:rsidRPr="00555BF9">
        <w:t>Unter Identity und Access Management (IAM) w</w:t>
      </w:r>
      <w:r>
        <w:t>e</w:t>
      </w:r>
      <w:r w:rsidRPr="00555BF9">
        <w:t xml:space="preserve">rden allgemein die </w:t>
      </w:r>
      <w:r>
        <w:t>Techniken ver</w:t>
      </w:r>
      <w:r w:rsidR="00326545">
        <w:softHyphen/>
      </w:r>
      <w:r>
        <w:t>stan</w:t>
      </w:r>
      <w:r w:rsidR="00326545">
        <w:softHyphen/>
      </w:r>
      <w:r>
        <w:t>den, mit denen Benutzer einer Software-Applikation authentifiziert und autorisiert wer</w:t>
      </w:r>
      <w:r w:rsidR="00326545">
        <w:softHyphen/>
      </w:r>
      <w:r>
        <w:t>den. Das umfasst die Konfiguration von Authentifizierungs- sowie Au</w:t>
      </w:r>
      <w:r w:rsidR="00326545">
        <w:softHyphen/>
      </w:r>
      <w:r>
        <w:t>to</w:t>
      </w:r>
      <w:r w:rsidR="00326545">
        <w:softHyphen/>
      </w:r>
      <w:r>
        <w:t>ri</w:t>
      </w:r>
      <w:r w:rsidR="00326545">
        <w:softHyphen/>
      </w:r>
      <w:r>
        <w:t>sie</w:t>
      </w:r>
      <w:r w:rsidR="00326545">
        <w:softHyphen/>
      </w:r>
      <w:r>
        <w:t>rungs</w:t>
      </w:r>
      <w:r w:rsidR="00326545">
        <w:softHyphen/>
      </w:r>
      <w:r>
        <w:t>me</w:t>
      </w:r>
      <w:r w:rsidR="00326545">
        <w:softHyphen/>
      </w:r>
      <w:r>
        <w:t>tho</w:t>
      </w:r>
      <w:r w:rsidR="00326545">
        <w:softHyphen/>
      </w:r>
      <w:r>
        <w:t xml:space="preserve">den, Rechtegruppen </w:t>
      </w:r>
      <w:proofErr w:type="spellStart"/>
      <w:r>
        <w:t>uvm</w:t>
      </w:r>
      <w:proofErr w:type="spellEnd"/>
      <w:r>
        <w:t>.</w:t>
      </w:r>
    </w:p>
    <w:p w14:paraId="776FA6FE" w14:textId="098FEEAA" w:rsidR="00555BF9" w:rsidRPr="00555BF9" w:rsidRDefault="00555BF9" w:rsidP="00A608CD">
      <w:pPr>
        <w:pStyle w:val="Block"/>
      </w:pPr>
      <w:r>
        <w:t xml:space="preserve">Mit IAM-Server ist im Kontext der Applikation </w:t>
      </w:r>
      <w:proofErr w:type="spellStart"/>
      <w:r>
        <w:t>Taskitory</w:t>
      </w:r>
      <w:proofErr w:type="spellEnd"/>
      <w:r>
        <w:t xml:space="preserve"> einer Anwendung gemeint, die </w:t>
      </w:r>
      <w:r w:rsidR="00326545">
        <w:t>die</w:t>
      </w:r>
      <w:r w:rsidR="00326545">
        <w:softHyphen/>
        <w:t xml:space="preserve">se IAM-Funktionen für eine andere Applikation übernimmt. Für die Applikation </w:t>
      </w:r>
      <w:proofErr w:type="spellStart"/>
      <w:r w:rsidR="00326545">
        <w:t>Tas</w:t>
      </w:r>
      <w:r w:rsidR="00326545">
        <w:softHyphen/>
        <w:t>ki</w:t>
      </w:r>
      <w:r w:rsidR="00326545">
        <w:softHyphen/>
        <w:t>to</w:t>
      </w:r>
      <w:r w:rsidR="00326545">
        <w:softHyphen/>
        <w:t>ry</w:t>
      </w:r>
      <w:proofErr w:type="spellEnd"/>
      <w:r w:rsidR="00326545">
        <w:t xml:space="preserve"> wird dabei konkret die Applikation „</w:t>
      </w:r>
      <w:proofErr w:type="spellStart"/>
      <w:r w:rsidR="00326545">
        <w:t>Keycloak</w:t>
      </w:r>
      <w:proofErr w:type="spellEnd"/>
      <w:r w:rsidR="00326545">
        <w:t>“ verwendet. Diese Applikation spei</w:t>
      </w:r>
      <w:r w:rsidR="00326545">
        <w:softHyphen/>
        <w:t>chert ihre Daten in der gleichen Datenbank, in der auch das Backend Daten persistiert.</w:t>
      </w:r>
    </w:p>
    <w:p w14:paraId="6F05FA2A" w14:textId="59A67F0C" w:rsidR="00B347DF" w:rsidRPr="00011D8E" w:rsidRDefault="00011D8E" w:rsidP="00A608CD">
      <w:pPr>
        <w:pStyle w:val="Block"/>
        <w:keepNext/>
        <w:numPr>
          <w:ilvl w:val="0"/>
          <w:numId w:val="45"/>
        </w:numPr>
        <w:spacing w:before="120" w:after="0"/>
        <w:ind w:hanging="720"/>
        <w:rPr>
          <w:u w:val="single"/>
        </w:rPr>
      </w:pPr>
      <w:r w:rsidRPr="00011D8E">
        <w:rPr>
          <w:u w:val="single"/>
        </w:rPr>
        <w:lastRenderedPageBreak/>
        <w:t>Datenbank</w:t>
      </w:r>
      <w:r w:rsidRPr="00011D8E">
        <w:rPr>
          <w:u w:val="single"/>
        </w:rPr>
        <w:t>/</w:t>
      </w:r>
      <w:proofErr w:type="spellStart"/>
      <w:r w:rsidR="00B347DF" w:rsidRPr="00011D8E">
        <w:rPr>
          <w:u w:val="single"/>
        </w:rPr>
        <w:t>Postgresql</w:t>
      </w:r>
      <w:proofErr w:type="spellEnd"/>
    </w:p>
    <w:p w14:paraId="3398B80F" w14:textId="09BB6540" w:rsidR="00A608CD" w:rsidRDefault="00326545" w:rsidP="00A608CD">
      <w:pPr>
        <w:pStyle w:val="Block"/>
      </w:pPr>
      <w:r>
        <w:t>Eine Datenbank ist eine Software-Anwendung, die für die persistente Speicherung von Da</w:t>
      </w:r>
      <w:r w:rsidR="00CC63BF">
        <w:softHyphen/>
      </w:r>
      <w:r>
        <w:t>ten verwendet wird. Die Daten werden dabei hauptsächlich von anderen An</w:t>
      </w:r>
      <w:r w:rsidR="00CC63BF">
        <w:softHyphen/>
      </w:r>
      <w:r>
        <w:t>wen</w:t>
      </w:r>
      <w:r w:rsidR="00CC63BF">
        <w:softHyphen/>
      </w:r>
      <w:r>
        <w:t>dun</w:t>
      </w:r>
      <w:r w:rsidR="00CC63BF">
        <w:softHyphen/>
      </w:r>
      <w:r>
        <w:t>gen zur Verfügung gestellt.</w:t>
      </w:r>
      <w:r w:rsidR="00CC63BF">
        <w:t xml:space="preserve"> Mit der Datenbank-Sprache SQL können die Datenbestände ei</w:t>
      </w:r>
      <w:r w:rsidR="00CC63BF">
        <w:softHyphen/>
        <w:t>ner Datenbank erweitert, verkleinert und bearbeitet werden.</w:t>
      </w:r>
    </w:p>
    <w:p w14:paraId="7A68AFEB" w14:textId="16BA4B04" w:rsidR="00326545" w:rsidRDefault="00326545" w:rsidP="00A608CD">
      <w:pPr>
        <w:pStyle w:val="Block"/>
        <w:rPr>
          <w:color w:val="FF0000"/>
        </w:rPr>
      </w:pPr>
      <w:r>
        <w:t>Da</w:t>
      </w:r>
      <w:r w:rsidR="00CC63BF">
        <w:softHyphen/>
      </w:r>
      <w:r>
        <w:t>tenbanken haben integrierte IAM-Funktionen</w:t>
      </w:r>
      <w:r w:rsidR="00CC63BF">
        <w:t xml:space="preserve">, </w:t>
      </w:r>
      <w:r>
        <w:t>die den Zugriff von Client-An</w:t>
      </w:r>
      <w:r w:rsidR="00CC63BF">
        <w:softHyphen/>
      </w:r>
      <w:r>
        <w:t>wen</w:t>
      </w:r>
      <w:r w:rsidR="00CC63BF">
        <w:softHyphen/>
      </w:r>
      <w:r>
        <w:t>dun</w:t>
      </w:r>
      <w:r w:rsidR="00CC63BF">
        <w:softHyphen/>
      </w:r>
      <w:r>
        <w:t xml:space="preserve">gen auf den Datenbestand verwehren. </w:t>
      </w:r>
      <w:r w:rsidRPr="00CC63BF">
        <w:rPr>
          <w:color w:val="FF0000"/>
        </w:rPr>
        <w:t xml:space="preserve">Für die Applikation </w:t>
      </w:r>
      <w:proofErr w:type="spellStart"/>
      <w:r w:rsidRPr="00CC63BF">
        <w:rPr>
          <w:color w:val="FF0000"/>
        </w:rPr>
        <w:t>Taskitory</w:t>
      </w:r>
      <w:proofErr w:type="spellEnd"/>
      <w:r w:rsidRPr="00CC63BF">
        <w:rPr>
          <w:color w:val="FF0000"/>
        </w:rPr>
        <w:t xml:space="preserve"> ist </w:t>
      </w:r>
      <w:r w:rsidR="00CC63BF" w:rsidRPr="00CC63BF">
        <w:rPr>
          <w:color w:val="FF0000"/>
        </w:rPr>
        <w:t>wurde jeweils ein Kon</w:t>
      </w:r>
      <w:r w:rsidR="00CC63BF">
        <w:rPr>
          <w:color w:val="FF0000"/>
        </w:rPr>
        <w:softHyphen/>
      </w:r>
      <w:r w:rsidR="00CC63BF" w:rsidRPr="00CC63BF">
        <w:rPr>
          <w:color w:val="FF0000"/>
        </w:rPr>
        <w:t>to für die Backend-Anwendung und den IAM-Server angelegt.</w:t>
      </w:r>
    </w:p>
    <w:p w14:paraId="35BCFA77" w14:textId="1D76075F" w:rsidR="00CC63BF" w:rsidRPr="009417C2" w:rsidRDefault="00CC63BF" w:rsidP="00A608CD">
      <w:pPr>
        <w:pStyle w:val="Block"/>
        <w:rPr>
          <w:color w:val="FF0000"/>
        </w:rPr>
      </w:pPr>
      <w:proofErr w:type="spellStart"/>
      <w:r w:rsidRPr="009417C2">
        <w:rPr>
          <w:color w:val="FF0000"/>
        </w:rPr>
        <w:t>Todo</w:t>
      </w:r>
      <w:proofErr w:type="spellEnd"/>
      <w:r w:rsidRPr="009417C2">
        <w:rPr>
          <w:color w:val="FF0000"/>
        </w:rPr>
        <w:t xml:space="preserve"> </w:t>
      </w:r>
      <w:r w:rsidRPr="00CC63BF">
        <w:rPr>
          <w:color w:val="FF0000"/>
        </w:rPr>
        <w:sym w:font="Wingdings" w:char="F0E0"/>
      </w:r>
      <w:r w:rsidRPr="009417C2">
        <w:rPr>
          <w:color w:val="FF0000"/>
        </w:rPr>
        <w:t xml:space="preserve"> </w:t>
      </w:r>
      <w:r w:rsidR="009417C2" w:rsidRPr="009417C2">
        <w:rPr>
          <w:color w:val="FF0000"/>
        </w:rPr>
        <w:t xml:space="preserve">DB </w:t>
      </w:r>
      <w:proofErr w:type="spellStart"/>
      <w:r w:rsidRPr="009417C2">
        <w:rPr>
          <w:color w:val="FF0000"/>
        </w:rPr>
        <w:t>account</w:t>
      </w:r>
      <w:proofErr w:type="spellEnd"/>
      <w:r w:rsidRPr="009417C2">
        <w:rPr>
          <w:color w:val="FF0000"/>
        </w:rPr>
        <w:t xml:space="preserve"> für IAM Server anlegen</w:t>
      </w:r>
    </w:p>
    <w:p w14:paraId="42B3EFCF" w14:textId="380088D1" w:rsidR="00CC63BF" w:rsidRPr="00CC63BF" w:rsidRDefault="00CC63BF" w:rsidP="00A608CD">
      <w:pPr>
        <w:pStyle w:val="Block"/>
        <w:rPr>
          <w:color w:val="000000" w:themeColor="text1"/>
        </w:rPr>
      </w:pPr>
      <w:r w:rsidRPr="00CC63BF">
        <w:rPr>
          <w:color w:val="000000" w:themeColor="text1"/>
        </w:rPr>
        <w:t xml:space="preserve">Für die </w:t>
      </w:r>
      <w:proofErr w:type="spellStart"/>
      <w:r w:rsidRPr="00CC63BF">
        <w:rPr>
          <w:color w:val="000000" w:themeColor="text1"/>
        </w:rPr>
        <w:t>Applikaiton</w:t>
      </w:r>
      <w:proofErr w:type="spellEnd"/>
      <w:r w:rsidRPr="00CC63BF">
        <w:rPr>
          <w:color w:val="000000" w:themeColor="text1"/>
        </w:rPr>
        <w:t xml:space="preserve"> </w:t>
      </w:r>
      <w:proofErr w:type="spellStart"/>
      <w:r w:rsidRPr="00CC63BF">
        <w:rPr>
          <w:color w:val="000000" w:themeColor="text1"/>
        </w:rPr>
        <w:t>Taskitory</w:t>
      </w:r>
      <w:proofErr w:type="spellEnd"/>
      <w:r w:rsidRPr="00CC63BF">
        <w:rPr>
          <w:color w:val="000000" w:themeColor="text1"/>
        </w:rPr>
        <w:t xml:space="preserve"> wird eine </w:t>
      </w:r>
      <w:proofErr w:type="spellStart"/>
      <w:r>
        <w:rPr>
          <w:color w:val="000000" w:themeColor="text1"/>
        </w:rPr>
        <w:t>Postgresql</w:t>
      </w:r>
      <w:proofErr w:type="spellEnd"/>
      <w:r>
        <w:rPr>
          <w:color w:val="000000" w:themeColor="text1"/>
        </w:rPr>
        <w:t>-</w:t>
      </w:r>
      <w:r w:rsidRPr="00CC63BF">
        <w:rPr>
          <w:color w:val="000000" w:themeColor="text1"/>
        </w:rPr>
        <w:t>Daten</w:t>
      </w:r>
      <w:r>
        <w:rPr>
          <w:color w:val="000000" w:themeColor="text1"/>
        </w:rPr>
        <w:t xml:space="preserve">bank verwendet. </w:t>
      </w:r>
      <w:proofErr w:type="spellStart"/>
      <w:r>
        <w:rPr>
          <w:color w:val="000000" w:themeColor="text1"/>
        </w:rPr>
        <w:t>Postgresql</w:t>
      </w:r>
      <w:proofErr w:type="spellEnd"/>
      <w:r>
        <w:rPr>
          <w:color w:val="000000" w:themeColor="text1"/>
        </w:rPr>
        <w:t xml:space="preserve"> ist eine umfangreiche Open Source Anwendung mit allen notwendigen Funk</w:t>
      </w:r>
      <w:r>
        <w:rPr>
          <w:color w:val="000000" w:themeColor="text1"/>
        </w:rPr>
        <w:softHyphen/>
        <w:t>tio</w:t>
      </w:r>
      <w:r>
        <w:rPr>
          <w:color w:val="000000" w:themeColor="text1"/>
        </w:rPr>
        <w:softHyphen/>
        <w:t>nen.</w:t>
      </w:r>
    </w:p>
    <w:p w14:paraId="07092F40" w14:textId="35DCCEA5" w:rsidR="00B347DF" w:rsidRPr="00011D8E" w:rsidRDefault="00B347DF" w:rsidP="00A608CD">
      <w:pPr>
        <w:pStyle w:val="Block"/>
        <w:keepNext/>
        <w:numPr>
          <w:ilvl w:val="0"/>
          <w:numId w:val="45"/>
        </w:numPr>
        <w:spacing w:before="120" w:after="0"/>
        <w:ind w:hanging="720"/>
        <w:rPr>
          <w:u w:val="single"/>
        </w:rPr>
      </w:pPr>
      <w:r w:rsidRPr="00011D8E">
        <w:rPr>
          <w:u w:val="single"/>
        </w:rPr>
        <w:t>Docker</w:t>
      </w:r>
      <w:r w:rsidR="00A608CD" w:rsidRPr="00011D8E">
        <w:rPr>
          <w:u w:val="single"/>
        </w:rPr>
        <w:t>-C</w:t>
      </w:r>
      <w:r w:rsidRPr="00011D8E">
        <w:rPr>
          <w:u w:val="single"/>
        </w:rPr>
        <w:t>ontainer</w:t>
      </w:r>
    </w:p>
    <w:p w14:paraId="72F0632F" w14:textId="3377C105" w:rsidR="00A608CD" w:rsidRDefault="00923AEE" w:rsidP="00A608CD">
      <w:pPr>
        <w:pStyle w:val="Block"/>
      </w:pPr>
      <w:r>
        <w:t>Docker ist eine Software-Applikation, mit der andere Software-Applikationen in „Con</w:t>
      </w:r>
      <w:r w:rsidR="000E448B">
        <w:softHyphen/>
      </w:r>
      <w:r>
        <w:t>tai</w:t>
      </w:r>
      <w:r w:rsidR="000E448B">
        <w:softHyphen/>
      </w:r>
      <w:r>
        <w:t>nern“ betrieben werden können. Diese Container stellen eine Umgebung da, in der eine Soft</w:t>
      </w:r>
      <w:r w:rsidR="00782584">
        <w:softHyphen/>
      </w:r>
      <w:r w:rsidR="000E448B">
        <w:softHyphen/>
      </w:r>
      <w:r>
        <w:t xml:space="preserve">ware-Applikation betrieben wird. </w:t>
      </w:r>
      <w:r w:rsidR="000E448B">
        <w:t>Docker-Container werden durch ein „</w:t>
      </w:r>
      <w:proofErr w:type="spellStart"/>
      <w:r w:rsidR="000E448B">
        <w:t>Dockerfile</w:t>
      </w:r>
      <w:proofErr w:type="spellEnd"/>
      <w:r w:rsidR="000E448B">
        <w:t>“ be</w:t>
      </w:r>
      <w:r w:rsidR="000E448B">
        <w:softHyphen/>
      </w:r>
      <w:r w:rsidR="00782584">
        <w:softHyphen/>
      </w:r>
      <w:r w:rsidR="000E448B">
        <w:t>schrieben</w:t>
      </w:r>
      <w:r w:rsidR="000E448B">
        <w:t>, das</w:t>
      </w:r>
      <w:r>
        <w:t xml:space="preserve"> konfiguriert und auf verschiedenen Computern exakt wiederhergestellt wer</w:t>
      </w:r>
      <w:r w:rsidR="00782584">
        <w:softHyphen/>
      </w:r>
      <w:r w:rsidR="000E448B">
        <w:softHyphen/>
      </w:r>
      <w:r>
        <w:t>den</w:t>
      </w:r>
      <w:r w:rsidR="000E448B">
        <w:t xml:space="preserve"> kann</w:t>
      </w:r>
      <w:r>
        <w:t>. Dadurch können ganze Applikationen schnell auf andere Server bewegt und wie</w:t>
      </w:r>
      <w:r w:rsidR="000E448B">
        <w:softHyphen/>
      </w:r>
      <w:r w:rsidR="00782584">
        <w:softHyphen/>
      </w:r>
      <w:r>
        <w:t>der hergestellt werden. Um den</w:t>
      </w:r>
      <w:r w:rsidR="000E448B">
        <w:t xml:space="preserve"> </w:t>
      </w:r>
      <w:r>
        <w:t xml:space="preserve">Zustand einer Applikation </w:t>
      </w:r>
      <w:r w:rsidR="000E448B">
        <w:t>zu</w:t>
      </w:r>
      <w:r>
        <w:t xml:space="preserve"> speichern </w:t>
      </w:r>
      <w:r w:rsidR="000E448B">
        <w:t>und in einem neu</w:t>
      </w:r>
      <w:r w:rsidR="00782584">
        <w:softHyphen/>
      </w:r>
      <w:r w:rsidR="000E448B">
        <w:t xml:space="preserve">en Container wieder herzustellen, </w:t>
      </w:r>
      <w:r>
        <w:t>können „</w:t>
      </w:r>
      <w:proofErr w:type="spellStart"/>
      <w:r>
        <w:t>Volumes</w:t>
      </w:r>
      <w:proofErr w:type="spellEnd"/>
      <w:r>
        <w:t>“ eingebunden werden</w:t>
      </w:r>
      <w:r w:rsidR="000E448B">
        <w:t xml:space="preserve">. </w:t>
      </w:r>
      <w:proofErr w:type="spellStart"/>
      <w:r w:rsidR="000E448B">
        <w:t>Volumes</w:t>
      </w:r>
      <w:proofErr w:type="spellEnd"/>
      <w:r w:rsidR="000E448B">
        <w:t xml:space="preserve"> sind Datei-Ordner, die die den Zustand repräsentierenden Dateien beinhalten.</w:t>
      </w:r>
    </w:p>
    <w:p w14:paraId="08FA57DB" w14:textId="7EB3DCAC" w:rsidR="00B347DF" w:rsidRPr="00011D8E" w:rsidRDefault="00B347DF" w:rsidP="00A608CD">
      <w:pPr>
        <w:pStyle w:val="Block"/>
        <w:keepNext/>
        <w:numPr>
          <w:ilvl w:val="0"/>
          <w:numId w:val="45"/>
        </w:numPr>
        <w:spacing w:before="120" w:after="0"/>
        <w:ind w:hanging="720"/>
        <w:rPr>
          <w:u w:val="single"/>
        </w:rPr>
      </w:pPr>
      <w:r w:rsidRPr="00011D8E">
        <w:rPr>
          <w:u w:val="single"/>
        </w:rPr>
        <w:t xml:space="preserve">Docker </w:t>
      </w:r>
      <w:proofErr w:type="spellStart"/>
      <w:r w:rsidRPr="00011D8E">
        <w:rPr>
          <w:u w:val="single"/>
        </w:rPr>
        <w:t>Compose</w:t>
      </w:r>
      <w:proofErr w:type="spellEnd"/>
    </w:p>
    <w:p w14:paraId="57DF69E9" w14:textId="1802089D" w:rsidR="00782584" w:rsidRDefault="000E448B" w:rsidP="00A608CD">
      <w:pPr>
        <w:pStyle w:val="Block"/>
      </w:pPr>
      <w:r>
        <w:t>Docker-</w:t>
      </w:r>
      <w:proofErr w:type="spellStart"/>
      <w:r>
        <w:t>Compose</w:t>
      </w:r>
      <w:proofErr w:type="spellEnd"/>
      <w:r>
        <w:t xml:space="preserve"> ist eine Technologie, mit der mehrere Docker-Container konfiguriert wer</w:t>
      </w:r>
      <w:r w:rsidR="00782584">
        <w:softHyphen/>
      </w:r>
      <w:r>
        <w:t>den können.</w:t>
      </w:r>
      <w:r w:rsidR="00782584">
        <w:t xml:space="preserve"> Zusätzlich können Kommunikationswege unter den Containern und nach au</w:t>
      </w:r>
      <w:r w:rsidR="00782584">
        <w:softHyphen/>
        <w:t>ßen definiert werden. Auf diese Weise können mehrere Container zu einem System ver</w:t>
      </w:r>
      <w:r w:rsidR="00782584">
        <w:softHyphen/>
        <w:t>bun</w:t>
      </w:r>
      <w:r w:rsidR="00782584">
        <w:softHyphen/>
        <w:t>den werden. Mit einer „Docker-</w:t>
      </w:r>
      <w:proofErr w:type="spellStart"/>
      <w:r w:rsidR="00782584">
        <w:t>Compose.yml</w:t>
      </w:r>
      <w:proofErr w:type="spellEnd"/>
      <w:r w:rsidR="00782584">
        <w:t>“ Datei können diese Konfigurationen vor</w:t>
      </w:r>
      <w:r w:rsidR="00782584">
        <w:softHyphen/>
        <w:t>genommen werden.</w:t>
      </w:r>
    </w:p>
    <w:p w14:paraId="5525BA67" w14:textId="211123C9" w:rsidR="00A608CD" w:rsidRPr="00EA5B24" w:rsidRDefault="00782584" w:rsidP="00A608CD">
      <w:pPr>
        <w:pStyle w:val="Block"/>
      </w:pPr>
      <w:r>
        <w:t xml:space="preserve">Durch einbinden einer </w:t>
      </w:r>
      <w:proofErr w:type="gramStart"/>
      <w:r>
        <w:t>„.</w:t>
      </w:r>
      <w:proofErr w:type="spellStart"/>
      <w:r>
        <w:t>env</w:t>
      </w:r>
      <w:proofErr w:type="spellEnd"/>
      <w:proofErr w:type="gramEnd"/>
      <w:r>
        <w:t>“ Datei ist es möglich sensible Informationen wie Passwörter aus dem Docker-</w:t>
      </w:r>
      <w:proofErr w:type="spellStart"/>
      <w:r>
        <w:t>Compose.yml</w:t>
      </w:r>
      <w:proofErr w:type="spellEnd"/>
      <w:r>
        <w:t xml:space="preserve"> und anderen Applikations-internen Dateien </w:t>
      </w:r>
      <w:r>
        <w:t>in Um</w:t>
      </w:r>
      <w:r>
        <w:softHyphen/>
      </w:r>
      <w:r>
        <w:t>ge</w:t>
      </w:r>
      <w:r>
        <w:softHyphen/>
      </w:r>
      <w:r>
        <w:t>bun</w:t>
      </w:r>
      <w:r>
        <w:t>g</w:t>
      </w:r>
      <w:r>
        <w:t>s</w:t>
      </w:r>
      <w:r>
        <w:softHyphen/>
      </w:r>
      <w:r>
        <w:softHyphen/>
      </w:r>
      <w:r>
        <w:t>variablen</w:t>
      </w:r>
      <w:r>
        <w:t xml:space="preserve"> auszulagern. </w:t>
      </w:r>
    </w:p>
    <w:p w14:paraId="05CC5AB1" w14:textId="2504238B" w:rsidR="00DE4621" w:rsidRPr="00011D8E" w:rsidRDefault="00DE4621" w:rsidP="00A608CD">
      <w:pPr>
        <w:pStyle w:val="Block"/>
        <w:keepNext/>
        <w:numPr>
          <w:ilvl w:val="0"/>
          <w:numId w:val="45"/>
        </w:numPr>
        <w:spacing w:before="120" w:after="0"/>
        <w:ind w:hanging="720"/>
        <w:rPr>
          <w:u w:val="single"/>
        </w:rPr>
      </w:pPr>
      <w:r w:rsidRPr="00011D8E">
        <w:rPr>
          <w:u w:val="single"/>
        </w:rPr>
        <w:lastRenderedPageBreak/>
        <w:t>Postman Collection</w:t>
      </w:r>
    </w:p>
    <w:p w14:paraId="7AAB89F6" w14:textId="593C66CE" w:rsidR="00DA1882" w:rsidRDefault="00782584" w:rsidP="00A608CD">
      <w:pPr>
        <w:pStyle w:val="Block"/>
      </w:pPr>
      <w:r>
        <w:t>Postman ist eine Software-Applikation mit der HTTP-Anfragen gezielt konfiguriert</w:t>
      </w:r>
      <w:r w:rsidR="00DA1882">
        <w:t>, ver</w:t>
      </w:r>
      <w:r w:rsidR="00DA1882">
        <w:softHyphen/>
        <w:t>sen</w:t>
      </w:r>
      <w:r w:rsidR="00DA1882">
        <w:softHyphen/>
        <w:t>det und empfangen werden können. Eine „Collection“ ist eine Sammlung von HTTP-An</w:t>
      </w:r>
      <w:r w:rsidR="00DA1882">
        <w:softHyphen/>
        <w:t>fragen, die mit einer Verzeichnis-Struktur verwaltet und durch übergreifende Kon</w:t>
      </w:r>
      <w:r w:rsidR="00DA1882">
        <w:softHyphen/>
        <w:t>fi</w:t>
      </w:r>
      <w:r w:rsidR="00DA1882">
        <w:softHyphen/>
        <w:t>gu</w:t>
      </w:r>
      <w:r w:rsidR="00DA1882">
        <w:softHyphen/>
        <w:t>ra</w:t>
      </w:r>
      <w:r w:rsidR="00DA1882">
        <w:softHyphen/>
        <w:t>tionen wie z. B. die Authentifizierung von HTTP-Anfragen erweitert werden. Für die App</w:t>
      </w:r>
      <w:r w:rsidR="00DA1882">
        <w:softHyphen/>
        <w:t xml:space="preserve">likation </w:t>
      </w:r>
      <w:proofErr w:type="spellStart"/>
      <w:r w:rsidR="00DA1882">
        <w:t>Taskitory</w:t>
      </w:r>
      <w:proofErr w:type="spellEnd"/>
      <w:r w:rsidR="00DA1882">
        <w:t xml:space="preserve"> wird eine solche Collection angelegt, um die Bedienung der App</w:t>
      </w:r>
      <w:r w:rsidR="00DA1882">
        <w:softHyphen/>
        <w:t>li</w:t>
      </w:r>
      <w:r w:rsidR="00DA1882">
        <w:softHyphen/>
        <w:t>ka</w:t>
      </w:r>
      <w:r w:rsidR="00DA1882">
        <w:softHyphen/>
        <w:t>tion zu vereinfachen.</w:t>
      </w:r>
    </w:p>
    <w:p w14:paraId="7D40D4E8" w14:textId="4133832F" w:rsidR="00BF7AD1" w:rsidRDefault="00BF7AD1" w:rsidP="00BF7AD1">
      <w:pPr>
        <w:pStyle w:val="Block"/>
        <w:keepNext/>
        <w:numPr>
          <w:ilvl w:val="0"/>
          <w:numId w:val="45"/>
        </w:numPr>
        <w:spacing w:before="120" w:after="0"/>
        <w:ind w:hanging="720"/>
        <w:rPr>
          <w:u w:val="single"/>
        </w:rPr>
      </w:pPr>
      <w:proofErr w:type="spellStart"/>
      <w:r w:rsidRPr="00BF7AD1">
        <w:rPr>
          <w:u w:val="single"/>
        </w:rPr>
        <w:t>Hashing</w:t>
      </w:r>
      <w:proofErr w:type="spellEnd"/>
    </w:p>
    <w:p w14:paraId="703C7B50" w14:textId="77777777" w:rsidR="00BF7AD1" w:rsidRPr="00BF7AD1" w:rsidRDefault="00BF7AD1" w:rsidP="00BF7AD1">
      <w:pPr>
        <w:pStyle w:val="Block"/>
      </w:pPr>
    </w:p>
    <w:p w14:paraId="460FC715" w14:textId="2F110A03" w:rsidR="00E37A22" w:rsidRPr="00EA5B24" w:rsidRDefault="00E37A22" w:rsidP="00E37A22">
      <w:pPr>
        <w:pStyle w:val="berschrift2"/>
      </w:pPr>
      <w:bookmarkStart w:id="24" w:name="_Toc97828062"/>
      <w:r w:rsidRPr="00EA5B24">
        <w:t xml:space="preserve">Taktische Muster des Domain </w:t>
      </w:r>
      <w:proofErr w:type="spellStart"/>
      <w:r w:rsidRPr="00EA5B24">
        <w:t>Driven</w:t>
      </w:r>
      <w:proofErr w:type="spellEnd"/>
      <w:r w:rsidRPr="00EA5B24">
        <w:t xml:space="preserve"> Design</w:t>
      </w:r>
      <w:bookmarkEnd w:id="24"/>
    </w:p>
    <w:p w14:paraId="3BB9CF29" w14:textId="0A023314" w:rsidR="00E37A22" w:rsidRPr="00EA5B24" w:rsidRDefault="005544E4" w:rsidP="00E37A22">
      <w:pPr>
        <w:pStyle w:val="Block"/>
      </w:pPr>
      <w:proofErr w:type="spellStart"/>
      <w:r w:rsidRPr="00EA5B24">
        <w:t>Entities</w:t>
      </w:r>
      <w:proofErr w:type="spellEnd"/>
    </w:p>
    <w:p w14:paraId="116E492E" w14:textId="2B5E1BF8" w:rsidR="005544E4" w:rsidRPr="00EA5B24" w:rsidRDefault="005544E4" w:rsidP="00E37A22">
      <w:pPr>
        <w:pStyle w:val="Block"/>
      </w:pPr>
      <w:r w:rsidRPr="00EA5B24">
        <w:t>Aggregates</w:t>
      </w:r>
    </w:p>
    <w:p w14:paraId="5463BE7A" w14:textId="0C680BFF" w:rsidR="005544E4" w:rsidRPr="00EA5B24" w:rsidRDefault="005544E4" w:rsidP="00E37A22">
      <w:pPr>
        <w:pStyle w:val="Block"/>
      </w:pPr>
      <w:proofErr w:type="spellStart"/>
      <w:r w:rsidRPr="00EA5B24">
        <w:t>Repositories</w:t>
      </w:r>
      <w:proofErr w:type="spellEnd"/>
    </w:p>
    <w:p w14:paraId="0EA0F4F4" w14:textId="05D5283F" w:rsidR="005544E4" w:rsidRPr="00EA5B24" w:rsidRDefault="005544E4" w:rsidP="00E37A22">
      <w:pPr>
        <w:pStyle w:val="Block"/>
      </w:pPr>
      <w:r w:rsidRPr="00EA5B24">
        <w:t>Domain Services</w:t>
      </w:r>
    </w:p>
    <w:p w14:paraId="5D75B50D" w14:textId="210E3888" w:rsidR="005544E4" w:rsidRPr="00EA5B24" w:rsidRDefault="005544E4" w:rsidP="00E37A22">
      <w:pPr>
        <w:pStyle w:val="Block"/>
      </w:pPr>
      <w:r w:rsidRPr="00EA5B24">
        <w:t>Value Objects</w:t>
      </w:r>
    </w:p>
    <w:p w14:paraId="4E6B9535" w14:textId="6DF6B5DA" w:rsidR="00BF7AD1" w:rsidRDefault="00BF7AD1" w:rsidP="003E46A4">
      <w:pPr>
        <w:pStyle w:val="berschrift1"/>
      </w:pPr>
      <w:bookmarkStart w:id="25" w:name="_Toc97828064"/>
      <w:proofErr w:type="spellStart"/>
      <w:r>
        <w:t>Use</w:t>
      </w:r>
      <w:proofErr w:type="spellEnd"/>
      <w:r>
        <w:t xml:space="preserve"> Cases</w:t>
      </w:r>
    </w:p>
    <w:p w14:paraId="5306EB79" w14:textId="17BEE0C2" w:rsidR="00BF7AD1" w:rsidRPr="00BF7AD1" w:rsidRDefault="00BF7AD1" w:rsidP="00BF7AD1">
      <w:pPr>
        <w:pStyle w:val="Block"/>
      </w:pPr>
      <w:r>
        <w:t>In d</w:t>
      </w:r>
      <w:r w:rsidR="00367A51">
        <w:t xml:space="preserve">iesem Kapitel werden die für die Applikation </w:t>
      </w:r>
      <w:proofErr w:type="spellStart"/>
      <w:r w:rsidR="00367A51">
        <w:t>Taskitory</w:t>
      </w:r>
      <w:proofErr w:type="spellEnd"/>
      <w:r w:rsidR="00367A51">
        <w:t xml:space="preserve"> wichtigsten </w:t>
      </w:r>
      <w:proofErr w:type="spellStart"/>
      <w:r w:rsidR="00367A51">
        <w:t>Use</w:t>
      </w:r>
      <w:proofErr w:type="spellEnd"/>
      <w:r w:rsidR="00367A51">
        <w:t xml:space="preserve"> Cases the</w:t>
      </w:r>
      <w:r w:rsidR="00367A51">
        <w:softHyphen/>
        <w:t>ma</w:t>
      </w:r>
      <w:r w:rsidR="00367A51">
        <w:softHyphen/>
        <w:t>tisch sortiert aufgeführt und be</w:t>
      </w:r>
      <w:r w:rsidR="00367A51">
        <w:softHyphen/>
        <w:t>schrie</w:t>
      </w:r>
      <w:r w:rsidR="00367A51">
        <w:softHyphen/>
        <w:t>ben. Die hier geschilderten Informationen sind be</w:t>
      </w:r>
      <w:r w:rsidR="00367A51">
        <w:softHyphen/>
        <w:t>son</w:t>
      </w:r>
      <w:r w:rsidR="00367A51">
        <w:softHyphen/>
        <w:t xml:space="preserve">ders für die Applikations-Schicht der Clean </w:t>
      </w:r>
      <w:proofErr w:type="spellStart"/>
      <w:r w:rsidR="00367A51">
        <w:t>Architecture</w:t>
      </w:r>
      <w:proofErr w:type="spellEnd"/>
      <w:r w:rsidR="00367A51">
        <w:t xml:space="preserve"> relevant.</w:t>
      </w:r>
    </w:p>
    <w:p w14:paraId="44931799" w14:textId="2F57B6A7" w:rsidR="00BF7AD1" w:rsidRPr="00EA5B24" w:rsidRDefault="00BF7AD1" w:rsidP="00BF7AD1">
      <w:pPr>
        <w:pStyle w:val="Block"/>
        <w:keepNext/>
        <w:spacing w:before="120" w:after="0"/>
        <w:rPr>
          <w:b/>
          <w:bCs/>
        </w:rPr>
      </w:pPr>
      <w:r w:rsidRPr="00EA5B24">
        <w:rPr>
          <w:b/>
          <w:bCs/>
        </w:rPr>
        <w:t>Projekte und Benutzer</w:t>
      </w:r>
    </w:p>
    <w:p w14:paraId="59FD105D" w14:textId="77777777" w:rsidR="00BF7AD1" w:rsidRPr="00EA5B24" w:rsidRDefault="00BF7AD1" w:rsidP="00BF7AD1">
      <w:pPr>
        <w:pStyle w:val="Block"/>
        <w:keepNext/>
        <w:numPr>
          <w:ilvl w:val="0"/>
          <w:numId w:val="33"/>
        </w:numPr>
        <w:spacing w:after="0"/>
        <w:ind w:left="709" w:hanging="709"/>
        <w:rPr>
          <w:u w:val="single"/>
        </w:rPr>
      </w:pPr>
      <w:r w:rsidRPr="00EA5B24">
        <w:rPr>
          <w:u w:val="single"/>
        </w:rPr>
        <w:t>Benutzer-Konto registrieren</w:t>
      </w:r>
    </w:p>
    <w:p w14:paraId="5C699A13" w14:textId="77777777" w:rsidR="00BF7AD1" w:rsidRPr="00EA5B24" w:rsidRDefault="00BF7AD1" w:rsidP="00BF7AD1">
      <w:pPr>
        <w:pStyle w:val="Block"/>
        <w:rPr>
          <w:color w:val="000000" w:themeColor="text1"/>
        </w:rPr>
      </w:pPr>
      <w:r w:rsidRPr="00EA5B24">
        <w:rPr>
          <w:color w:val="000000" w:themeColor="text1"/>
        </w:rPr>
        <w:t>Benutzer müssen ein Konto für die Applikation besitzen und einem Projekt zu</w:t>
      </w:r>
      <w:r w:rsidRPr="00EA5B24">
        <w:rPr>
          <w:color w:val="000000" w:themeColor="text1"/>
        </w:rPr>
        <w:softHyphen/>
        <w:t>ge</w:t>
      </w:r>
      <w:r w:rsidRPr="00EA5B24">
        <w:rPr>
          <w:color w:val="000000" w:themeColor="text1"/>
        </w:rPr>
        <w:softHyphen/>
        <w:t>ordnet sein, um die zugehörigen Informationen einsehen zu können. Ein Be</w:t>
      </w:r>
      <w:r w:rsidRPr="00EA5B24">
        <w:rPr>
          <w:color w:val="000000" w:themeColor="text1"/>
        </w:rPr>
        <w:softHyphen/>
        <w:t>nut</w:t>
      </w:r>
      <w:r w:rsidRPr="00EA5B24">
        <w:rPr>
          <w:color w:val="000000" w:themeColor="text1"/>
        </w:rPr>
        <w:softHyphen/>
        <w:t>zer-Konto soll durch einen Username identifizierbar sein und mit einem Passwort au</w:t>
      </w:r>
      <w:r w:rsidRPr="00EA5B24">
        <w:rPr>
          <w:color w:val="000000" w:themeColor="text1"/>
        </w:rPr>
        <w:softHyphen/>
        <w:t>thentifiziert wer</w:t>
      </w:r>
      <w:r w:rsidRPr="00EA5B24">
        <w:rPr>
          <w:color w:val="000000" w:themeColor="text1"/>
        </w:rPr>
        <w:softHyphen/>
        <w:t xml:space="preserve">den. Weitere Benutzerdaten sind für diese Applikation nicht relevant. Damit ein User sich bei der Applikation registrieren kann muss er per HTTP mit dem </w:t>
      </w:r>
      <w:proofErr w:type="spellStart"/>
      <w:r w:rsidRPr="00EA5B24">
        <w:rPr>
          <w:color w:val="000000" w:themeColor="text1"/>
        </w:rPr>
        <w:t>Keycloak</w:t>
      </w:r>
      <w:proofErr w:type="spellEnd"/>
      <w:r w:rsidRPr="00EA5B24">
        <w:rPr>
          <w:color w:val="000000" w:themeColor="text1"/>
        </w:rPr>
        <w:t xml:space="preserve"> kom</w:t>
      </w:r>
      <w:r w:rsidRPr="00EA5B24">
        <w:rPr>
          <w:color w:val="000000" w:themeColor="text1"/>
        </w:rPr>
        <w:softHyphen/>
        <w:t>mu</w:t>
      </w:r>
      <w:r w:rsidRPr="00EA5B24">
        <w:rPr>
          <w:color w:val="000000" w:themeColor="text1"/>
        </w:rPr>
        <w:softHyphen/>
        <w:t>ni</w:t>
      </w:r>
      <w:r w:rsidRPr="00EA5B24">
        <w:rPr>
          <w:color w:val="000000" w:themeColor="text1"/>
        </w:rPr>
        <w:softHyphen/>
        <w:t>zie</w:t>
      </w:r>
      <w:r w:rsidRPr="00EA5B24">
        <w:rPr>
          <w:color w:val="000000" w:themeColor="text1"/>
        </w:rPr>
        <w:softHyphen/>
      </w:r>
      <w:r w:rsidRPr="00EA5B24">
        <w:rPr>
          <w:color w:val="000000" w:themeColor="text1"/>
        </w:rPr>
        <w:lastRenderedPageBreak/>
        <w:t xml:space="preserve">ren. </w:t>
      </w:r>
      <w:r w:rsidRPr="00EA5B24">
        <w:rPr>
          <w:color w:val="FF0000"/>
        </w:rPr>
        <w:t>Mit einer HTTP-Anfrage sollen Username und Passwort übermittelt werden. Diese An</w:t>
      </w:r>
      <w:r w:rsidRPr="00EA5B24">
        <w:rPr>
          <w:color w:val="FF0000"/>
        </w:rPr>
        <w:softHyphen/>
        <w:t>frage steht in der Postman-Collection zur Verfügung</w:t>
      </w:r>
      <w:r w:rsidRPr="00EA5B24">
        <w:rPr>
          <w:color w:val="000000" w:themeColor="text1"/>
        </w:rPr>
        <w:t xml:space="preserve">. Bei erfolgreicher Registrierung soll der </w:t>
      </w:r>
      <w:proofErr w:type="spellStart"/>
      <w:r w:rsidRPr="00EA5B24">
        <w:rPr>
          <w:color w:val="000000" w:themeColor="text1"/>
        </w:rPr>
        <w:t>Keycloak</w:t>
      </w:r>
      <w:proofErr w:type="spellEnd"/>
      <w:r w:rsidRPr="00EA5B24">
        <w:rPr>
          <w:color w:val="000000" w:themeColor="text1"/>
        </w:rPr>
        <w:t xml:space="preserve"> den Benutzer direkt anmelden und einen Access-Token zurückgeben. Bei einem Fehler wird ein passender Fehlercode zurückgegeben.</w:t>
      </w:r>
    </w:p>
    <w:p w14:paraId="5A48A005" w14:textId="77777777" w:rsidR="00BF7AD1" w:rsidRPr="00EA5B24" w:rsidRDefault="00BF7AD1" w:rsidP="00BF7AD1">
      <w:pPr>
        <w:pStyle w:val="Block"/>
        <w:rPr>
          <w:color w:val="000000" w:themeColor="text1"/>
        </w:rPr>
      </w:pPr>
      <w:r w:rsidRPr="00EA5B24">
        <w:rPr>
          <w:color w:val="000000" w:themeColor="text1"/>
        </w:rPr>
        <w:t>Die</w:t>
      </w:r>
      <w:r w:rsidRPr="00EA5B24">
        <w:rPr>
          <w:color w:val="000000" w:themeColor="text1"/>
        </w:rPr>
        <w:softHyphen/>
        <w:t xml:space="preserve">se Funktion wird bereits von dem </w:t>
      </w:r>
      <w:proofErr w:type="spellStart"/>
      <w:r w:rsidRPr="00EA5B24">
        <w:rPr>
          <w:color w:val="000000" w:themeColor="text1"/>
        </w:rPr>
        <w:t>Keycloak</w:t>
      </w:r>
      <w:proofErr w:type="spellEnd"/>
      <w:r w:rsidRPr="00EA5B24">
        <w:rPr>
          <w:color w:val="000000" w:themeColor="text1"/>
        </w:rPr>
        <w:t>-Server zur Verfügung gestellt und kann da</w:t>
      </w:r>
      <w:r w:rsidRPr="00EA5B24">
        <w:rPr>
          <w:color w:val="000000" w:themeColor="text1"/>
        </w:rPr>
        <w:softHyphen/>
        <w:t>her nicht vollständig konfiguriert werden.</w:t>
      </w:r>
    </w:p>
    <w:p w14:paraId="2F2FC6D8" w14:textId="77777777" w:rsidR="00BF7AD1" w:rsidRPr="00EA5B24" w:rsidRDefault="00BF7AD1" w:rsidP="00BF7AD1">
      <w:pPr>
        <w:pStyle w:val="Block"/>
        <w:keepNext/>
        <w:numPr>
          <w:ilvl w:val="0"/>
          <w:numId w:val="33"/>
        </w:numPr>
        <w:spacing w:after="0"/>
        <w:ind w:left="709" w:hanging="709"/>
        <w:rPr>
          <w:u w:val="single"/>
        </w:rPr>
      </w:pPr>
      <w:r w:rsidRPr="00EA5B24">
        <w:rPr>
          <w:u w:val="single"/>
        </w:rPr>
        <w:t>Benutzer-Konto anmelden</w:t>
      </w:r>
    </w:p>
    <w:p w14:paraId="56EC1CF1" w14:textId="77777777" w:rsidR="00BF7AD1" w:rsidRPr="00EA5B24" w:rsidRDefault="00BF7AD1" w:rsidP="00BF7AD1">
      <w:pPr>
        <w:pStyle w:val="Block"/>
        <w:rPr>
          <w:color w:val="000000" w:themeColor="text1"/>
        </w:rPr>
      </w:pPr>
      <w:r w:rsidRPr="00EA5B24">
        <w:rPr>
          <w:color w:val="000000" w:themeColor="text1"/>
        </w:rPr>
        <w:t xml:space="preserve">Benutzer müssen sich gegenüber dem </w:t>
      </w:r>
      <w:proofErr w:type="spellStart"/>
      <w:r w:rsidRPr="00EA5B24">
        <w:rPr>
          <w:color w:val="000000" w:themeColor="text1"/>
        </w:rPr>
        <w:t>Keycloak</w:t>
      </w:r>
      <w:proofErr w:type="spellEnd"/>
      <w:r w:rsidRPr="00EA5B24">
        <w:rPr>
          <w:color w:val="000000" w:themeColor="text1"/>
        </w:rPr>
        <w:t xml:space="preserve"> identifizieren und authentifizieren, um Zu</w:t>
      </w:r>
      <w:r w:rsidRPr="00EA5B24">
        <w:rPr>
          <w:color w:val="000000" w:themeColor="text1"/>
        </w:rPr>
        <w:softHyphen/>
        <w:t xml:space="preserve">griff auf den REST-Service der Applikation zu erhalten. Der Anmelde-Vorgang wird über HTTP-kommunikation mit dem </w:t>
      </w:r>
      <w:proofErr w:type="spellStart"/>
      <w:r w:rsidRPr="00EA5B24">
        <w:rPr>
          <w:color w:val="000000" w:themeColor="text1"/>
        </w:rPr>
        <w:t>Keycloak</w:t>
      </w:r>
      <w:proofErr w:type="spellEnd"/>
      <w:r w:rsidRPr="00EA5B24">
        <w:rPr>
          <w:color w:val="000000" w:themeColor="text1"/>
        </w:rPr>
        <w:t xml:space="preserve"> abgewickelt. Diese Funktion wird bereits von dem </w:t>
      </w:r>
      <w:proofErr w:type="spellStart"/>
      <w:r w:rsidRPr="00EA5B24">
        <w:rPr>
          <w:color w:val="000000" w:themeColor="text1"/>
        </w:rPr>
        <w:t>Keycloak</w:t>
      </w:r>
      <w:proofErr w:type="spellEnd"/>
      <w:r w:rsidRPr="00EA5B24">
        <w:rPr>
          <w:color w:val="000000" w:themeColor="text1"/>
        </w:rPr>
        <w:t>-Server zur Verfügung gestellt und kann daher nicht vollständig kon</w:t>
      </w:r>
      <w:r w:rsidRPr="00EA5B24">
        <w:rPr>
          <w:color w:val="000000" w:themeColor="text1"/>
        </w:rPr>
        <w:softHyphen/>
        <w:t>fi</w:t>
      </w:r>
      <w:r w:rsidRPr="00EA5B24">
        <w:rPr>
          <w:color w:val="000000" w:themeColor="text1"/>
        </w:rPr>
        <w:softHyphen/>
        <w:t>gu</w:t>
      </w:r>
      <w:r w:rsidRPr="00EA5B24">
        <w:rPr>
          <w:color w:val="000000" w:themeColor="text1"/>
        </w:rPr>
        <w:softHyphen/>
        <w:t>riert werden.</w:t>
      </w:r>
    </w:p>
    <w:p w14:paraId="3B1F268A" w14:textId="77777777" w:rsidR="00BF7AD1" w:rsidRPr="00EA5B24" w:rsidRDefault="00BF7AD1" w:rsidP="00BF7AD1">
      <w:pPr>
        <w:pStyle w:val="Block"/>
        <w:rPr>
          <w:color w:val="000000" w:themeColor="text1"/>
        </w:rPr>
      </w:pPr>
      <w:r w:rsidRPr="00EA5B24">
        <w:rPr>
          <w:color w:val="000000" w:themeColor="text1"/>
        </w:rPr>
        <w:t>Die Anmeldung mit einem bestimmten Benutzer-Konto wird durch die Postman-Col</w:t>
      </w:r>
      <w:r w:rsidRPr="00EA5B24">
        <w:rPr>
          <w:color w:val="000000" w:themeColor="text1"/>
        </w:rPr>
        <w:softHyphen/>
        <w:t>lec</w:t>
      </w:r>
      <w:r w:rsidRPr="00EA5B24">
        <w:rPr>
          <w:color w:val="000000" w:themeColor="text1"/>
        </w:rPr>
        <w:softHyphen/>
        <w:t>tion zur Verfügung gestellt werden. Es soll mit jeder Anfrage an den REST-Service der Ap</w:t>
      </w:r>
      <w:r w:rsidRPr="00EA5B24">
        <w:rPr>
          <w:color w:val="000000" w:themeColor="text1"/>
        </w:rPr>
        <w:softHyphen/>
        <w:t>plikation geprüft werden, ob ein gültiger Access-Token vorhanden ist. Wenn das nicht der Fall ist, soll ein neuer Access-Token für das gerade verwendete Konto angefordert wer</w:t>
      </w:r>
      <w:r w:rsidRPr="00EA5B24">
        <w:rPr>
          <w:color w:val="000000" w:themeColor="text1"/>
        </w:rPr>
        <w:softHyphen/>
        <w:t>den ohne, dass der Benutzer etwas tun muss. Die einzige Aktion des Benutzers ist die Wahl eines Benutzer-Accounts.</w:t>
      </w:r>
    </w:p>
    <w:p w14:paraId="35163F92" w14:textId="77777777" w:rsidR="00BF7AD1" w:rsidRPr="00EA5B24" w:rsidRDefault="00BF7AD1" w:rsidP="00BF7AD1">
      <w:pPr>
        <w:pStyle w:val="Block"/>
        <w:keepNext/>
        <w:numPr>
          <w:ilvl w:val="0"/>
          <w:numId w:val="33"/>
        </w:numPr>
        <w:spacing w:after="0"/>
        <w:ind w:left="709" w:hanging="709"/>
        <w:rPr>
          <w:u w:val="single"/>
        </w:rPr>
      </w:pPr>
      <w:r w:rsidRPr="00EA5B24">
        <w:rPr>
          <w:u w:val="single"/>
        </w:rPr>
        <w:t>Benutzer-Konto löschen</w:t>
      </w:r>
    </w:p>
    <w:p w14:paraId="319189CC" w14:textId="77777777" w:rsidR="00BF7AD1" w:rsidRPr="00EA5B24" w:rsidRDefault="00BF7AD1" w:rsidP="00BF7AD1">
      <w:pPr>
        <w:pStyle w:val="Block"/>
      </w:pPr>
      <w:r w:rsidRPr="00EA5B24">
        <w:t xml:space="preserve">Wenn ein Benutzer sich entscheidet, sein Konto zu löschen, werden alle damit verbundenen Daten unwiederbringlich gelöscht. Dazu muss per HTTP mit dem </w:t>
      </w:r>
      <w:proofErr w:type="spellStart"/>
      <w:r w:rsidRPr="00EA5B24">
        <w:t>Keycloak</w:t>
      </w:r>
      <w:proofErr w:type="spellEnd"/>
      <w:r w:rsidRPr="00EA5B24">
        <w:t xml:space="preserve"> kommuniziert werden. Das Ergebnis des Löschvorgangs wird durch einen entsprechenden Status-Code quittiert.</w:t>
      </w:r>
      <w:r w:rsidRPr="00EA5B24">
        <w:rPr>
          <w:color w:val="000000" w:themeColor="text1"/>
        </w:rPr>
        <w:t xml:space="preserve"> Diese Funktion wird bereits von dem </w:t>
      </w:r>
      <w:proofErr w:type="spellStart"/>
      <w:r w:rsidRPr="00EA5B24">
        <w:rPr>
          <w:color w:val="000000" w:themeColor="text1"/>
        </w:rPr>
        <w:t>Keycloak</w:t>
      </w:r>
      <w:proofErr w:type="spellEnd"/>
      <w:r w:rsidRPr="00EA5B24">
        <w:rPr>
          <w:color w:val="000000" w:themeColor="text1"/>
        </w:rPr>
        <w:t>-Ser</w:t>
      </w:r>
      <w:r w:rsidRPr="00EA5B24">
        <w:rPr>
          <w:color w:val="000000" w:themeColor="text1"/>
        </w:rPr>
        <w:softHyphen/>
        <w:t>ver zur Verfügung gestellt und kann daher nicht vollständig kon</w:t>
      </w:r>
      <w:r w:rsidRPr="00EA5B24">
        <w:rPr>
          <w:color w:val="000000" w:themeColor="text1"/>
        </w:rPr>
        <w:softHyphen/>
        <w:t>fi</w:t>
      </w:r>
      <w:r w:rsidRPr="00EA5B24">
        <w:rPr>
          <w:color w:val="000000" w:themeColor="text1"/>
        </w:rPr>
        <w:softHyphen/>
        <w:t>gu</w:t>
      </w:r>
      <w:r w:rsidRPr="00EA5B24">
        <w:rPr>
          <w:color w:val="000000" w:themeColor="text1"/>
        </w:rPr>
        <w:softHyphen/>
        <w:t>riert werden.</w:t>
      </w:r>
    </w:p>
    <w:p w14:paraId="37603512" w14:textId="77777777" w:rsidR="00BF7AD1" w:rsidRPr="00EA5B24" w:rsidRDefault="00BF7AD1" w:rsidP="00BF7AD1">
      <w:pPr>
        <w:pStyle w:val="Block"/>
        <w:keepNext/>
        <w:numPr>
          <w:ilvl w:val="0"/>
          <w:numId w:val="33"/>
        </w:numPr>
        <w:spacing w:after="0"/>
        <w:ind w:left="709" w:hanging="709"/>
        <w:rPr>
          <w:u w:val="single"/>
        </w:rPr>
      </w:pPr>
      <w:r w:rsidRPr="00EA5B24">
        <w:rPr>
          <w:u w:val="single"/>
        </w:rPr>
        <w:t>Projekt anlegen</w:t>
      </w:r>
    </w:p>
    <w:p w14:paraId="00E0C4D7" w14:textId="77777777" w:rsidR="00BF7AD1" w:rsidRPr="00EA5B24" w:rsidRDefault="00BF7AD1" w:rsidP="00BF7AD1">
      <w:pPr>
        <w:pStyle w:val="Block"/>
        <w:rPr>
          <w:color w:val="000000" w:themeColor="text1"/>
        </w:rPr>
      </w:pPr>
      <w:r w:rsidRPr="00EA5B24">
        <w:rPr>
          <w:color w:val="000000" w:themeColor="text1"/>
        </w:rPr>
        <w:t>Wenn ein Benutzer ein Konto registriert hat, ist er noch keinem Projekt zugeordnet. Um Funktionen der Applikation nutzen zu können, muss ein User mindestens einem Projekt zugeordnet sein. Denn ein Projekt ist der gemeinsame Kontext für alle anderen Entitäten. Aufgaben, Kanban Boards oder Tags können nicht ohne Projekt existieren.</w:t>
      </w:r>
    </w:p>
    <w:p w14:paraId="49EC22A7" w14:textId="77777777" w:rsidR="00BF7AD1" w:rsidRPr="00EA5B24" w:rsidRDefault="00BF7AD1" w:rsidP="00BF7AD1">
      <w:pPr>
        <w:pStyle w:val="Block"/>
        <w:rPr>
          <w:color w:val="000000" w:themeColor="text1"/>
        </w:rPr>
      </w:pPr>
      <w:r w:rsidRPr="00EA5B24">
        <w:rPr>
          <w:color w:val="000000" w:themeColor="text1"/>
        </w:rPr>
        <w:lastRenderedPageBreak/>
        <w:t>Ein Projekt wird von einem Benutzer mit einer Be</w:t>
      </w:r>
      <w:r w:rsidRPr="00EA5B24">
        <w:rPr>
          <w:color w:val="000000" w:themeColor="text1"/>
        </w:rPr>
        <w:softHyphen/>
        <w:t>zeichnung und Beschreibung angelegt. Der geheime Gruppen-Schlüssel wird automatisch generiert. Optional kann der Benutzer direkt ein Projekt-Team aus Benutzern zusammenstellen. Dabei kann er entscheiden, wel</w:t>
      </w:r>
      <w:r w:rsidRPr="00EA5B24">
        <w:rPr>
          <w:color w:val="000000" w:themeColor="text1"/>
        </w:rPr>
        <w:softHyphen/>
        <w:t>che Rolle ein Benutzer-Konto erhält. Der Ersteller eines Projekts wird automatisch als Ad</w:t>
      </w:r>
      <w:r w:rsidRPr="00EA5B24">
        <w:rPr>
          <w:color w:val="000000" w:themeColor="text1"/>
        </w:rPr>
        <w:softHyphen/>
        <w:t>mi</w:t>
      </w:r>
      <w:r w:rsidRPr="00EA5B24">
        <w:rPr>
          <w:color w:val="000000" w:themeColor="text1"/>
        </w:rPr>
        <w:softHyphen/>
        <w:t xml:space="preserve">nistrator dem Projekt zugeordnet. Ein Projekt hat nach der Initialisierung ein leeres </w:t>
      </w:r>
      <w:proofErr w:type="spellStart"/>
      <w:r w:rsidRPr="00EA5B24">
        <w:rPr>
          <w:color w:val="000000" w:themeColor="text1"/>
        </w:rPr>
        <w:t>Back</w:t>
      </w:r>
      <w:r w:rsidRPr="00EA5B24">
        <w:rPr>
          <w:color w:val="000000" w:themeColor="text1"/>
        </w:rPr>
        <w:softHyphen/>
        <w:t>log</w:t>
      </w:r>
      <w:proofErr w:type="spellEnd"/>
      <w:r w:rsidRPr="00EA5B24">
        <w:rPr>
          <w:color w:val="000000" w:themeColor="text1"/>
        </w:rPr>
        <w:t>, keine Tags und keine Kanban Boards.</w:t>
      </w:r>
    </w:p>
    <w:p w14:paraId="02FA4381" w14:textId="77777777" w:rsidR="00BF7AD1" w:rsidRPr="00EA5B24" w:rsidRDefault="00BF7AD1" w:rsidP="00BF7AD1">
      <w:pPr>
        <w:pStyle w:val="Block"/>
        <w:keepNext/>
        <w:numPr>
          <w:ilvl w:val="0"/>
          <w:numId w:val="33"/>
        </w:numPr>
        <w:spacing w:after="0"/>
        <w:ind w:left="709" w:hanging="709"/>
        <w:rPr>
          <w:u w:val="single"/>
        </w:rPr>
      </w:pPr>
      <w:r w:rsidRPr="00EA5B24">
        <w:rPr>
          <w:u w:val="single"/>
        </w:rPr>
        <w:t>Benutzer-Konto zu einem Projekt hinzufügen</w:t>
      </w:r>
    </w:p>
    <w:p w14:paraId="55FC5AD8" w14:textId="77777777" w:rsidR="00BF7AD1" w:rsidRPr="00EA5B24" w:rsidRDefault="00BF7AD1" w:rsidP="00BF7AD1">
      <w:pPr>
        <w:pStyle w:val="Block"/>
      </w:pPr>
      <w:r w:rsidRPr="00EA5B24">
        <w:t>Das Projekt-Team kann auch nach der Initialisierung erweitert werden. Dazu muss ein Benutzer den geheimen Schlüssel eines Projekts eingeben. Diesen geheimen Schlüssel können nur Projekt-Administratoren einsehen. Ein Administrator kann einem Benutzer eine Nachricht schicken, die diesen Projekt-Schlüssel enthält oder den Projekt-Schlüssel auf andere Weise übermitteln. Wenn ein Benutzer über den Schlüssel einem Projekt beigetreten ist, werden alle Projekt-Mitglieder und auch der neu hinzugefügt Benutzer über eine Nachricht informiert.</w:t>
      </w:r>
    </w:p>
    <w:p w14:paraId="4D35E60A" w14:textId="77777777" w:rsidR="00BF7AD1" w:rsidRPr="00EA5B24" w:rsidRDefault="00BF7AD1" w:rsidP="00BF7AD1">
      <w:pPr>
        <w:pStyle w:val="Block"/>
        <w:keepNext/>
        <w:numPr>
          <w:ilvl w:val="0"/>
          <w:numId w:val="33"/>
        </w:numPr>
        <w:spacing w:after="0"/>
        <w:ind w:left="709" w:hanging="709"/>
        <w:rPr>
          <w:u w:val="single"/>
        </w:rPr>
      </w:pPr>
      <w:r w:rsidRPr="00EA5B24">
        <w:rPr>
          <w:u w:val="single"/>
        </w:rPr>
        <w:t>Ein Benutzer-Konto befördern</w:t>
      </w:r>
    </w:p>
    <w:p w14:paraId="27C6E8BF" w14:textId="77777777" w:rsidR="00BF7AD1" w:rsidRPr="00EA5B24" w:rsidRDefault="00BF7AD1" w:rsidP="00BF7AD1">
      <w:pPr>
        <w:pStyle w:val="Block"/>
      </w:pPr>
      <w:r w:rsidRPr="00EA5B24">
        <w:t>Projekt-Administratoren sollen einfache User zu Projekt-Administratoren befördern können. Der beförderte Benutzer und alle Mitglieder eines Projekt-Teams sollen darüber informiert werden.</w:t>
      </w:r>
    </w:p>
    <w:p w14:paraId="14DBBC6F" w14:textId="77777777" w:rsidR="00BF7AD1" w:rsidRPr="00EA5B24" w:rsidRDefault="00BF7AD1" w:rsidP="00BF7AD1">
      <w:pPr>
        <w:pStyle w:val="Block"/>
        <w:keepNext/>
        <w:numPr>
          <w:ilvl w:val="0"/>
          <w:numId w:val="33"/>
        </w:numPr>
        <w:spacing w:after="0"/>
        <w:ind w:left="709" w:hanging="709"/>
        <w:rPr>
          <w:u w:val="single"/>
        </w:rPr>
      </w:pPr>
      <w:r w:rsidRPr="00EA5B24">
        <w:rPr>
          <w:u w:val="single"/>
        </w:rPr>
        <w:t>Benutzer-Konto aus Projekt-Team entfernen</w:t>
      </w:r>
    </w:p>
    <w:p w14:paraId="4CD8A805" w14:textId="77777777" w:rsidR="00BF7AD1" w:rsidRPr="00EA5B24" w:rsidRDefault="00BF7AD1" w:rsidP="00BF7AD1">
      <w:pPr>
        <w:pStyle w:val="Block"/>
        <w:rPr>
          <w:color w:val="FF0000"/>
        </w:rPr>
      </w:pPr>
      <w:r w:rsidRPr="00EA5B24">
        <w:t xml:space="preserve">Ein Benutzer kann aus eigenem Antrieb aus einem Projekt austreten. </w:t>
      </w:r>
      <w:r w:rsidRPr="00EA5B24">
        <w:rPr>
          <w:color w:val="000000" w:themeColor="text1"/>
        </w:rPr>
        <w:t xml:space="preserve">Ein Benutzer mit der Rolle „User“ kann auch gegen seinen Willen von einem Projekt-Administrator aus einem Projekt entfernt werden. </w:t>
      </w:r>
      <w:r w:rsidRPr="00EA5B24">
        <w:t xml:space="preserve">Dadurch werden die </w:t>
      </w:r>
      <w:r w:rsidRPr="00EA5B24">
        <w:rPr>
          <w:color w:val="FF0000"/>
        </w:rPr>
        <w:t>Referenzen auf den Benutzer aus dem Projekt entfernt. Das betrifft nur die Aufgaben in einem Projekt, die dem Benutzer zugeteilt waren. Das entsprechende Attribut eines Aufgabe-Datensatzes wird dann auf „NULL“ gesetzt. Der entfernte Benutzer soll per Nachricht informiert werden, wenn ein Administrator ihn aus einem Projekt entfernt hat.</w:t>
      </w:r>
    </w:p>
    <w:p w14:paraId="2EB29C69" w14:textId="77777777" w:rsidR="00BF7AD1" w:rsidRPr="00EA5B24" w:rsidRDefault="00BF7AD1" w:rsidP="00BF7AD1">
      <w:pPr>
        <w:pStyle w:val="Block"/>
        <w:keepNext/>
        <w:numPr>
          <w:ilvl w:val="0"/>
          <w:numId w:val="33"/>
        </w:numPr>
        <w:spacing w:after="0"/>
        <w:ind w:left="709" w:hanging="709"/>
        <w:rPr>
          <w:u w:val="single"/>
        </w:rPr>
      </w:pPr>
      <w:r w:rsidRPr="00EA5B24">
        <w:rPr>
          <w:u w:val="single"/>
        </w:rPr>
        <w:lastRenderedPageBreak/>
        <w:t>Projekt-Attribute anpassen</w:t>
      </w:r>
    </w:p>
    <w:p w14:paraId="152744C2" w14:textId="77777777" w:rsidR="00BF7AD1" w:rsidRPr="00EA5B24" w:rsidRDefault="00BF7AD1" w:rsidP="00BF7AD1">
      <w:pPr>
        <w:pStyle w:val="Block"/>
      </w:pPr>
      <w:r w:rsidRPr="00EA5B24">
        <w:t>Die Bezeichnung und die Beschreibung eines Projekts sollen von einem Projekt-Ad</w:t>
      </w:r>
      <w:r w:rsidRPr="00EA5B24">
        <w:softHyphen/>
        <w:t>mi</w:t>
      </w:r>
      <w:r w:rsidRPr="00EA5B24">
        <w:softHyphen/>
        <w:t>nis</w:t>
      </w:r>
      <w:r w:rsidRPr="00EA5B24">
        <w:softHyphen/>
        <w:t>tra</w:t>
      </w:r>
      <w:r w:rsidRPr="00EA5B24">
        <w:softHyphen/>
        <w:t>tor geändert werden können. Benutzer mit der Rolle „User“ können diese At</w:t>
      </w:r>
      <w:r w:rsidRPr="00EA5B24">
        <w:softHyphen/>
        <w:t>tri</w:t>
      </w:r>
      <w:r w:rsidRPr="00EA5B24">
        <w:softHyphen/>
        <w:t>bute nicht ändern. Der geheime Schlüssel eines Projekts soll nicht geändert werden kön</w:t>
      </w:r>
      <w:r w:rsidRPr="00EA5B24">
        <w:softHyphen/>
        <w:t>nen.</w:t>
      </w:r>
    </w:p>
    <w:p w14:paraId="1E858D70" w14:textId="77777777" w:rsidR="00BF7AD1" w:rsidRPr="00EA5B24" w:rsidRDefault="00BF7AD1" w:rsidP="00BF7AD1">
      <w:pPr>
        <w:pStyle w:val="Block"/>
        <w:keepNext/>
        <w:spacing w:before="120" w:after="0"/>
        <w:rPr>
          <w:b/>
          <w:bCs/>
        </w:rPr>
      </w:pPr>
      <w:r w:rsidRPr="00EA5B24">
        <w:rPr>
          <w:b/>
          <w:bCs/>
        </w:rPr>
        <w:t>Aufgaben</w:t>
      </w:r>
    </w:p>
    <w:p w14:paraId="048FB5B1" w14:textId="77777777" w:rsidR="00BF7AD1" w:rsidRPr="00EA5B24" w:rsidRDefault="00BF7AD1" w:rsidP="00BF7AD1">
      <w:pPr>
        <w:pStyle w:val="Block"/>
        <w:keepNext/>
        <w:numPr>
          <w:ilvl w:val="0"/>
          <w:numId w:val="36"/>
        </w:numPr>
        <w:spacing w:before="120" w:after="0"/>
        <w:ind w:left="709" w:hanging="720"/>
        <w:rPr>
          <w:u w:val="single"/>
        </w:rPr>
      </w:pPr>
      <w:r w:rsidRPr="00EA5B24">
        <w:rPr>
          <w:u w:val="single"/>
        </w:rPr>
        <w:t>Aufgaben anlegen</w:t>
      </w:r>
    </w:p>
    <w:p w14:paraId="1839FD07" w14:textId="77777777" w:rsidR="00BF7AD1" w:rsidRPr="00EA5B24" w:rsidRDefault="00BF7AD1" w:rsidP="00BF7AD1">
      <w:pPr>
        <w:pStyle w:val="Block"/>
      </w:pPr>
      <w:r w:rsidRPr="00EA5B24">
        <w:t>Aufgaben sind immer einem Projekt zugeordnet. Aufgaben können daher nur angelegt werden, wenn ein Benutzer mindestens einem Projekt angehört. Im Stan</w:t>
      </w:r>
      <w:r w:rsidRPr="00EA5B24">
        <w:softHyphen/>
        <w:t>dard</w:t>
      </w:r>
      <w:r w:rsidRPr="00EA5B24">
        <w:softHyphen/>
        <w:t xml:space="preserve">fall wird eine neue Aufgabe zu dem </w:t>
      </w:r>
      <w:proofErr w:type="spellStart"/>
      <w:r w:rsidRPr="00EA5B24">
        <w:t>Backlog</w:t>
      </w:r>
      <w:proofErr w:type="spellEnd"/>
      <w:r w:rsidRPr="00EA5B24">
        <w:t xml:space="preserve"> eines Pro</w:t>
      </w:r>
      <w:r w:rsidRPr="00EA5B24">
        <w:softHyphen/>
        <w:t>jekts hinzugefügt. Wenn bereits ein Kanban Board erstellt wurde, kann eine Aufgabe auch direkt dem Kanban Board hinzugefügt wer</w:t>
      </w:r>
      <w:r w:rsidRPr="00EA5B24">
        <w:softHyphen/>
        <w:t>den. Dort wird die Aufgabe in der Spalte „</w:t>
      </w:r>
      <w:proofErr w:type="spellStart"/>
      <w:r w:rsidRPr="00EA5B24">
        <w:t>Todo</w:t>
      </w:r>
      <w:proofErr w:type="spellEnd"/>
      <w:r w:rsidRPr="00EA5B24">
        <w:t>“ abgelegt. In diesem Fall wird die Auf</w:t>
      </w:r>
      <w:r w:rsidRPr="00EA5B24">
        <w:softHyphen/>
        <w:t>ga</w:t>
      </w:r>
      <w:r w:rsidRPr="00EA5B24">
        <w:softHyphen/>
        <w:t xml:space="preserve">be nicht mehr Im </w:t>
      </w:r>
      <w:proofErr w:type="spellStart"/>
      <w:r w:rsidRPr="00EA5B24">
        <w:t>Backlog</w:t>
      </w:r>
      <w:proofErr w:type="spellEnd"/>
      <w:r w:rsidRPr="00EA5B24">
        <w:t xml:space="preserve"> angezeigt.</w:t>
      </w:r>
    </w:p>
    <w:p w14:paraId="03ACB217" w14:textId="77777777" w:rsidR="00BF7AD1" w:rsidRPr="00EA5B24" w:rsidRDefault="00BF7AD1" w:rsidP="00BF7AD1">
      <w:pPr>
        <w:pStyle w:val="Block"/>
        <w:keepNext/>
        <w:numPr>
          <w:ilvl w:val="0"/>
          <w:numId w:val="36"/>
        </w:numPr>
        <w:spacing w:before="120" w:after="0"/>
        <w:ind w:left="709" w:hanging="720"/>
        <w:rPr>
          <w:u w:val="single"/>
        </w:rPr>
      </w:pPr>
      <w:r w:rsidRPr="00EA5B24">
        <w:rPr>
          <w:u w:val="single"/>
        </w:rPr>
        <w:t>Benutzern Aufgaben zuweisen</w:t>
      </w:r>
    </w:p>
    <w:p w14:paraId="1338C6D8" w14:textId="77777777" w:rsidR="00BF7AD1" w:rsidRPr="00EA5B24" w:rsidRDefault="00BF7AD1" w:rsidP="00BF7AD1">
      <w:pPr>
        <w:pStyle w:val="Block"/>
      </w:pPr>
      <w:r w:rsidRPr="00EA5B24">
        <w:t>Eine bestehende Aufgabe kann einem Mitglied des Projekt-Teams zur Bearbeitung zu</w:t>
      </w:r>
      <w:r w:rsidRPr="00EA5B24">
        <w:softHyphen/>
        <w:t>ge</w:t>
      </w:r>
      <w:r w:rsidRPr="00EA5B24">
        <w:softHyphen/>
        <w:t>wie</w:t>
      </w:r>
      <w:r w:rsidRPr="00EA5B24">
        <w:softHyphen/>
        <w:t>sen werden. Dabei ist es egal, ob die Aufgabe vorher bereits einer Person zugewiesen war oder nicht. Es ist auch möglich die Zuweisung aufzuheben und keine neue Zuweisung vor</w:t>
      </w:r>
      <w:r w:rsidRPr="00EA5B24">
        <w:softHyphen/>
        <w:t>zunehmen („NULL“).  Diese Funktion ist für jeden Benutzer in einem Projekt zu</w:t>
      </w:r>
      <w:r w:rsidRPr="00EA5B24">
        <w:softHyphen/>
        <w:t>gäng</w:t>
      </w:r>
      <w:r w:rsidRPr="00EA5B24">
        <w:softHyphen/>
        <w:t>lich. Der zu</w:t>
      </w:r>
      <w:r w:rsidRPr="00EA5B24">
        <w:softHyphen/>
        <w:t>gewiesene Benutzer wird über eine Nachricht informiert.</w:t>
      </w:r>
    </w:p>
    <w:p w14:paraId="0430FF93" w14:textId="77777777" w:rsidR="00BF7AD1" w:rsidRPr="00EA5B24" w:rsidRDefault="00BF7AD1" w:rsidP="00BF7AD1">
      <w:pPr>
        <w:pStyle w:val="Block"/>
        <w:keepNext/>
        <w:numPr>
          <w:ilvl w:val="0"/>
          <w:numId w:val="36"/>
        </w:numPr>
        <w:spacing w:before="120" w:after="0"/>
        <w:ind w:left="709" w:hanging="720"/>
        <w:rPr>
          <w:u w:val="single"/>
        </w:rPr>
      </w:pPr>
      <w:r w:rsidRPr="00EA5B24">
        <w:rPr>
          <w:u w:val="single"/>
        </w:rPr>
        <w:t>Aufgaben zu einem Kanban Board hinzufügen</w:t>
      </w:r>
    </w:p>
    <w:p w14:paraId="66C9593B" w14:textId="77777777" w:rsidR="00BF7AD1" w:rsidRPr="00EA5B24" w:rsidRDefault="00BF7AD1" w:rsidP="00BF7AD1">
      <w:pPr>
        <w:pStyle w:val="Block"/>
      </w:pPr>
      <w:r w:rsidRPr="00EA5B24">
        <w:t xml:space="preserve">Aufgaben können aus dem </w:t>
      </w:r>
      <w:proofErr w:type="spellStart"/>
      <w:r w:rsidRPr="00EA5B24">
        <w:t>Backlog</w:t>
      </w:r>
      <w:proofErr w:type="spellEnd"/>
      <w:r w:rsidRPr="00EA5B24">
        <w:t xml:space="preserve"> zu einem (1) Kanban Board hinzugefügt werden. Dazu muss eines aus vielen möglichen Kanban Boards eines Projekts gewählt werden. Außerdem muss festgelegt werden, in welcher Spalte die Aufgabe abgelegt werden soll. Der Standardfall ist, dass die Aufgabe in der Spalte „</w:t>
      </w:r>
      <w:proofErr w:type="spellStart"/>
      <w:r w:rsidRPr="00EA5B24">
        <w:t>Todo</w:t>
      </w:r>
      <w:proofErr w:type="spellEnd"/>
      <w:r w:rsidRPr="00EA5B24">
        <w:t>“ abgelegt wird.</w:t>
      </w:r>
    </w:p>
    <w:p w14:paraId="55711A6D" w14:textId="77777777" w:rsidR="00BF7AD1" w:rsidRPr="00EA5B24" w:rsidRDefault="00BF7AD1" w:rsidP="00BF7AD1">
      <w:pPr>
        <w:pStyle w:val="Block"/>
        <w:keepNext/>
        <w:numPr>
          <w:ilvl w:val="0"/>
          <w:numId w:val="36"/>
        </w:numPr>
        <w:spacing w:before="120" w:after="0"/>
        <w:ind w:left="709" w:hanging="720"/>
        <w:rPr>
          <w:u w:val="single"/>
        </w:rPr>
      </w:pPr>
      <w:r w:rsidRPr="00EA5B24">
        <w:rPr>
          <w:u w:val="single"/>
        </w:rPr>
        <w:t>Aufgaben bearbeiten</w:t>
      </w:r>
    </w:p>
    <w:p w14:paraId="6F0FBA4F" w14:textId="77777777" w:rsidR="00BF7AD1" w:rsidRPr="00EA5B24" w:rsidRDefault="00BF7AD1" w:rsidP="00BF7AD1">
      <w:pPr>
        <w:pStyle w:val="Block"/>
      </w:pPr>
      <w:r w:rsidRPr="00EA5B24">
        <w:t>Die Attribute „Be</w:t>
      </w:r>
      <w:r w:rsidRPr="00EA5B24">
        <w:softHyphen/>
        <w:t>zeich</w:t>
      </w:r>
      <w:r w:rsidRPr="00EA5B24">
        <w:softHyphen/>
        <w:t>nung“, „Beschreibung“, „Komplexität“ und „zuständige Person“ (siehe oben) kön</w:t>
      </w:r>
      <w:r w:rsidRPr="00EA5B24">
        <w:softHyphen/>
        <w:t>nen nach der Erstellung einer Aufgabe jederzeit durch einen Benutzer verändert werden. Es bleibt zu beachten, dass die Bezeichnung der Aufgaben in einem Pro</w:t>
      </w:r>
      <w:r w:rsidRPr="00EA5B24">
        <w:softHyphen/>
        <w:t>jekt eindeutig ist.</w:t>
      </w:r>
    </w:p>
    <w:p w14:paraId="496B6C6C" w14:textId="77777777" w:rsidR="00BF7AD1" w:rsidRPr="00EA5B24" w:rsidRDefault="00BF7AD1" w:rsidP="00BF7AD1">
      <w:pPr>
        <w:pStyle w:val="Block"/>
        <w:keepNext/>
        <w:numPr>
          <w:ilvl w:val="0"/>
          <w:numId w:val="36"/>
        </w:numPr>
        <w:spacing w:before="120" w:after="0"/>
        <w:ind w:hanging="720"/>
        <w:rPr>
          <w:u w:val="single"/>
        </w:rPr>
      </w:pPr>
      <w:r w:rsidRPr="00EA5B24">
        <w:rPr>
          <w:u w:val="single"/>
        </w:rPr>
        <w:lastRenderedPageBreak/>
        <w:t>Aufgaben löschen</w:t>
      </w:r>
    </w:p>
    <w:p w14:paraId="392B51A9" w14:textId="77777777" w:rsidR="00BF7AD1" w:rsidRPr="00EA5B24" w:rsidRDefault="00BF7AD1" w:rsidP="00BF7AD1">
      <w:pPr>
        <w:pStyle w:val="Block"/>
      </w:pPr>
      <w:r w:rsidRPr="00EA5B24">
        <w:t xml:space="preserve">Aufgaben können von allen Benutzern gelöscht werden. Dabei spielt es keine Rolle, ob die Aufgabe auf einem Kanban Board oder dem </w:t>
      </w:r>
      <w:proofErr w:type="spellStart"/>
      <w:r w:rsidRPr="00EA5B24">
        <w:t>Backlog</w:t>
      </w:r>
      <w:proofErr w:type="spellEnd"/>
      <w:r w:rsidRPr="00EA5B24">
        <w:t xml:space="preserve"> liegt.</w:t>
      </w:r>
    </w:p>
    <w:p w14:paraId="4DE8A5D9" w14:textId="77777777" w:rsidR="00BF7AD1" w:rsidRPr="00EA5B24" w:rsidRDefault="00BF7AD1" w:rsidP="00BF7AD1">
      <w:pPr>
        <w:pStyle w:val="Block"/>
        <w:keepNext/>
        <w:numPr>
          <w:ilvl w:val="0"/>
          <w:numId w:val="36"/>
        </w:numPr>
        <w:spacing w:before="120" w:after="0"/>
        <w:ind w:hanging="720"/>
        <w:rPr>
          <w:u w:val="single"/>
        </w:rPr>
      </w:pPr>
      <w:r w:rsidRPr="00EA5B24">
        <w:rPr>
          <w:u w:val="single"/>
        </w:rPr>
        <w:t>Unter-Aufgaben erstellen</w:t>
      </w:r>
    </w:p>
    <w:p w14:paraId="712F4D6C" w14:textId="77777777" w:rsidR="00BF7AD1" w:rsidRPr="00EA5B24" w:rsidRDefault="00BF7AD1" w:rsidP="00BF7AD1">
      <w:pPr>
        <w:pStyle w:val="Block"/>
      </w:pPr>
      <w:r w:rsidRPr="00EA5B24">
        <w:t>Aufgaben können aus einer Sammlung von Unteraufgaben bestehen. Um diesen Zusammenhang mit der Applikation „</w:t>
      </w:r>
      <w:proofErr w:type="spellStart"/>
      <w:r w:rsidRPr="00EA5B24">
        <w:t>Taskitory</w:t>
      </w:r>
      <w:proofErr w:type="spellEnd"/>
      <w:r w:rsidRPr="00EA5B24">
        <w:t>“ abzubilden, ist es jederzeit möglich einer bereits bestehenden Aufgabe bereits bestehende Unter-Aufgaben zuzuweisen. Außerdem können neue Aufgaben bei der Erzeugung als Unter-Aufgabe einer bereits bestehenden Aufgabe definiert werden.</w:t>
      </w:r>
    </w:p>
    <w:p w14:paraId="3EBA0F09" w14:textId="77777777" w:rsidR="00BF7AD1" w:rsidRPr="00EA5B24" w:rsidRDefault="00BF7AD1" w:rsidP="00BF7AD1">
      <w:pPr>
        <w:pStyle w:val="Block"/>
        <w:keepNext/>
        <w:numPr>
          <w:ilvl w:val="0"/>
          <w:numId w:val="36"/>
        </w:numPr>
        <w:spacing w:before="120" w:after="0"/>
        <w:ind w:hanging="720"/>
        <w:rPr>
          <w:u w:val="single"/>
        </w:rPr>
      </w:pPr>
      <w:r w:rsidRPr="00EA5B24">
        <w:rPr>
          <w:u w:val="single"/>
        </w:rPr>
        <w:t>Unter-Aufgaben löschen</w:t>
      </w:r>
    </w:p>
    <w:p w14:paraId="02DFAE34" w14:textId="77777777" w:rsidR="00BF7AD1" w:rsidRPr="00EA5B24" w:rsidRDefault="00BF7AD1" w:rsidP="00BF7AD1">
      <w:pPr>
        <w:pStyle w:val="Block"/>
      </w:pPr>
      <w:r w:rsidRPr="00EA5B24">
        <w:t>Die Unter-Aufgaben einer übergeordneten Aufgabe können aus diesem Verhältnis ent</w:t>
      </w:r>
      <w:r w:rsidRPr="00EA5B24">
        <w:softHyphen/>
        <w:t>fernt werden. Die Unter-Aufgaben sollen dabei nicht automatisch gelöscht werden, son</w:t>
      </w:r>
      <w:r w:rsidRPr="00EA5B24">
        <w:softHyphen/>
        <w:t>dern werden in dem gleichen Kontext (</w:t>
      </w:r>
      <w:proofErr w:type="spellStart"/>
      <w:r w:rsidRPr="00EA5B24">
        <w:t>Kanbanboard</w:t>
      </w:r>
      <w:proofErr w:type="spellEnd"/>
      <w:r w:rsidRPr="00EA5B24">
        <w:t xml:space="preserve"> </w:t>
      </w:r>
      <w:r w:rsidRPr="00EA5B24">
        <w:sym w:font="Wingdings" w:char="F0E0"/>
      </w:r>
      <w:r w:rsidRPr="00EA5B24">
        <w:t xml:space="preserve"> Spalte, </w:t>
      </w:r>
      <w:proofErr w:type="spellStart"/>
      <w:r w:rsidRPr="00EA5B24">
        <w:t>Backlog</w:t>
      </w:r>
      <w:proofErr w:type="spellEnd"/>
      <w:r w:rsidRPr="00EA5B24">
        <w:t>) der über</w:t>
      </w:r>
      <w:r w:rsidRPr="00EA5B24">
        <w:softHyphen/>
        <w:t>ge</w:t>
      </w:r>
      <w:r w:rsidRPr="00EA5B24">
        <w:softHyphen/>
        <w:t>ord</w:t>
      </w:r>
      <w:r w:rsidRPr="00EA5B24">
        <w:softHyphen/>
        <w:t>ne</w:t>
      </w:r>
      <w:r w:rsidRPr="00EA5B24">
        <w:softHyphen/>
        <w:t>ten Aufgabe abgelegt.</w:t>
      </w:r>
    </w:p>
    <w:p w14:paraId="5A2AC3E0" w14:textId="77777777" w:rsidR="00BF7AD1" w:rsidRPr="00EA5B24" w:rsidRDefault="00BF7AD1" w:rsidP="00BF7AD1">
      <w:pPr>
        <w:pStyle w:val="Block"/>
        <w:keepNext/>
        <w:numPr>
          <w:ilvl w:val="0"/>
          <w:numId w:val="36"/>
        </w:numPr>
        <w:spacing w:before="120" w:after="0"/>
        <w:ind w:hanging="720"/>
        <w:rPr>
          <w:u w:val="single"/>
        </w:rPr>
      </w:pPr>
      <w:r w:rsidRPr="00EA5B24">
        <w:rPr>
          <w:u w:val="single"/>
        </w:rPr>
        <w:t>Abhängigkeiten von Aufgaben erstellen</w:t>
      </w:r>
    </w:p>
    <w:p w14:paraId="35A9510E" w14:textId="77777777" w:rsidR="00BF7AD1" w:rsidRPr="00EA5B24" w:rsidRDefault="00BF7AD1" w:rsidP="00BF7AD1">
      <w:pPr>
        <w:pStyle w:val="Block"/>
      </w:pPr>
      <w:r w:rsidRPr="00EA5B24">
        <w:t>Aufgaben können von anderen Aufgaben abhängen. Das meint, dass eine Bearbeitung ei</w:t>
      </w:r>
      <w:r w:rsidRPr="00EA5B24">
        <w:softHyphen/>
        <w:t>ner Aufgabe nicht möglich ist, bis die Abhängigkeit erledigt wurde. Übergeordnete Auf</w:t>
      </w:r>
      <w:r w:rsidRPr="00EA5B24">
        <w:softHyphen/>
        <w:t>ga</w:t>
      </w:r>
      <w:r w:rsidRPr="00EA5B24">
        <w:softHyphen/>
        <w:t>ben sind automatisch abhängig von ihren Unter-Aufgaben und können nicht erneut mit ihren Unter-Aufgaben in Beziehung gesetzt werden. Alle anderen Abhängigkeiten zwi</w:t>
      </w:r>
      <w:r w:rsidRPr="00EA5B24">
        <w:softHyphen/>
        <w:t>schen bereits bestehenden Aufgaben können festgelegt werden.</w:t>
      </w:r>
    </w:p>
    <w:p w14:paraId="3B97470D" w14:textId="77777777" w:rsidR="00BF7AD1" w:rsidRPr="00EA5B24" w:rsidRDefault="00BF7AD1" w:rsidP="00BF7AD1">
      <w:pPr>
        <w:pStyle w:val="Block"/>
        <w:keepNext/>
        <w:numPr>
          <w:ilvl w:val="0"/>
          <w:numId w:val="36"/>
        </w:numPr>
        <w:spacing w:before="120" w:after="0"/>
        <w:ind w:hanging="720"/>
        <w:rPr>
          <w:u w:val="single"/>
        </w:rPr>
      </w:pPr>
      <w:r w:rsidRPr="00EA5B24">
        <w:rPr>
          <w:u w:val="single"/>
        </w:rPr>
        <w:t>Abhängigkeiten von Aufgaben löschen</w:t>
      </w:r>
    </w:p>
    <w:p w14:paraId="358D83B5" w14:textId="77777777" w:rsidR="00BF7AD1" w:rsidRPr="00EA5B24" w:rsidRDefault="00BF7AD1" w:rsidP="00BF7AD1">
      <w:pPr>
        <w:pStyle w:val="Block"/>
      </w:pPr>
      <w:r w:rsidRPr="00EA5B24">
        <w:t>Die Abhängigkeiten zwischen Aufgaben können wieder gelöscht werden. Die Ab</w:t>
      </w:r>
      <w:r w:rsidRPr="00EA5B24">
        <w:softHyphen/>
        <w:t>hän</w:t>
      </w:r>
      <w:r w:rsidRPr="00EA5B24">
        <w:softHyphen/>
        <w:t>gig</w:t>
      </w:r>
      <w:r w:rsidRPr="00EA5B24">
        <w:softHyphen/>
        <w:t>keit (Aufgabe) soll dabei nicht automatisch gelöscht werden, son</w:t>
      </w:r>
      <w:r w:rsidRPr="00EA5B24">
        <w:softHyphen/>
        <w:t>dern wird in dem glei</w:t>
      </w:r>
      <w:r w:rsidRPr="00EA5B24">
        <w:softHyphen/>
        <w:t>chen Kontext (</w:t>
      </w:r>
      <w:proofErr w:type="spellStart"/>
      <w:r w:rsidRPr="00EA5B24">
        <w:t>Kanbanboard</w:t>
      </w:r>
      <w:proofErr w:type="spellEnd"/>
      <w:r w:rsidRPr="00EA5B24">
        <w:t xml:space="preserve"> </w:t>
      </w:r>
      <w:r w:rsidRPr="00EA5B24">
        <w:sym w:font="Wingdings" w:char="F0E0"/>
      </w:r>
      <w:r w:rsidRPr="00EA5B24">
        <w:t xml:space="preserve"> Spalte, </w:t>
      </w:r>
      <w:proofErr w:type="spellStart"/>
      <w:r w:rsidRPr="00EA5B24">
        <w:t>Backlog</w:t>
      </w:r>
      <w:proofErr w:type="spellEnd"/>
      <w:r w:rsidRPr="00EA5B24">
        <w:t>) der abhängigen Aufgabe ab</w:t>
      </w:r>
      <w:r w:rsidRPr="00EA5B24">
        <w:softHyphen/>
        <w:t>ge</w:t>
      </w:r>
      <w:r w:rsidRPr="00EA5B24">
        <w:softHyphen/>
        <w:t>legt.</w:t>
      </w:r>
    </w:p>
    <w:p w14:paraId="11028342" w14:textId="77777777" w:rsidR="00BF7AD1" w:rsidRPr="00EA5B24" w:rsidRDefault="00BF7AD1" w:rsidP="00BF7AD1">
      <w:pPr>
        <w:pStyle w:val="Block"/>
        <w:spacing w:before="120" w:after="0"/>
        <w:rPr>
          <w:b/>
          <w:bCs/>
        </w:rPr>
      </w:pPr>
      <w:r w:rsidRPr="00EA5B24">
        <w:rPr>
          <w:b/>
          <w:bCs/>
        </w:rPr>
        <w:t>Tags</w:t>
      </w:r>
    </w:p>
    <w:p w14:paraId="28723FEA" w14:textId="77777777" w:rsidR="00BF7AD1" w:rsidRPr="00EA5B24" w:rsidRDefault="00BF7AD1" w:rsidP="00BF7AD1">
      <w:pPr>
        <w:pStyle w:val="Block"/>
        <w:keepNext/>
        <w:numPr>
          <w:ilvl w:val="0"/>
          <w:numId w:val="37"/>
        </w:numPr>
        <w:spacing w:before="120" w:after="0"/>
        <w:ind w:left="709" w:hanging="709"/>
        <w:rPr>
          <w:u w:val="single"/>
        </w:rPr>
      </w:pPr>
      <w:r w:rsidRPr="00EA5B24">
        <w:rPr>
          <w:u w:val="single"/>
        </w:rPr>
        <w:t>Tag erstellen</w:t>
      </w:r>
    </w:p>
    <w:p w14:paraId="420AABAE" w14:textId="77777777" w:rsidR="00BF7AD1" w:rsidRPr="00EA5B24" w:rsidRDefault="00BF7AD1" w:rsidP="00BF7AD1">
      <w:pPr>
        <w:pStyle w:val="Block"/>
      </w:pPr>
      <w:r w:rsidRPr="00EA5B24">
        <w:t>Tags können mit einer Bezeichnung und einer Beschreibung erzeugt werden und sind einem Projekt zugeordnet. Die Bezeichnung ist in einem Projekt eindeutig.</w:t>
      </w:r>
    </w:p>
    <w:p w14:paraId="2E690A7A" w14:textId="77777777" w:rsidR="00BF7AD1" w:rsidRPr="00EA5B24" w:rsidRDefault="00BF7AD1" w:rsidP="00BF7AD1">
      <w:pPr>
        <w:pStyle w:val="Block"/>
        <w:keepNext/>
        <w:numPr>
          <w:ilvl w:val="0"/>
          <w:numId w:val="37"/>
        </w:numPr>
        <w:spacing w:before="120" w:after="0"/>
        <w:ind w:left="709" w:hanging="709"/>
        <w:rPr>
          <w:u w:val="single"/>
        </w:rPr>
      </w:pPr>
      <w:r w:rsidRPr="00EA5B24">
        <w:rPr>
          <w:u w:val="single"/>
        </w:rPr>
        <w:lastRenderedPageBreak/>
        <w:t>Tag bearbeiten</w:t>
      </w:r>
    </w:p>
    <w:p w14:paraId="0EC3C31D" w14:textId="77777777" w:rsidR="00BF7AD1" w:rsidRPr="00EA5B24" w:rsidRDefault="00BF7AD1" w:rsidP="00BF7AD1">
      <w:pPr>
        <w:pStyle w:val="Block"/>
      </w:pPr>
      <w:r w:rsidRPr="00EA5B24">
        <w:t>Die Bezeichnung und die Beschreibung eines Tags können im Nachhinein geändert wer</w:t>
      </w:r>
      <w:r w:rsidRPr="00EA5B24">
        <w:softHyphen/>
        <w:t>den. Dabei bleibt zu beachten, dass die Bezeichnung in einem Projekt eindeutig sein muss.</w:t>
      </w:r>
    </w:p>
    <w:p w14:paraId="0720EC61" w14:textId="77777777" w:rsidR="00BF7AD1" w:rsidRPr="00EA5B24" w:rsidRDefault="00BF7AD1" w:rsidP="00BF7AD1">
      <w:pPr>
        <w:pStyle w:val="Block"/>
        <w:keepNext/>
        <w:numPr>
          <w:ilvl w:val="0"/>
          <w:numId w:val="37"/>
        </w:numPr>
        <w:spacing w:before="120" w:after="0"/>
        <w:ind w:left="709" w:hanging="709"/>
        <w:rPr>
          <w:u w:val="single"/>
        </w:rPr>
      </w:pPr>
      <w:r w:rsidRPr="00EA5B24">
        <w:rPr>
          <w:u w:val="single"/>
        </w:rPr>
        <w:t>Tag löschen</w:t>
      </w:r>
    </w:p>
    <w:p w14:paraId="15190B99" w14:textId="77777777" w:rsidR="00BF7AD1" w:rsidRPr="00EA5B24" w:rsidRDefault="00BF7AD1" w:rsidP="00BF7AD1">
      <w:pPr>
        <w:pStyle w:val="Block"/>
      </w:pPr>
      <w:r w:rsidRPr="00EA5B24">
        <w:t>Ein Tag kann gelöscht werden. Dadurch werden automatisch alle Referenzen von Auf</w:t>
      </w:r>
      <w:r w:rsidRPr="00EA5B24">
        <w:softHyphen/>
        <w:t>ga</w:t>
      </w:r>
      <w:r w:rsidRPr="00EA5B24">
        <w:softHyphen/>
        <w:t>ben entfernt.</w:t>
      </w:r>
    </w:p>
    <w:p w14:paraId="7CDEB58F" w14:textId="77777777" w:rsidR="00BF7AD1" w:rsidRPr="00EA5B24" w:rsidRDefault="00BF7AD1" w:rsidP="00BF7AD1">
      <w:pPr>
        <w:pStyle w:val="Block"/>
        <w:keepNext/>
        <w:numPr>
          <w:ilvl w:val="0"/>
          <w:numId w:val="37"/>
        </w:numPr>
        <w:spacing w:before="120" w:after="0"/>
        <w:ind w:left="709" w:hanging="709"/>
        <w:rPr>
          <w:u w:val="single"/>
        </w:rPr>
      </w:pPr>
      <w:r w:rsidRPr="00EA5B24">
        <w:rPr>
          <w:u w:val="single"/>
        </w:rPr>
        <w:t>Tags zuweisen</w:t>
      </w:r>
    </w:p>
    <w:p w14:paraId="06E82C02" w14:textId="77777777" w:rsidR="00BF7AD1" w:rsidRPr="00EA5B24" w:rsidRDefault="00BF7AD1" w:rsidP="00BF7AD1">
      <w:pPr>
        <w:pStyle w:val="Block"/>
      </w:pPr>
      <w:r w:rsidRPr="00EA5B24">
        <w:t xml:space="preserve">Aufgaben können über Tags mit Metadaten wie z. B. Versionsnummern </w:t>
      </w:r>
      <w:proofErr w:type="spellStart"/>
      <w:r w:rsidRPr="00EA5B24">
        <w:t>uvm</w:t>
      </w:r>
      <w:proofErr w:type="spellEnd"/>
      <w:r w:rsidRPr="00EA5B24">
        <w:t>. versehen werden. Die Tags und Aufgaben müssen dabei aus dem gleichen Projekt stammen.</w:t>
      </w:r>
    </w:p>
    <w:p w14:paraId="13ED0259" w14:textId="77777777" w:rsidR="00BF7AD1" w:rsidRPr="00EA5B24" w:rsidRDefault="00BF7AD1" w:rsidP="00BF7AD1">
      <w:pPr>
        <w:pStyle w:val="Block"/>
        <w:spacing w:before="120" w:after="0"/>
        <w:rPr>
          <w:b/>
          <w:bCs/>
        </w:rPr>
      </w:pPr>
      <w:r w:rsidRPr="00EA5B24">
        <w:rPr>
          <w:b/>
          <w:bCs/>
        </w:rPr>
        <w:t>Kanban Board</w:t>
      </w:r>
    </w:p>
    <w:p w14:paraId="067FDDF6" w14:textId="77777777" w:rsidR="00BF7AD1" w:rsidRPr="00EA5B24" w:rsidRDefault="00BF7AD1" w:rsidP="00BF7AD1">
      <w:pPr>
        <w:pStyle w:val="Block"/>
        <w:keepNext/>
        <w:numPr>
          <w:ilvl w:val="0"/>
          <w:numId w:val="34"/>
        </w:numPr>
        <w:tabs>
          <w:tab w:val="left" w:pos="709"/>
        </w:tabs>
        <w:spacing w:after="0"/>
        <w:ind w:left="709" w:hanging="709"/>
        <w:rPr>
          <w:u w:val="single"/>
        </w:rPr>
      </w:pPr>
      <w:r w:rsidRPr="00EA5B24">
        <w:rPr>
          <w:u w:val="single"/>
        </w:rPr>
        <w:t>Kanban Board anlegen</w:t>
      </w:r>
    </w:p>
    <w:p w14:paraId="7272E0BC" w14:textId="77777777" w:rsidR="00BF7AD1" w:rsidRPr="00EA5B24" w:rsidRDefault="00BF7AD1" w:rsidP="00BF7AD1">
      <w:pPr>
        <w:pStyle w:val="Block"/>
      </w:pPr>
      <w:r w:rsidRPr="00EA5B24">
        <w:t>Kanban Boards können mit einer für ein Projekt eindeutigen Bezeichnung, einer Beschreibung und einem festgelegten Sprint-Zeitraum erzeugt werden. Optional können noch die zwei Spalten „Review“ und „</w:t>
      </w:r>
      <w:proofErr w:type="spellStart"/>
      <w:r w:rsidRPr="00EA5B24">
        <w:t>Testing</w:t>
      </w:r>
      <w:proofErr w:type="spellEnd"/>
      <w:r w:rsidRPr="00EA5B24">
        <w:t>“ aktiviert werden.</w:t>
      </w:r>
    </w:p>
    <w:p w14:paraId="3C24793E" w14:textId="77777777" w:rsidR="00BF7AD1" w:rsidRPr="00EA5B24" w:rsidRDefault="00BF7AD1" w:rsidP="00BF7AD1">
      <w:pPr>
        <w:pStyle w:val="Block"/>
      </w:pPr>
      <w:r w:rsidRPr="00EA5B24">
        <w:t>Ein Kanban Board ist bei Er</w:t>
      </w:r>
      <w:r w:rsidRPr="00EA5B24">
        <w:softHyphen/>
        <w:t>zeu</w:t>
      </w:r>
      <w:r w:rsidRPr="00EA5B24">
        <w:softHyphen/>
        <w:t>gung leer und besitzt die oben benannten Spalten. Es sollen mehrere Kanban Boards für ein Projekt gleichzeitig bestehen können.</w:t>
      </w:r>
    </w:p>
    <w:p w14:paraId="5E4C1D8F" w14:textId="77777777" w:rsidR="00BF7AD1" w:rsidRPr="00EA5B24" w:rsidRDefault="00BF7AD1" w:rsidP="00BF7AD1">
      <w:pPr>
        <w:pStyle w:val="Block"/>
        <w:keepNext/>
        <w:numPr>
          <w:ilvl w:val="0"/>
          <w:numId w:val="34"/>
        </w:numPr>
        <w:spacing w:before="120" w:after="0"/>
        <w:ind w:hanging="720"/>
        <w:rPr>
          <w:u w:val="single"/>
        </w:rPr>
      </w:pPr>
      <w:r w:rsidRPr="00EA5B24">
        <w:rPr>
          <w:u w:val="single"/>
        </w:rPr>
        <w:t>Attribute eines Kanban Boards bearbeiten</w:t>
      </w:r>
    </w:p>
    <w:p w14:paraId="2916CF37" w14:textId="77777777" w:rsidR="00BF7AD1" w:rsidRPr="00EA5B24" w:rsidRDefault="00BF7AD1" w:rsidP="00BF7AD1">
      <w:pPr>
        <w:pStyle w:val="Block"/>
      </w:pPr>
      <w:r w:rsidRPr="00EA5B24">
        <w:t>Die Bezeichnung und die Beschreibung eines Kanban Boards können durch die Benutzer des entsprechenden Projekts angepasst werden. Dabei bleibt zu beachten, dass die Bezeichnung in einem Projekt eindeutig sein muss.</w:t>
      </w:r>
    </w:p>
    <w:p w14:paraId="6B1849C5" w14:textId="77777777" w:rsidR="00BF7AD1" w:rsidRPr="00EA5B24" w:rsidRDefault="00BF7AD1" w:rsidP="00BF7AD1">
      <w:pPr>
        <w:pStyle w:val="Block"/>
      </w:pPr>
      <w:r w:rsidRPr="00EA5B24">
        <w:t>Außerdem ist es möglich die Spalten „Review“ und „</w:t>
      </w:r>
      <w:proofErr w:type="spellStart"/>
      <w:r w:rsidRPr="00EA5B24">
        <w:t>Testing</w:t>
      </w:r>
      <w:proofErr w:type="spellEnd"/>
      <w:r w:rsidRPr="00EA5B24">
        <w:t>“ auszublenden. Alle in diesen Spalten befindlichen Aufgaben werden daraufhin ausgeblendet. Allerdings behalten sie den Status und können anschließend wieder eingeblendet werden.</w:t>
      </w:r>
    </w:p>
    <w:p w14:paraId="1DD2EDC6" w14:textId="77777777" w:rsidR="00BF7AD1" w:rsidRPr="00EA5B24" w:rsidRDefault="00BF7AD1" w:rsidP="00BF7AD1">
      <w:pPr>
        <w:pStyle w:val="Block"/>
        <w:keepNext/>
        <w:numPr>
          <w:ilvl w:val="0"/>
          <w:numId w:val="34"/>
        </w:numPr>
        <w:spacing w:before="120" w:after="0"/>
        <w:ind w:hanging="720"/>
        <w:rPr>
          <w:u w:val="single"/>
        </w:rPr>
      </w:pPr>
      <w:r w:rsidRPr="00EA5B24">
        <w:rPr>
          <w:u w:val="single"/>
        </w:rPr>
        <w:t>Kanban Board löschen</w:t>
      </w:r>
    </w:p>
    <w:p w14:paraId="3FF88B4A" w14:textId="77777777" w:rsidR="00BF7AD1" w:rsidRPr="00EA5B24" w:rsidRDefault="00BF7AD1" w:rsidP="00BF7AD1">
      <w:pPr>
        <w:pStyle w:val="Block"/>
      </w:pPr>
      <w:r w:rsidRPr="00EA5B24">
        <w:t xml:space="preserve">Kanban Boards können durch Benutzer des entsprechenden Projekts gelöscht werden. Die darauf befindlichen Aufgaben werden daraufhin in das </w:t>
      </w:r>
      <w:proofErr w:type="spellStart"/>
      <w:r w:rsidRPr="00EA5B24">
        <w:t>Backlog</w:t>
      </w:r>
      <w:proofErr w:type="spellEnd"/>
      <w:r w:rsidRPr="00EA5B24">
        <w:t xml:space="preserve"> gelegt. Die Aufgaben behalten ihren Bearbeitungs-Status.</w:t>
      </w:r>
    </w:p>
    <w:p w14:paraId="3D045EDD" w14:textId="77777777" w:rsidR="00BF7AD1" w:rsidRPr="00EA5B24" w:rsidRDefault="00BF7AD1" w:rsidP="00BF7AD1">
      <w:pPr>
        <w:pStyle w:val="Block"/>
        <w:keepNext/>
        <w:numPr>
          <w:ilvl w:val="0"/>
          <w:numId w:val="34"/>
        </w:numPr>
        <w:spacing w:before="120" w:after="0"/>
        <w:ind w:hanging="720"/>
        <w:rPr>
          <w:u w:val="single"/>
        </w:rPr>
      </w:pPr>
      <w:r w:rsidRPr="00EA5B24">
        <w:rPr>
          <w:u w:val="single"/>
        </w:rPr>
        <w:lastRenderedPageBreak/>
        <w:t>Aufgabe auf einem Kanban Board verschieben</w:t>
      </w:r>
    </w:p>
    <w:p w14:paraId="6BB81AFA" w14:textId="77777777" w:rsidR="00BF7AD1" w:rsidRPr="00EA5B24" w:rsidRDefault="00BF7AD1" w:rsidP="00BF7AD1">
      <w:pPr>
        <w:pStyle w:val="Block"/>
      </w:pPr>
      <w:r w:rsidRPr="00EA5B24">
        <w:t>Die zentrale Funktion eines Kanban Boards ist, Aufgaben über ihren Bearbeitungs-Sta</w:t>
      </w:r>
      <w:r w:rsidRPr="00EA5B24">
        <w:softHyphen/>
      </w:r>
      <w:r w:rsidRPr="00EA5B24">
        <w:softHyphen/>
        <w:t>tus zu verwalten. Be</w:t>
      </w:r>
      <w:r w:rsidRPr="00EA5B24">
        <w:softHyphen/>
        <w:t>nut</w:t>
      </w:r>
      <w:r w:rsidRPr="00EA5B24">
        <w:softHyphen/>
        <w:t xml:space="preserve">zer können die Aufgaben auf einem Kanban Board in einen anderen </w:t>
      </w:r>
      <w:proofErr w:type="spellStart"/>
      <w:r w:rsidRPr="00EA5B24">
        <w:t>Be</w:t>
      </w:r>
      <w:r w:rsidRPr="00EA5B24">
        <w:softHyphen/>
        <w:t>arbeitungs</w:t>
      </w:r>
      <w:proofErr w:type="spellEnd"/>
      <w:r w:rsidRPr="00EA5B24">
        <w:t xml:space="preserve">-Status verschieben. Der Bearbeitungs-Status einer Aufgabe im </w:t>
      </w:r>
      <w:proofErr w:type="spellStart"/>
      <w:r w:rsidRPr="00EA5B24">
        <w:t>Backlog</w:t>
      </w:r>
      <w:proofErr w:type="spellEnd"/>
      <w:r w:rsidRPr="00EA5B24">
        <w:t xml:space="preserve"> ei</w:t>
      </w:r>
      <w:r w:rsidRPr="00EA5B24">
        <w:softHyphen/>
        <w:t>nes Projekts kann nicht geändert werden.</w:t>
      </w:r>
    </w:p>
    <w:p w14:paraId="10EFC8BB" w14:textId="77777777" w:rsidR="00BF7AD1" w:rsidRPr="00EA5B24" w:rsidRDefault="00BF7AD1" w:rsidP="00BF7AD1">
      <w:pPr>
        <w:pStyle w:val="Block"/>
        <w:keepNext/>
        <w:numPr>
          <w:ilvl w:val="0"/>
          <w:numId w:val="34"/>
        </w:numPr>
        <w:spacing w:after="0"/>
        <w:ind w:hanging="720"/>
        <w:rPr>
          <w:u w:val="single"/>
        </w:rPr>
      </w:pPr>
      <w:r w:rsidRPr="00EA5B24">
        <w:rPr>
          <w:u w:val="single"/>
        </w:rPr>
        <w:t>Kanban Board migrieren</w:t>
      </w:r>
    </w:p>
    <w:p w14:paraId="59F47497" w14:textId="77777777" w:rsidR="00BF7AD1" w:rsidRPr="00EA5B24" w:rsidRDefault="00BF7AD1" w:rsidP="00BF7AD1">
      <w:pPr>
        <w:pStyle w:val="Block"/>
      </w:pPr>
      <w:r w:rsidRPr="00EA5B24">
        <w:t>Das Kanban Board eines vergangenen Sprints kann in ein neues Kanban Board überführt wer</w:t>
      </w:r>
      <w:r w:rsidRPr="00EA5B24">
        <w:softHyphen/>
        <w:t>den. Das ist dann interessant, wenn sich auf dem alten Kanban Board noch nicht ab</w:t>
      </w:r>
      <w:r w:rsidRPr="00EA5B24">
        <w:softHyphen/>
      </w:r>
      <w:r w:rsidRPr="00EA5B24">
        <w:softHyphen/>
        <w:t>ge</w:t>
      </w:r>
      <w:r w:rsidRPr="00EA5B24">
        <w:softHyphen/>
        <w:t>schlos</w:t>
      </w:r>
      <w:r w:rsidRPr="00EA5B24">
        <w:softHyphen/>
        <w:t>se</w:t>
      </w:r>
      <w:r w:rsidRPr="00EA5B24">
        <w:softHyphen/>
        <w:t>ne Aufgaben befinden. Diese Aufgaben sollen in den gleichen Status des neu</w:t>
      </w:r>
      <w:r w:rsidRPr="00EA5B24">
        <w:softHyphen/>
        <w:t>en Kanban Boards über</w:t>
      </w:r>
      <w:r w:rsidRPr="00EA5B24">
        <w:softHyphen/>
        <w:t>nommen werden.</w:t>
      </w:r>
    </w:p>
    <w:p w14:paraId="1229A9B6" w14:textId="77777777" w:rsidR="00BF7AD1" w:rsidRPr="00EA5B24" w:rsidRDefault="00BF7AD1" w:rsidP="00BF7AD1">
      <w:pPr>
        <w:pStyle w:val="Block"/>
        <w:keepNext/>
        <w:numPr>
          <w:ilvl w:val="0"/>
          <w:numId w:val="34"/>
        </w:numPr>
        <w:spacing w:after="0"/>
        <w:ind w:hanging="720"/>
        <w:rPr>
          <w:u w:val="single"/>
        </w:rPr>
      </w:pPr>
      <w:r w:rsidRPr="00EA5B24">
        <w:rPr>
          <w:u w:val="single"/>
        </w:rPr>
        <w:t>Statistiken erstellen</w:t>
      </w:r>
    </w:p>
    <w:p w14:paraId="63607153" w14:textId="77777777" w:rsidR="00BF7AD1" w:rsidRPr="00EA5B24" w:rsidRDefault="00BF7AD1" w:rsidP="00BF7AD1">
      <w:pPr>
        <w:pStyle w:val="Block"/>
      </w:pPr>
      <w:r w:rsidRPr="00EA5B24">
        <w:t>Es soll möglich sein, Statistiken über ein bestehendes Kanban Board anzulegen. Mögliche Anwendungsfälle sind z. B. die Verteilung von Aufgaben nach Bearbeitungs-Status oder die Berechnung einer durchschnittlichen Bearbeitungsdauer.</w:t>
      </w:r>
    </w:p>
    <w:p w14:paraId="05E85E90" w14:textId="77777777" w:rsidR="00BF7AD1" w:rsidRPr="00EA5B24" w:rsidRDefault="00BF7AD1" w:rsidP="00BF7AD1">
      <w:pPr>
        <w:pStyle w:val="Block"/>
        <w:spacing w:before="120" w:after="0"/>
        <w:rPr>
          <w:b/>
          <w:bCs/>
        </w:rPr>
      </w:pPr>
      <w:r w:rsidRPr="00EA5B24">
        <w:rPr>
          <w:b/>
          <w:bCs/>
        </w:rPr>
        <w:t>Nachrichten</w:t>
      </w:r>
    </w:p>
    <w:p w14:paraId="3E8072E2" w14:textId="77777777" w:rsidR="00BF7AD1" w:rsidRDefault="00BF7AD1" w:rsidP="00BF7AD1">
      <w:pPr>
        <w:pStyle w:val="Block"/>
        <w:keepNext/>
        <w:numPr>
          <w:ilvl w:val="0"/>
          <w:numId w:val="40"/>
        </w:numPr>
        <w:spacing w:after="0"/>
        <w:ind w:hanging="720"/>
        <w:rPr>
          <w:u w:val="single"/>
        </w:rPr>
      </w:pPr>
      <w:r>
        <w:rPr>
          <w:u w:val="single"/>
        </w:rPr>
        <w:t>Benutzer zu Projekt einladen</w:t>
      </w:r>
    </w:p>
    <w:p w14:paraId="60C42742" w14:textId="77777777" w:rsidR="00BF7AD1" w:rsidRPr="00BF7AD1" w:rsidRDefault="00BF7AD1" w:rsidP="00BF7AD1">
      <w:pPr>
        <w:pStyle w:val="Block"/>
      </w:pPr>
      <w:r>
        <w:t>Projekt-Administratoren können Benutzer, die noch kein Teil des Projekt-Teams sind zu dem Projekt einladen. Dazu muss der geheime Schlüssel eines Projekts von einem Projekt-Ad</w:t>
      </w:r>
      <w:r>
        <w:softHyphen/>
        <w:t xml:space="preserve">ministrator an diesen Benutzer in </w:t>
      </w:r>
      <w:proofErr w:type="spellStart"/>
      <w:r>
        <w:t>gehashter</w:t>
      </w:r>
      <w:proofErr w:type="spellEnd"/>
      <w:r>
        <w:t xml:space="preserve"> Form geschickt werden. Der Benutzer muss diesen </w:t>
      </w:r>
      <w:proofErr w:type="spellStart"/>
      <w:r>
        <w:t>gehashten</w:t>
      </w:r>
      <w:proofErr w:type="spellEnd"/>
      <w:r>
        <w:t xml:space="preserve"> Schlüssel vorweisen, um einem Projekt beizutreten.</w:t>
      </w:r>
    </w:p>
    <w:p w14:paraId="6023030A" w14:textId="77777777" w:rsidR="00BF7AD1" w:rsidRPr="00EA5B24" w:rsidRDefault="00BF7AD1" w:rsidP="00BF7AD1">
      <w:pPr>
        <w:pStyle w:val="Block"/>
        <w:keepNext/>
        <w:numPr>
          <w:ilvl w:val="0"/>
          <w:numId w:val="40"/>
        </w:numPr>
        <w:spacing w:after="0"/>
        <w:ind w:hanging="720"/>
        <w:rPr>
          <w:u w:val="single"/>
        </w:rPr>
      </w:pPr>
      <w:r w:rsidRPr="00EA5B24">
        <w:rPr>
          <w:u w:val="single"/>
        </w:rPr>
        <w:t>Nachrichten empfangen</w:t>
      </w:r>
    </w:p>
    <w:p w14:paraId="2CAB5971" w14:textId="24536BB5" w:rsidR="00BF7AD1" w:rsidRPr="00BF7AD1" w:rsidRDefault="00BF7AD1" w:rsidP="00BF7AD1">
      <w:pPr>
        <w:pStyle w:val="Block"/>
      </w:pPr>
      <w:r w:rsidRPr="00EA5B24">
        <w:t>Benutzer können die erhaltenen Nachrichten empfangen und lesen. Dabei ist es möglich Nachrichten einzeln und in größeren Gruppen zu empfangen. Wurde eine Nachricht einmal empfangen, wird sie unwiederbringlich gelöscht.</w:t>
      </w:r>
    </w:p>
    <w:p w14:paraId="556283CC" w14:textId="367F584F" w:rsidR="003E46A4" w:rsidRPr="00EA5B24" w:rsidRDefault="003E46A4" w:rsidP="003E46A4">
      <w:pPr>
        <w:pStyle w:val="berschrift1"/>
      </w:pPr>
      <w:r w:rsidRPr="00EA5B24">
        <w:t>Entwurfsmuster</w:t>
      </w:r>
      <w:bookmarkEnd w:id="25"/>
    </w:p>
    <w:p w14:paraId="3F6711EF" w14:textId="77777777" w:rsidR="003E46A4" w:rsidRPr="00EA5B24" w:rsidRDefault="003E46A4" w:rsidP="003E46A4">
      <w:pPr>
        <w:pStyle w:val="Block"/>
      </w:pPr>
      <w:r w:rsidRPr="00EA5B24">
        <w:t>A</w:t>
      </w:r>
    </w:p>
    <w:p w14:paraId="5DB3CCA2" w14:textId="6E917872" w:rsidR="00E37A22" w:rsidRPr="00EA5B24" w:rsidRDefault="00E37A22" w:rsidP="00E37A22">
      <w:pPr>
        <w:pStyle w:val="berschrift1"/>
      </w:pPr>
      <w:bookmarkStart w:id="26" w:name="_Toc97828065"/>
      <w:proofErr w:type="spellStart"/>
      <w:r w:rsidRPr="00EA5B24">
        <w:lastRenderedPageBreak/>
        <w:t>Programming</w:t>
      </w:r>
      <w:proofErr w:type="spellEnd"/>
      <w:r w:rsidRPr="00EA5B24">
        <w:t xml:space="preserve"> </w:t>
      </w:r>
      <w:proofErr w:type="spellStart"/>
      <w:r w:rsidRPr="00EA5B24">
        <w:t>Principles</w:t>
      </w:r>
      <w:bookmarkEnd w:id="26"/>
      <w:proofErr w:type="spellEnd"/>
    </w:p>
    <w:p w14:paraId="0E3F5659" w14:textId="4E651464" w:rsidR="00A35729" w:rsidRPr="00EA5B24" w:rsidRDefault="00A35729" w:rsidP="00A35729">
      <w:pPr>
        <w:pStyle w:val="Block"/>
      </w:pPr>
      <w:r w:rsidRPr="00EA5B24">
        <w:t>A</w:t>
      </w:r>
    </w:p>
    <w:p w14:paraId="7097CAA8" w14:textId="20433D1B" w:rsidR="00A35729" w:rsidRPr="00EA5B24" w:rsidRDefault="00A35729" w:rsidP="00A35729">
      <w:pPr>
        <w:pStyle w:val="berschrift1"/>
      </w:pPr>
      <w:bookmarkStart w:id="27" w:name="_Toc97828066"/>
      <w:proofErr w:type="spellStart"/>
      <w:r w:rsidRPr="00EA5B24">
        <w:t>Testing</w:t>
      </w:r>
      <w:bookmarkEnd w:id="27"/>
      <w:proofErr w:type="spellEnd"/>
    </w:p>
    <w:p w14:paraId="4E8BE6A3" w14:textId="44A99E66" w:rsidR="00A35729" w:rsidRPr="00EA5B24" w:rsidRDefault="00A35729" w:rsidP="00A35729">
      <w:pPr>
        <w:pStyle w:val="berschrift2"/>
      </w:pPr>
      <w:bookmarkStart w:id="28" w:name="_Toc97828067"/>
      <w:r w:rsidRPr="00EA5B24">
        <w:t xml:space="preserve">Unit </w:t>
      </w:r>
      <w:proofErr w:type="spellStart"/>
      <w:r w:rsidRPr="00EA5B24">
        <w:t>Testing</w:t>
      </w:r>
      <w:bookmarkEnd w:id="28"/>
      <w:proofErr w:type="spellEnd"/>
    </w:p>
    <w:p w14:paraId="3A2E7616" w14:textId="1B5B437F" w:rsidR="00A35729" w:rsidRPr="00EA5B24" w:rsidRDefault="00A35729" w:rsidP="00A35729">
      <w:pPr>
        <w:pStyle w:val="Block"/>
      </w:pPr>
      <w:r w:rsidRPr="00EA5B24">
        <w:t>A</w:t>
      </w:r>
    </w:p>
    <w:p w14:paraId="28F52D2E" w14:textId="573E491C" w:rsidR="00A35729" w:rsidRPr="00EA5B24" w:rsidRDefault="00A35729" w:rsidP="00A35729">
      <w:pPr>
        <w:pStyle w:val="berschrift2"/>
      </w:pPr>
      <w:bookmarkStart w:id="29" w:name="_Toc97828068"/>
      <w:r w:rsidRPr="00EA5B24">
        <w:t>Mocks</w:t>
      </w:r>
      <w:bookmarkEnd w:id="29"/>
    </w:p>
    <w:p w14:paraId="0B87A04D" w14:textId="0B292397" w:rsidR="00A35729" w:rsidRPr="00EA5B24" w:rsidRDefault="00A35729" w:rsidP="00A35729">
      <w:pPr>
        <w:pStyle w:val="Block"/>
      </w:pPr>
      <w:r w:rsidRPr="00EA5B24">
        <w:t>A</w:t>
      </w:r>
    </w:p>
    <w:p w14:paraId="43665219" w14:textId="1A5B4DB4" w:rsidR="00A35729" w:rsidRPr="00EA5B24" w:rsidRDefault="00A35729" w:rsidP="00A35729">
      <w:pPr>
        <w:pStyle w:val="berschrift1"/>
      </w:pPr>
      <w:bookmarkStart w:id="30" w:name="_Toc97828069"/>
      <w:proofErr w:type="spellStart"/>
      <w:r w:rsidRPr="00EA5B24">
        <w:t>Refactoring</w:t>
      </w:r>
      <w:bookmarkEnd w:id="30"/>
      <w:proofErr w:type="spellEnd"/>
    </w:p>
    <w:p w14:paraId="75EEC864" w14:textId="393108C4" w:rsidR="00EB5678" w:rsidRPr="00EA5B24" w:rsidRDefault="00A35729" w:rsidP="00EB5678">
      <w:pPr>
        <w:pStyle w:val="Block"/>
      </w:pPr>
      <w:r w:rsidRPr="00EA5B24">
        <w:t>A</w:t>
      </w:r>
    </w:p>
    <w:p w14:paraId="67386867" w14:textId="73D2B821" w:rsidR="006D1FD0" w:rsidRPr="00EA5B24" w:rsidRDefault="006D1FD0" w:rsidP="00EB5678">
      <w:pPr>
        <w:pStyle w:val="Block"/>
        <w:rPr>
          <w:rFonts w:ascii="Arial" w:hAnsi="Arial"/>
          <w:bCs/>
          <w:sz w:val="36"/>
          <w:szCs w:val="28"/>
        </w:rPr>
        <w:sectPr w:rsidR="006D1FD0" w:rsidRPr="00EA5B24" w:rsidSect="0082439D">
          <w:headerReference w:type="default" r:id="rId13"/>
          <w:footerReference w:type="default" r:id="rId14"/>
          <w:pgSz w:w="11906" w:h="16838" w:code="9"/>
          <w:pgMar w:top="2693" w:right="1418" w:bottom="1413" w:left="1418" w:header="709" w:footer="485" w:gutter="0"/>
          <w:pgNumType w:start="1"/>
          <w:cols w:space="708"/>
          <w:docGrid w:linePitch="360"/>
        </w:sectPr>
      </w:pPr>
    </w:p>
    <w:p w14:paraId="11C8EDE8" w14:textId="22D500BF" w:rsidR="005B5922" w:rsidRPr="00EA5B24" w:rsidRDefault="005B5922" w:rsidP="005B5922">
      <w:pPr>
        <w:pStyle w:val="Verzeichnisberschrift"/>
      </w:pPr>
      <w:bookmarkStart w:id="31" w:name="_Toc270506285"/>
      <w:bookmarkStart w:id="32" w:name="_Toc97828070"/>
      <w:r w:rsidRPr="00EA5B24">
        <w:lastRenderedPageBreak/>
        <w:t>Literaturverzeichnis</w:t>
      </w:r>
      <w:bookmarkEnd w:id="31"/>
      <w:bookmarkEnd w:id="32"/>
    </w:p>
    <w:p w14:paraId="65740A1C" w14:textId="08E92BB1" w:rsidR="00FF1092" w:rsidRPr="00EA5B24" w:rsidRDefault="006D1FD0" w:rsidP="003576EB">
      <w:pPr>
        <w:pStyle w:val="BlockFiller"/>
        <w:numPr>
          <w:ilvl w:val="0"/>
          <w:numId w:val="4"/>
        </w:numPr>
        <w:spacing w:after="120"/>
        <w:ind w:left="567" w:hanging="567"/>
        <w:rPr>
          <w:sz w:val="24"/>
        </w:rPr>
      </w:pPr>
      <w:r w:rsidRPr="00EA5B24">
        <w:rPr>
          <w:sz w:val="24"/>
        </w:rPr>
        <w:t>a</w:t>
      </w:r>
    </w:p>
    <w:sectPr w:rsidR="00FF1092" w:rsidRPr="00EA5B24" w:rsidSect="00BE2DB5">
      <w:pgSz w:w="11906" w:h="16838" w:code="9"/>
      <w:pgMar w:top="2693" w:right="1418" w:bottom="1418" w:left="1418" w:header="709" w:footer="471" w:gutter="0"/>
      <w:pgNumType w:fmt="upp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0CA31" w14:textId="77777777" w:rsidR="0001145B" w:rsidRDefault="0001145B" w:rsidP="00036903">
      <w:r>
        <w:separator/>
      </w:r>
    </w:p>
    <w:p w14:paraId="5B59761E" w14:textId="77777777" w:rsidR="0001145B" w:rsidRDefault="0001145B"/>
    <w:p w14:paraId="12153F35" w14:textId="77777777" w:rsidR="0001145B" w:rsidRDefault="0001145B"/>
  </w:endnote>
  <w:endnote w:type="continuationSeparator" w:id="0">
    <w:p w14:paraId="66FDCDE9" w14:textId="77777777" w:rsidR="0001145B" w:rsidRDefault="0001145B" w:rsidP="00036903">
      <w:r>
        <w:continuationSeparator/>
      </w:r>
    </w:p>
    <w:p w14:paraId="31D15C35" w14:textId="77777777" w:rsidR="0001145B" w:rsidRDefault="0001145B"/>
    <w:p w14:paraId="47CB1AB2" w14:textId="77777777" w:rsidR="0001145B" w:rsidRDefault="000114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ealistiX">
    <w:altName w:val="Calibri"/>
    <w:panose1 w:val="020B0604020202020204"/>
    <w:charset w:val="00"/>
    <w:family w:val="swiss"/>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4934525"/>
      <w:docPartObj>
        <w:docPartGallery w:val="Page Numbers (Bottom of Page)"/>
        <w:docPartUnique/>
      </w:docPartObj>
    </w:sdtPr>
    <w:sdtEndPr>
      <w:rPr>
        <w:rStyle w:val="Seitenzahl"/>
      </w:rPr>
    </w:sdtEndPr>
    <w:sdtContent>
      <w:p w14:paraId="4406C13B" w14:textId="77777777" w:rsidR="00C63332" w:rsidRDefault="00C63332" w:rsidP="00E86F3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22FD0AB" w14:textId="77777777" w:rsidR="00C63332" w:rsidRDefault="00C63332" w:rsidP="00D642F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6C56" w14:textId="695049B0" w:rsidR="00C63332" w:rsidRPr="00AE61EE" w:rsidRDefault="0082439D" w:rsidP="00036903">
    <w:pPr>
      <w:pStyle w:val="Fuzeile"/>
    </w:pPr>
    <w:r w:rsidRPr="0082439D">
      <w:rPr>
        <w:sz w:val="20"/>
      </w:rPr>
      <w:t>Programmentwurf</w:t>
    </w:r>
    <w:r w:rsidR="00C63332" w:rsidRPr="0065283F">
      <w:rPr>
        <w:sz w:val="20"/>
      </w:rPr>
      <w:t xml:space="preserve"> / Stand</w:t>
    </w:r>
    <w:r w:rsidR="00D46913">
      <w:rPr>
        <w:sz w:val="20"/>
      </w:rPr>
      <w:t xml:space="preserve">: </w:t>
    </w:r>
    <w:r w:rsidR="00D46913">
      <w:rPr>
        <w:sz w:val="20"/>
      </w:rPr>
      <w:fldChar w:fldCharType="begin"/>
    </w:r>
    <w:r w:rsidR="00D46913">
      <w:rPr>
        <w:sz w:val="20"/>
      </w:rPr>
      <w:instrText xml:space="preserve"> TIME \@ "d. MMMM yyyy" </w:instrText>
    </w:r>
    <w:r w:rsidR="00D46913">
      <w:rPr>
        <w:sz w:val="20"/>
      </w:rPr>
      <w:fldChar w:fldCharType="separate"/>
    </w:r>
    <w:r w:rsidR="00A02215">
      <w:rPr>
        <w:noProof/>
        <w:sz w:val="20"/>
      </w:rPr>
      <w:t>28. März 2022</w:t>
    </w:r>
    <w:r w:rsidR="00D46913">
      <w:rPr>
        <w:sz w:val="20"/>
      </w:rPr>
      <w:fldChar w:fldCharType="end"/>
    </w:r>
    <w:r w:rsidR="00C63332" w:rsidRPr="0065283F">
      <w:rPr>
        <w:sz w:val="20"/>
      </w:rPr>
      <w:tab/>
    </w:r>
    <w:r w:rsidR="00C63332" w:rsidRPr="0065283F">
      <w:rPr>
        <w:sz w:val="20"/>
      </w:rPr>
      <w:tab/>
    </w:r>
    <w:sdt>
      <w:sdtPr>
        <w:rPr>
          <w:rStyle w:val="Seitenzahl"/>
        </w:rPr>
        <w:id w:val="-75982186"/>
        <w:docPartObj>
          <w:docPartGallery w:val="Page Numbers (Bottom of Page)"/>
          <w:docPartUnique/>
        </w:docPartObj>
      </w:sdtPr>
      <w:sdtEndPr>
        <w:rPr>
          <w:rStyle w:val="Seitenzahl"/>
        </w:rPr>
      </w:sdtEndPr>
      <w:sdtContent>
        <w:r w:rsidR="00C63332" w:rsidRPr="00AE61EE">
          <w:rPr>
            <w:rStyle w:val="Seitenzahl"/>
          </w:rPr>
          <w:fldChar w:fldCharType="begin"/>
        </w:r>
        <w:r w:rsidR="00C63332" w:rsidRPr="00AE61EE">
          <w:rPr>
            <w:rStyle w:val="Seitenzahl"/>
          </w:rPr>
          <w:instrText xml:space="preserve"> PAGE </w:instrText>
        </w:r>
        <w:r w:rsidR="00C63332" w:rsidRPr="00AE61EE">
          <w:rPr>
            <w:rStyle w:val="Seitenzahl"/>
          </w:rPr>
          <w:fldChar w:fldCharType="separate"/>
        </w:r>
        <w:r w:rsidR="00C63332" w:rsidRPr="00AE61EE">
          <w:rPr>
            <w:rStyle w:val="Seitenzahl"/>
          </w:rPr>
          <w:t>I</w:t>
        </w:r>
        <w:r w:rsidR="00C63332" w:rsidRPr="00AE61EE">
          <w:rPr>
            <w:rStyle w:val="Seitenzahl"/>
          </w:rPr>
          <w:fldChar w:fldCharType="end"/>
        </w:r>
      </w:sdtContent>
    </w:sdt>
    <w:r w:rsidR="00C63332" w:rsidRPr="0065283F">
      <w:rPr>
        <w:noProof/>
        <w:sz w:val="20"/>
      </w:rPr>
      <w:fldChar w:fldCharType="begin"/>
    </w:r>
    <w:r w:rsidR="00C63332" w:rsidRPr="0065283F">
      <w:rPr>
        <w:noProof/>
        <w:sz w:val="20"/>
      </w:rPr>
      <w:instrText xml:space="preserve"> SECTIONPAGES\* Arabic \* MERGEFORMAT </w:instrText>
    </w:r>
    <w:r w:rsidR="00C63332" w:rsidRPr="0065283F">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F1E5" w14:textId="77777777" w:rsidR="00C63332" w:rsidRDefault="00C63332" w:rsidP="00AE61EE">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8702767"/>
      <w:docPartObj>
        <w:docPartGallery w:val="Page Numbers (Bottom of Page)"/>
        <w:docPartUnique/>
      </w:docPartObj>
    </w:sdtPr>
    <w:sdtEndPr>
      <w:rPr>
        <w:rStyle w:val="Seitenzahl"/>
      </w:rPr>
    </w:sdtEndPr>
    <w:sdtContent>
      <w:p w14:paraId="380B6006" w14:textId="77777777" w:rsidR="00C63332" w:rsidRDefault="00C63332" w:rsidP="001B3B6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276FA63D" w14:textId="0853307E" w:rsidR="00C63332" w:rsidRPr="000755E9" w:rsidRDefault="0082439D" w:rsidP="00E86F37">
    <w:pPr>
      <w:pStyle w:val="Fuzeile"/>
      <w:tabs>
        <w:tab w:val="clear" w:pos="9072"/>
        <w:tab w:val="right" w:pos="9070"/>
      </w:tabs>
      <w:ind w:right="360"/>
      <w:rPr>
        <w:sz w:val="20"/>
      </w:rPr>
    </w:pPr>
    <w:r w:rsidRPr="0082439D">
      <w:rPr>
        <w:sz w:val="20"/>
      </w:rPr>
      <w:t>Programmentwurf</w:t>
    </w:r>
    <w:r w:rsidRPr="0065283F">
      <w:rPr>
        <w:sz w:val="20"/>
      </w:rPr>
      <w:t xml:space="preserve"> / Sta</w:t>
    </w:r>
    <w:r w:rsidRPr="00D46913">
      <w:rPr>
        <w:color w:val="000000" w:themeColor="text1"/>
        <w:sz w:val="20"/>
      </w:rPr>
      <w:t>nd:</w:t>
    </w:r>
    <w:r w:rsidR="00D46913" w:rsidRPr="00D46913">
      <w:rPr>
        <w:color w:val="000000" w:themeColor="text1"/>
        <w:sz w:val="20"/>
      </w:rPr>
      <w:t xml:space="preserve"> </w:t>
    </w:r>
    <w:r w:rsidR="00D46913" w:rsidRPr="00D46913">
      <w:rPr>
        <w:color w:val="000000" w:themeColor="text1"/>
        <w:sz w:val="20"/>
      </w:rPr>
      <w:fldChar w:fldCharType="begin"/>
    </w:r>
    <w:r w:rsidR="00D46913" w:rsidRPr="00D46913">
      <w:rPr>
        <w:color w:val="000000" w:themeColor="text1"/>
        <w:sz w:val="20"/>
      </w:rPr>
      <w:instrText xml:space="preserve"> TIME \@ "d. MMMM yyyy" </w:instrText>
    </w:r>
    <w:r w:rsidR="00D46913" w:rsidRPr="00D46913">
      <w:rPr>
        <w:color w:val="000000" w:themeColor="text1"/>
        <w:sz w:val="20"/>
      </w:rPr>
      <w:fldChar w:fldCharType="separate"/>
    </w:r>
    <w:r w:rsidR="00A02215">
      <w:rPr>
        <w:noProof/>
        <w:color w:val="000000" w:themeColor="text1"/>
        <w:sz w:val="20"/>
      </w:rPr>
      <w:t>28. März 2022</w:t>
    </w:r>
    <w:r w:rsidR="00D46913" w:rsidRPr="00D46913">
      <w:rPr>
        <w:color w:val="000000" w:themeColor="text1"/>
        <w:sz w:val="20"/>
      </w:rPr>
      <w:fldChar w:fldCharType="end"/>
    </w:r>
    <w:r w:rsidR="00C63332" w:rsidRPr="00404949">
      <w:rPr>
        <w:color w:val="000000" w:themeColor="text1"/>
        <w:sz w:val="20"/>
      </w:rPr>
      <w:tab/>
    </w:r>
    <w:r w:rsidR="00C63332">
      <w:rPr>
        <w:color w:val="000000" w:themeColor="text1"/>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E7957" w14:textId="77777777" w:rsidR="0001145B" w:rsidRDefault="0001145B">
      <w:r>
        <w:separator/>
      </w:r>
    </w:p>
  </w:footnote>
  <w:footnote w:type="continuationSeparator" w:id="0">
    <w:p w14:paraId="28A6A67A" w14:textId="77777777" w:rsidR="0001145B" w:rsidRDefault="0001145B" w:rsidP="00036903">
      <w:r>
        <w:continuationSeparator/>
      </w:r>
    </w:p>
    <w:p w14:paraId="1C4D54BD" w14:textId="77777777" w:rsidR="0001145B" w:rsidRDefault="0001145B"/>
    <w:p w14:paraId="5DB895E6" w14:textId="77777777" w:rsidR="0001145B" w:rsidRDefault="000114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3A46" w14:textId="77777777" w:rsidR="00C63332" w:rsidRDefault="00C63332" w:rsidP="00FD1545">
    <w:pPr>
      <w:pStyle w:val="Kopfzeile"/>
      <w:pBdr>
        <w:bottom w:val="none" w:sz="0" w:space="0" w:color="auto"/>
      </w:pBdr>
    </w:pPr>
    <w:r w:rsidRPr="001430B5">
      <w:rPr>
        <w:noProof/>
      </w:rPr>
      <w:drawing>
        <wp:anchor distT="0" distB="0" distL="114300" distR="114300" simplePos="0" relativeHeight="251671552" behindDoc="1" locked="0" layoutInCell="1" allowOverlap="1" wp14:anchorId="716B8829" wp14:editId="45538FB8">
          <wp:simplePos x="0" y="0"/>
          <wp:positionH relativeFrom="column">
            <wp:posOffset>3447415</wp:posOffset>
          </wp:positionH>
          <wp:positionV relativeFrom="paragraph">
            <wp:posOffset>-59055</wp:posOffset>
          </wp:positionV>
          <wp:extent cx="1014730" cy="514985"/>
          <wp:effectExtent l="0" t="0" r="1270" b="5715"/>
          <wp:wrapTight wrapText="bothSides">
            <wp:wrapPolygon edited="0">
              <wp:start x="0" y="0"/>
              <wp:lineTo x="0" y="21307"/>
              <wp:lineTo x="21357" y="21307"/>
              <wp:lineTo x="21357" y="0"/>
              <wp:lineTo x="0" y="0"/>
            </wp:wrapPolygon>
          </wp:wrapTight>
          <wp:docPr id="1891" name="Grafik 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30B5">
      <w:rPr>
        <w:noProof/>
      </w:rPr>
      <w:drawing>
        <wp:anchor distT="0" distB="0" distL="114300" distR="114300" simplePos="0" relativeHeight="251670528" behindDoc="1" locked="0" layoutInCell="1" allowOverlap="0" wp14:anchorId="31BD6561" wp14:editId="49E7046B">
          <wp:simplePos x="0" y="0"/>
          <wp:positionH relativeFrom="column">
            <wp:posOffset>4777105</wp:posOffset>
          </wp:positionH>
          <wp:positionV relativeFrom="paragraph">
            <wp:posOffset>66040</wp:posOffset>
          </wp:positionV>
          <wp:extent cx="981075" cy="333375"/>
          <wp:effectExtent l="0" t="0" r="0" b="0"/>
          <wp:wrapTight wrapText="bothSides">
            <wp:wrapPolygon edited="0">
              <wp:start x="0" y="0"/>
              <wp:lineTo x="0" y="20571"/>
              <wp:lineTo x="21250" y="20571"/>
              <wp:lineTo x="21250" y="0"/>
              <wp:lineTo x="0" y="0"/>
            </wp:wrapPolygon>
          </wp:wrapTight>
          <wp:docPr id="1892" name="Grafik 189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376A5A49" w14:textId="77777777" w:rsidR="00C63332" w:rsidRPr="00FD1545" w:rsidRDefault="00C63332" w:rsidP="00FD1545">
    <w:pPr>
      <w:pStyle w:val="Kopfzeile"/>
      <w:pBdr>
        <w:bottom w:val="none" w:sz="0" w:space="0" w:color="auto"/>
      </w:pBdr>
      <w:spacing w:after="240"/>
    </w:pPr>
  </w:p>
  <w:p w14:paraId="0616679B" w14:textId="3EFEEFBE" w:rsidR="00C63332" w:rsidRPr="00FD1545" w:rsidRDefault="00EB5678" w:rsidP="001918B7">
    <w:pPr>
      <w:pStyle w:val="Titelberschrift"/>
      <w:tabs>
        <w:tab w:val="right" w:pos="9072"/>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r w:rsidR="00C63332" w:rsidRPr="007E27E3">
      <w:rPr>
        <w:sz w:val="20"/>
        <w:szCs w:val="20"/>
      </w:rPr>
      <w:t xml:space="preserve"> </w:t>
    </w:r>
  </w:p>
  <w:p w14:paraId="24916AEB" w14:textId="77777777" w:rsidR="00C63332" w:rsidRPr="00FD1545" w:rsidRDefault="00C63332" w:rsidP="00FD1545">
    <w:pPr>
      <w:pStyle w:val="Kopfzeile"/>
      <w:spacing w:line="240" w:lineRule="auto"/>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CBA7" w14:textId="77777777" w:rsidR="00C63332" w:rsidRDefault="00C63332" w:rsidP="00F360B1">
    <w:pPr>
      <w:pStyle w:val="Kopfzeile"/>
      <w:pBdr>
        <w:bottom w:val="none" w:sz="0" w:space="0" w:color="auto"/>
      </w:pBdr>
    </w:pPr>
    <w:r w:rsidRPr="00686747">
      <w:rPr>
        <w:noProof/>
      </w:rPr>
      <w:drawing>
        <wp:anchor distT="0" distB="0" distL="114300" distR="114300" simplePos="0" relativeHeight="251673600" behindDoc="1" locked="0" layoutInCell="1" allowOverlap="0" wp14:anchorId="3EA14FF8" wp14:editId="4D85A16E">
          <wp:simplePos x="0" y="0"/>
          <wp:positionH relativeFrom="column">
            <wp:posOffset>4249420</wp:posOffset>
          </wp:positionH>
          <wp:positionV relativeFrom="paragraph">
            <wp:posOffset>267297</wp:posOffset>
          </wp:positionV>
          <wp:extent cx="1348105" cy="457200"/>
          <wp:effectExtent l="0" t="0" r="0" b="0"/>
          <wp:wrapTight wrapText="bothSides">
            <wp:wrapPolygon edited="0">
              <wp:start x="0" y="0"/>
              <wp:lineTo x="0" y="21000"/>
              <wp:lineTo x="21366" y="21000"/>
              <wp:lineTo x="21366" y="0"/>
              <wp:lineTo x="0" y="0"/>
            </wp:wrapPolygon>
          </wp:wrapTight>
          <wp:docPr id="1893" name="Grafik 189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1">
                    <a:extLst>
                      <a:ext uri="{28A0092B-C50C-407E-A947-70E740481C1C}">
                        <a14:useLocalDpi xmlns:a14="http://schemas.microsoft.com/office/drawing/2010/main" val="0"/>
                      </a:ext>
                    </a:extLst>
                  </a:blip>
                  <a:srcRect l="294" r="294"/>
                  <a:stretch/>
                </pic:blipFill>
                <pic:spPr>
                  <a:xfrm>
                    <a:off x="0" y="0"/>
                    <a:ext cx="1348105" cy="457200"/>
                  </a:xfrm>
                  <a:prstGeom prst="rect">
                    <a:avLst/>
                  </a:prstGeom>
                </pic:spPr>
              </pic:pic>
            </a:graphicData>
          </a:graphic>
          <wp14:sizeRelH relativeFrom="margin">
            <wp14:pctWidth>0</wp14:pctWidth>
          </wp14:sizeRelH>
          <wp14:sizeRelV relativeFrom="margin">
            <wp14:pctHeight>0</wp14:pctHeight>
          </wp14:sizeRelV>
        </wp:anchor>
      </w:drawing>
    </w:r>
    <w:r w:rsidRPr="00686747">
      <w:rPr>
        <w:noProof/>
      </w:rPr>
      <w:drawing>
        <wp:anchor distT="0" distB="0" distL="114300" distR="114300" simplePos="0" relativeHeight="251674624" behindDoc="1" locked="0" layoutInCell="1" allowOverlap="1" wp14:anchorId="1A8EC59D" wp14:editId="723FEAE7">
          <wp:simplePos x="0" y="0"/>
          <wp:positionH relativeFrom="column">
            <wp:posOffset>325489</wp:posOffset>
          </wp:positionH>
          <wp:positionV relativeFrom="paragraph">
            <wp:posOffset>123190</wp:posOffset>
          </wp:positionV>
          <wp:extent cx="1332230" cy="676275"/>
          <wp:effectExtent l="0" t="0" r="1270" b="0"/>
          <wp:wrapTight wrapText="bothSides">
            <wp:wrapPolygon edited="0">
              <wp:start x="0" y="0"/>
              <wp:lineTo x="0" y="21093"/>
              <wp:lineTo x="21415" y="21093"/>
              <wp:lineTo x="21415" y="0"/>
              <wp:lineTo x="0" y="0"/>
            </wp:wrapPolygon>
          </wp:wrapTight>
          <wp:docPr id="1894" name="Grafik 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2">
                    <a:extLst>
                      <a:ext uri="{28A0092B-C50C-407E-A947-70E740481C1C}">
                        <a14:useLocalDpi xmlns:a14="http://schemas.microsoft.com/office/drawing/2010/main" val="0"/>
                      </a:ext>
                    </a:extLst>
                  </a:blip>
                  <a:srcRect t="26152" b="22936"/>
                  <a:stretch/>
                </pic:blipFill>
                <pic:spPr bwMode="auto">
                  <a:xfrm>
                    <a:off x="0" y="0"/>
                    <a:ext cx="1332230" cy="67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2487" w14:textId="77777777" w:rsidR="00C63332" w:rsidRDefault="00C63332" w:rsidP="0018695B">
    <w:pPr>
      <w:pStyle w:val="Kopfzeile"/>
    </w:pPr>
    <w:r w:rsidRPr="0065283F">
      <w:rPr>
        <w:noProof/>
      </w:rPr>
      <w:drawing>
        <wp:anchor distT="0" distB="0" distL="114300" distR="114300" simplePos="0" relativeHeight="251680768" behindDoc="1" locked="0" layoutInCell="1" allowOverlap="1" wp14:anchorId="732C36B9" wp14:editId="023C4488">
          <wp:simplePos x="0" y="0"/>
          <wp:positionH relativeFrom="column">
            <wp:posOffset>3445510</wp:posOffset>
          </wp:positionH>
          <wp:positionV relativeFrom="paragraph">
            <wp:posOffset>-55245</wp:posOffset>
          </wp:positionV>
          <wp:extent cx="1014730" cy="514985"/>
          <wp:effectExtent l="0" t="0" r="1270" b="5715"/>
          <wp:wrapTight wrapText="bothSides">
            <wp:wrapPolygon edited="0">
              <wp:start x="0" y="0"/>
              <wp:lineTo x="0" y="21307"/>
              <wp:lineTo x="21357" y="21307"/>
              <wp:lineTo x="21357" y="0"/>
              <wp:lineTo x="0" y="0"/>
            </wp:wrapPolygon>
          </wp:wrapTight>
          <wp:docPr id="422" name="Grafik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283F">
      <w:rPr>
        <w:noProof/>
      </w:rPr>
      <w:drawing>
        <wp:anchor distT="0" distB="0" distL="114300" distR="114300" simplePos="0" relativeHeight="251679744" behindDoc="1" locked="0" layoutInCell="1" allowOverlap="0" wp14:anchorId="5D1DD505" wp14:editId="5C8202D3">
          <wp:simplePos x="0" y="0"/>
          <wp:positionH relativeFrom="column">
            <wp:posOffset>4775233</wp:posOffset>
          </wp:positionH>
          <wp:positionV relativeFrom="paragraph">
            <wp:posOffset>69215</wp:posOffset>
          </wp:positionV>
          <wp:extent cx="981075" cy="333375"/>
          <wp:effectExtent l="0" t="0" r="0" b="0"/>
          <wp:wrapTight wrapText="bothSides">
            <wp:wrapPolygon edited="0">
              <wp:start x="0" y="0"/>
              <wp:lineTo x="0" y="20571"/>
              <wp:lineTo x="21250" y="20571"/>
              <wp:lineTo x="21250" y="0"/>
              <wp:lineTo x="0" y="0"/>
            </wp:wrapPolygon>
          </wp:wrapTight>
          <wp:docPr id="423" name="Grafik 42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65511493" w14:textId="77777777" w:rsidR="00C63332" w:rsidRDefault="00C63332" w:rsidP="00605A21">
    <w:pPr>
      <w:pStyle w:val="Kopfzeile"/>
      <w:spacing w:after="360"/>
    </w:pPr>
  </w:p>
  <w:p w14:paraId="728F3AD1" w14:textId="7DAEDB1A" w:rsidR="00C63332" w:rsidRPr="00605A21" w:rsidRDefault="00EB5678" w:rsidP="00A20392">
    <w:pPr>
      <w:pStyle w:val="Titelberschrift"/>
      <w:pBdr>
        <w:bottom w:val="single" w:sz="4" w:space="1" w:color="auto"/>
      </w:pBdr>
      <w:tabs>
        <w:tab w:val="right" w:pos="9070"/>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p>
  <w:p w14:paraId="7BD067F2" w14:textId="77777777" w:rsidR="00C63332" w:rsidRPr="00605A21" w:rsidRDefault="00C63332" w:rsidP="00605A21">
    <w:pPr>
      <w:pStyle w:val="Kopfzeile"/>
      <w:spacing w:line="240" w:lineRule="auto"/>
      <w:rPr>
        <w:sz w:val="10"/>
        <w:szCs w:val="10"/>
      </w:rPr>
    </w:pPr>
    <w:r w:rsidRPr="00605A21">
      <w:rPr>
        <w:sz w:val="10"/>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5DA"/>
    <w:multiLevelType w:val="hybridMultilevel"/>
    <w:tmpl w:val="93D4B5CA"/>
    <w:lvl w:ilvl="0" w:tplc="4888109E">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E12DBE"/>
    <w:multiLevelType w:val="hybridMultilevel"/>
    <w:tmpl w:val="F68E5058"/>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03320B"/>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39806E0"/>
    <w:multiLevelType w:val="hybridMultilevel"/>
    <w:tmpl w:val="B0180E08"/>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16770C"/>
    <w:multiLevelType w:val="hybridMultilevel"/>
    <w:tmpl w:val="9DE6EA8A"/>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E835CC"/>
    <w:multiLevelType w:val="hybridMultilevel"/>
    <w:tmpl w:val="9428563E"/>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FE6269A"/>
    <w:multiLevelType w:val="multilevel"/>
    <w:tmpl w:val="545E2DDA"/>
    <w:lvl w:ilvl="0">
      <w:start w:val="1"/>
      <w:numFmt w:val="decimal"/>
      <w:pStyle w:val="berschrift1"/>
      <w:lvlText w:val="%1"/>
      <w:lvlJc w:val="left"/>
      <w:pPr>
        <w:ind w:left="417" w:hanging="417"/>
      </w:pPr>
      <w:rPr>
        <w:rFonts w:hint="default"/>
        <w:b w:val="0"/>
        <w:bCs w:val="0"/>
      </w:rPr>
    </w:lvl>
    <w:lvl w:ilvl="1">
      <w:start w:val="1"/>
      <w:numFmt w:val="decimal"/>
      <w:pStyle w:val="berschrift2"/>
      <w:lvlText w:val="%1.%2"/>
      <w:lvlJc w:val="left"/>
      <w:pPr>
        <w:ind w:left="57" w:hanging="57"/>
      </w:pPr>
      <w:rPr>
        <w:rFonts w:ascii="Arial" w:hAnsi="Arial" w:cs="Arial" w:hint="default"/>
        <w:b w:val="0"/>
        <w:bCs w:val="0"/>
        <w:i w:val="0"/>
        <w:sz w:val="32"/>
        <w:szCs w:val="32"/>
      </w:rPr>
    </w:lvl>
    <w:lvl w:ilvl="2">
      <w:start w:val="1"/>
      <w:numFmt w:val="decimal"/>
      <w:pStyle w:val="berschrift3"/>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7" w15:restartNumberingAfterBreak="0">
    <w:nsid w:val="198D6BB4"/>
    <w:multiLevelType w:val="hybridMultilevel"/>
    <w:tmpl w:val="6B96F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B43488"/>
    <w:multiLevelType w:val="hybridMultilevel"/>
    <w:tmpl w:val="0688CBEA"/>
    <w:lvl w:ilvl="0" w:tplc="126AB002">
      <w:start w:val="1"/>
      <w:numFmt w:val="decimal"/>
      <w:lvlText w:val="A%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696AD1"/>
    <w:multiLevelType w:val="hybridMultilevel"/>
    <w:tmpl w:val="C50AB0F2"/>
    <w:lvl w:ilvl="0" w:tplc="0F48AB82">
      <w:start w:val="1"/>
      <w:numFmt w:val="decimal"/>
      <w:lvlText w:val="%1."/>
      <w:lvlJc w:val="left"/>
      <w:pPr>
        <w:ind w:left="720" w:hanging="360"/>
      </w:pPr>
      <w:rPr>
        <w:rFonts w:hint="default"/>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1736154"/>
    <w:multiLevelType w:val="hybridMultilevel"/>
    <w:tmpl w:val="18D641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C946524"/>
    <w:multiLevelType w:val="hybridMultilevel"/>
    <w:tmpl w:val="B178F906"/>
    <w:lvl w:ilvl="0" w:tplc="0F48AB82">
      <w:start w:val="1"/>
      <w:numFmt w:val="decimal"/>
      <w:lvlText w:val="%1."/>
      <w:lvlJc w:val="left"/>
      <w:pPr>
        <w:ind w:left="720" w:hanging="360"/>
      </w:pPr>
      <w:rPr>
        <w:rFonts w:hint="default"/>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4" w15:restartNumberingAfterBreak="0">
    <w:nsid w:val="302E15B8"/>
    <w:multiLevelType w:val="hybridMultilevel"/>
    <w:tmpl w:val="C5D2AFD6"/>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5" w15:restartNumberingAfterBreak="0">
    <w:nsid w:val="321223D8"/>
    <w:multiLevelType w:val="hybridMultilevel"/>
    <w:tmpl w:val="F33C0500"/>
    <w:lvl w:ilvl="0" w:tplc="36280D24">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2274B2E"/>
    <w:multiLevelType w:val="hybridMultilevel"/>
    <w:tmpl w:val="DA26775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353E37FF"/>
    <w:multiLevelType w:val="multilevel"/>
    <w:tmpl w:val="5E72C13C"/>
    <w:styleLink w:val="AktuelleListe2"/>
    <w:lvl w:ilvl="0">
      <w:start w:val="1"/>
      <w:numFmt w:val="decimal"/>
      <w:lvlText w:val="%1"/>
      <w:lvlJc w:val="left"/>
      <w:pPr>
        <w:ind w:left="417" w:hanging="417"/>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18" w15:restartNumberingAfterBreak="0">
    <w:nsid w:val="3890234E"/>
    <w:multiLevelType w:val="hybridMultilevel"/>
    <w:tmpl w:val="11149C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A5A3BF2"/>
    <w:multiLevelType w:val="hybridMultilevel"/>
    <w:tmpl w:val="4AF27C50"/>
    <w:lvl w:ilvl="0" w:tplc="A112C0DA">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2EC0DE5"/>
    <w:multiLevelType w:val="hybridMultilevel"/>
    <w:tmpl w:val="5D7CBCA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1" w15:restartNumberingAfterBreak="0">
    <w:nsid w:val="43210D86"/>
    <w:multiLevelType w:val="hybridMultilevel"/>
    <w:tmpl w:val="3EE43A2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33475C9"/>
    <w:multiLevelType w:val="hybridMultilevel"/>
    <w:tmpl w:val="B44C3FEC"/>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05408D"/>
    <w:multiLevelType w:val="hybridMultilevel"/>
    <w:tmpl w:val="5874B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64F080A"/>
    <w:multiLevelType w:val="multilevel"/>
    <w:tmpl w:val="51441310"/>
    <w:lvl w:ilvl="0">
      <w:start w:val="1"/>
      <w:numFmt w:val="upperLetter"/>
      <w:pStyle w:val="berschriftAnhang"/>
      <w:lvlText w:val="%1."/>
      <w:lvlJc w:val="left"/>
      <w:pPr>
        <w:ind w:left="432" w:hanging="432"/>
      </w:pPr>
      <w:rPr>
        <w:rFonts w:ascii="Arial" w:hAnsi="Arial" w:hint="default"/>
        <w:b w:val="0"/>
        <w:i w:val="0"/>
        <w:sz w:val="32"/>
        <w:u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7007D47"/>
    <w:multiLevelType w:val="hybridMultilevel"/>
    <w:tmpl w:val="61F0D1DC"/>
    <w:lvl w:ilvl="0" w:tplc="794A7966">
      <w:start w:val="1"/>
      <w:numFmt w:val="decimal"/>
      <w:lvlText w:val="%1."/>
      <w:lvlJc w:val="left"/>
      <w:pPr>
        <w:ind w:left="720" w:hanging="360"/>
      </w:pPr>
      <w:rPr>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9BB3FB8"/>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9F8003D"/>
    <w:multiLevelType w:val="hybridMultilevel"/>
    <w:tmpl w:val="B04AA8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A991089"/>
    <w:multiLevelType w:val="multilevel"/>
    <w:tmpl w:val="B078806E"/>
    <w:styleLink w:val="AktuelleListe1"/>
    <w:lvl w:ilvl="0">
      <w:start w:val="1"/>
      <w:numFmt w:val="decimal"/>
      <w:lvlText w:val="%1"/>
      <w:lvlJc w:val="left"/>
      <w:pPr>
        <w:ind w:left="417" w:hanging="360"/>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29" w15:restartNumberingAfterBreak="0">
    <w:nsid w:val="52067512"/>
    <w:multiLevelType w:val="hybridMultilevel"/>
    <w:tmpl w:val="B37C4136"/>
    <w:lvl w:ilvl="0" w:tplc="5372B016">
      <w:start w:val="1"/>
      <w:numFmt w:val="decimal"/>
      <w:lvlText w:val="Akteur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2D62E91"/>
    <w:multiLevelType w:val="hybridMultilevel"/>
    <w:tmpl w:val="4C3ADAA6"/>
    <w:lvl w:ilvl="0" w:tplc="B06E060A">
      <w:start w:val="1"/>
      <w:numFmt w:val="decimal"/>
      <w:lvlText w:val="U%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64A1067"/>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69D09EB"/>
    <w:multiLevelType w:val="hybridMultilevel"/>
    <w:tmpl w:val="4E569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DB372CD"/>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E8C7402"/>
    <w:multiLevelType w:val="hybridMultilevel"/>
    <w:tmpl w:val="C50AB0F2"/>
    <w:lvl w:ilvl="0" w:tplc="FFFFFFF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136A64"/>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43D3E51"/>
    <w:multiLevelType w:val="hybridMultilevel"/>
    <w:tmpl w:val="05341DE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6383A9D"/>
    <w:multiLevelType w:val="hybridMultilevel"/>
    <w:tmpl w:val="C4360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99D7862"/>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A296CC5"/>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A30051F"/>
    <w:multiLevelType w:val="hybridMultilevel"/>
    <w:tmpl w:val="31224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D0C3399"/>
    <w:multiLevelType w:val="hybridMultilevel"/>
    <w:tmpl w:val="5E16F55C"/>
    <w:lvl w:ilvl="0" w:tplc="757EDD52">
      <w:start w:val="1"/>
      <w:numFmt w:val="bullet"/>
      <w:lvlText w:val=""/>
      <w:lvlJc w:val="left"/>
      <w:pPr>
        <w:ind w:left="720" w:hanging="360"/>
      </w:pPr>
      <w:rPr>
        <w:rFonts w:ascii="Symbol" w:hAnsi="Symbol" w:hint="default"/>
        <w:sz w:val="1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0455508"/>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C50DC2"/>
    <w:multiLevelType w:val="hybridMultilevel"/>
    <w:tmpl w:val="B04AA8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3D4595"/>
    <w:multiLevelType w:val="hybridMultilevel"/>
    <w:tmpl w:val="5E1E36F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AB25D07"/>
    <w:multiLevelType w:val="hybridMultilevel"/>
    <w:tmpl w:val="9428563E"/>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BDA362A"/>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26930752">
    <w:abstractNumId w:val="6"/>
  </w:num>
  <w:num w:numId="2" w16cid:durableId="1583181152">
    <w:abstractNumId w:val="9"/>
  </w:num>
  <w:num w:numId="3" w16cid:durableId="971668163">
    <w:abstractNumId w:val="13"/>
  </w:num>
  <w:num w:numId="4" w16cid:durableId="1630017127">
    <w:abstractNumId w:val="25"/>
  </w:num>
  <w:num w:numId="5" w16cid:durableId="1513033085">
    <w:abstractNumId w:val="12"/>
  </w:num>
  <w:num w:numId="6" w16cid:durableId="1961256539">
    <w:abstractNumId w:val="11"/>
  </w:num>
  <w:num w:numId="7" w16cid:durableId="261382263">
    <w:abstractNumId w:val="0"/>
  </w:num>
  <w:num w:numId="8" w16cid:durableId="1352757239">
    <w:abstractNumId w:val="30"/>
  </w:num>
  <w:num w:numId="9" w16cid:durableId="1079136510">
    <w:abstractNumId w:val="8"/>
  </w:num>
  <w:num w:numId="10" w16cid:durableId="487945984">
    <w:abstractNumId w:val="24"/>
  </w:num>
  <w:num w:numId="11" w16cid:durableId="1473908842">
    <w:abstractNumId w:val="33"/>
  </w:num>
  <w:num w:numId="12" w16cid:durableId="1724060858">
    <w:abstractNumId w:val="16"/>
  </w:num>
  <w:num w:numId="13" w16cid:durableId="1943371407">
    <w:abstractNumId w:val="23"/>
  </w:num>
  <w:num w:numId="14" w16cid:durableId="1963144444">
    <w:abstractNumId w:val="32"/>
  </w:num>
  <w:num w:numId="15" w16cid:durableId="1424766727">
    <w:abstractNumId w:val="46"/>
  </w:num>
  <w:num w:numId="16" w16cid:durableId="785778819">
    <w:abstractNumId w:val="40"/>
  </w:num>
  <w:num w:numId="17" w16cid:durableId="722681643">
    <w:abstractNumId w:val="37"/>
  </w:num>
  <w:num w:numId="18" w16cid:durableId="294141871">
    <w:abstractNumId w:val="29"/>
  </w:num>
  <w:num w:numId="19" w16cid:durableId="288558179">
    <w:abstractNumId w:val="42"/>
  </w:num>
  <w:num w:numId="20" w16cid:durableId="1077243538">
    <w:abstractNumId w:val="15"/>
  </w:num>
  <w:num w:numId="21" w16cid:durableId="693848855">
    <w:abstractNumId w:val="19"/>
  </w:num>
  <w:num w:numId="22" w16cid:durableId="485050527">
    <w:abstractNumId w:val="35"/>
  </w:num>
  <w:num w:numId="23" w16cid:durableId="405305777">
    <w:abstractNumId w:val="31"/>
  </w:num>
  <w:num w:numId="24" w16cid:durableId="1244953655">
    <w:abstractNumId w:val="4"/>
  </w:num>
  <w:num w:numId="25" w16cid:durableId="2055738607">
    <w:abstractNumId w:val="2"/>
  </w:num>
  <w:num w:numId="26" w16cid:durableId="907568845">
    <w:abstractNumId w:val="44"/>
  </w:num>
  <w:num w:numId="27" w16cid:durableId="1426994771">
    <w:abstractNumId w:val="3"/>
  </w:num>
  <w:num w:numId="28" w16cid:durableId="941491508">
    <w:abstractNumId w:val="14"/>
  </w:num>
  <w:num w:numId="29" w16cid:durableId="1577086597">
    <w:abstractNumId w:val="21"/>
  </w:num>
  <w:num w:numId="30" w16cid:durableId="7458047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24191930">
    <w:abstractNumId w:val="18"/>
  </w:num>
  <w:num w:numId="32" w16cid:durableId="1134719779">
    <w:abstractNumId w:val="7"/>
  </w:num>
  <w:num w:numId="33" w16cid:durableId="1907253144">
    <w:abstractNumId w:val="1"/>
  </w:num>
  <w:num w:numId="34" w16cid:durableId="1909337498">
    <w:abstractNumId w:val="39"/>
  </w:num>
  <w:num w:numId="35" w16cid:durableId="1534687790">
    <w:abstractNumId w:val="36"/>
  </w:num>
  <w:num w:numId="36" w16cid:durableId="2003502109">
    <w:abstractNumId w:val="5"/>
  </w:num>
  <w:num w:numId="37" w16cid:durableId="88090136">
    <w:abstractNumId w:val="22"/>
  </w:num>
  <w:num w:numId="38" w16cid:durableId="1903372829">
    <w:abstractNumId w:val="45"/>
  </w:num>
  <w:num w:numId="39" w16cid:durableId="2076128158">
    <w:abstractNumId w:val="38"/>
  </w:num>
  <w:num w:numId="40" w16cid:durableId="2018456947">
    <w:abstractNumId w:val="26"/>
  </w:num>
  <w:num w:numId="41" w16cid:durableId="19138480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95940337">
    <w:abstractNumId w:val="28"/>
  </w:num>
  <w:num w:numId="43" w16cid:durableId="1604068546">
    <w:abstractNumId w:val="17"/>
  </w:num>
  <w:num w:numId="44" w16cid:durableId="636766623">
    <w:abstractNumId w:val="10"/>
  </w:num>
  <w:num w:numId="45" w16cid:durableId="1651052779">
    <w:abstractNumId w:val="34"/>
  </w:num>
  <w:num w:numId="46" w16cid:durableId="1236476301">
    <w:abstractNumId w:val="27"/>
  </w:num>
  <w:num w:numId="47" w16cid:durableId="121962851">
    <w:abstractNumId w:val="43"/>
  </w:num>
  <w:num w:numId="48" w16cid:durableId="376468123">
    <w:abstractNumId w:val="41"/>
  </w:num>
  <w:num w:numId="49" w16cid:durableId="1350716202">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onsecutiveHyphenLimit w:val="1"/>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09F8"/>
    <w:rsid w:val="00000C7B"/>
    <w:rsid w:val="0000106B"/>
    <w:rsid w:val="000025C9"/>
    <w:rsid w:val="00002C4C"/>
    <w:rsid w:val="00002D0F"/>
    <w:rsid w:val="00002DEA"/>
    <w:rsid w:val="00003003"/>
    <w:rsid w:val="00003250"/>
    <w:rsid w:val="000038D9"/>
    <w:rsid w:val="00003A30"/>
    <w:rsid w:val="00003A70"/>
    <w:rsid w:val="00003B3F"/>
    <w:rsid w:val="00004263"/>
    <w:rsid w:val="000043D8"/>
    <w:rsid w:val="00005202"/>
    <w:rsid w:val="00005302"/>
    <w:rsid w:val="00007308"/>
    <w:rsid w:val="000078E4"/>
    <w:rsid w:val="0000797C"/>
    <w:rsid w:val="00010B1E"/>
    <w:rsid w:val="00010F8D"/>
    <w:rsid w:val="0001132B"/>
    <w:rsid w:val="0001138B"/>
    <w:rsid w:val="0001145B"/>
    <w:rsid w:val="000115F2"/>
    <w:rsid w:val="00011654"/>
    <w:rsid w:val="00011B38"/>
    <w:rsid w:val="00011CA0"/>
    <w:rsid w:val="00011D8E"/>
    <w:rsid w:val="000127D4"/>
    <w:rsid w:val="00012851"/>
    <w:rsid w:val="00012914"/>
    <w:rsid w:val="000134BE"/>
    <w:rsid w:val="00013AD7"/>
    <w:rsid w:val="00013BBA"/>
    <w:rsid w:val="00013D83"/>
    <w:rsid w:val="00013E3D"/>
    <w:rsid w:val="000140B3"/>
    <w:rsid w:val="00014746"/>
    <w:rsid w:val="00014AB0"/>
    <w:rsid w:val="00014FCB"/>
    <w:rsid w:val="000154F8"/>
    <w:rsid w:val="00015D9B"/>
    <w:rsid w:val="00015DF0"/>
    <w:rsid w:val="000160D0"/>
    <w:rsid w:val="0001624E"/>
    <w:rsid w:val="00016420"/>
    <w:rsid w:val="000166B4"/>
    <w:rsid w:val="0001685A"/>
    <w:rsid w:val="0001688F"/>
    <w:rsid w:val="00016B4B"/>
    <w:rsid w:val="0001715B"/>
    <w:rsid w:val="0001792A"/>
    <w:rsid w:val="00017969"/>
    <w:rsid w:val="00020231"/>
    <w:rsid w:val="00020252"/>
    <w:rsid w:val="000217EE"/>
    <w:rsid w:val="00021C77"/>
    <w:rsid w:val="0002240F"/>
    <w:rsid w:val="000231C2"/>
    <w:rsid w:val="000231F2"/>
    <w:rsid w:val="000232DA"/>
    <w:rsid w:val="0002359E"/>
    <w:rsid w:val="000236D6"/>
    <w:rsid w:val="00023CA0"/>
    <w:rsid w:val="0002423E"/>
    <w:rsid w:val="000250ED"/>
    <w:rsid w:val="0002532C"/>
    <w:rsid w:val="00025926"/>
    <w:rsid w:val="000259E5"/>
    <w:rsid w:val="00025BA8"/>
    <w:rsid w:val="00025C00"/>
    <w:rsid w:val="00025EEE"/>
    <w:rsid w:val="00025FF3"/>
    <w:rsid w:val="000263BA"/>
    <w:rsid w:val="0002682E"/>
    <w:rsid w:val="00026F24"/>
    <w:rsid w:val="00027053"/>
    <w:rsid w:val="00027CCE"/>
    <w:rsid w:val="00027DA6"/>
    <w:rsid w:val="00027E27"/>
    <w:rsid w:val="0003020F"/>
    <w:rsid w:val="00030214"/>
    <w:rsid w:val="0003098F"/>
    <w:rsid w:val="00031621"/>
    <w:rsid w:val="000317E0"/>
    <w:rsid w:val="0003195D"/>
    <w:rsid w:val="00032433"/>
    <w:rsid w:val="00032809"/>
    <w:rsid w:val="00032BC3"/>
    <w:rsid w:val="00033068"/>
    <w:rsid w:val="000330C6"/>
    <w:rsid w:val="00033355"/>
    <w:rsid w:val="00033381"/>
    <w:rsid w:val="0003367C"/>
    <w:rsid w:val="000339BE"/>
    <w:rsid w:val="00033AD4"/>
    <w:rsid w:val="00033C79"/>
    <w:rsid w:val="00033F7D"/>
    <w:rsid w:val="00034167"/>
    <w:rsid w:val="00034623"/>
    <w:rsid w:val="000350E4"/>
    <w:rsid w:val="00035320"/>
    <w:rsid w:val="000355FF"/>
    <w:rsid w:val="00035C56"/>
    <w:rsid w:val="00035CEE"/>
    <w:rsid w:val="00035DC4"/>
    <w:rsid w:val="00036903"/>
    <w:rsid w:val="00036B67"/>
    <w:rsid w:val="00037019"/>
    <w:rsid w:val="000373AB"/>
    <w:rsid w:val="000373FB"/>
    <w:rsid w:val="00037D1A"/>
    <w:rsid w:val="000409FD"/>
    <w:rsid w:val="00040CA1"/>
    <w:rsid w:val="000414E1"/>
    <w:rsid w:val="00041F2E"/>
    <w:rsid w:val="00042438"/>
    <w:rsid w:val="000424E4"/>
    <w:rsid w:val="000425FE"/>
    <w:rsid w:val="000427CD"/>
    <w:rsid w:val="00042AE9"/>
    <w:rsid w:val="00042D7F"/>
    <w:rsid w:val="00042E2A"/>
    <w:rsid w:val="0004305D"/>
    <w:rsid w:val="000433B9"/>
    <w:rsid w:val="00043A7F"/>
    <w:rsid w:val="00043EE4"/>
    <w:rsid w:val="00044954"/>
    <w:rsid w:val="00045994"/>
    <w:rsid w:val="00045D85"/>
    <w:rsid w:val="00045E09"/>
    <w:rsid w:val="000462B1"/>
    <w:rsid w:val="00046486"/>
    <w:rsid w:val="00046C92"/>
    <w:rsid w:val="000473C5"/>
    <w:rsid w:val="00047603"/>
    <w:rsid w:val="000476FD"/>
    <w:rsid w:val="00047875"/>
    <w:rsid w:val="00047C8A"/>
    <w:rsid w:val="00047C9C"/>
    <w:rsid w:val="00050100"/>
    <w:rsid w:val="00050722"/>
    <w:rsid w:val="00050B93"/>
    <w:rsid w:val="00051012"/>
    <w:rsid w:val="00051035"/>
    <w:rsid w:val="000511ED"/>
    <w:rsid w:val="0005193C"/>
    <w:rsid w:val="00051B01"/>
    <w:rsid w:val="00051B41"/>
    <w:rsid w:val="000522F6"/>
    <w:rsid w:val="00052364"/>
    <w:rsid w:val="00052479"/>
    <w:rsid w:val="00052D71"/>
    <w:rsid w:val="00052DF9"/>
    <w:rsid w:val="00053216"/>
    <w:rsid w:val="00053303"/>
    <w:rsid w:val="00054092"/>
    <w:rsid w:val="000542B3"/>
    <w:rsid w:val="00054437"/>
    <w:rsid w:val="0005460A"/>
    <w:rsid w:val="00054768"/>
    <w:rsid w:val="0005522A"/>
    <w:rsid w:val="0005556D"/>
    <w:rsid w:val="00055646"/>
    <w:rsid w:val="00055AC5"/>
    <w:rsid w:val="00055FF3"/>
    <w:rsid w:val="000563E6"/>
    <w:rsid w:val="00056DBD"/>
    <w:rsid w:val="00057351"/>
    <w:rsid w:val="00057916"/>
    <w:rsid w:val="00057C62"/>
    <w:rsid w:val="0006007F"/>
    <w:rsid w:val="0006041B"/>
    <w:rsid w:val="00060427"/>
    <w:rsid w:val="00060809"/>
    <w:rsid w:val="000608C6"/>
    <w:rsid w:val="00060AAC"/>
    <w:rsid w:val="000611D1"/>
    <w:rsid w:val="00061E4D"/>
    <w:rsid w:val="0006206B"/>
    <w:rsid w:val="00062073"/>
    <w:rsid w:val="00062148"/>
    <w:rsid w:val="0006299B"/>
    <w:rsid w:val="00062B5E"/>
    <w:rsid w:val="00062E18"/>
    <w:rsid w:val="000634BC"/>
    <w:rsid w:val="00063CB3"/>
    <w:rsid w:val="000641AF"/>
    <w:rsid w:val="000643DC"/>
    <w:rsid w:val="00064B51"/>
    <w:rsid w:val="00064BDC"/>
    <w:rsid w:val="000658F5"/>
    <w:rsid w:val="00066BDD"/>
    <w:rsid w:val="00066F09"/>
    <w:rsid w:val="0006759B"/>
    <w:rsid w:val="00067866"/>
    <w:rsid w:val="000678B5"/>
    <w:rsid w:val="00067A0F"/>
    <w:rsid w:val="00067E69"/>
    <w:rsid w:val="00070312"/>
    <w:rsid w:val="000703B6"/>
    <w:rsid w:val="0007049F"/>
    <w:rsid w:val="000707F0"/>
    <w:rsid w:val="00070AC9"/>
    <w:rsid w:val="0007142A"/>
    <w:rsid w:val="000716A6"/>
    <w:rsid w:val="000717F0"/>
    <w:rsid w:val="000719E6"/>
    <w:rsid w:val="00071DF0"/>
    <w:rsid w:val="00071EEF"/>
    <w:rsid w:val="00071F43"/>
    <w:rsid w:val="0007234F"/>
    <w:rsid w:val="000723DB"/>
    <w:rsid w:val="000724FF"/>
    <w:rsid w:val="0007280B"/>
    <w:rsid w:val="00072835"/>
    <w:rsid w:val="00073014"/>
    <w:rsid w:val="00073445"/>
    <w:rsid w:val="00073DD9"/>
    <w:rsid w:val="0007473D"/>
    <w:rsid w:val="00075374"/>
    <w:rsid w:val="00075532"/>
    <w:rsid w:val="000755E9"/>
    <w:rsid w:val="00075725"/>
    <w:rsid w:val="00075B35"/>
    <w:rsid w:val="00075FBB"/>
    <w:rsid w:val="000764F2"/>
    <w:rsid w:val="00076A7E"/>
    <w:rsid w:val="00076BCA"/>
    <w:rsid w:val="000772AD"/>
    <w:rsid w:val="00080170"/>
    <w:rsid w:val="0008024C"/>
    <w:rsid w:val="0008082A"/>
    <w:rsid w:val="00080D3A"/>
    <w:rsid w:val="00080D94"/>
    <w:rsid w:val="00080FF8"/>
    <w:rsid w:val="000813F9"/>
    <w:rsid w:val="00082584"/>
    <w:rsid w:val="0008281E"/>
    <w:rsid w:val="00082EC1"/>
    <w:rsid w:val="0008358D"/>
    <w:rsid w:val="000839A2"/>
    <w:rsid w:val="00083F7E"/>
    <w:rsid w:val="0008451E"/>
    <w:rsid w:val="00084725"/>
    <w:rsid w:val="000848B3"/>
    <w:rsid w:val="000848BC"/>
    <w:rsid w:val="00085057"/>
    <w:rsid w:val="0008542F"/>
    <w:rsid w:val="00085A39"/>
    <w:rsid w:val="00085BB6"/>
    <w:rsid w:val="00086232"/>
    <w:rsid w:val="00086D45"/>
    <w:rsid w:val="00086F36"/>
    <w:rsid w:val="0008750A"/>
    <w:rsid w:val="00087816"/>
    <w:rsid w:val="00087B5B"/>
    <w:rsid w:val="00087C1B"/>
    <w:rsid w:val="00090099"/>
    <w:rsid w:val="0009018C"/>
    <w:rsid w:val="0009049F"/>
    <w:rsid w:val="000907F1"/>
    <w:rsid w:val="00090AD1"/>
    <w:rsid w:val="00090E83"/>
    <w:rsid w:val="00090E9C"/>
    <w:rsid w:val="000912CB"/>
    <w:rsid w:val="00091683"/>
    <w:rsid w:val="0009171E"/>
    <w:rsid w:val="00091AD7"/>
    <w:rsid w:val="00091B4B"/>
    <w:rsid w:val="00091C6A"/>
    <w:rsid w:val="000920A7"/>
    <w:rsid w:val="00092896"/>
    <w:rsid w:val="00092D2D"/>
    <w:rsid w:val="00092F04"/>
    <w:rsid w:val="00092F5C"/>
    <w:rsid w:val="000930BB"/>
    <w:rsid w:val="000938AC"/>
    <w:rsid w:val="000939A9"/>
    <w:rsid w:val="00094034"/>
    <w:rsid w:val="000945D8"/>
    <w:rsid w:val="0009476A"/>
    <w:rsid w:val="000948CA"/>
    <w:rsid w:val="00094EC8"/>
    <w:rsid w:val="000953EF"/>
    <w:rsid w:val="00095676"/>
    <w:rsid w:val="00095E55"/>
    <w:rsid w:val="000960DD"/>
    <w:rsid w:val="0009634E"/>
    <w:rsid w:val="00097096"/>
    <w:rsid w:val="0009709C"/>
    <w:rsid w:val="0009732A"/>
    <w:rsid w:val="0009795A"/>
    <w:rsid w:val="00097C59"/>
    <w:rsid w:val="000A12B0"/>
    <w:rsid w:val="000A12CB"/>
    <w:rsid w:val="000A1519"/>
    <w:rsid w:val="000A1B7A"/>
    <w:rsid w:val="000A1BCB"/>
    <w:rsid w:val="000A3242"/>
    <w:rsid w:val="000A3336"/>
    <w:rsid w:val="000A3677"/>
    <w:rsid w:val="000A36A8"/>
    <w:rsid w:val="000A3B80"/>
    <w:rsid w:val="000A3EF7"/>
    <w:rsid w:val="000A4329"/>
    <w:rsid w:val="000A4408"/>
    <w:rsid w:val="000A45CD"/>
    <w:rsid w:val="000A4A36"/>
    <w:rsid w:val="000A5060"/>
    <w:rsid w:val="000A5C46"/>
    <w:rsid w:val="000A6416"/>
    <w:rsid w:val="000A683F"/>
    <w:rsid w:val="000A6973"/>
    <w:rsid w:val="000A6F1C"/>
    <w:rsid w:val="000A72CC"/>
    <w:rsid w:val="000A78CA"/>
    <w:rsid w:val="000A7EFD"/>
    <w:rsid w:val="000B032D"/>
    <w:rsid w:val="000B0354"/>
    <w:rsid w:val="000B0C3E"/>
    <w:rsid w:val="000B0C9A"/>
    <w:rsid w:val="000B0D65"/>
    <w:rsid w:val="000B1757"/>
    <w:rsid w:val="000B1AE5"/>
    <w:rsid w:val="000B24A1"/>
    <w:rsid w:val="000B24F7"/>
    <w:rsid w:val="000B2983"/>
    <w:rsid w:val="000B3386"/>
    <w:rsid w:val="000B40B9"/>
    <w:rsid w:val="000B415F"/>
    <w:rsid w:val="000B447B"/>
    <w:rsid w:val="000B48D8"/>
    <w:rsid w:val="000B4928"/>
    <w:rsid w:val="000B51A2"/>
    <w:rsid w:val="000B5767"/>
    <w:rsid w:val="000B6360"/>
    <w:rsid w:val="000B6485"/>
    <w:rsid w:val="000B66A5"/>
    <w:rsid w:val="000B69F5"/>
    <w:rsid w:val="000B6D4E"/>
    <w:rsid w:val="000B6E07"/>
    <w:rsid w:val="000B6E9B"/>
    <w:rsid w:val="000B7420"/>
    <w:rsid w:val="000B795A"/>
    <w:rsid w:val="000C00A4"/>
    <w:rsid w:val="000C05A5"/>
    <w:rsid w:val="000C0672"/>
    <w:rsid w:val="000C0937"/>
    <w:rsid w:val="000C0D6D"/>
    <w:rsid w:val="000C104D"/>
    <w:rsid w:val="000C1309"/>
    <w:rsid w:val="000C1581"/>
    <w:rsid w:val="000C2299"/>
    <w:rsid w:val="000C24C9"/>
    <w:rsid w:val="000C25F8"/>
    <w:rsid w:val="000C26A9"/>
    <w:rsid w:val="000C27BC"/>
    <w:rsid w:val="000C29E9"/>
    <w:rsid w:val="000C2C61"/>
    <w:rsid w:val="000C2E6A"/>
    <w:rsid w:val="000C34C1"/>
    <w:rsid w:val="000C371C"/>
    <w:rsid w:val="000C387D"/>
    <w:rsid w:val="000C3B49"/>
    <w:rsid w:val="000C3B59"/>
    <w:rsid w:val="000C5047"/>
    <w:rsid w:val="000C5972"/>
    <w:rsid w:val="000C5B76"/>
    <w:rsid w:val="000C61CD"/>
    <w:rsid w:val="000C69EE"/>
    <w:rsid w:val="000C6F82"/>
    <w:rsid w:val="000C70D4"/>
    <w:rsid w:val="000C7783"/>
    <w:rsid w:val="000C79AF"/>
    <w:rsid w:val="000C7A23"/>
    <w:rsid w:val="000C7E76"/>
    <w:rsid w:val="000D024B"/>
    <w:rsid w:val="000D13B6"/>
    <w:rsid w:val="000D1CCE"/>
    <w:rsid w:val="000D2548"/>
    <w:rsid w:val="000D2F4D"/>
    <w:rsid w:val="000D3495"/>
    <w:rsid w:val="000D4454"/>
    <w:rsid w:val="000D4705"/>
    <w:rsid w:val="000D487C"/>
    <w:rsid w:val="000D4CD0"/>
    <w:rsid w:val="000D4CE4"/>
    <w:rsid w:val="000D5474"/>
    <w:rsid w:val="000D552B"/>
    <w:rsid w:val="000D55AE"/>
    <w:rsid w:val="000D5B11"/>
    <w:rsid w:val="000D634D"/>
    <w:rsid w:val="000D6E7F"/>
    <w:rsid w:val="000D7370"/>
    <w:rsid w:val="000D7E8E"/>
    <w:rsid w:val="000D7F5F"/>
    <w:rsid w:val="000E0368"/>
    <w:rsid w:val="000E07DB"/>
    <w:rsid w:val="000E09CB"/>
    <w:rsid w:val="000E0A48"/>
    <w:rsid w:val="000E0AEF"/>
    <w:rsid w:val="000E1553"/>
    <w:rsid w:val="000E2783"/>
    <w:rsid w:val="000E2832"/>
    <w:rsid w:val="000E35D7"/>
    <w:rsid w:val="000E3E52"/>
    <w:rsid w:val="000E41C8"/>
    <w:rsid w:val="000E448B"/>
    <w:rsid w:val="000E4599"/>
    <w:rsid w:val="000E53FD"/>
    <w:rsid w:val="000E58DA"/>
    <w:rsid w:val="000E5FF6"/>
    <w:rsid w:val="000E6711"/>
    <w:rsid w:val="000E6E10"/>
    <w:rsid w:val="000E703E"/>
    <w:rsid w:val="000E7719"/>
    <w:rsid w:val="000E7AC3"/>
    <w:rsid w:val="000F06D6"/>
    <w:rsid w:val="000F074B"/>
    <w:rsid w:val="000F0876"/>
    <w:rsid w:val="000F08CD"/>
    <w:rsid w:val="000F10D7"/>
    <w:rsid w:val="000F1202"/>
    <w:rsid w:val="000F17C4"/>
    <w:rsid w:val="000F1ADE"/>
    <w:rsid w:val="000F2141"/>
    <w:rsid w:val="000F254F"/>
    <w:rsid w:val="000F363B"/>
    <w:rsid w:val="000F3A24"/>
    <w:rsid w:val="000F3B5A"/>
    <w:rsid w:val="000F3FB5"/>
    <w:rsid w:val="000F3FCE"/>
    <w:rsid w:val="000F41AF"/>
    <w:rsid w:val="000F461E"/>
    <w:rsid w:val="000F481D"/>
    <w:rsid w:val="000F4DD9"/>
    <w:rsid w:val="000F53E2"/>
    <w:rsid w:val="000F5974"/>
    <w:rsid w:val="000F5992"/>
    <w:rsid w:val="000F5E28"/>
    <w:rsid w:val="000F6186"/>
    <w:rsid w:val="000F65FA"/>
    <w:rsid w:val="000F6D28"/>
    <w:rsid w:val="000F70F6"/>
    <w:rsid w:val="000F740E"/>
    <w:rsid w:val="000F747D"/>
    <w:rsid w:val="000F7671"/>
    <w:rsid w:val="000F7767"/>
    <w:rsid w:val="000F7CF7"/>
    <w:rsid w:val="000F7D28"/>
    <w:rsid w:val="0010037F"/>
    <w:rsid w:val="001005A6"/>
    <w:rsid w:val="00100874"/>
    <w:rsid w:val="0010142C"/>
    <w:rsid w:val="00101490"/>
    <w:rsid w:val="0010179A"/>
    <w:rsid w:val="00101C3B"/>
    <w:rsid w:val="00102633"/>
    <w:rsid w:val="001029A6"/>
    <w:rsid w:val="00102B28"/>
    <w:rsid w:val="00102B73"/>
    <w:rsid w:val="00103986"/>
    <w:rsid w:val="00104079"/>
    <w:rsid w:val="001047A1"/>
    <w:rsid w:val="001048FF"/>
    <w:rsid w:val="00104986"/>
    <w:rsid w:val="00104A07"/>
    <w:rsid w:val="001050E7"/>
    <w:rsid w:val="0010585A"/>
    <w:rsid w:val="00105B92"/>
    <w:rsid w:val="0010679A"/>
    <w:rsid w:val="00106EE8"/>
    <w:rsid w:val="00107D76"/>
    <w:rsid w:val="00110433"/>
    <w:rsid w:val="00110A24"/>
    <w:rsid w:val="00110CCC"/>
    <w:rsid w:val="0011184D"/>
    <w:rsid w:val="001118E0"/>
    <w:rsid w:val="00111A9E"/>
    <w:rsid w:val="00111C20"/>
    <w:rsid w:val="00111CAA"/>
    <w:rsid w:val="00111F33"/>
    <w:rsid w:val="00112691"/>
    <w:rsid w:val="00112953"/>
    <w:rsid w:val="0011365D"/>
    <w:rsid w:val="00113A1D"/>
    <w:rsid w:val="00113B7E"/>
    <w:rsid w:val="00114111"/>
    <w:rsid w:val="00114EA6"/>
    <w:rsid w:val="00115291"/>
    <w:rsid w:val="00115469"/>
    <w:rsid w:val="00116054"/>
    <w:rsid w:val="001160D0"/>
    <w:rsid w:val="00116D97"/>
    <w:rsid w:val="00116E33"/>
    <w:rsid w:val="00116F71"/>
    <w:rsid w:val="00116F80"/>
    <w:rsid w:val="0011736A"/>
    <w:rsid w:val="0011798B"/>
    <w:rsid w:val="001179C7"/>
    <w:rsid w:val="0012074E"/>
    <w:rsid w:val="001209BF"/>
    <w:rsid w:val="00120A7D"/>
    <w:rsid w:val="00120F9E"/>
    <w:rsid w:val="001213A5"/>
    <w:rsid w:val="001214B2"/>
    <w:rsid w:val="00121AA9"/>
    <w:rsid w:val="0012236D"/>
    <w:rsid w:val="001226BB"/>
    <w:rsid w:val="00122F5C"/>
    <w:rsid w:val="00122FD1"/>
    <w:rsid w:val="00123999"/>
    <w:rsid w:val="001244DE"/>
    <w:rsid w:val="00124810"/>
    <w:rsid w:val="0012486A"/>
    <w:rsid w:val="00124CED"/>
    <w:rsid w:val="001256C7"/>
    <w:rsid w:val="001256CA"/>
    <w:rsid w:val="001266AA"/>
    <w:rsid w:val="00127284"/>
    <w:rsid w:val="001275F1"/>
    <w:rsid w:val="00127D5E"/>
    <w:rsid w:val="00130C40"/>
    <w:rsid w:val="00130EFF"/>
    <w:rsid w:val="00131F1F"/>
    <w:rsid w:val="00132A09"/>
    <w:rsid w:val="00133313"/>
    <w:rsid w:val="001338E1"/>
    <w:rsid w:val="00133A4F"/>
    <w:rsid w:val="00133B6F"/>
    <w:rsid w:val="00133DBA"/>
    <w:rsid w:val="0013405B"/>
    <w:rsid w:val="00134080"/>
    <w:rsid w:val="0013435B"/>
    <w:rsid w:val="001344E7"/>
    <w:rsid w:val="00134A41"/>
    <w:rsid w:val="00134B15"/>
    <w:rsid w:val="00134B9F"/>
    <w:rsid w:val="00134C2A"/>
    <w:rsid w:val="00134E43"/>
    <w:rsid w:val="00135519"/>
    <w:rsid w:val="00136115"/>
    <w:rsid w:val="001362FB"/>
    <w:rsid w:val="00136D06"/>
    <w:rsid w:val="00137B4C"/>
    <w:rsid w:val="00137D87"/>
    <w:rsid w:val="00137DE4"/>
    <w:rsid w:val="001401D8"/>
    <w:rsid w:val="0014064A"/>
    <w:rsid w:val="00140C5C"/>
    <w:rsid w:val="001413E8"/>
    <w:rsid w:val="0014175B"/>
    <w:rsid w:val="001417E3"/>
    <w:rsid w:val="001418D1"/>
    <w:rsid w:val="00141B7A"/>
    <w:rsid w:val="00141F50"/>
    <w:rsid w:val="00142806"/>
    <w:rsid w:val="001429F6"/>
    <w:rsid w:val="00142A38"/>
    <w:rsid w:val="00142E9E"/>
    <w:rsid w:val="001430B5"/>
    <w:rsid w:val="0014429E"/>
    <w:rsid w:val="001443F0"/>
    <w:rsid w:val="001447CD"/>
    <w:rsid w:val="00144905"/>
    <w:rsid w:val="00144B36"/>
    <w:rsid w:val="00144B78"/>
    <w:rsid w:val="001450D8"/>
    <w:rsid w:val="00145A2A"/>
    <w:rsid w:val="00145CB1"/>
    <w:rsid w:val="00145D3D"/>
    <w:rsid w:val="00146781"/>
    <w:rsid w:val="00146B91"/>
    <w:rsid w:val="001470FE"/>
    <w:rsid w:val="001476D0"/>
    <w:rsid w:val="00147814"/>
    <w:rsid w:val="00147D24"/>
    <w:rsid w:val="0015025B"/>
    <w:rsid w:val="0015054E"/>
    <w:rsid w:val="001507D6"/>
    <w:rsid w:val="00151002"/>
    <w:rsid w:val="00151347"/>
    <w:rsid w:val="00151826"/>
    <w:rsid w:val="001522E5"/>
    <w:rsid w:val="0015240D"/>
    <w:rsid w:val="00152435"/>
    <w:rsid w:val="0015295F"/>
    <w:rsid w:val="00152A3B"/>
    <w:rsid w:val="00152E69"/>
    <w:rsid w:val="00152E9B"/>
    <w:rsid w:val="00152FAC"/>
    <w:rsid w:val="00152FDD"/>
    <w:rsid w:val="00153395"/>
    <w:rsid w:val="00153C9E"/>
    <w:rsid w:val="0015424A"/>
    <w:rsid w:val="00154726"/>
    <w:rsid w:val="001547F9"/>
    <w:rsid w:val="00154C6F"/>
    <w:rsid w:val="001553F2"/>
    <w:rsid w:val="001553F4"/>
    <w:rsid w:val="00155987"/>
    <w:rsid w:val="00156ADB"/>
    <w:rsid w:val="001573DA"/>
    <w:rsid w:val="00157C82"/>
    <w:rsid w:val="00157DBE"/>
    <w:rsid w:val="001601FC"/>
    <w:rsid w:val="001608F6"/>
    <w:rsid w:val="00160C0C"/>
    <w:rsid w:val="00160CC2"/>
    <w:rsid w:val="00160D20"/>
    <w:rsid w:val="0016161A"/>
    <w:rsid w:val="0016192F"/>
    <w:rsid w:val="00161B83"/>
    <w:rsid w:val="001620BF"/>
    <w:rsid w:val="0016269C"/>
    <w:rsid w:val="0016280A"/>
    <w:rsid w:val="00162AA6"/>
    <w:rsid w:val="00162E3A"/>
    <w:rsid w:val="00162EB3"/>
    <w:rsid w:val="00163085"/>
    <w:rsid w:val="00163165"/>
    <w:rsid w:val="001638AF"/>
    <w:rsid w:val="00164575"/>
    <w:rsid w:val="00165393"/>
    <w:rsid w:val="001654B1"/>
    <w:rsid w:val="0016557B"/>
    <w:rsid w:val="00165599"/>
    <w:rsid w:val="001659AD"/>
    <w:rsid w:val="001660CB"/>
    <w:rsid w:val="0016620B"/>
    <w:rsid w:val="00166340"/>
    <w:rsid w:val="00166C4C"/>
    <w:rsid w:val="00167124"/>
    <w:rsid w:val="00167868"/>
    <w:rsid w:val="001678EA"/>
    <w:rsid w:val="00167C3B"/>
    <w:rsid w:val="00167DE2"/>
    <w:rsid w:val="00170419"/>
    <w:rsid w:val="0017043F"/>
    <w:rsid w:val="00170458"/>
    <w:rsid w:val="00170778"/>
    <w:rsid w:val="00170C3F"/>
    <w:rsid w:val="001717B2"/>
    <w:rsid w:val="00171B45"/>
    <w:rsid w:val="00171E13"/>
    <w:rsid w:val="001721E3"/>
    <w:rsid w:val="001723CA"/>
    <w:rsid w:val="0017252C"/>
    <w:rsid w:val="001727D8"/>
    <w:rsid w:val="00172DA9"/>
    <w:rsid w:val="001730FD"/>
    <w:rsid w:val="00173303"/>
    <w:rsid w:val="001737AD"/>
    <w:rsid w:val="001749E6"/>
    <w:rsid w:val="00175335"/>
    <w:rsid w:val="0017596D"/>
    <w:rsid w:val="00175A10"/>
    <w:rsid w:val="00175F6A"/>
    <w:rsid w:val="001763B4"/>
    <w:rsid w:val="00176573"/>
    <w:rsid w:val="00176CE0"/>
    <w:rsid w:val="001773AA"/>
    <w:rsid w:val="00177CF2"/>
    <w:rsid w:val="00177EDC"/>
    <w:rsid w:val="00177F60"/>
    <w:rsid w:val="00180017"/>
    <w:rsid w:val="00180087"/>
    <w:rsid w:val="00180888"/>
    <w:rsid w:val="00181092"/>
    <w:rsid w:val="0018124B"/>
    <w:rsid w:val="00181727"/>
    <w:rsid w:val="00181BC6"/>
    <w:rsid w:val="00181D57"/>
    <w:rsid w:val="00181ECD"/>
    <w:rsid w:val="00182996"/>
    <w:rsid w:val="001829F9"/>
    <w:rsid w:val="00182BE3"/>
    <w:rsid w:val="00182CEC"/>
    <w:rsid w:val="00182ECF"/>
    <w:rsid w:val="00182F4E"/>
    <w:rsid w:val="00182F69"/>
    <w:rsid w:val="001830FC"/>
    <w:rsid w:val="001831F9"/>
    <w:rsid w:val="001832CF"/>
    <w:rsid w:val="00183980"/>
    <w:rsid w:val="00183B3F"/>
    <w:rsid w:val="00184087"/>
    <w:rsid w:val="00184772"/>
    <w:rsid w:val="001847AF"/>
    <w:rsid w:val="00185400"/>
    <w:rsid w:val="0018566D"/>
    <w:rsid w:val="00185841"/>
    <w:rsid w:val="001859F5"/>
    <w:rsid w:val="00186083"/>
    <w:rsid w:val="00186131"/>
    <w:rsid w:val="00186258"/>
    <w:rsid w:val="0018695B"/>
    <w:rsid w:val="00186C75"/>
    <w:rsid w:val="00187033"/>
    <w:rsid w:val="00187117"/>
    <w:rsid w:val="00187932"/>
    <w:rsid w:val="00187B8A"/>
    <w:rsid w:val="00187BAF"/>
    <w:rsid w:val="00190720"/>
    <w:rsid w:val="001909B6"/>
    <w:rsid w:val="00190B27"/>
    <w:rsid w:val="00190CB3"/>
    <w:rsid w:val="00190D64"/>
    <w:rsid w:val="00190EA8"/>
    <w:rsid w:val="001910BD"/>
    <w:rsid w:val="001911EC"/>
    <w:rsid w:val="00191583"/>
    <w:rsid w:val="0019170E"/>
    <w:rsid w:val="001918B7"/>
    <w:rsid w:val="00191FBE"/>
    <w:rsid w:val="00192180"/>
    <w:rsid w:val="00192966"/>
    <w:rsid w:val="00193219"/>
    <w:rsid w:val="00193C5C"/>
    <w:rsid w:val="00194503"/>
    <w:rsid w:val="00194878"/>
    <w:rsid w:val="00194B71"/>
    <w:rsid w:val="00194DB0"/>
    <w:rsid w:val="00194FAF"/>
    <w:rsid w:val="001956CB"/>
    <w:rsid w:val="00195B8F"/>
    <w:rsid w:val="001965CA"/>
    <w:rsid w:val="00196C83"/>
    <w:rsid w:val="00196D9D"/>
    <w:rsid w:val="00196EAE"/>
    <w:rsid w:val="00197078"/>
    <w:rsid w:val="00197A45"/>
    <w:rsid w:val="00197B7E"/>
    <w:rsid w:val="00197BE8"/>
    <w:rsid w:val="00197C81"/>
    <w:rsid w:val="00197E56"/>
    <w:rsid w:val="00197F5B"/>
    <w:rsid w:val="001A0618"/>
    <w:rsid w:val="001A0E5E"/>
    <w:rsid w:val="001A1067"/>
    <w:rsid w:val="001A17AD"/>
    <w:rsid w:val="001A223B"/>
    <w:rsid w:val="001A27F1"/>
    <w:rsid w:val="001A28F7"/>
    <w:rsid w:val="001A2912"/>
    <w:rsid w:val="001A298E"/>
    <w:rsid w:val="001A2BA2"/>
    <w:rsid w:val="001A3296"/>
    <w:rsid w:val="001A32D6"/>
    <w:rsid w:val="001A341D"/>
    <w:rsid w:val="001A3A55"/>
    <w:rsid w:val="001A3A6F"/>
    <w:rsid w:val="001A4330"/>
    <w:rsid w:val="001A5357"/>
    <w:rsid w:val="001A5B0A"/>
    <w:rsid w:val="001A5B0E"/>
    <w:rsid w:val="001A5BC7"/>
    <w:rsid w:val="001A6484"/>
    <w:rsid w:val="001A6764"/>
    <w:rsid w:val="001A6CD9"/>
    <w:rsid w:val="001A6F44"/>
    <w:rsid w:val="001A71CA"/>
    <w:rsid w:val="001A75E6"/>
    <w:rsid w:val="001A7A6E"/>
    <w:rsid w:val="001B023E"/>
    <w:rsid w:val="001B02AF"/>
    <w:rsid w:val="001B0E07"/>
    <w:rsid w:val="001B0EEB"/>
    <w:rsid w:val="001B0F1A"/>
    <w:rsid w:val="001B11C5"/>
    <w:rsid w:val="001B1394"/>
    <w:rsid w:val="001B1E28"/>
    <w:rsid w:val="001B1F64"/>
    <w:rsid w:val="001B201D"/>
    <w:rsid w:val="001B227E"/>
    <w:rsid w:val="001B2CB6"/>
    <w:rsid w:val="001B2E19"/>
    <w:rsid w:val="001B355F"/>
    <w:rsid w:val="001B3A8C"/>
    <w:rsid w:val="001B3B6E"/>
    <w:rsid w:val="001B3C71"/>
    <w:rsid w:val="001B44C4"/>
    <w:rsid w:val="001B4CEF"/>
    <w:rsid w:val="001B4DE9"/>
    <w:rsid w:val="001B50B3"/>
    <w:rsid w:val="001B5671"/>
    <w:rsid w:val="001B5701"/>
    <w:rsid w:val="001B66FA"/>
    <w:rsid w:val="001B67D2"/>
    <w:rsid w:val="001B6B8E"/>
    <w:rsid w:val="001B7448"/>
    <w:rsid w:val="001B7577"/>
    <w:rsid w:val="001B7EFC"/>
    <w:rsid w:val="001C022F"/>
    <w:rsid w:val="001C0346"/>
    <w:rsid w:val="001C0C5F"/>
    <w:rsid w:val="001C1036"/>
    <w:rsid w:val="001C1398"/>
    <w:rsid w:val="001C13ED"/>
    <w:rsid w:val="001C14BF"/>
    <w:rsid w:val="001C1714"/>
    <w:rsid w:val="001C1AEB"/>
    <w:rsid w:val="001C1FDF"/>
    <w:rsid w:val="001C20BF"/>
    <w:rsid w:val="001C269B"/>
    <w:rsid w:val="001C2888"/>
    <w:rsid w:val="001C2B89"/>
    <w:rsid w:val="001C31A2"/>
    <w:rsid w:val="001C3244"/>
    <w:rsid w:val="001C3434"/>
    <w:rsid w:val="001C34C7"/>
    <w:rsid w:val="001C365B"/>
    <w:rsid w:val="001C37B8"/>
    <w:rsid w:val="001C3BF3"/>
    <w:rsid w:val="001C3CAD"/>
    <w:rsid w:val="001C4040"/>
    <w:rsid w:val="001C4414"/>
    <w:rsid w:val="001C4444"/>
    <w:rsid w:val="001C45EC"/>
    <w:rsid w:val="001C4826"/>
    <w:rsid w:val="001C53B0"/>
    <w:rsid w:val="001C5995"/>
    <w:rsid w:val="001C60EC"/>
    <w:rsid w:val="001C6469"/>
    <w:rsid w:val="001C67FE"/>
    <w:rsid w:val="001C68B0"/>
    <w:rsid w:val="001C69E9"/>
    <w:rsid w:val="001C6B96"/>
    <w:rsid w:val="001C6BAF"/>
    <w:rsid w:val="001C6C9E"/>
    <w:rsid w:val="001C6F58"/>
    <w:rsid w:val="001C6F9F"/>
    <w:rsid w:val="001C738F"/>
    <w:rsid w:val="001C7550"/>
    <w:rsid w:val="001D061B"/>
    <w:rsid w:val="001D0648"/>
    <w:rsid w:val="001D0A90"/>
    <w:rsid w:val="001D1957"/>
    <w:rsid w:val="001D1A01"/>
    <w:rsid w:val="001D1D36"/>
    <w:rsid w:val="001D1F6A"/>
    <w:rsid w:val="001D2362"/>
    <w:rsid w:val="001D255B"/>
    <w:rsid w:val="001D2C79"/>
    <w:rsid w:val="001D2E8A"/>
    <w:rsid w:val="001D3032"/>
    <w:rsid w:val="001D30A9"/>
    <w:rsid w:val="001D31B2"/>
    <w:rsid w:val="001D3321"/>
    <w:rsid w:val="001D33EA"/>
    <w:rsid w:val="001D3795"/>
    <w:rsid w:val="001D3B6E"/>
    <w:rsid w:val="001D3F1A"/>
    <w:rsid w:val="001D423D"/>
    <w:rsid w:val="001D4278"/>
    <w:rsid w:val="001D4339"/>
    <w:rsid w:val="001D47B8"/>
    <w:rsid w:val="001D4B44"/>
    <w:rsid w:val="001D4B88"/>
    <w:rsid w:val="001D4F55"/>
    <w:rsid w:val="001D50D7"/>
    <w:rsid w:val="001D54E2"/>
    <w:rsid w:val="001D551E"/>
    <w:rsid w:val="001D56E1"/>
    <w:rsid w:val="001D5888"/>
    <w:rsid w:val="001D5D4E"/>
    <w:rsid w:val="001D680E"/>
    <w:rsid w:val="001D6914"/>
    <w:rsid w:val="001D6CBF"/>
    <w:rsid w:val="001D6F46"/>
    <w:rsid w:val="001D70C5"/>
    <w:rsid w:val="001D737D"/>
    <w:rsid w:val="001D7402"/>
    <w:rsid w:val="001D75A8"/>
    <w:rsid w:val="001D7C4C"/>
    <w:rsid w:val="001D7F57"/>
    <w:rsid w:val="001E0256"/>
    <w:rsid w:val="001E02C2"/>
    <w:rsid w:val="001E036C"/>
    <w:rsid w:val="001E0658"/>
    <w:rsid w:val="001E121D"/>
    <w:rsid w:val="001E2E93"/>
    <w:rsid w:val="001E2F0A"/>
    <w:rsid w:val="001E30C8"/>
    <w:rsid w:val="001E3474"/>
    <w:rsid w:val="001E354E"/>
    <w:rsid w:val="001E37AA"/>
    <w:rsid w:val="001E456D"/>
    <w:rsid w:val="001E4B74"/>
    <w:rsid w:val="001E4DB8"/>
    <w:rsid w:val="001E525E"/>
    <w:rsid w:val="001E5453"/>
    <w:rsid w:val="001E589B"/>
    <w:rsid w:val="001E623D"/>
    <w:rsid w:val="001E6388"/>
    <w:rsid w:val="001E6A99"/>
    <w:rsid w:val="001E6B7A"/>
    <w:rsid w:val="001E6EBF"/>
    <w:rsid w:val="001E6EF9"/>
    <w:rsid w:val="001E7E56"/>
    <w:rsid w:val="001F0719"/>
    <w:rsid w:val="001F076C"/>
    <w:rsid w:val="001F0E39"/>
    <w:rsid w:val="001F0FC3"/>
    <w:rsid w:val="001F17A9"/>
    <w:rsid w:val="001F1FD7"/>
    <w:rsid w:val="001F2582"/>
    <w:rsid w:val="001F2DC9"/>
    <w:rsid w:val="001F2FA4"/>
    <w:rsid w:val="001F3158"/>
    <w:rsid w:val="001F3660"/>
    <w:rsid w:val="001F3848"/>
    <w:rsid w:val="001F3BC1"/>
    <w:rsid w:val="001F3C74"/>
    <w:rsid w:val="001F46FE"/>
    <w:rsid w:val="001F5981"/>
    <w:rsid w:val="001F5AED"/>
    <w:rsid w:val="001F5C4F"/>
    <w:rsid w:val="001F5C65"/>
    <w:rsid w:val="001F64EE"/>
    <w:rsid w:val="001F7722"/>
    <w:rsid w:val="001F78DB"/>
    <w:rsid w:val="001F7B62"/>
    <w:rsid w:val="001F7BF3"/>
    <w:rsid w:val="001F7DE0"/>
    <w:rsid w:val="002007B6"/>
    <w:rsid w:val="00200B2D"/>
    <w:rsid w:val="00200B82"/>
    <w:rsid w:val="0020105D"/>
    <w:rsid w:val="0020138C"/>
    <w:rsid w:val="00201ADB"/>
    <w:rsid w:val="00202193"/>
    <w:rsid w:val="002025EE"/>
    <w:rsid w:val="00202F81"/>
    <w:rsid w:val="002033B4"/>
    <w:rsid w:val="002034B7"/>
    <w:rsid w:val="00203735"/>
    <w:rsid w:val="00203F06"/>
    <w:rsid w:val="00203F58"/>
    <w:rsid w:val="002043E7"/>
    <w:rsid w:val="0020462A"/>
    <w:rsid w:val="00204BAD"/>
    <w:rsid w:val="00204BF1"/>
    <w:rsid w:val="002053F1"/>
    <w:rsid w:val="00205677"/>
    <w:rsid w:val="0020599C"/>
    <w:rsid w:val="00205CD0"/>
    <w:rsid w:val="00205D38"/>
    <w:rsid w:val="00206312"/>
    <w:rsid w:val="002065CE"/>
    <w:rsid w:val="00207609"/>
    <w:rsid w:val="0020776C"/>
    <w:rsid w:val="00207FFE"/>
    <w:rsid w:val="002100F7"/>
    <w:rsid w:val="0021017C"/>
    <w:rsid w:val="002105FB"/>
    <w:rsid w:val="00211368"/>
    <w:rsid w:val="002118BB"/>
    <w:rsid w:val="002119A8"/>
    <w:rsid w:val="00211AEC"/>
    <w:rsid w:val="00212046"/>
    <w:rsid w:val="00212092"/>
    <w:rsid w:val="00212415"/>
    <w:rsid w:val="00212516"/>
    <w:rsid w:val="002125D3"/>
    <w:rsid w:val="0021266E"/>
    <w:rsid w:val="0021276A"/>
    <w:rsid w:val="00212798"/>
    <w:rsid w:val="00213379"/>
    <w:rsid w:val="002137D2"/>
    <w:rsid w:val="00213E7B"/>
    <w:rsid w:val="00214037"/>
    <w:rsid w:val="002141F4"/>
    <w:rsid w:val="00214749"/>
    <w:rsid w:val="00215A5C"/>
    <w:rsid w:val="00215BBC"/>
    <w:rsid w:val="00215E26"/>
    <w:rsid w:val="00215E6D"/>
    <w:rsid w:val="0021613A"/>
    <w:rsid w:val="002162CF"/>
    <w:rsid w:val="00216A73"/>
    <w:rsid w:val="00217209"/>
    <w:rsid w:val="002177D7"/>
    <w:rsid w:val="00217903"/>
    <w:rsid w:val="00217F5A"/>
    <w:rsid w:val="00220023"/>
    <w:rsid w:val="002202F5"/>
    <w:rsid w:val="00220676"/>
    <w:rsid w:val="00220B2D"/>
    <w:rsid w:val="0022114F"/>
    <w:rsid w:val="002217FE"/>
    <w:rsid w:val="00221874"/>
    <w:rsid w:val="00221EE9"/>
    <w:rsid w:val="0022270F"/>
    <w:rsid w:val="00222E15"/>
    <w:rsid w:val="00222E94"/>
    <w:rsid w:val="00223091"/>
    <w:rsid w:val="00223195"/>
    <w:rsid w:val="0022320F"/>
    <w:rsid w:val="0022358B"/>
    <w:rsid w:val="002238B4"/>
    <w:rsid w:val="00223CDC"/>
    <w:rsid w:val="00223DAA"/>
    <w:rsid w:val="00223E52"/>
    <w:rsid w:val="00223E71"/>
    <w:rsid w:val="00223E8B"/>
    <w:rsid w:val="00224169"/>
    <w:rsid w:val="0022431C"/>
    <w:rsid w:val="002247FC"/>
    <w:rsid w:val="00224859"/>
    <w:rsid w:val="0022492A"/>
    <w:rsid w:val="00224D73"/>
    <w:rsid w:val="00225437"/>
    <w:rsid w:val="0022602B"/>
    <w:rsid w:val="0022622A"/>
    <w:rsid w:val="00226A41"/>
    <w:rsid w:val="00226FE0"/>
    <w:rsid w:val="002312F7"/>
    <w:rsid w:val="002314B0"/>
    <w:rsid w:val="00231867"/>
    <w:rsid w:val="00231A20"/>
    <w:rsid w:val="00231AB3"/>
    <w:rsid w:val="00231AE0"/>
    <w:rsid w:val="00231F1C"/>
    <w:rsid w:val="002320B8"/>
    <w:rsid w:val="00232213"/>
    <w:rsid w:val="002323E5"/>
    <w:rsid w:val="0023282B"/>
    <w:rsid w:val="00232A3D"/>
    <w:rsid w:val="00232A4E"/>
    <w:rsid w:val="00232BBD"/>
    <w:rsid w:val="00232BDB"/>
    <w:rsid w:val="00232C77"/>
    <w:rsid w:val="00233010"/>
    <w:rsid w:val="002334E5"/>
    <w:rsid w:val="0023368F"/>
    <w:rsid w:val="002340E4"/>
    <w:rsid w:val="00234AD7"/>
    <w:rsid w:val="00234B26"/>
    <w:rsid w:val="00234F84"/>
    <w:rsid w:val="00234FB1"/>
    <w:rsid w:val="0023565E"/>
    <w:rsid w:val="00235A07"/>
    <w:rsid w:val="002366BA"/>
    <w:rsid w:val="002368A5"/>
    <w:rsid w:val="00236F7E"/>
    <w:rsid w:val="002374E0"/>
    <w:rsid w:val="002378BD"/>
    <w:rsid w:val="00240C08"/>
    <w:rsid w:val="00240D90"/>
    <w:rsid w:val="00240DEF"/>
    <w:rsid w:val="002417D2"/>
    <w:rsid w:val="00241980"/>
    <w:rsid w:val="00241DB9"/>
    <w:rsid w:val="00242099"/>
    <w:rsid w:val="00242623"/>
    <w:rsid w:val="00242A2A"/>
    <w:rsid w:val="00242EDC"/>
    <w:rsid w:val="00242F68"/>
    <w:rsid w:val="0024332F"/>
    <w:rsid w:val="00243704"/>
    <w:rsid w:val="002438D9"/>
    <w:rsid w:val="00244189"/>
    <w:rsid w:val="0024536E"/>
    <w:rsid w:val="002455E2"/>
    <w:rsid w:val="00245BF6"/>
    <w:rsid w:val="00246098"/>
    <w:rsid w:val="002461AA"/>
    <w:rsid w:val="00246B20"/>
    <w:rsid w:val="00246F68"/>
    <w:rsid w:val="00247077"/>
    <w:rsid w:val="0024754F"/>
    <w:rsid w:val="002476B5"/>
    <w:rsid w:val="00247FA6"/>
    <w:rsid w:val="00250032"/>
    <w:rsid w:val="00250220"/>
    <w:rsid w:val="00250494"/>
    <w:rsid w:val="0025070A"/>
    <w:rsid w:val="00250999"/>
    <w:rsid w:val="00250C37"/>
    <w:rsid w:val="00250CFA"/>
    <w:rsid w:val="0025182B"/>
    <w:rsid w:val="00251885"/>
    <w:rsid w:val="002522BD"/>
    <w:rsid w:val="002522D1"/>
    <w:rsid w:val="002526DA"/>
    <w:rsid w:val="00252BD2"/>
    <w:rsid w:val="00253340"/>
    <w:rsid w:val="00253729"/>
    <w:rsid w:val="0025375D"/>
    <w:rsid w:val="00254283"/>
    <w:rsid w:val="002543C3"/>
    <w:rsid w:val="00254852"/>
    <w:rsid w:val="00254857"/>
    <w:rsid w:val="00254A0E"/>
    <w:rsid w:val="00254AC2"/>
    <w:rsid w:val="00255482"/>
    <w:rsid w:val="002555B3"/>
    <w:rsid w:val="0025576D"/>
    <w:rsid w:val="002558B0"/>
    <w:rsid w:val="002559E9"/>
    <w:rsid w:val="00256274"/>
    <w:rsid w:val="002568E1"/>
    <w:rsid w:val="00257001"/>
    <w:rsid w:val="002572C2"/>
    <w:rsid w:val="00257434"/>
    <w:rsid w:val="0025744E"/>
    <w:rsid w:val="0026020D"/>
    <w:rsid w:val="0026028A"/>
    <w:rsid w:val="00260A5B"/>
    <w:rsid w:val="00261A13"/>
    <w:rsid w:val="00261F70"/>
    <w:rsid w:val="002625D4"/>
    <w:rsid w:val="00262917"/>
    <w:rsid w:val="00262921"/>
    <w:rsid w:val="00262C1B"/>
    <w:rsid w:val="002635A2"/>
    <w:rsid w:val="002637BA"/>
    <w:rsid w:val="002639B7"/>
    <w:rsid w:val="0026457D"/>
    <w:rsid w:val="00264605"/>
    <w:rsid w:val="00264607"/>
    <w:rsid w:val="00264AFB"/>
    <w:rsid w:val="00264E09"/>
    <w:rsid w:val="00265175"/>
    <w:rsid w:val="002653F7"/>
    <w:rsid w:val="00265B30"/>
    <w:rsid w:val="00265D1E"/>
    <w:rsid w:val="00265FFF"/>
    <w:rsid w:val="002673ED"/>
    <w:rsid w:val="00267EC0"/>
    <w:rsid w:val="00270393"/>
    <w:rsid w:val="00270B19"/>
    <w:rsid w:val="00270E9D"/>
    <w:rsid w:val="00270F2B"/>
    <w:rsid w:val="00271449"/>
    <w:rsid w:val="002718DB"/>
    <w:rsid w:val="00271CBE"/>
    <w:rsid w:val="00271EEA"/>
    <w:rsid w:val="002721C4"/>
    <w:rsid w:val="00272343"/>
    <w:rsid w:val="002723B4"/>
    <w:rsid w:val="002728D8"/>
    <w:rsid w:val="00272A14"/>
    <w:rsid w:val="00272F51"/>
    <w:rsid w:val="002737C6"/>
    <w:rsid w:val="0027462E"/>
    <w:rsid w:val="00274695"/>
    <w:rsid w:val="00274D55"/>
    <w:rsid w:val="00274EFB"/>
    <w:rsid w:val="0027536A"/>
    <w:rsid w:val="0027582B"/>
    <w:rsid w:val="00275D2A"/>
    <w:rsid w:val="00276419"/>
    <w:rsid w:val="00276565"/>
    <w:rsid w:val="0027658B"/>
    <w:rsid w:val="002769DD"/>
    <w:rsid w:val="00276DA6"/>
    <w:rsid w:val="00277092"/>
    <w:rsid w:val="002771C8"/>
    <w:rsid w:val="00277232"/>
    <w:rsid w:val="00277745"/>
    <w:rsid w:val="00277DC7"/>
    <w:rsid w:val="00280536"/>
    <w:rsid w:val="00280611"/>
    <w:rsid w:val="002809F9"/>
    <w:rsid w:val="00281114"/>
    <w:rsid w:val="002816EC"/>
    <w:rsid w:val="00281789"/>
    <w:rsid w:val="00281C24"/>
    <w:rsid w:val="00281C8D"/>
    <w:rsid w:val="002821FA"/>
    <w:rsid w:val="0028232B"/>
    <w:rsid w:val="00282709"/>
    <w:rsid w:val="002827B7"/>
    <w:rsid w:val="00282D17"/>
    <w:rsid w:val="00283418"/>
    <w:rsid w:val="002838BA"/>
    <w:rsid w:val="00283B18"/>
    <w:rsid w:val="00284123"/>
    <w:rsid w:val="00284764"/>
    <w:rsid w:val="002847D1"/>
    <w:rsid w:val="00284848"/>
    <w:rsid w:val="00284850"/>
    <w:rsid w:val="00284917"/>
    <w:rsid w:val="00284C11"/>
    <w:rsid w:val="00284DAC"/>
    <w:rsid w:val="002857A4"/>
    <w:rsid w:val="002857D8"/>
    <w:rsid w:val="0028581B"/>
    <w:rsid w:val="00285CBA"/>
    <w:rsid w:val="00286344"/>
    <w:rsid w:val="0028672D"/>
    <w:rsid w:val="00287046"/>
    <w:rsid w:val="00287365"/>
    <w:rsid w:val="0028748D"/>
    <w:rsid w:val="0028788E"/>
    <w:rsid w:val="00290551"/>
    <w:rsid w:val="0029073F"/>
    <w:rsid w:val="0029081B"/>
    <w:rsid w:val="00290DB0"/>
    <w:rsid w:val="002911C0"/>
    <w:rsid w:val="002913A9"/>
    <w:rsid w:val="002913FB"/>
    <w:rsid w:val="00291998"/>
    <w:rsid w:val="002919C1"/>
    <w:rsid w:val="00292028"/>
    <w:rsid w:val="00292191"/>
    <w:rsid w:val="00292337"/>
    <w:rsid w:val="0029314B"/>
    <w:rsid w:val="00293315"/>
    <w:rsid w:val="0029369F"/>
    <w:rsid w:val="00293BBC"/>
    <w:rsid w:val="00294079"/>
    <w:rsid w:val="0029422B"/>
    <w:rsid w:val="00294D37"/>
    <w:rsid w:val="002952A7"/>
    <w:rsid w:val="002952EF"/>
    <w:rsid w:val="00295B7A"/>
    <w:rsid w:val="0029629E"/>
    <w:rsid w:val="0029635D"/>
    <w:rsid w:val="0029657C"/>
    <w:rsid w:val="002968B1"/>
    <w:rsid w:val="00296979"/>
    <w:rsid w:val="0029699C"/>
    <w:rsid w:val="00296C97"/>
    <w:rsid w:val="00296D75"/>
    <w:rsid w:val="00296F72"/>
    <w:rsid w:val="002975F2"/>
    <w:rsid w:val="0029783F"/>
    <w:rsid w:val="00297A4B"/>
    <w:rsid w:val="00297BF6"/>
    <w:rsid w:val="00297DC5"/>
    <w:rsid w:val="002A012D"/>
    <w:rsid w:val="002A0776"/>
    <w:rsid w:val="002A0C4B"/>
    <w:rsid w:val="002A1177"/>
    <w:rsid w:val="002A1403"/>
    <w:rsid w:val="002A15EA"/>
    <w:rsid w:val="002A23D4"/>
    <w:rsid w:val="002A293E"/>
    <w:rsid w:val="002A2A9B"/>
    <w:rsid w:val="002A3086"/>
    <w:rsid w:val="002A3115"/>
    <w:rsid w:val="002A327E"/>
    <w:rsid w:val="002A3346"/>
    <w:rsid w:val="002A3C02"/>
    <w:rsid w:val="002A4323"/>
    <w:rsid w:val="002A471F"/>
    <w:rsid w:val="002A563C"/>
    <w:rsid w:val="002A5667"/>
    <w:rsid w:val="002A5793"/>
    <w:rsid w:val="002A58D7"/>
    <w:rsid w:val="002A59AE"/>
    <w:rsid w:val="002A5AA7"/>
    <w:rsid w:val="002A5C6D"/>
    <w:rsid w:val="002A5E97"/>
    <w:rsid w:val="002A60D7"/>
    <w:rsid w:val="002A6934"/>
    <w:rsid w:val="002A6B72"/>
    <w:rsid w:val="002A7195"/>
    <w:rsid w:val="002A77FF"/>
    <w:rsid w:val="002A7A37"/>
    <w:rsid w:val="002B0729"/>
    <w:rsid w:val="002B090E"/>
    <w:rsid w:val="002B0A19"/>
    <w:rsid w:val="002B0B8B"/>
    <w:rsid w:val="002B0C6A"/>
    <w:rsid w:val="002B1554"/>
    <w:rsid w:val="002B16F5"/>
    <w:rsid w:val="002B1A02"/>
    <w:rsid w:val="002B2177"/>
    <w:rsid w:val="002B21B6"/>
    <w:rsid w:val="002B26B5"/>
    <w:rsid w:val="002B26C3"/>
    <w:rsid w:val="002B2DF6"/>
    <w:rsid w:val="002B3035"/>
    <w:rsid w:val="002B3122"/>
    <w:rsid w:val="002B3141"/>
    <w:rsid w:val="002B321F"/>
    <w:rsid w:val="002B359D"/>
    <w:rsid w:val="002B3799"/>
    <w:rsid w:val="002B38DB"/>
    <w:rsid w:val="002B3D06"/>
    <w:rsid w:val="002B3FFF"/>
    <w:rsid w:val="002B4464"/>
    <w:rsid w:val="002B46D0"/>
    <w:rsid w:val="002B4CD5"/>
    <w:rsid w:val="002B4E13"/>
    <w:rsid w:val="002B50CE"/>
    <w:rsid w:val="002B5179"/>
    <w:rsid w:val="002B51C8"/>
    <w:rsid w:val="002B534F"/>
    <w:rsid w:val="002B6165"/>
    <w:rsid w:val="002B64C0"/>
    <w:rsid w:val="002B658E"/>
    <w:rsid w:val="002B6961"/>
    <w:rsid w:val="002B6A67"/>
    <w:rsid w:val="002B6B4A"/>
    <w:rsid w:val="002B6C11"/>
    <w:rsid w:val="002B7948"/>
    <w:rsid w:val="002B798B"/>
    <w:rsid w:val="002B7AE8"/>
    <w:rsid w:val="002B7BB7"/>
    <w:rsid w:val="002C0867"/>
    <w:rsid w:val="002C0B18"/>
    <w:rsid w:val="002C0C5A"/>
    <w:rsid w:val="002C0F61"/>
    <w:rsid w:val="002C11C8"/>
    <w:rsid w:val="002C12CB"/>
    <w:rsid w:val="002C1881"/>
    <w:rsid w:val="002C19B0"/>
    <w:rsid w:val="002C1D0C"/>
    <w:rsid w:val="002C1F05"/>
    <w:rsid w:val="002C2064"/>
    <w:rsid w:val="002C2B41"/>
    <w:rsid w:val="002C2E11"/>
    <w:rsid w:val="002C314C"/>
    <w:rsid w:val="002C3387"/>
    <w:rsid w:val="002C33A3"/>
    <w:rsid w:val="002C3979"/>
    <w:rsid w:val="002C3B79"/>
    <w:rsid w:val="002C3C9E"/>
    <w:rsid w:val="002C43AC"/>
    <w:rsid w:val="002C43E0"/>
    <w:rsid w:val="002C463D"/>
    <w:rsid w:val="002C4AFA"/>
    <w:rsid w:val="002C4EEC"/>
    <w:rsid w:val="002C4F1D"/>
    <w:rsid w:val="002C53A5"/>
    <w:rsid w:val="002C584F"/>
    <w:rsid w:val="002C5EF5"/>
    <w:rsid w:val="002C60C4"/>
    <w:rsid w:val="002C61A5"/>
    <w:rsid w:val="002C64C2"/>
    <w:rsid w:val="002C74D5"/>
    <w:rsid w:val="002C7923"/>
    <w:rsid w:val="002D0504"/>
    <w:rsid w:val="002D0CD7"/>
    <w:rsid w:val="002D14DC"/>
    <w:rsid w:val="002D1936"/>
    <w:rsid w:val="002D2472"/>
    <w:rsid w:val="002D252A"/>
    <w:rsid w:val="002D2B53"/>
    <w:rsid w:val="002D2EAF"/>
    <w:rsid w:val="002D3236"/>
    <w:rsid w:val="002D374D"/>
    <w:rsid w:val="002D3820"/>
    <w:rsid w:val="002D4225"/>
    <w:rsid w:val="002D45CA"/>
    <w:rsid w:val="002D468C"/>
    <w:rsid w:val="002D4D19"/>
    <w:rsid w:val="002D4D79"/>
    <w:rsid w:val="002D4EB3"/>
    <w:rsid w:val="002D5AFA"/>
    <w:rsid w:val="002D6071"/>
    <w:rsid w:val="002D60AD"/>
    <w:rsid w:val="002D62CB"/>
    <w:rsid w:val="002D65A8"/>
    <w:rsid w:val="002D690D"/>
    <w:rsid w:val="002D6B55"/>
    <w:rsid w:val="002D7000"/>
    <w:rsid w:val="002D76A9"/>
    <w:rsid w:val="002D78F8"/>
    <w:rsid w:val="002D7DA4"/>
    <w:rsid w:val="002E0783"/>
    <w:rsid w:val="002E093F"/>
    <w:rsid w:val="002E1021"/>
    <w:rsid w:val="002E12CC"/>
    <w:rsid w:val="002E13CC"/>
    <w:rsid w:val="002E17A2"/>
    <w:rsid w:val="002E1EF0"/>
    <w:rsid w:val="002E271C"/>
    <w:rsid w:val="002E2AA0"/>
    <w:rsid w:val="002E2DE9"/>
    <w:rsid w:val="002E41E0"/>
    <w:rsid w:val="002E4218"/>
    <w:rsid w:val="002E44A5"/>
    <w:rsid w:val="002E4968"/>
    <w:rsid w:val="002E528B"/>
    <w:rsid w:val="002E54C5"/>
    <w:rsid w:val="002E5FDF"/>
    <w:rsid w:val="002E60B2"/>
    <w:rsid w:val="002E6166"/>
    <w:rsid w:val="002E6E3D"/>
    <w:rsid w:val="002E72E0"/>
    <w:rsid w:val="002E72F3"/>
    <w:rsid w:val="002E758A"/>
    <w:rsid w:val="002E77B3"/>
    <w:rsid w:val="002E7DE9"/>
    <w:rsid w:val="002E7E50"/>
    <w:rsid w:val="002F0811"/>
    <w:rsid w:val="002F096D"/>
    <w:rsid w:val="002F1A7E"/>
    <w:rsid w:val="002F1DDE"/>
    <w:rsid w:val="002F2E77"/>
    <w:rsid w:val="002F3152"/>
    <w:rsid w:val="002F32EB"/>
    <w:rsid w:val="002F3314"/>
    <w:rsid w:val="002F383D"/>
    <w:rsid w:val="002F3A98"/>
    <w:rsid w:val="002F3F4E"/>
    <w:rsid w:val="002F4210"/>
    <w:rsid w:val="002F42BB"/>
    <w:rsid w:val="002F501A"/>
    <w:rsid w:val="002F51E5"/>
    <w:rsid w:val="002F5E0F"/>
    <w:rsid w:val="002F65C4"/>
    <w:rsid w:val="002F6AE4"/>
    <w:rsid w:val="002F6C25"/>
    <w:rsid w:val="002F6E0F"/>
    <w:rsid w:val="002F712F"/>
    <w:rsid w:val="002F7802"/>
    <w:rsid w:val="002F7AB5"/>
    <w:rsid w:val="002F7C7E"/>
    <w:rsid w:val="0030110A"/>
    <w:rsid w:val="00301351"/>
    <w:rsid w:val="003019B7"/>
    <w:rsid w:val="00301FF2"/>
    <w:rsid w:val="00302405"/>
    <w:rsid w:val="0030281E"/>
    <w:rsid w:val="00303690"/>
    <w:rsid w:val="003040E6"/>
    <w:rsid w:val="00304BD0"/>
    <w:rsid w:val="00305271"/>
    <w:rsid w:val="00306008"/>
    <w:rsid w:val="00306A8E"/>
    <w:rsid w:val="00307041"/>
    <w:rsid w:val="003104E0"/>
    <w:rsid w:val="00311858"/>
    <w:rsid w:val="00311B07"/>
    <w:rsid w:val="00311EB4"/>
    <w:rsid w:val="00312255"/>
    <w:rsid w:val="003122F5"/>
    <w:rsid w:val="003128C1"/>
    <w:rsid w:val="00312AA7"/>
    <w:rsid w:val="00313297"/>
    <w:rsid w:val="003135A5"/>
    <w:rsid w:val="00313713"/>
    <w:rsid w:val="00313916"/>
    <w:rsid w:val="00314002"/>
    <w:rsid w:val="0031406F"/>
    <w:rsid w:val="00314553"/>
    <w:rsid w:val="00314D2E"/>
    <w:rsid w:val="003155E2"/>
    <w:rsid w:val="00315691"/>
    <w:rsid w:val="00315BFD"/>
    <w:rsid w:val="00315F8B"/>
    <w:rsid w:val="0031622F"/>
    <w:rsid w:val="003169FC"/>
    <w:rsid w:val="003177C4"/>
    <w:rsid w:val="003178EB"/>
    <w:rsid w:val="003201F3"/>
    <w:rsid w:val="0032059E"/>
    <w:rsid w:val="003208C3"/>
    <w:rsid w:val="00321215"/>
    <w:rsid w:val="003216FD"/>
    <w:rsid w:val="00321B24"/>
    <w:rsid w:val="00322230"/>
    <w:rsid w:val="0032248D"/>
    <w:rsid w:val="00323059"/>
    <w:rsid w:val="00323103"/>
    <w:rsid w:val="0032338A"/>
    <w:rsid w:val="00323B54"/>
    <w:rsid w:val="00323CF8"/>
    <w:rsid w:val="00323F87"/>
    <w:rsid w:val="00324101"/>
    <w:rsid w:val="0032446C"/>
    <w:rsid w:val="003246E9"/>
    <w:rsid w:val="00324F54"/>
    <w:rsid w:val="00325787"/>
    <w:rsid w:val="003258D5"/>
    <w:rsid w:val="00325E87"/>
    <w:rsid w:val="0032647E"/>
    <w:rsid w:val="00326545"/>
    <w:rsid w:val="00326C29"/>
    <w:rsid w:val="00326CF1"/>
    <w:rsid w:val="00326F04"/>
    <w:rsid w:val="0032701B"/>
    <w:rsid w:val="00327258"/>
    <w:rsid w:val="0032753B"/>
    <w:rsid w:val="00327661"/>
    <w:rsid w:val="00327734"/>
    <w:rsid w:val="00327817"/>
    <w:rsid w:val="00327C46"/>
    <w:rsid w:val="00327CEB"/>
    <w:rsid w:val="00330008"/>
    <w:rsid w:val="00330203"/>
    <w:rsid w:val="0033095E"/>
    <w:rsid w:val="00330CD0"/>
    <w:rsid w:val="00331729"/>
    <w:rsid w:val="00331E6D"/>
    <w:rsid w:val="0033271E"/>
    <w:rsid w:val="00332883"/>
    <w:rsid w:val="00332AB2"/>
    <w:rsid w:val="00332C35"/>
    <w:rsid w:val="00332C91"/>
    <w:rsid w:val="003332FF"/>
    <w:rsid w:val="00333604"/>
    <w:rsid w:val="003337A8"/>
    <w:rsid w:val="00334400"/>
    <w:rsid w:val="00334EFE"/>
    <w:rsid w:val="003354A5"/>
    <w:rsid w:val="003357F0"/>
    <w:rsid w:val="00335C64"/>
    <w:rsid w:val="00335E0D"/>
    <w:rsid w:val="00335E6A"/>
    <w:rsid w:val="00336001"/>
    <w:rsid w:val="00336358"/>
    <w:rsid w:val="003368D8"/>
    <w:rsid w:val="00337379"/>
    <w:rsid w:val="003374B4"/>
    <w:rsid w:val="0033763A"/>
    <w:rsid w:val="00340190"/>
    <w:rsid w:val="003403C5"/>
    <w:rsid w:val="00340443"/>
    <w:rsid w:val="0034044F"/>
    <w:rsid w:val="00340A46"/>
    <w:rsid w:val="00340C02"/>
    <w:rsid w:val="00341234"/>
    <w:rsid w:val="00341686"/>
    <w:rsid w:val="0034183F"/>
    <w:rsid w:val="00341896"/>
    <w:rsid w:val="00341F0C"/>
    <w:rsid w:val="00342027"/>
    <w:rsid w:val="00342A9D"/>
    <w:rsid w:val="00342DF3"/>
    <w:rsid w:val="0034301E"/>
    <w:rsid w:val="0034327E"/>
    <w:rsid w:val="00343681"/>
    <w:rsid w:val="00343AAA"/>
    <w:rsid w:val="003442A6"/>
    <w:rsid w:val="0034460D"/>
    <w:rsid w:val="0034481E"/>
    <w:rsid w:val="00344BEC"/>
    <w:rsid w:val="00344CDA"/>
    <w:rsid w:val="00344F71"/>
    <w:rsid w:val="00345260"/>
    <w:rsid w:val="003458CC"/>
    <w:rsid w:val="00345A95"/>
    <w:rsid w:val="00345E3B"/>
    <w:rsid w:val="00346472"/>
    <w:rsid w:val="00347440"/>
    <w:rsid w:val="003474AF"/>
    <w:rsid w:val="003476E5"/>
    <w:rsid w:val="003476F8"/>
    <w:rsid w:val="00347804"/>
    <w:rsid w:val="003479E2"/>
    <w:rsid w:val="00347ECF"/>
    <w:rsid w:val="003502D7"/>
    <w:rsid w:val="003502EF"/>
    <w:rsid w:val="0035083B"/>
    <w:rsid w:val="00350BB6"/>
    <w:rsid w:val="00351860"/>
    <w:rsid w:val="00351AF5"/>
    <w:rsid w:val="00351B9E"/>
    <w:rsid w:val="00351F02"/>
    <w:rsid w:val="00353118"/>
    <w:rsid w:val="00353441"/>
    <w:rsid w:val="00354556"/>
    <w:rsid w:val="00354661"/>
    <w:rsid w:val="00354F80"/>
    <w:rsid w:val="00356C14"/>
    <w:rsid w:val="00357044"/>
    <w:rsid w:val="00357121"/>
    <w:rsid w:val="003576EB"/>
    <w:rsid w:val="003577A1"/>
    <w:rsid w:val="003577F4"/>
    <w:rsid w:val="00357998"/>
    <w:rsid w:val="00357FEB"/>
    <w:rsid w:val="003601F4"/>
    <w:rsid w:val="00360523"/>
    <w:rsid w:val="00360720"/>
    <w:rsid w:val="003608CA"/>
    <w:rsid w:val="00360AFB"/>
    <w:rsid w:val="00360DD8"/>
    <w:rsid w:val="0036134B"/>
    <w:rsid w:val="00361440"/>
    <w:rsid w:val="00361BD4"/>
    <w:rsid w:val="00362057"/>
    <w:rsid w:val="0036246E"/>
    <w:rsid w:val="00362A47"/>
    <w:rsid w:val="00362EC1"/>
    <w:rsid w:val="00363961"/>
    <w:rsid w:val="0036398C"/>
    <w:rsid w:val="00363D73"/>
    <w:rsid w:val="00364162"/>
    <w:rsid w:val="00364534"/>
    <w:rsid w:val="00364780"/>
    <w:rsid w:val="003649F5"/>
    <w:rsid w:val="00364A07"/>
    <w:rsid w:val="00364A5D"/>
    <w:rsid w:val="003653E4"/>
    <w:rsid w:val="0036574C"/>
    <w:rsid w:val="00365FC3"/>
    <w:rsid w:val="00366188"/>
    <w:rsid w:val="003664C8"/>
    <w:rsid w:val="00366885"/>
    <w:rsid w:val="003668F0"/>
    <w:rsid w:val="003673AF"/>
    <w:rsid w:val="003675F8"/>
    <w:rsid w:val="00367A51"/>
    <w:rsid w:val="00367ADC"/>
    <w:rsid w:val="00367C67"/>
    <w:rsid w:val="003702B2"/>
    <w:rsid w:val="0037032F"/>
    <w:rsid w:val="0037067D"/>
    <w:rsid w:val="003706C1"/>
    <w:rsid w:val="0037083F"/>
    <w:rsid w:val="003709E2"/>
    <w:rsid w:val="00370D38"/>
    <w:rsid w:val="00370F1B"/>
    <w:rsid w:val="00370FBE"/>
    <w:rsid w:val="003717EE"/>
    <w:rsid w:val="003719AD"/>
    <w:rsid w:val="00371BA7"/>
    <w:rsid w:val="00371D70"/>
    <w:rsid w:val="003721E6"/>
    <w:rsid w:val="0037279A"/>
    <w:rsid w:val="0037290D"/>
    <w:rsid w:val="00372BB5"/>
    <w:rsid w:val="003745C9"/>
    <w:rsid w:val="00374726"/>
    <w:rsid w:val="003757F9"/>
    <w:rsid w:val="00376090"/>
    <w:rsid w:val="003763F3"/>
    <w:rsid w:val="00376B51"/>
    <w:rsid w:val="003772A6"/>
    <w:rsid w:val="0037754D"/>
    <w:rsid w:val="0037765A"/>
    <w:rsid w:val="003779A8"/>
    <w:rsid w:val="003803C8"/>
    <w:rsid w:val="00380520"/>
    <w:rsid w:val="00380C12"/>
    <w:rsid w:val="00380DF6"/>
    <w:rsid w:val="0038121B"/>
    <w:rsid w:val="003813DA"/>
    <w:rsid w:val="003816B4"/>
    <w:rsid w:val="0038189F"/>
    <w:rsid w:val="00382193"/>
    <w:rsid w:val="00382375"/>
    <w:rsid w:val="003826D8"/>
    <w:rsid w:val="00382848"/>
    <w:rsid w:val="00382CE0"/>
    <w:rsid w:val="003830AF"/>
    <w:rsid w:val="0038319D"/>
    <w:rsid w:val="00383324"/>
    <w:rsid w:val="0038349F"/>
    <w:rsid w:val="0038366F"/>
    <w:rsid w:val="0038396B"/>
    <w:rsid w:val="00383E1E"/>
    <w:rsid w:val="003846DD"/>
    <w:rsid w:val="00384801"/>
    <w:rsid w:val="003848AD"/>
    <w:rsid w:val="00384BF6"/>
    <w:rsid w:val="00384E7A"/>
    <w:rsid w:val="00385172"/>
    <w:rsid w:val="00385DC5"/>
    <w:rsid w:val="00385FF4"/>
    <w:rsid w:val="003868E3"/>
    <w:rsid w:val="00386F2E"/>
    <w:rsid w:val="00387452"/>
    <w:rsid w:val="00387830"/>
    <w:rsid w:val="00387B9F"/>
    <w:rsid w:val="0039039F"/>
    <w:rsid w:val="00390A87"/>
    <w:rsid w:val="003910A9"/>
    <w:rsid w:val="00391648"/>
    <w:rsid w:val="00391841"/>
    <w:rsid w:val="00391ABF"/>
    <w:rsid w:val="00391DBF"/>
    <w:rsid w:val="003922AC"/>
    <w:rsid w:val="003925F7"/>
    <w:rsid w:val="00392781"/>
    <w:rsid w:val="00393159"/>
    <w:rsid w:val="00393374"/>
    <w:rsid w:val="00393576"/>
    <w:rsid w:val="00393704"/>
    <w:rsid w:val="00393773"/>
    <w:rsid w:val="00393CC3"/>
    <w:rsid w:val="00393CFD"/>
    <w:rsid w:val="00393D0C"/>
    <w:rsid w:val="00393E28"/>
    <w:rsid w:val="003941E5"/>
    <w:rsid w:val="00394E30"/>
    <w:rsid w:val="00395906"/>
    <w:rsid w:val="00395D88"/>
    <w:rsid w:val="00395DFF"/>
    <w:rsid w:val="00396436"/>
    <w:rsid w:val="00396C94"/>
    <w:rsid w:val="00396E04"/>
    <w:rsid w:val="003971F3"/>
    <w:rsid w:val="003A0001"/>
    <w:rsid w:val="003A00C9"/>
    <w:rsid w:val="003A0375"/>
    <w:rsid w:val="003A0625"/>
    <w:rsid w:val="003A0EFC"/>
    <w:rsid w:val="003A0F86"/>
    <w:rsid w:val="003A115B"/>
    <w:rsid w:val="003A12D4"/>
    <w:rsid w:val="003A1393"/>
    <w:rsid w:val="003A13B7"/>
    <w:rsid w:val="003A14A0"/>
    <w:rsid w:val="003A14BD"/>
    <w:rsid w:val="003A15BA"/>
    <w:rsid w:val="003A1A60"/>
    <w:rsid w:val="003A1C7E"/>
    <w:rsid w:val="003A25AF"/>
    <w:rsid w:val="003A27F5"/>
    <w:rsid w:val="003A3DAB"/>
    <w:rsid w:val="003A407C"/>
    <w:rsid w:val="003A426E"/>
    <w:rsid w:val="003A43C9"/>
    <w:rsid w:val="003A4416"/>
    <w:rsid w:val="003A4B55"/>
    <w:rsid w:val="003A50C3"/>
    <w:rsid w:val="003A593F"/>
    <w:rsid w:val="003A5A83"/>
    <w:rsid w:val="003A6271"/>
    <w:rsid w:val="003A66FC"/>
    <w:rsid w:val="003A69CB"/>
    <w:rsid w:val="003A714D"/>
    <w:rsid w:val="003A767C"/>
    <w:rsid w:val="003A76C9"/>
    <w:rsid w:val="003A79E2"/>
    <w:rsid w:val="003A7B51"/>
    <w:rsid w:val="003B07BE"/>
    <w:rsid w:val="003B1172"/>
    <w:rsid w:val="003B17C6"/>
    <w:rsid w:val="003B1CCC"/>
    <w:rsid w:val="003B1D06"/>
    <w:rsid w:val="003B215D"/>
    <w:rsid w:val="003B2914"/>
    <w:rsid w:val="003B2965"/>
    <w:rsid w:val="003B2E48"/>
    <w:rsid w:val="003B3D98"/>
    <w:rsid w:val="003B4135"/>
    <w:rsid w:val="003B42C9"/>
    <w:rsid w:val="003B4366"/>
    <w:rsid w:val="003B4936"/>
    <w:rsid w:val="003B4CEE"/>
    <w:rsid w:val="003B4ECD"/>
    <w:rsid w:val="003B5257"/>
    <w:rsid w:val="003B535F"/>
    <w:rsid w:val="003B5640"/>
    <w:rsid w:val="003B5F6F"/>
    <w:rsid w:val="003B6020"/>
    <w:rsid w:val="003B6831"/>
    <w:rsid w:val="003B68FB"/>
    <w:rsid w:val="003B69DC"/>
    <w:rsid w:val="003B7191"/>
    <w:rsid w:val="003B71BD"/>
    <w:rsid w:val="003B71CB"/>
    <w:rsid w:val="003B7914"/>
    <w:rsid w:val="003C0379"/>
    <w:rsid w:val="003C0867"/>
    <w:rsid w:val="003C0A70"/>
    <w:rsid w:val="003C0ABB"/>
    <w:rsid w:val="003C1173"/>
    <w:rsid w:val="003C1A45"/>
    <w:rsid w:val="003C1AFE"/>
    <w:rsid w:val="003C1BBE"/>
    <w:rsid w:val="003C1DBB"/>
    <w:rsid w:val="003C1F60"/>
    <w:rsid w:val="003C236E"/>
    <w:rsid w:val="003C2430"/>
    <w:rsid w:val="003C27AE"/>
    <w:rsid w:val="003C296E"/>
    <w:rsid w:val="003C2A9D"/>
    <w:rsid w:val="003C3066"/>
    <w:rsid w:val="003C34BE"/>
    <w:rsid w:val="003C3CDF"/>
    <w:rsid w:val="003C4BBA"/>
    <w:rsid w:val="003C4D35"/>
    <w:rsid w:val="003C4D86"/>
    <w:rsid w:val="003C56CB"/>
    <w:rsid w:val="003C57E0"/>
    <w:rsid w:val="003C5E44"/>
    <w:rsid w:val="003C604D"/>
    <w:rsid w:val="003C6595"/>
    <w:rsid w:val="003C7334"/>
    <w:rsid w:val="003C7B65"/>
    <w:rsid w:val="003C7D3E"/>
    <w:rsid w:val="003C7DFE"/>
    <w:rsid w:val="003C7E6E"/>
    <w:rsid w:val="003D0148"/>
    <w:rsid w:val="003D0666"/>
    <w:rsid w:val="003D099D"/>
    <w:rsid w:val="003D0EF7"/>
    <w:rsid w:val="003D11CD"/>
    <w:rsid w:val="003D156D"/>
    <w:rsid w:val="003D1ED3"/>
    <w:rsid w:val="003D207A"/>
    <w:rsid w:val="003D23E3"/>
    <w:rsid w:val="003D267F"/>
    <w:rsid w:val="003D27DF"/>
    <w:rsid w:val="003D2B11"/>
    <w:rsid w:val="003D2B8F"/>
    <w:rsid w:val="003D32EF"/>
    <w:rsid w:val="003D34EB"/>
    <w:rsid w:val="003D3AFC"/>
    <w:rsid w:val="003D3BFD"/>
    <w:rsid w:val="003D3D2F"/>
    <w:rsid w:val="003D3E17"/>
    <w:rsid w:val="003D4177"/>
    <w:rsid w:val="003D4719"/>
    <w:rsid w:val="003D4CEB"/>
    <w:rsid w:val="003D50A0"/>
    <w:rsid w:val="003D5283"/>
    <w:rsid w:val="003D545F"/>
    <w:rsid w:val="003D5535"/>
    <w:rsid w:val="003D5692"/>
    <w:rsid w:val="003D5F39"/>
    <w:rsid w:val="003D6185"/>
    <w:rsid w:val="003D7389"/>
    <w:rsid w:val="003D7B2F"/>
    <w:rsid w:val="003E0039"/>
    <w:rsid w:val="003E03B3"/>
    <w:rsid w:val="003E061C"/>
    <w:rsid w:val="003E0B52"/>
    <w:rsid w:val="003E0BA4"/>
    <w:rsid w:val="003E0C79"/>
    <w:rsid w:val="003E13E2"/>
    <w:rsid w:val="003E17F7"/>
    <w:rsid w:val="003E1835"/>
    <w:rsid w:val="003E204F"/>
    <w:rsid w:val="003E2363"/>
    <w:rsid w:val="003E23D7"/>
    <w:rsid w:val="003E29AA"/>
    <w:rsid w:val="003E2C00"/>
    <w:rsid w:val="003E2D26"/>
    <w:rsid w:val="003E3301"/>
    <w:rsid w:val="003E3598"/>
    <w:rsid w:val="003E38BC"/>
    <w:rsid w:val="003E38F0"/>
    <w:rsid w:val="003E3C33"/>
    <w:rsid w:val="003E42E7"/>
    <w:rsid w:val="003E4318"/>
    <w:rsid w:val="003E46A4"/>
    <w:rsid w:val="003E474B"/>
    <w:rsid w:val="003E49D6"/>
    <w:rsid w:val="003E4C6D"/>
    <w:rsid w:val="003E4F9B"/>
    <w:rsid w:val="003E512C"/>
    <w:rsid w:val="003E56F3"/>
    <w:rsid w:val="003E5AFD"/>
    <w:rsid w:val="003E5B19"/>
    <w:rsid w:val="003E5B43"/>
    <w:rsid w:val="003E6077"/>
    <w:rsid w:val="003E64A1"/>
    <w:rsid w:val="003E68A2"/>
    <w:rsid w:val="003E6ECF"/>
    <w:rsid w:val="003E7EE3"/>
    <w:rsid w:val="003F081B"/>
    <w:rsid w:val="003F0BED"/>
    <w:rsid w:val="003F0EC7"/>
    <w:rsid w:val="003F1598"/>
    <w:rsid w:val="003F2A7E"/>
    <w:rsid w:val="003F32F4"/>
    <w:rsid w:val="003F3972"/>
    <w:rsid w:val="003F3A97"/>
    <w:rsid w:val="003F43B9"/>
    <w:rsid w:val="003F47BB"/>
    <w:rsid w:val="003F4F28"/>
    <w:rsid w:val="003F55BD"/>
    <w:rsid w:val="003F70A5"/>
    <w:rsid w:val="003F752F"/>
    <w:rsid w:val="004002CA"/>
    <w:rsid w:val="004003F6"/>
    <w:rsid w:val="00400AB1"/>
    <w:rsid w:val="00400B8F"/>
    <w:rsid w:val="00400C25"/>
    <w:rsid w:val="0040158C"/>
    <w:rsid w:val="004015C3"/>
    <w:rsid w:val="00401774"/>
    <w:rsid w:val="004017C5"/>
    <w:rsid w:val="00401C47"/>
    <w:rsid w:val="00401DEC"/>
    <w:rsid w:val="0040212E"/>
    <w:rsid w:val="0040264F"/>
    <w:rsid w:val="0040273A"/>
    <w:rsid w:val="004028E0"/>
    <w:rsid w:val="00402910"/>
    <w:rsid w:val="00402B82"/>
    <w:rsid w:val="00403C12"/>
    <w:rsid w:val="00403FCA"/>
    <w:rsid w:val="004040E5"/>
    <w:rsid w:val="00404569"/>
    <w:rsid w:val="00404949"/>
    <w:rsid w:val="004049AF"/>
    <w:rsid w:val="00404BE0"/>
    <w:rsid w:val="00404FE0"/>
    <w:rsid w:val="004059EF"/>
    <w:rsid w:val="004060D9"/>
    <w:rsid w:val="00406562"/>
    <w:rsid w:val="00406950"/>
    <w:rsid w:val="00406A89"/>
    <w:rsid w:val="00406BE4"/>
    <w:rsid w:val="004070A5"/>
    <w:rsid w:val="0040753A"/>
    <w:rsid w:val="004079E5"/>
    <w:rsid w:val="00407CE7"/>
    <w:rsid w:val="0041051C"/>
    <w:rsid w:val="0041057E"/>
    <w:rsid w:val="00410ED4"/>
    <w:rsid w:val="00411028"/>
    <w:rsid w:val="004116AC"/>
    <w:rsid w:val="004119A7"/>
    <w:rsid w:val="00411BA8"/>
    <w:rsid w:val="00411C42"/>
    <w:rsid w:val="0041229B"/>
    <w:rsid w:val="004129D6"/>
    <w:rsid w:val="00412A0F"/>
    <w:rsid w:val="00412C47"/>
    <w:rsid w:val="00412E75"/>
    <w:rsid w:val="00413365"/>
    <w:rsid w:val="004139F4"/>
    <w:rsid w:val="00413ADD"/>
    <w:rsid w:val="0041424F"/>
    <w:rsid w:val="00414460"/>
    <w:rsid w:val="004144BF"/>
    <w:rsid w:val="00414E55"/>
    <w:rsid w:val="00416866"/>
    <w:rsid w:val="00416CBD"/>
    <w:rsid w:val="00416CE3"/>
    <w:rsid w:val="004171F2"/>
    <w:rsid w:val="0041733C"/>
    <w:rsid w:val="00417A95"/>
    <w:rsid w:val="00417A9B"/>
    <w:rsid w:val="00417C70"/>
    <w:rsid w:val="00417D3C"/>
    <w:rsid w:val="004200DD"/>
    <w:rsid w:val="00420697"/>
    <w:rsid w:val="00420779"/>
    <w:rsid w:val="004208CC"/>
    <w:rsid w:val="0042105A"/>
    <w:rsid w:val="004216B9"/>
    <w:rsid w:val="0042175D"/>
    <w:rsid w:val="00421805"/>
    <w:rsid w:val="00421821"/>
    <w:rsid w:val="00421DAB"/>
    <w:rsid w:val="00422054"/>
    <w:rsid w:val="00422226"/>
    <w:rsid w:val="00422BBA"/>
    <w:rsid w:val="00422DAE"/>
    <w:rsid w:val="00422DF7"/>
    <w:rsid w:val="004234BA"/>
    <w:rsid w:val="004238A5"/>
    <w:rsid w:val="00424974"/>
    <w:rsid w:val="0042559E"/>
    <w:rsid w:val="004259E3"/>
    <w:rsid w:val="00426352"/>
    <w:rsid w:val="0042653B"/>
    <w:rsid w:val="00426C84"/>
    <w:rsid w:val="00427593"/>
    <w:rsid w:val="0042764E"/>
    <w:rsid w:val="00427775"/>
    <w:rsid w:val="00427846"/>
    <w:rsid w:val="00427973"/>
    <w:rsid w:val="00427F81"/>
    <w:rsid w:val="00430133"/>
    <w:rsid w:val="004310CB"/>
    <w:rsid w:val="0043127F"/>
    <w:rsid w:val="00431669"/>
    <w:rsid w:val="00431ABC"/>
    <w:rsid w:val="00433103"/>
    <w:rsid w:val="00433CB5"/>
    <w:rsid w:val="00433E9B"/>
    <w:rsid w:val="00433F22"/>
    <w:rsid w:val="00433FEF"/>
    <w:rsid w:val="00434257"/>
    <w:rsid w:val="0043490D"/>
    <w:rsid w:val="00434E83"/>
    <w:rsid w:val="0043548E"/>
    <w:rsid w:val="004358A3"/>
    <w:rsid w:val="00436391"/>
    <w:rsid w:val="004368AE"/>
    <w:rsid w:val="00437115"/>
    <w:rsid w:val="0043732D"/>
    <w:rsid w:val="00437D4A"/>
    <w:rsid w:val="004402EF"/>
    <w:rsid w:val="0044065F"/>
    <w:rsid w:val="00440754"/>
    <w:rsid w:val="00440BE0"/>
    <w:rsid w:val="004410DF"/>
    <w:rsid w:val="00441224"/>
    <w:rsid w:val="00441309"/>
    <w:rsid w:val="00441846"/>
    <w:rsid w:val="00441C41"/>
    <w:rsid w:val="00441C42"/>
    <w:rsid w:val="00441D0D"/>
    <w:rsid w:val="00441ECD"/>
    <w:rsid w:val="00441FBA"/>
    <w:rsid w:val="00442140"/>
    <w:rsid w:val="004428CC"/>
    <w:rsid w:val="004432A5"/>
    <w:rsid w:val="004436F2"/>
    <w:rsid w:val="00443997"/>
    <w:rsid w:val="00444863"/>
    <w:rsid w:val="004454FB"/>
    <w:rsid w:val="004455C6"/>
    <w:rsid w:val="004455CB"/>
    <w:rsid w:val="00445A42"/>
    <w:rsid w:val="00445B65"/>
    <w:rsid w:val="004460A1"/>
    <w:rsid w:val="004467D5"/>
    <w:rsid w:val="00446F0A"/>
    <w:rsid w:val="004472E3"/>
    <w:rsid w:val="0044771B"/>
    <w:rsid w:val="00447D76"/>
    <w:rsid w:val="0045082E"/>
    <w:rsid w:val="00450BA1"/>
    <w:rsid w:val="00451112"/>
    <w:rsid w:val="0045147B"/>
    <w:rsid w:val="00451FCE"/>
    <w:rsid w:val="0045275E"/>
    <w:rsid w:val="0045282F"/>
    <w:rsid w:val="004528D8"/>
    <w:rsid w:val="00452999"/>
    <w:rsid w:val="00452C9D"/>
    <w:rsid w:val="00452CC0"/>
    <w:rsid w:val="00452E4F"/>
    <w:rsid w:val="00452F63"/>
    <w:rsid w:val="00453425"/>
    <w:rsid w:val="004546A2"/>
    <w:rsid w:val="00454C1E"/>
    <w:rsid w:val="00454C54"/>
    <w:rsid w:val="00454E6B"/>
    <w:rsid w:val="004553C1"/>
    <w:rsid w:val="0045562C"/>
    <w:rsid w:val="00455B8B"/>
    <w:rsid w:val="00455BB2"/>
    <w:rsid w:val="00455FF1"/>
    <w:rsid w:val="0045625B"/>
    <w:rsid w:val="00456466"/>
    <w:rsid w:val="004564E0"/>
    <w:rsid w:val="00456B78"/>
    <w:rsid w:val="00457722"/>
    <w:rsid w:val="00457818"/>
    <w:rsid w:val="00457FF2"/>
    <w:rsid w:val="00460256"/>
    <w:rsid w:val="00460D06"/>
    <w:rsid w:val="00461B56"/>
    <w:rsid w:val="00461C02"/>
    <w:rsid w:val="00461F03"/>
    <w:rsid w:val="004623E5"/>
    <w:rsid w:val="00462FDD"/>
    <w:rsid w:val="00463EBC"/>
    <w:rsid w:val="00464930"/>
    <w:rsid w:val="004649DD"/>
    <w:rsid w:val="00464D00"/>
    <w:rsid w:val="00464E44"/>
    <w:rsid w:val="00465082"/>
    <w:rsid w:val="00465E0B"/>
    <w:rsid w:val="00465E4A"/>
    <w:rsid w:val="004663F4"/>
    <w:rsid w:val="004664C7"/>
    <w:rsid w:val="0046675B"/>
    <w:rsid w:val="00466D41"/>
    <w:rsid w:val="004672E5"/>
    <w:rsid w:val="0046782A"/>
    <w:rsid w:val="00470038"/>
    <w:rsid w:val="00470D08"/>
    <w:rsid w:val="00471257"/>
    <w:rsid w:val="004713B0"/>
    <w:rsid w:val="00471A25"/>
    <w:rsid w:val="00471DD4"/>
    <w:rsid w:val="00471DFA"/>
    <w:rsid w:val="0047210D"/>
    <w:rsid w:val="00473546"/>
    <w:rsid w:val="00473574"/>
    <w:rsid w:val="004735DE"/>
    <w:rsid w:val="0047360B"/>
    <w:rsid w:val="004737CC"/>
    <w:rsid w:val="00473C6A"/>
    <w:rsid w:val="004744A7"/>
    <w:rsid w:val="004744CE"/>
    <w:rsid w:val="00474F5B"/>
    <w:rsid w:val="004753C3"/>
    <w:rsid w:val="004754AA"/>
    <w:rsid w:val="004759B8"/>
    <w:rsid w:val="0047649E"/>
    <w:rsid w:val="00477845"/>
    <w:rsid w:val="004779E9"/>
    <w:rsid w:val="00477AFA"/>
    <w:rsid w:val="00477E1A"/>
    <w:rsid w:val="00477EA0"/>
    <w:rsid w:val="00477F32"/>
    <w:rsid w:val="00477F51"/>
    <w:rsid w:val="00480587"/>
    <w:rsid w:val="00480A2B"/>
    <w:rsid w:val="00480E87"/>
    <w:rsid w:val="00481622"/>
    <w:rsid w:val="00481676"/>
    <w:rsid w:val="00481E53"/>
    <w:rsid w:val="00482256"/>
    <w:rsid w:val="00483064"/>
    <w:rsid w:val="00483495"/>
    <w:rsid w:val="0048392D"/>
    <w:rsid w:val="00483F13"/>
    <w:rsid w:val="004841C6"/>
    <w:rsid w:val="00484F13"/>
    <w:rsid w:val="00485580"/>
    <w:rsid w:val="004856A8"/>
    <w:rsid w:val="00485993"/>
    <w:rsid w:val="00486AC9"/>
    <w:rsid w:val="00486BD5"/>
    <w:rsid w:val="0048756E"/>
    <w:rsid w:val="00487614"/>
    <w:rsid w:val="004877D4"/>
    <w:rsid w:val="00487FDF"/>
    <w:rsid w:val="004906F9"/>
    <w:rsid w:val="00490BAF"/>
    <w:rsid w:val="0049122A"/>
    <w:rsid w:val="00491772"/>
    <w:rsid w:val="00491786"/>
    <w:rsid w:val="0049188F"/>
    <w:rsid w:val="00491A36"/>
    <w:rsid w:val="00491CD1"/>
    <w:rsid w:val="00491CD2"/>
    <w:rsid w:val="00491D89"/>
    <w:rsid w:val="004921B2"/>
    <w:rsid w:val="0049267C"/>
    <w:rsid w:val="0049298C"/>
    <w:rsid w:val="00492D85"/>
    <w:rsid w:val="00492F9B"/>
    <w:rsid w:val="00493141"/>
    <w:rsid w:val="0049318F"/>
    <w:rsid w:val="00493A84"/>
    <w:rsid w:val="00493B72"/>
    <w:rsid w:val="00493BE6"/>
    <w:rsid w:val="0049405A"/>
    <w:rsid w:val="0049408E"/>
    <w:rsid w:val="004940C9"/>
    <w:rsid w:val="0049487A"/>
    <w:rsid w:val="0049500C"/>
    <w:rsid w:val="00495565"/>
    <w:rsid w:val="00495E37"/>
    <w:rsid w:val="00495EBC"/>
    <w:rsid w:val="004963A9"/>
    <w:rsid w:val="0049643B"/>
    <w:rsid w:val="004964E1"/>
    <w:rsid w:val="00496587"/>
    <w:rsid w:val="0049695B"/>
    <w:rsid w:val="00496B59"/>
    <w:rsid w:val="004971CC"/>
    <w:rsid w:val="004972D2"/>
    <w:rsid w:val="004975F7"/>
    <w:rsid w:val="00497F07"/>
    <w:rsid w:val="004A0654"/>
    <w:rsid w:val="004A0943"/>
    <w:rsid w:val="004A1155"/>
    <w:rsid w:val="004A158F"/>
    <w:rsid w:val="004A159D"/>
    <w:rsid w:val="004A21B8"/>
    <w:rsid w:val="004A2EA4"/>
    <w:rsid w:val="004A349C"/>
    <w:rsid w:val="004A3B2D"/>
    <w:rsid w:val="004A3CDD"/>
    <w:rsid w:val="004A3E47"/>
    <w:rsid w:val="004A42B8"/>
    <w:rsid w:val="004A47EF"/>
    <w:rsid w:val="004A4AF8"/>
    <w:rsid w:val="004A4FBD"/>
    <w:rsid w:val="004A575C"/>
    <w:rsid w:val="004A5E6C"/>
    <w:rsid w:val="004A6219"/>
    <w:rsid w:val="004A62BA"/>
    <w:rsid w:val="004A66B2"/>
    <w:rsid w:val="004A68FC"/>
    <w:rsid w:val="004A6C61"/>
    <w:rsid w:val="004A7218"/>
    <w:rsid w:val="004A7692"/>
    <w:rsid w:val="004B0D09"/>
    <w:rsid w:val="004B113F"/>
    <w:rsid w:val="004B1378"/>
    <w:rsid w:val="004B2802"/>
    <w:rsid w:val="004B2DEE"/>
    <w:rsid w:val="004B2F53"/>
    <w:rsid w:val="004B30EE"/>
    <w:rsid w:val="004B320D"/>
    <w:rsid w:val="004B3A2D"/>
    <w:rsid w:val="004B3A70"/>
    <w:rsid w:val="004B45A4"/>
    <w:rsid w:val="004B46FA"/>
    <w:rsid w:val="004B4CDA"/>
    <w:rsid w:val="004B4F64"/>
    <w:rsid w:val="004B5051"/>
    <w:rsid w:val="004B52BC"/>
    <w:rsid w:val="004B566F"/>
    <w:rsid w:val="004B59D8"/>
    <w:rsid w:val="004B5A44"/>
    <w:rsid w:val="004B5D64"/>
    <w:rsid w:val="004B60B9"/>
    <w:rsid w:val="004B6542"/>
    <w:rsid w:val="004B65D1"/>
    <w:rsid w:val="004B68F8"/>
    <w:rsid w:val="004B6D7A"/>
    <w:rsid w:val="004B7342"/>
    <w:rsid w:val="004B7D3D"/>
    <w:rsid w:val="004B7FD0"/>
    <w:rsid w:val="004C0767"/>
    <w:rsid w:val="004C0918"/>
    <w:rsid w:val="004C0B14"/>
    <w:rsid w:val="004C0F23"/>
    <w:rsid w:val="004C17FC"/>
    <w:rsid w:val="004C1C2F"/>
    <w:rsid w:val="004C214E"/>
    <w:rsid w:val="004C22D2"/>
    <w:rsid w:val="004C2AC3"/>
    <w:rsid w:val="004C2D93"/>
    <w:rsid w:val="004C2E60"/>
    <w:rsid w:val="004C31DD"/>
    <w:rsid w:val="004C32ED"/>
    <w:rsid w:val="004C3592"/>
    <w:rsid w:val="004C3ACE"/>
    <w:rsid w:val="004C42B0"/>
    <w:rsid w:val="004C447B"/>
    <w:rsid w:val="004C467D"/>
    <w:rsid w:val="004C4F25"/>
    <w:rsid w:val="004C5EB3"/>
    <w:rsid w:val="004C5F5A"/>
    <w:rsid w:val="004C60F2"/>
    <w:rsid w:val="004C619C"/>
    <w:rsid w:val="004C6618"/>
    <w:rsid w:val="004C6829"/>
    <w:rsid w:val="004C7232"/>
    <w:rsid w:val="004C7467"/>
    <w:rsid w:val="004C7492"/>
    <w:rsid w:val="004C7725"/>
    <w:rsid w:val="004C780A"/>
    <w:rsid w:val="004C7976"/>
    <w:rsid w:val="004D011D"/>
    <w:rsid w:val="004D0232"/>
    <w:rsid w:val="004D10A5"/>
    <w:rsid w:val="004D10F1"/>
    <w:rsid w:val="004D1490"/>
    <w:rsid w:val="004D1CDD"/>
    <w:rsid w:val="004D1FDB"/>
    <w:rsid w:val="004D2A6A"/>
    <w:rsid w:val="004D2AE9"/>
    <w:rsid w:val="004D2F13"/>
    <w:rsid w:val="004D3215"/>
    <w:rsid w:val="004D3259"/>
    <w:rsid w:val="004D3284"/>
    <w:rsid w:val="004D3708"/>
    <w:rsid w:val="004D3A55"/>
    <w:rsid w:val="004D51F3"/>
    <w:rsid w:val="004D5903"/>
    <w:rsid w:val="004D5D60"/>
    <w:rsid w:val="004D6866"/>
    <w:rsid w:val="004D722B"/>
    <w:rsid w:val="004D747A"/>
    <w:rsid w:val="004D76ED"/>
    <w:rsid w:val="004D7990"/>
    <w:rsid w:val="004D7E0A"/>
    <w:rsid w:val="004E0100"/>
    <w:rsid w:val="004E089E"/>
    <w:rsid w:val="004E08CB"/>
    <w:rsid w:val="004E19E5"/>
    <w:rsid w:val="004E1DCC"/>
    <w:rsid w:val="004E1F2C"/>
    <w:rsid w:val="004E2465"/>
    <w:rsid w:val="004E26F0"/>
    <w:rsid w:val="004E285C"/>
    <w:rsid w:val="004E2E2C"/>
    <w:rsid w:val="004E348A"/>
    <w:rsid w:val="004E3773"/>
    <w:rsid w:val="004E4303"/>
    <w:rsid w:val="004E4307"/>
    <w:rsid w:val="004E476C"/>
    <w:rsid w:val="004E4FD6"/>
    <w:rsid w:val="004E539E"/>
    <w:rsid w:val="004E589F"/>
    <w:rsid w:val="004E5C8C"/>
    <w:rsid w:val="004E61FB"/>
    <w:rsid w:val="004E6A39"/>
    <w:rsid w:val="004E6B5A"/>
    <w:rsid w:val="004E6C8D"/>
    <w:rsid w:val="004E733D"/>
    <w:rsid w:val="004E77D7"/>
    <w:rsid w:val="004E7871"/>
    <w:rsid w:val="004E7D41"/>
    <w:rsid w:val="004E7D4E"/>
    <w:rsid w:val="004F038D"/>
    <w:rsid w:val="004F0B54"/>
    <w:rsid w:val="004F0D01"/>
    <w:rsid w:val="004F0E67"/>
    <w:rsid w:val="004F10BA"/>
    <w:rsid w:val="004F1199"/>
    <w:rsid w:val="004F381C"/>
    <w:rsid w:val="004F3C5B"/>
    <w:rsid w:val="004F3E99"/>
    <w:rsid w:val="004F417D"/>
    <w:rsid w:val="004F49A4"/>
    <w:rsid w:val="004F49C2"/>
    <w:rsid w:val="004F4BDD"/>
    <w:rsid w:val="004F4FF9"/>
    <w:rsid w:val="004F5418"/>
    <w:rsid w:val="004F5772"/>
    <w:rsid w:val="004F59F8"/>
    <w:rsid w:val="004F5F15"/>
    <w:rsid w:val="004F6000"/>
    <w:rsid w:val="004F6034"/>
    <w:rsid w:val="004F63B3"/>
    <w:rsid w:val="004F66AB"/>
    <w:rsid w:val="004F6B4F"/>
    <w:rsid w:val="004F6D91"/>
    <w:rsid w:val="004F7358"/>
    <w:rsid w:val="004F7465"/>
    <w:rsid w:val="004F7A62"/>
    <w:rsid w:val="004F7B32"/>
    <w:rsid w:val="005000D4"/>
    <w:rsid w:val="005002CE"/>
    <w:rsid w:val="00500589"/>
    <w:rsid w:val="005007D5"/>
    <w:rsid w:val="0050088C"/>
    <w:rsid w:val="00500E53"/>
    <w:rsid w:val="00500F00"/>
    <w:rsid w:val="00500F6A"/>
    <w:rsid w:val="00501CEF"/>
    <w:rsid w:val="0050209C"/>
    <w:rsid w:val="00502270"/>
    <w:rsid w:val="00502445"/>
    <w:rsid w:val="00502FFC"/>
    <w:rsid w:val="00503283"/>
    <w:rsid w:val="00503356"/>
    <w:rsid w:val="00503683"/>
    <w:rsid w:val="005037CB"/>
    <w:rsid w:val="00503E50"/>
    <w:rsid w:val="00504030"/>
    <w:rsid w:val="0050476F"/>
    <w:rsid w:val="00505083"/>
    <w:rsid w:val="005051AA"/>
    <w:rsid w:val="005053CF"/>
    <w:rsid w:val="00505C99"/>
    <w:rsid w:val="00506311"/>
    <w:rsid w:val="00506D6A"/>
    <w:rsid w:val="00506D9A"/>
    <w:rsid w:val="0050705B"/>
    <w:rsid w:val="005070F1"/>
    <w:rsid w:val="005072C8"/>
    <w:rsid w:val="00507442"/>
    <w:rsid w:val="005078CB"/>
    <w:rsid w:val="0050794E"/>
    <w:rsid w:val="00507B4B"/>
    <w:rsid w:val="00507E85"/>
    <w:rsid w:val="00510047"/>
    <w:rsid w:val="005105A1"/>
    <w:rsid w:val="005106C3"/>
    <w:rsid w:val="00510879"/>
    <w:rsid w:val="00510889"/>
    <w:rsid w:val="00510AE2"/>
    <w:rsid w:val="00510E44"/>
    <w:rsid w:val="00511267"/>
    <w:rsid w:val="0051139D"/>
    <w:rsid w:val="005116C8"/>
    <w:rsid w:val="005118FE"/>
    <w:rsid w:val="00511A2B"/>
    <w:rsid w:val="005123D3"/>
    <w:rsid w:val="005127C1"/>
    <w:rsid w:val="00512B8E"/>
    <w:rsid w:val="00512E3D"/>
    <w:rsid w:val="005135B1"/>
    <w:rsid w:val="00513A36"/>
    <w:rsid w:val="00513A55"/>
    <w:rsid w:val="00513C98"/>
    <w:rsid w:val="00513EDC"/>
    <w:rsid w:val="005144F8"/>
    <w:rsid w:val="00514871"/>
    <w:rsid w:val="00515108"/>
    <w:rsid w:val="00515223"/>
    <w:rsid w:val="005155AB"/>
    <w:rsid w:val="00515CC4"/>
    <w:rsid w:val="00515F00"/>
    <w:rsid w:val="00517438"/>
    <w:rsid w:val="005179CF"/>
    <w:rsid w:val="00517A56"/>
    <w:rsid w:val="00517B85"/>
    <w:rsid w:val="00517FEE"/>
    <w:rsid w:val="005203FB"/>
    <w:rsid w:val="00520467"/>
    <w:rsid w:val="00520587"/>
    <w:rsid w:val="005207E9"/>
    <w:rsid w:val="00520EAE"/>
    <w:rsid w:val="00521F2C"/>
    <w:rsid w:val="00522211"/>
    <w:rsid w:val="005224FB"/>
    <w:rsid w:val="00522732"/>
    <w:rsid w:val="00522995"/>
    <w:rsid w:val="00522B0F"/>
    <w:rsid w:val="00522C31"/>
    <w:rsid w:val="00523772"/>
    <w:rsid w:val="00523CE2"/>
    <w:rsid w:val="005241A3"/>
    <w:rsid w:val="00524A39"/>
    <w:rsid w:val="005252CA"/>
    <w:rsid w:val="005253D2"/>
    <w:rsid w:val="00525A51"/>
    <w:rsid w:val="00525C0E"/>
    <w:rsid w:val="00526023"/>
    <w:rsid w:val="00526AB3"/>
    <w:rsid w:val="00527313"/>
    <w:rsid w:val="00527485"/>
    <w:rsid w:val="0052758B"/>
    <w:rsid w:val="005279C3"/>
    <w:rsid w:val="00530145"/>
    <w:rsid w:val="005308D8"/>
    <w:rsid w:val="00530C69"/>
    <w:rsid w:val="00530F85"/>
    <w:rsid w:val="00531D2A"/>
    <w:rsid w:val="00531F90"/>
    <w:rsid w:val="00532157"/>
    <w:rsid w:val="0053260A"/>
    <w:rsid w:val="00532A64"/>
    <w:rsid w:val="00532A6D"/>
    <w:rsid w:val="00532A7F"/>
    <w:rsid w:val="00532B49"/>
    <w:rsid w:val="00532BA3"/>
    <w:rsid w:val="00532C16"/>
    <w:rsid w:val="00532D56"/>
    <w:rsid w:val="00533660"/>
    <w:rsid w:val="00533A92"/>
    <w:rsid w:val="00533F48"/>
    <w:rsid w:val="00533F79"/>
    <w:rsid w:val="00534B4F"/>
    <w:rsid w:val="00534E06"/>
    <w:rsid w:val="005352C6"/>
    <w:rsid w:val="00535A06"/>
    <w:rsid w:val="00536367"/>
    <w:rsid w:val="005368E7"/>
    <w:rsid w:val="00536CFF"/>
    <w:rsid w:val="00537591"/>
    <w:rsid w:val="00537C79"/>
    <w:rsid w:val="00537C9A"/>
    <w:rsid w:val="00540FE9"/>
    <w:rsid w:val="00541C3E"/>
    <w:rsid w:val="00541C80"/>
    <w:rsid w:val="005421D0"/>
    <w:rsid w:val="00542313"/>
    <w:rsid w:val="005427F0"/>
    <w:rsid w:val="00542A9D"/>
    <w:rsid w:val="00542D73"/>
    <w:rsid w:val="0054353B"/>
    <w:rsid w:val="00544A22"/>
    <w:rsid w:val="00544BE3"/>
    <w:rsid w:val="00544DE2"/>
    <w:rsid w:val="00544EDF"/>
    <w:rsid w:val="00545215"/>
    <w:rsid w:val="005452BF"/>
    <w:rsid w:val="00545984"/>
    <w:rsid w:val="00545B4E"/>
    <w:rsid w:val="00545D27"/>
    <w:rsid w:val="00546444"/>
    <w:rsid w:val="0054651E"/>
    <w:rsid w:val="00546672"/>
    <w:rsid w:val="005468EF"/>
    <w:rsid w:val="00546C04"/>
    <w:rsid w:val="00546EF3"/>
    <w:rsid w:val="0054728C"/>
    <w:rsid w:val="0054746D"/>
    <w:rsid w:val="00550336"/>
    <w:rsid w:val="005503FB"/>
    <w:rsid w:val="0055065C"/>
    <w:rsid w:val="0055079F"/>
    <w:rsid w:val="00550BEB"/>
    <w:rsid w:val="005513DF"/>
    <w:rsid w:val="00551E80"/>
    <w:rsid w:val="00552101"/>
    <w:rsid w:val="005521E6"/>
    <w:rsid w:val="005523A9"/>
    <w:rsid w:val="00552645"/>
    <w:rsid w:val="005530A3"/>
    <w:rsid w:val="005534EB"/>
    <w:rsid w:val="005535D5"/>
    <w:rsid w:val="005544D8"/>
    <w:rsid w:val="005544E4"/>
    <w:rsid w:val="00554D19"/>
    <w:rsid w:val="00555008"/>
    <w:rsid w:val="005555C5"/>
    <w:rsid w:val="005557EA"/>
    <w:rsid w:val="00555BF9"/>
    <w:rsid w:val="00556448"/>
    <w:rsid w:val="005568C8"/>
    <w:rsid w:val="00557405"/>
    <w:rsid w:val="00557830"/>
    <w:rsid w:val="0055789A"/>
    <w:rsid w:val="005578B9"/>
    <w:rsid w:val="00557CDB"/>
    <w:rsid w:val="005603FE"/>
    <w:rsid w:val="00560E5C"/>
    <w:rsid w:val="0056163F"/>
    <w:rsid w:val="00562ED1"/>
    <w:rsid w:val="0056314E"/>
    <w:rsid w:val="00563773"/>
    <w:rsid w:val="00563CAC"/>
    <w:rsid w:val="00564AC8"/>
    <w:rsid w:val="00564BDF"/>
    <w:rsid w:val="0056559D"/>
    <w:rsid w:val="00565969"/>
    <w:rsid w:val="00565D2C"/>
    <w:rsid w:val="0056784C"/>
    <w:rsid w:val="00567AD9"/>
    <w:rsid w:val="00567C5F"/>
    <w:rsid w:val="00567EF5"/>
    <w:rsid w:val="0057075E"/>
    <w:rsid w:val="00570796"/>
    <w:rsid w:val="00570C10"/>
    <w:rsid w:val="0057111C"/>
    <w:rsid w:val="005711D9"/>
    <w:rsid w:val="00571C23"/>
    <w:rsid w:val="00571C92"/>
    <w:rsid w:val="00571EEC"/>
    <w:rsid w:val="00572004"/>
    <w:rsid w:val="005720F3"/>
    <w:rsid w:val="005725E8"/>
    <w:rsid w:val="00572C7D"/>
    <w:rsid w:val="00572E4A"/>
    <w:rsid w:val="00572EE3"/>
    <w:rsid w:val="005730BF"/>
    <w:rsid w:val="005733EF"/>
    <w:rsid w:val="0057367B"/>
    <w:rsid w:val="005738C0"/>
    <w:rsid w:val="00573B32"/>
    <w:rsid w:val="005740BF"/>
    <w:rsid w:val="005742F3"/>
    <w:rsid w:val="0057461B"/>
    <w:rsid w:val="00574A66"/>
    <w:rsid w:val="00574B9F"/>
    <w:rsid w:val="00574F73"/>
    <w:rsid w:val="0057501B"/>
    <w:rsid w:val="00575857"/>
    <w:rsid w:val="005761D1"/>
    <w:rsid w:val="00576ABE"/>
    <w:rsid w:val="00576BB1"/>
    <w:rsid w:val="0057713A"/>
    <w:rsid w:val="00577910"/>
    <w:rsid w:val="00577C67"/>
    <w:rsid w:val="00580609"/>
    <w:rsid w:val="00580915"/>
    <w:rsid w:val="0058091C"/>
    <w:rsid w:val="00580B80"/>
    <w:rsid w:val="00580BEC"/>
    <w:rsid w:val="00580C56"/>
    <w:rsid w:val="00580D0C"/>
    <w:rsid w:val="00580EE6"/>
    <w:rsid w:val="00581228"/>
    <w:rsid w:val="0058124B"/>
    <w:rsid w:val="005815E6"/>
    <w:rsid w:val="00581817"/>
    <w:rsid w:val="00581D27"/>
    <w:rsid w:val="00581E49"/>
    <w:rsid w:val="0058236E"/>
    <w:rsid w:val="00582759"/>
    <w:rsid w:val="00582A65"/>
    <w:rsid w:val="00582C49"/>
    <w:rsid w:val="00582CB2"/>
    <w:rsid w:val="00582EE9"/>
    <w:rsid w:val="0058318F"/>
    <w:rsid w:val="005836B7"/>
    <w:rsid w:val="00583AA1"/>
    <w:rsid w:val="00583CE4"/>
    <w:rsid w:val="00583CEC"/>
    <w:rsid w:val="00583E3D"/>
    <w:rsid w:val="0058413A"/>
    <w:rsid w:val="005846F8"/>
    <w:rsid w:val="005848EC"/>
    <w:rsid w:val="00584DF8"/>
    <w:rsid w:val="00584F3B"/>
    <w:rsid w:val="005850CE"/>
    <w:rsid w:val="00585342"/>
    <w:rsid w:val="005853AA"/>
    <w:rsid w:val="005855A4"/>
    <w:rsid w:val="00585AAE"/>
    <w:rsid w:val="00585BB7"/>
    <w:rsid w:val="00585FF7"/>
    <w:rsid w:val="005860F7"/>
    <w:rsid w:val="005862B8"/>
    <w:rsid w:val="005864DA"/>
    <w:rsid w:val="0058657E"/>
    <w:rsid w:val="0058665F"/>
    <w:rsid w:val="00586E0D"/>
    <w:rsid w:val="005871C5"/>
    <w:rsid w:val="00587AFB"/>
    <w:rsid w:val="00587FDA"/>
    <w:rsid w:val="00590284"/>
    <w:rsid w:val="00590674"/>
    <w:rsid w:val="00590C76"/>
    <w:rsid w:val="00590E1F"/>
    <w:rsid w:val="00591A18"/>
    <w:rsid w:val="00591BB6"/>
    <w:rsid w:val="00591C06"/>
    <w:rsid w:val="00591C0A"/>
    <w:rsid w:val="005920F0"/>
    <w:rsid w:val="0059263D"/>
    <w:rsid w:val="00592810"/>
    <w:rsid w:val="00592F5A"/>
    <w:rsid w:val="00592FC4"/>
    <w:rsid w:val="0059388E"/>
    <w:rsid w:val="00594545"/>
    <w:rsid w:val="00594938"/>
    <w:rsid w:val="00594C8D"/>
    <w:rsid w:val="00594D95"/>
    <w:rsid w:val="00595EC1"/>
    <w:rsid w:val="005965AF"/>
    <w:rsid w:val="0059682C"/>
    <w:rsid w:val="0059688A"/>
    <w:rsid w:val="00596DFE"/>
    <w:rsid w:val="005970CA"/>
    <w:rsid w:val="00597800"/>
    <w:rsid w:val="005A004A"/>
    <w:rsid w:val="005A0302"/>
    <w:rsid w:val="005A0307"/>
    <w:rsid w:val="005A03F6"/>
    <w:rsid w:val="005A0426"/>
    <w:rsid w:val="005A091F"/>
    <w:rsid w:val="005A0AC1"/>
    <w:rsid w:val="005A1314"/>
    <w:rsid w:val="005A15BF"/>
    <w:rsid w:val="005A1798"/>
    <w:rsid w:val="005A2075"/>
    <w:rsid w:val="005A2657"/>
    <w:rsid w:val="005A2C22"/>
    <w:rsid w:val="005A304A"/>
    <w:rsid w:val="005A32EE"/>
    <w:rsid w:val="005A3783"/>
    <w:rsid w:val="005A3CE3"/>
    <w:rsid w:val="005A3FE3"/>
    <w:rsid w:val="005A44F9"/>
    <w:rsid w:val="005A4540"/>
    <w:rsid w:val="005A4594"/>
    <w:rsid w:val="005A4A8B"/>
    <w:rsid w:val="005A4CD7"/>
    <w:rsid w:val="005A4CF9"/>
    <w:rsid w:val="005A4F3D"/>
    <w:rsid w:val="005A5124"/>
    <w:rsid w:val="005A518A"/>
    <w:rsid w:val="005A5532"/>
    <w:rsid w:val="005A59E3"/>
    <w:rsid w:val="005A5B26"/>
    <w:rsid w:val="005A6664"/>
    <w:rsid w:val="005A6B7C"/>
    <w:rsid w:val="005A6E4D"/>
    <w:rsid w:val="005A76FA"/>
    <w:rsid w:val="005A7BA3"/>
    <w:rsid w:val="005A7C99"/>
    <w:rsid w:val="005B017B"/>
    <w:rsid w:val="005B06C1"/>
    <w:rsid w:val="005B0B4F"/>
    <w:rsid w:val="005B0C45"/>
    <w:rsid w:val="005B100B"/>
    <w:rsid w:val="005B17E6"/>
    <w:rsid w:val="005B18B5"/>
    <w:rsid w:val="005B1B1E"/>
    <w:rsid w:val="005B1B75"/>
    <w:rsid w:val="005B1BB7"/>
    <w:rsid w:val="005B1CDE"/>
    <w:rsid w:val="005B2DF3"/>
    <w:rsid w:val="005B3709"/>
    <w:rsid w:val="005B3795"/>
    <w:rsid w:val="005B3DA9"/>
    <w:rsid w:val="005B3F09"/>
    <w:rsid w:val="005B43CA"/>
    <w:rsid w:val="005B44A8"/>
    <w:rsid w:val="005B4762"/>
    <w:rsid w:val="005B4903"/>
    <w:rsid w:val="005B4AA2"/>
    <w:rsid w:val="005B4AD5"/>
    <w:rsid w:val="005B4F09"/>
    <w:rsid w:val="005B5717"/>
    <w:rsid w:val="005B57DE"/>
    <w:rsid w:val="005B5922"/>
    <w:rsid w:val="005B5CF9"/>
    <w:rsid w:val="005B6A2B"/>
    <w:rsid w:val="005B6C9C"/>
    <w:rsid w:val="005B6F73"/>
    <w:rsid w:val="005B75A0"/>
    <w:rsid w:val="005B75C8"/>
    <w:rsid w:val="005B7F52"/>
    <w:rsid w:val="005C0277"/>
    <w:rsid w:val="005C03AA"/>
    <w:rsid w:val="005C08C6"/>
    <w:rsid w:val="005C10CA"/>
    <w:rsid w:val="005C1375"/>
    <w:rsid w:val="005C153B"/>
    <w:rsid w:val="005C1B5B"/>
    <w:rsid w:val="005C1B81"/>
    <w:rsid w:val="005C1DAE"/>
    <w:rsid w:val="005C2335"/>
    <w:rsid w:val="005C23CE"/>
    <w:rsid w:val="005C2654"/>
    <w:rsid w:val="005C2AEC"/>
    <w:rsid w:val="005C30FB"/>
    <w:rsid w:val="005C321E"/>
    <w:rsid w:val="005C36D6"/>
    <w:rsid w:val="005C37A4"/>
    <w:rsid w:val="005C389E"/>
    <w:rsid w:val="005C4290"/>
    <w:rsid w:val="005C4EBD"/>
    <w:rsid w:val="005C5425"/>
    <w:rsid w:val="005C56BC"/>
    <w:rsid w:val="005C580D"/>
    <w:rsid w:val="005C59A7"/>
    <w:rsid w:val="005C5AC5"/>
    <w:rsid w:val="005C5CCD"/>
    <w:rsid w:val="005C6571"/>
    <w:rsid w:val="005C6663"/>
    <w:rsid w:val="005C6FF9"/>
    <w:rsid w:val="005C7100"/>
    <w:rsid w:val="005D0035"/>
    <w:rsid w:val="005D0113"/>
    <w:rsid w:val="005D01E3"/>
    <w:rsid w:val="005D0381"/>
    <w:rsid w:val="005D0910"/>
    <w:rsid w:val="005D0A3C"/>
    <w:rsid w:val="005D1257"/>
    <w:rsid w:val="005D1613"/>
    <w:rsid w:val="005D169A"/>
    <w:rsid w:val="005D19C3"/>
    <w:rsid w:val="005D1AA1"/>
    <w:rsid w:val="005D1EA8"/>
    <w:rsid w:val="005D24E1"/>
    <w:rsid w:val="005D2C20"/>
    <w:rsid w:val="005D319F"/>
    <w:rsid w:val="005D399C"/>
    <w:rsid w:val="005D3ACC"/>
    <w:rsid w:val="005D45D7"/>
    <w:rsid w:val="005D4657"/>
    <w:rsid w:val="005D49BE"/>
    <w:rsid w:val="005D4ACA"/>
    <w:rsid w:val="005D529A"/>
    <w:rsid w:val="005D5940"/>
    <w:rsid w:val="005D5978"/>
    <w:rsid w:val="005D5DFC"/>
    <w:rsid w:val="005D6035"/>
    <w:rsid w:val="005D69BA"/>
    <w:rsid w:val="005D6AA8"/>
    <w:rsid w:val="005D703F"/>
    <w:rsid w:val="005D711E"/>
    <w:rsid w:val="005D731A"/>
    <w:rsid w:val="005E049B"/>
    <w:rsid w:val="005E0C0D"/>
    <w:rsid w:val="005E0DBE"/>
    <w:rsid w:val="005E0E43"/>
    <w:rsid w:val="005E1013"/>
    <w:rsid w:val="005E1512"/>
    <w:rsid w:val="005E18E5"/>
    <w:rsid w:val="005E1B0A"/>
    <w:rsid w:val="005E2274"/>
    <w:rsid w:val="005E2414"/>
    <w:rsid w:val="005E25F6"/>
    <w:rsid w:val="005E277E"/>
    <w:rsid w:val="005E2DC6"/>
    <w:rsid w:val="005E344D"/>
    <w:rsid w:val="005E3485"/>
    <w:rsid w:val="005E35ED"/>
    <w:rsid w:val="005E3C06"/>
    <w:rsid w:val="005E3F65"/>
    <w:rsid w:val="005E4240"/>
    <w:rsid w:val="005E4500"/>
    <w:rsid w:val="005E48BC"/>
    <w:rsid w:val="005E4F08"/>
    <w:rsid w:val="005E4F80"/>
    <w:rsid w:val="005E539C"/>
    <w:rsid w:val="005E5670"/>
    <w:rsid w:val="005E5729"/>
    <w:rsid w:val="005E59DC"/>
    <w:rsid w:val="005E5D87"/>
    <w:rsid w:val="005E5E89"/>
    <w:rsid w:val="005E6135"/>
    <w:rsid w:val="005E6488"/>
    <w:rsid w:val="005E658A"/>
    <w:rsid w:val="005E67BE"/>
    <w:rsid w:val="005E683B"/>
    <w:rsid w:val="005E6958"/>
    <w:rsid w:val="005E6AB3"/>
    <w:rsid w:val="005E6D2E"/>
    <w:rsid w:val="005E6DB4"/>
    <w:rsid w:val="005E6EC3"/>
    <w:rsid w:val="005E7118"/>
    <w:rsid w:val="005E7595"/>
    <w:rsid w:val="005F03C3"/>
    <w:rsid w:val="005F0BA7"/>
    <w:rsid w:val="005F0F48"/>
    <w:rsid w:val="005F110C"/>
    <w:rsid w:val="005F13CB"/>
    <w:rsid w:val="005F14D5"/>
    <w:rsid w:val="005F1685"/>
    <w:rsid w:val="005F18C3"/>
    <w:rsid w:val="005F19E8"/>
    <w:rsid w:val="005F217C"/>
    <w:rsid w:val="005F2234"/>
    <w:rsid w:val="005F2745"/>
    <w:rsid w:val="005F2B44"/>
    <w:rsid w:val="005F2E33"/>
    <w:rsid w:val="005F2F38"/>
    <w:rsid w:val="005F2F7D"/>
    <w:rsid w:val="005F31A3"/>
    <w:rsid w:val="005F3C87"/>
    <w:rsid w:val="005F4512"/>
    <w:rsid w:val="005F4A8B"/>
    <w:rsid w:val="005F4C0E"/>
    <w:rsid w:val="005F4C70"/>
    <w:rsid w:val="005F58FF"/>
    <w:rsid w:val="005F5A66"/>
    <w:rsid w:val="005F5F0D"/>
    <w:rsid w:val="005F6740"/>
    <w:rsid w:val="005F68C6"/>
    <w:rsid w:val="005F6B45"/>
    <w:rsid w:val="005F6E00"/>
    <w:rsid w:val="005F75C0"/>
    <w:rsid w:val="005F7651"/>
    <w:rsid w:val="00600015"/>
    <w:rsid w:val="0060054F"/>
    <w:rsid w:val="00600567"/>
    <w:rsid w:val="00600723"/>
    <w:rsid w:val="00600A6A"/>
    <w:rsid w:val="00600AA8"/>
    <w:rsid w:val="00600FDE"/>
    <w:rsid w:val="00602000"/>
    <w:rsid w:val="0060242F"/>
    <w:rsid w:val="00602551"/>
    <w:rsid w:val="0060271B"/>
    <w:rsid w:val="00602D3B"/>
    <w:rsid w:val="00602D9D"/>
    <w:rsid w:val="00603A49"/>
    <w:rsid w:val="00603BDA"/>
    <w:rsid w:val="00603C4A"/>
    <w:rsid w:val="006040A0"/>
    <w:rsid w:val="006041F6"/>
    <w:rsid w:val="0060470B"/>
    <w:rsid w:val="00604ADF"/>
    <w:rsid w:val="00604E87"/>
    <w:rsid w:val="00605A21"/>
    <w:rsid w:val="00605AD8"/>
    <w:rsid w:val="006065DF"/>
    <w:rsid w:val="006067D2"/>
    <w:rsid w:val="00606D2C"/>
    <w:rsid w:val="0060706D"/>
    <w:rsid w:val="00607172"/>
    <w:rsid w:val="00607ADC"/>
    <w:rsid w:val="00607DD7"/>
    <w:rsid w:val="0061021C"/>
    <w:rsid w:val="0061070F"/>
    <w:rsid w:val="00610785"/>
    <w:rsid w:val="00610857"/>
    <w:rsid w:val="00610E96"/>
    <w:rsid w:val="006110EF"/>
    <w:rsid w:val="006116C2"/>
    <w:rsid w:val="006120F1"/>
    <w:rsid w:val="006124F4"/>
    <w:rsid w:val="00612AE7"/>
    <w:rsid w:val="00613310"/>
    <w:rsid w:val="006133E8"/>
    <w:rsid w:val="0061363D"/>
    <w:rsid w:val="0061388C"/>
    <w:rsid w:val="006138C6"/>
    <w:rsid w:val="0061399D"/>
    <w:rsid w:val="00613A41"/>
    <w:rsid w:val="00613DD0"/>
    <w:rsid w:val="00614019"/>
    <w:rsid w:val="006140CD"/>
    <w:rsid w:val="00614D2F"/>
    <w:rsid w:val="00615496"/>
    <w:rsid w:val="00615A52"/>
    <w:rsid w:val="00615D03"/>
    <w:rsid w:val="0061614E"/>
    <w:rsid w:val="00616738"/>
    <w:rsid w:val="00616AD4"/>
    <w:rsid w:val="00616E63"/>
    <w:rsid w:val="0061724C"/>
    <w:rsid w:val="006175FF"/>
    <w:rsid w:val="006176DB"/>
    <w:rsid w:val="00617738"/>
    <w:rsid w:val="00617889"/>
    <w:rsid w:val="00617D93"/>
    <w:rsid w:val="00620332"/>
    <w:rsid w:val="00620805"/>
    <w:rsid w:val="00620B95"/>
    <w:rsid w:val="00620BC3"/>
    <w:rsid w:val="0062122E"/>
    <w:rsid w:val="00621314"/>
    <w:rsid w:val="0062160D"/>
    <w:rsid w:val="0062163A"/>
    <w:rsid w:val="00621725"/>
    <w:rsid w:val="006217CC"/>
    <w:rsid w:val="00621992"/>
    <w:rsid w:val="00621ED5"/>
    <w:rsid w:val="006221AA"/>
    <w:rsid w:val="00622D01"/>
    <w:rsid w:val="00622F2F"/>
    <w:rsid w:val="00623044"/>
    <w:rsid w:val="0062308D"/>
    <w:rsid w:val="00623177"/>
    <w:rsid w:val="00623285"/>
    <w:rsid w:val="00624098"/>
    <w:rsid w:val="006245E6"/>
    <w:rsid w:val="00624939"/>
    <w:rsid w:val="00624F2D"/>
    <w:rsid w:val="006253DE"/>
    <w:rsid w:val="00625576"/>
    <w:rsid w:val="00625C72"/>
    <w:rsid w:val="00625E21"/>
    <w:rsid w:val="006265CD"/>
    <w:rsid w:val="00626CB6"/>
    <w:rsid w:val="00626D8C"/>
    <w:rsid w:val="006270D6"/>
    <w:rsid w:val="006272CB"/>
    <w:rsid w:val="00627627"/>
    <w:rsid w:val="00627953"/>
    <w:rsid w:val="00627DA6"/>
    <w:rsid w:val="006301DE"/>
    <w:rsid w:val="0063070F"/>
    <w:rsid w:val="00630ABD"/>
    <w:rsid w:val="0063108F"/>
    <w:rsid w:val="006318E6"/>
    <w:rsid w:val="00631AD6"/>
    <w:rsid w:val="00631B83"/>
    <w:rsid w:val="00631E85"/>
    <w:rsid w:val="00631ED6"/>
    <w:rsid w:val="00631F3F"/>
    <w:rsid w:val="00631F67"/>
    <w:rsid w:val="006323C3"/>
    <w:rsid w:val="00632432"/>
    <w:rsid w:val="006326E2"/>
    <w:rsid w:val="006329CA"/>
    <w:rsid w:val="00632A78"/>
    <w:rsid w:val="00633073"/>
    <w:rsid w:val="006334E3"/>
    <w:rsid w:val="00633745"/>
    <w:rsid w:val="00633A82"/>
    <w:rsid w:val="00633CBC"/>
    <w:rsid w:val="00634CBB"/>
    <w:rsid w:val="00635847"/>
    <w:rsid w:val="006358B5"/>
    <w:rsid w:val="00635BC9"/>
    <w:rsid w:val="0063628E"/>
    <w:rsid w:val="0063639B"/>
    <w:rsid w:val="00636C9D"/>
    <w:rsid w:val="00636DF8"/>
    <w:rsid w:val="0063736D"/>
    <w:rsid w:val="0063755F"/>
    <w:rsid w:val="00637BB9"/>
    <w:rsid w:val="00637CFA"/>
    <w:rsid w:val="00640110"/>
    <w:rsid w:val="006406A0"/>
    <w:rsid w:val="0064096D"/>
    <w:rsid w:val="00640A9C"/>
    <w:rsid w:val="00641227"/>
    <w:rsid w:val="0064156D"/>
    <w:rsid w:val="0064195F"/>
    <w:rsid w:val="00641B51"/>
    <w:rsid w:val="00641D5E"/>
    <w:rsid w:val="006421F9"/>
    <w:rsid w:val="00642205"/>
    <w:rsid w:val="00642967"/>
    <w:rsid w:val="006429D1"/>
    <w:rsid w:val="00642A81"/>
    <w:rsid w:val="00642BD5"/>
    <w:rsid w:val="00642EAC"/>
    <w:rsid w:val="00642EFC"/>
    <w:rsid w:val="0064328B"/>
    <w:rsid w:val="00643489"/>
    <w:rsid w:val="0064378B"/>
    <w:rsid w:val="006438D5"/>
    <w:rsid w:val="00643C58"/>
    <w:rsid w:val="0064420B"/>
    <w:rsid w:val="00644B85"/>
    <w:rsid w:val="00644B94"/>
    <w:rsid w:val="006450E4"/>
    <w:rsid w:val="00645EA2"/>
    <w:rsid w:val="00645F3A"/>
    <w:rsid w:val="00646943"/>
    <w:rsid w:val="00646E4E"/>
    <w:rsid w:val="00646F66"/>
    <w:rsid w:val="00646FFA"/>
    <w:rsid w:val="0064731A"/>
    <w:rsid w:val="00647D21"/>
    <w:rsid w:val="00647DE3"/>
    <w:rsid w:val="006507F4"/>
    <w:rsid w:val="00651117"/>
    <w:rsid w:val="00651146"/>
    <w:rsid w:val="00651662"/>
    <w:rsid w:val="0065262A"/>
    <w:rsid w:val="0065283F"/>
    <w:rsid w:val="00652F25"/>
    <w:rsid w:val="00652F4F"/>
    <w:rsid w:val="0065366B"/>
    <w:rsid w:val="00653766"/>
    <w:rsid w:val="006537BA"/>
    <w:rsid w:val="00653EF3"/>
    <w:rsid w:val="0065412D"/>
    <w:rsid w:val="006543E3"/>
    <w:rsid w:val="00654817"/>
    <w:rsid w:val="00654F79"/>
    <w:rsid w:val="00654FF5"/>
    <w:rsid w:val="006562E6"/>
    <w:rsid w:val="0065665A"/>
    <w:rsid w:val="00656C31"/>
    <w:rsid w:val="00657195"/>
    <w:rsid w:val="00657251"/>
    <w:rsid w:val="0065740E"/>
    <w:rsid w:val="00657A65"/>
    <w:rsid w:val="00657B10"/>
    <w:rsid w:val="00657D76"/>
    <w:rsid w:val="00660321"/>
    <w:rsid w:val="0066101B"/>
    <w:rsid w:val="00661045"/>
    <w:rsid w:val="006612BF"/>
    <w:rsid w:val="00661876"/>
    <w:rsid w:val="00661BD8"/>
    <w:rsid w:val="00661C31"/>
    <w:rsid w:val="00661D2D"/>
    <w:rsid w:val="00661D4F"/>
    <w:rsid w:val="00661E73"/>
    <w:rsid w:val="006623B1"/>
    <w:rsid w:val="00662495"/>
    <w:rsid w:val="006624BB"/>
    <w:rsid w:val="006624C5"/>
    <w:rsid w:val="006626BC"/>
    <w:rsid w:val="006627DC"/>
    <w:rsid w:val="00662F46"/>
    <w:rsid w:val="00663596"/>
    <w:rsid w:val="00663658"/>
    <w:rsid w:val="006636A0"/>
    <w:rsid w:val="006636AE"/>
    <w:rsid w:val="00663B2E"/>
    <w:rsid w:val="00663D58"/>
    <w:rsid w:val="00663DEE"/>
    <w:rsid w:val="00663DF8"/>
    <w:rsid w:val="00664233"/>
    <w:rsid w:val="00664300"/>
    <w:rsid w:val="006648FD"/>
    <w:rsid w:val="00664DC8"/>
    <w:rsid w:val="0066538D"/>
    <w:rsid w:val="006653ED"/>
    <w:rsid w:val="00665DE3"/>
    <w:rsid w:val="00665ED5"/>
    <w:rsid w:val="0066633E"/>
    <w:rsid w:val="00666FB5"/>
    <w:rsid w:val="00667401"/>
    <w:rsid w:val="00667F23"/>
    <w:rsid w:val="00670273"/>
    <w:rsid w:val="00670997"/>
    <w:rsid w:val="00670EA8"/>
    <w:rsid w:val="006710A9"/>
    <w:rsid w:val="006711BF"/>
    <w:rsid w:val="006714D1"/>
    <w:rsid w:val="006714F6"/>
    <w:rsid w:val="0067179F"/>
    <w:rsid w:val="00671B21"/>
    <w:rsid w:val="00671D0D"/>
    <w:rsid w:val="00671D27"/>
    <w:rsid w:val="00672367"/>
    <w:rsid w:val="006730FA"/>
    <w:rsid w:val="00673A54"/>
    <w:rsid w:val="006743CA"/>
    <w:rsid w:val="006754E9"/>
    <w:rsid w:val="006760B9"/>
    <w:rsid w:val="00676331"/>
    <w:rsid w:val="006764ED"/>
    <w:rsid w:val="00676607"/>
    <w:rsid w:val="00676D45"/>
    <w:rsid w:val="00676E7B"/>
    <w:rsid w:val="006770B4"/>
    <w:rsid w:val="0067768C"/>
    <w:rsid w:val="0067797B"/>
    <w:rsid w:val="00677BF1"/>
    <w:rsid w:val="00677C76"/>
    <w:rsid w:val="00680160"/>
    <w:rsid w:val="006806F2"/>
    <w:rsid w:val="006810DF"/>
    <w:rsid w:val="00681DA6"/>
    <w:rsid w:val="00681ED8"/>
    <w:rsid w:val="006822C4"/>
    <w:rsid w:val="00682BFC"/>
    <w:rsid w:val="00682F7F"/>
    <w:rsid w:val="006836D2"/>
    <w:rsid w:val="00683C1A"/>
    <w:rsid w:val="00683C75"/>
    <w:rsid w:val="006840C5"/>
    <w:rsid w:val="00684217"/>
    <w:rsid w:val="00684817"/>
    <w:rsid w:val="006849C4"/>
    <w:rsid w:val="0068500D"/>
    <w:rsid w:val="006851D8"/>
    <w:rsid w:val="0068628B"/>
    <w:rsid w:val="00686593"/>
    <w:rsid w:val="00686747"/>
    <w:rsid w:val="00686B5C"/>
    <w:rsid w:val="006871E4"/>
    <w:rsid w:val="0068763C"/>
    <w:rsid w:val="00687828"/>
    <w:rsid w:val="00687DF7"/>
    <w:rsid w:val="00687E7A"/>
    <w:rsid w:val="006903EE"/>
    <w:rsid w:val="006903F3"/>
    <w:rsid w:val="0069048E"/>
    <w:rsid w:val="00690B77"/>
    <w:rsid w:val="00690E59"/>
    <w:rsid w:val="00690EA6"/>
    <w:rsid w:val="00691290"/>
    <w:rsid w:val="006913A7"/>
    <w:rsid w:val="00691943"/>
    <w:rsid w:val="00691B32"/>
    <w:rsid w:val="00691D63"/>
    <w:rsid w:val="00691E15"/>
    <w:rsid w:val="00691E7B"/>
    <w:rsid w:val="00692578"/>
    <w:rsid w:val="0069297F"/>
    <w:rsid w:val="00692D58"/>
    <w:rsid w:val="0069327D"/>
    <w:rsid w:val="006937C8"/>
    <w:rsid w:val="006937D5"/>
    <w:rsid w:val="006939B2"/>
    <w:rsid w:val="00694162"/>
    <w:rsid w:val="006943DF"/>
    <w:rsid w:val="00694489"/>
    <w:rsid w:val="006945F6"/>
    <w:rsid w:val="0069467F"/>
    <w:rsid w:val="00694A9E"/>
    <w:rsid w:val="00694BDF"/>
    <w:rsid w:val="00694CE5"/>
    <w:rsid w:val="00694E59"/>
    <w:rsid w:val="00694ED1"/>
    <w:rsid w:val="0069538F"/>
    <w:rsid w:val="00695AA7"/>
    <w:rsid w:val="00695DE4"/>
    <w:rsid w:val="006960C6"/>
    <w:rsid w:val="00696832"/>
    <w:rsid w:val="006969D1"/>
    <w:rsid w:val="00697058"/>
    <w:rsid w:val="0069719F"/>
    <w:rsid w:val="006976A7"/>
    <w:rsid w:val="006977EB"/>
    <w:rsid w:val="00697991"/>
    <w:rsid w:val="006A0763"/>
    <w:rsid w:val="006A0F45"/>
    <w:rsid w:val="006A12FD"/>
    <w:rsid w:val="006A14AF"/>
    <w:rsid w:val="006A1620"/>
    <w:rsid w:val="006A192A"/>
    <w:rsid w:val="006A1D40"/>
    <w:rsid w:val="006A2288"/>
    <w:rsid w:val="006A33F9"/>
    <w:rsid w:val="006A43A3"/>
    <w:rsid w:val="006A4628"/>
    <w:rsid w:val="006A50CE"/>
    <w:rsid w:val="006A5446"/>
    <w:rsid w:val="006A566A"/>
    <w:rsid w:val="006A5695"/>
    <w:rsid w:val="006A5F36"/>
    <w:rsid w:val="006A6055"/>
    <w:rsid w:val="006A6C3E"/>
    <w:rsid w:val="006B0059"/>
    <w:rsid w:val="006B066C"/>
    <w:rsid w:val="006B068D"/>
    <w:rsid w:val="006B0700"/>
    <w:rsid w:val="006B0979"/>
    <w:rsid w:val="006B097E"/>
    <w:rsid w:val="006B0E83"/>
    <w:rsid w:val="006B187E"/>
    <w:rsid w:val="006B1A4C"/>
    <w:rsid w:val="006B1B2A"/>
    <w:rsid w:val="006B1B8B"/>
    <w:rsid w:val="006B1D56"/>
    <w:rsid w:val="006B20A4"/>
    <w:rsid w:val="006B21E1"/>
    <w:rsid w:val="006B21F3"/>
    <w:rsid w:val="006B315B"/>
    <w:rsid w:val="006B317F"/>
    <w:rsid w:val="006B3652"/>
    <w:rsid w:val="006B4206"/>
    <w:rsid w:val="006B42A8"/>
    <w:rsid w:val="006B42B5"/>
    <w:rsid w:val="006B4920"/>
    <w:rsid w:val="006B492A"/>
    <w:rsid w:val="006B4FD7"/>
    <w:rsid w:val="006B5EAC"/>
    <w:rsid w:val="006B6289"/>
    <w:rsid w:val="006B629C"/>
    <w:rsid w:val="006B630D"/>
    <w:rsid w:val="006B6B5F"/>
    <w:rsid w:val="006B7054"/>
    <w:rsid w:val="006B714B"/>
    <w:rsid w:val="006B72BD"/>
    <w:rsid w:val="006B74A7"/>
    <w:rsid w:val="006B76C6"/>
    <w:rsid w:val="006B7C14"/>
    <w:rsid w:val="006C00E4"/>
    <w:rsid w:val="006C03B0"/>
    <w:rsid w:val="006C09F0"/>
    <w:rsid w:val="006C0A45"/>
    <w:rsid w:val="006C1366"/>
    <w:rsid w:val="006C155E"/>
    <w:rsid w:val="006C1697"/>
    <w:rsid w:val="006C1D0D"/>
    <w:rsid w:val="006C21C1"/>
    <w:rsid w:val="006C29C0"/>
    <w:rsid w:val="006C2D6C"/>
    <w:rsid w:val="006C2E6A"/>
    <w:rsid w:val="006C2E72"/>
    <w:rsid w:val="006C312D"/>
    <w:rsid w:val="006C3335"/>
    <w:rsid w:val="006C40F1"/>
    <w:rsid w:val="006C45F3"/>
    <w:rsid w:val="006C5019"/>
    <w:rsid w:val="006C52CA"/>
    <w:rsid w:val="006C56D8"/>
    <w:rsid w:val="006C5AA2"/>
    <w:rsid w:val="006C5F90"/>
    <w:rsid w:val="006C635C"/>
    <w:rsid w:val="006C63C0"/>
    <w:rsid w:val="006C70BF"/>
    <w:rsid w:val="006C7127"/>
    <w:rsid w:val="006C7389"/>
    <w:rsid w:val="006D0287"/>
    <w:rsid w:val="006D032E"/>
    <w:rsid w:val="006D033C"/>
    <w:rsid w:val="006D0486"/>
    <w:rsid w:val="006D0C76"/>
    <w:rsid w:val="006D1466"/>
    <w:rsid w:val="006D1BBE"/>
    <w:rsid w:val="006D1EF6"/>
    <w:rsid w:val="006D1FD0"/>
    <w:rsid w:val="006D3023"/>
    <w:rsid w:val="006D3311"/>
    <w:rsid w:val="006D375B"/>
    <w:rsid w:val="006D3843"/>
    <w:rsid w:val="006D397E"/>
    <w:rsid w:val="006D3BC3"/>
    <w:rsid w:val="006D3D3A"/>
    <w:rsid w:val="006D470F"/>
    <w:rsid w:val="006D4853"/>
    <w:rsid w:val="006D5701"/>
    <w:rsid w:val="006D597E"/>
    <w:rsid w:val="006D5BF2"/>
    <w:rsid w:val="006D6134"/>
    <w:rsid w:val="006D62DC"/>
    <w:rsid w:val="006D6404"/>
    <w:rsid w:val="006D776C"/>
    <w:rsid w:val="006D7917"/>
    <w:rsid w:val="006D7AFD"/>
    <w:rsid w:val="006D7B92"/>
    <w:rsid w:val="006D7CD4"/>
    <w:rsid w:val="006E0628"/>
    <w:rsid w:val="006E062D"/>
    <w:rsid w:val="006E0993"/>
    <w:rsid w:val="006E0B58"/>
    <w:rsid w:val="006E0E91"/>
    <w:rsid w:val="006E0EAE"/>
    <w:rsid w:val="006E0FE1"/>
    <w:rsid w:val="006E1077"/>
    <w:rsid w:val="006E15F0"/>
    <w:rsid w:val="006E1A65"/>
    <w:rsid w:val="006E1D7D"/>
    <w:rsid w:val="006E28E5"/>
    <w:rsid w:val="006E2AAD"/>
    <w:rsid w:val="006E2CDA"/>
    <w:rsid w:val="006E2F17"/>
    <w:rsid w:val="006E32DB"/>
    <w:rsid w:val="006E3727"/>
    <w:rsid w:val="006E380B"/>
    <w:rsid w:val="006E39EE"/>
    <w:rsid w:val="006E3FD5"/>
    <w:rsid w:val="006E4566"/>
    <w:rsid w:val="006E4842"/>
    <w:rsid w:val="006E4A59"/>
    <w:rsid w:val="006E4FC1"/>
    <w:rsid w:val="006E5C02"/>
    <w:rsid w:val="006E5D5F"/>
    <w:rsid w:val="006E5FB5"/>
    <w:rsid w:val="006E6538"/>
    <w:rsid w:val="006E6775"/>
    <w:rsid w:val="006E67F6"/>
    <w:rsid w:val="006E68EE"/>
    <w:rsid w:val="006E6A92"/>
    <w:rsid w:val="006E6C71"/>
    <w:rsid w:val="006E6E03"/>
    <w:rsid w:val="006E6E79"/>
    <w:rsid w:val="006E74D1"/>
    <w:rsid w:val="006E7771"/>
    <w:rsid w:val="006E7DB5"/>
    <w:rsid w:val="006E7DD4"/>
    <w:rsid w:val="006E7F5B"/>
    <w:rsid w:val="006F06B8"/>
    <w:rsid w:val="006F06C9"/>
    <w:rsid w:val="006F0860"/>
    <w:rsid w:val="006F0AC4"/>
    <w:rsid w:val="006F0F9E"/>
    <w:rsid w:val="006F1AD7"/>
    <w:rsid w:val="006F248A"/>
    <w:rsid w:val="006F2AAF"/>
    <w:rsid w:val="006F2B1C"/>
    <w:rsid w:val="006F38FA"/>
    <w:rsid w:val="006F3B8B"/>
    <w:rsid w:val="006F3D5E"/>
    <w:rsid w:val="006F41C3"/>
    <w:rsid w:val="006F4AB7"/>
    <w:rsid w:val="006F4B9C"/>
    <w:rsid w:val="006F4C14"/>
    <w:rsid w:val="006F546E"/>
    <w:rsid w:val="006F5547"/>
    <w:rsid w:val="006F5A76"/>
    <w:rsid w:val="006F645B"/>
    <w:rsid w:val="006F7C32"/>
    <w:rsid w:val="007006BF"/>
    <w:rsid w:val="00700F3F"/>
    <w:rsid w:val="00701833"/>
    <w:rsid w:val="00701966"/>
    <w:rsid w:val="00702A1C"/>
    <w:rsid w:val="00702B4D"/>
    <w:rsid w:val="00703046"/>
    <w:rsid w:val="007032AB"/>
    <w:rsid w:val="00704270"/>
    <w:rsid w:val="007043D3"/>
    <w:rsid w:val="0070452B"/>
    <w:rsid w:val="00704A86"/>
    <w:rsid w:val="00704B78"/>
    <w:rsid w:val="00704E6D"/>
    <w:rsid w:val="007050D4"/>
    <w:rsid w:val="00705953"/>
    <w:rsid w:val="007059AD"/>
    <w:rsid w:val="00705B19"/>
    <w:rsid w:val="00705B57"/>
    <w:rsid w:val="00706B5E"/>
    <w:rsid w:val="00706EA5"/>
    <w:rsid w:val="00707196"/>
    <w:rsid w:val="007073D6"/>
    <w:rsid w:val="007073EB"/>
    <w:rsid w:val="00707481"/>
    <w:rsid w:val="00710536"/>
    <w:rsid w:val="00711107"/>
    <w:rsid w:val="00712025"/>
    <w:rsid w:val="007125C5"/>
    <w:rsid w:val="0071286D"/>
    <w:rsid w:val="00712CED"/>
    <w:rsid w:val="00712D2D"/>
    <w:rsid w:val="00712FD4"/>
    <w:rsid w:val="0071376B"/>
    <w:rsid w:val="007137F2"/>
    <w:rsid w:val="00713CB3"/>
    <w:rsid w:val="00713DA5"/>
    <w:rsid w:val="00714561"/>
    <w:rsid w:val="007146A1"/>
    <w:rsid w:val="007148E0"/>
    <w:rsid w:val="00714EDA"/>
    <w:rsid w:val="00715207"/>
    <w:rsid w:val="007156B8"/>
    <w:rsid w:val="00715784"/>
    <w:rsid w:val="00715DE3"/>
    <w:rsid w:val="00716077"/>
    <w:rsid w:val="00716555"/>
    <w:rsid w:val="007165B3"/>
    <w:rsid w:val="00716C23"/>
    <w:rsid w:val="00716D0C"/>
    <w:rsid w:val="00717BD7"/>
    <w:rsid w:val="00717FE4"/>
    <w:rsid w:val="00720502"/>
    <w:rsid w:val="0072054A"/>
    <w:rsid w:val="0072079E"/>
    <w:rsid w:val="00720A59"/>
    <w:rsid w:val="00720EE0"/>
    <w:rsid w:val="007214FF"/>
    <w:rsid w:val="007218DC"/>
    <w:rsid w:val="00721A0A"/>
    <w:rsid w:val="00722286"/>
    <w:rsid w:val="00722330"/>
    <w:rsid w:val="00722361"/>
    <w:rsid w:val="00722873"/>
    <w:rsid w:val="00722D11"/>
    <w:rsid w:val="0072313D"/>
    <w:rsid w:val="007231C4"/>
    <w:rsid w:val="0072325B"/>
    <w:rsid w:val="00723468"/>
    <w:rsid w:val="007234E8"/>
    <w:rsid w:val="00723627"/>
    <w:rsid w:val="0072419B"/>
    <w:rsid w:val="00724E9D"/>
    <w:rsid w:val="007259B5"/>
    <w:rsid w:val="00725A54"/>
    <w:rsid w:val="00725B14"/>
    <w:rsid w:val="007263C1"/>
    <w:rsid w:val="00726E80"/>
    <w:rsid w:val="007274D9"/>
    <w:rsid w:val="007279E6"/>
    <w:rsid w:val="00727FF3"/>
    <w:rsid w:val="00730080"/>
    <w:rsid w:val="007302FF"/>
    <w:rsid w:val="007303E3"/>
    <w:rsid w:val="00730554"/>
    <w:rsid w:val="00730590"/>
    <w:rsid w:val="007307BC"/>
    <w:rsid w:val="007311D0"/>
    <w:rsid w:val="00731589"/>
    <w:rsid w:val="00731A4D"/>
    <w:rsid w:val="0073205B"/>
    <w:rsid w:val="00732195"/>
    <w:rsid w:val="007321CD"/>
    <w:rsid w:val="0073227D"/>
    <w:rsid w:val="00733515"/>
    <w:rsid w:val="00733C75"/>
    <w:rsid w:val="00734420"/>
    <w:rsid w:val="00734B89"/>
    <w:rsid w:val="00735699"/>
    <w:rsid w:val="00735D8E"/>
    <w:rsid w:val="00735E8A"/>
    <w:rsid w:val="00736858"/>
    <w:rsid w:val="0073692F"/>
    <w:rsid w:val="00736CC4"/>
    <w:rsid w:val="007374AD"/>
    <w:rsid w:val="00737709"/>
    <w:rsid w:val="0074034A"/>
    <w:rsid w:val="0074046B"/>
    <w:rsid w:val="007406ED"/>
    <w:rsid w:val="00740BF0"/>
    <w:rsid w:val="00740CB9"/>
    <w:rsid w:val="00741794"/>
    <w:rsid w:val="00742069"/>
    <w:rsid w:val="0074231C"/>
    <w:rsid w:val="0074255B"/>
    <w:rsid w:val="007427C8"/>
    <w:rsid w:val="007428F7"/>
    <w:rsid w:val="00742960"/>
    <w:rsid w:val="00742B50"/>
    <w:rsid w:val="0074329A"/>
    <w:rsid w:val="007439BA"/>
    <w:rsid w:val="00743D08"/>
    <w:rsid w:val="00743DDE"/>
    <w:rsid w:val="00743E25"/>
    <w:rsid w:val="0074485E"/>
    <w:rsid w:val="00744A44"/>
    <w:rsid w:val="00744A5C"/>
    <w:rsid w:val="00744BE6"/>
    <w:rsid w:val="00744C3F"/>
    <w:rsid w:val="00744E0B"/>
    <w:rsid w:val="00745579"/>
    <w:rsid w:val="00745718"/>
    <w:rsid w:val="0074656D"/>
    <w:rsid w:val="0074674B"/>
    <w:rsid w:val="00746D3F"/>
    <w:rsid w:val="00747220"/>
    <w:rsid w:val="0074754A"/>
    <w:rsid w:val="007478A1"/>
    <w:rsid w:val="00747AA0"/>
    <w:rsid w:val="00747AE3"/>
    <w:rsid w:val="00750BAC"/>
    <w:rsid w:val="00750FE8"/>
    <w:rsid w:val="0075145C"/>
    <w:rsid w:val="007514F0"/>
    <w:rsid w:val="00751B01"/>
    <w:rsid w:val="00752987"/>
    <w:rsid w:val="00752F19"/>
    <w:rsid w:val="00753222"/>
    <w:rsid w:val="007538B8"/>
    <w:rsid w:val="00753AAA"/>
    <w:rsid w:val="00753B40"/>
    <w:rsid w:val="0075404E"/>
    <w:rsid w:val="0075412A"/>
    <w:rsid w:val="007544DE"/>
    <w:rsid w:val="0075489E"/>
    <w:rsid w:val="00754D53"/>
    <w:rsid w:val="00754FA4"/>
    <w:rsid w:val="00755304"/>
    <w:rsid w:val="00755794"/>
    <w:rsid w:val="00755BB5"/>
    <w:rsid w:val="00755BD3"/>
    <w:rsid w:val="00755EBA"/>
    <w:rsid w:val="0075631A"/>
    <w:rsid w:val="00756C3F"/>
    <w:rsid w:val="00756C86"/>
    <w:rsid w:val="00756EDF"/>
    <w:rsid w:val="0075767B"/>
    <w:rsid w:val="007577DA"/>
    <w:rsid w:val="00757D20"/>
    <w:rsid w:val="00757D5D"/>
    <w:rsid w:val="00760464"/>
    <w:rsid w:val="007604E4"/>
    <w:rsid w:val="0076054A"/>
    <w:rsid w:val="00760BEC"/>
    <w:rsid w:val="00760C38"/>
    <w:rsid w:val="00760CB1"/>
    <w:rsid w:val="00760DAC"/>
    <w:rsid w:val="00760E3F"/>
    <w:rsid w:val="007611D6"/>
    <w:rsid w:val="00761440"/>
    <w:rsid w:val="0076165F"/>
    <w:rsid w:val="007616E9"/>
    <w:rsid w:val="00761BEF"/>
    <w:rsid w:val="007622AF"/>
    <w:rsid w:val="007629E3"/>
    <w:rsid w:val="00762BE4"/>
    <w:rsid w:val="0076355B"/>
    <w:rsid w:val="0076361F"/>
    <w:rsid w:val="00763699"/>
    <w:rsid w:val="00763DD3"/>
    <w:rsid w:val="00764100"/>
    <w:rsid w:val="0076461F"/>
    <w:rsid w:val="00765558"/>
    <w:rsid w:val="007656DC"/>
    <w:rsid w:val="0076580E"/>
    <w:rsid w:val="0076594B"/>
    <w:rsid w:val="00765C1A"/>
    <w:rsid w:val="00765CA8"/>
    <w:rsid w:val="00766134"/>
    <w:rsid w:val="00766647"/>
    <w:rsid w:val="00766692"/>
    <w:rsid w:val="007666BD"/>
    <w:rsid w:val="00766701"/>
    <w:rsid w:val="00766AB2"/>
    <w:rsid w:val="00766D10"/>
    <w:rsid w:val="0076705F"/>
    <w:rsid w:val="0076757C"/>
    <w:rsid w:val="007707EC"/>
    <w:rsid w:val="00770CB3"/>
    <w:rsid w:val="007717D9"/>
    <w:rsid w:val="0077182E"/>
    <w:rsid w:val="00772064"/>
    <w:rsid w:val="0077286F"/>
    <w:rsid w:val="00772DF2"/>
    <w:rsid w:val="007730CE"/>
    <w:rsid w:val="007731E8"/>
    <w:rsid w:val="0077320E"/>
    <w:rsid w:val="007733A7"/>
    <w:rsid w:val="0077384C"/>
    <w:rsid w:val="00773953"/>
    <w:rsid w:val="00773D8C"/>
    <w:rsid w:val="00773EA4"/>
    <w:rsid w:val="007746FC"/>
    <w:rsid w:val="00774C1B"/>
    <w:rsid w:val="00775157"/>
    <w:rsid w:val="00775CDF"/>
    <w:rsid w:val="00775D03"/>
    <w:rsid w:val="007764E5"/>
    <w:rsid w:val="0077670A"/>
    <w:rsid w:val="0077693B"/>
    <w:rsid w:val="00776CF6"/>
    <w:rsid w:val="00776F7C"/>
    <w:rsid w:val="00777314"/>
    <w:rsid w:val="007774E2"/>
    <w:rsid w:val="00777773"/>
    <w:rsid w:val="007777A5"/>
    <w:rsid w:val="00777DA8"/>
    <w:rsid w:val="007806E8"/>
    <w:rsid w:val="007813B4"/>
    <w:rsid w:val="007813EB"/>
    <w:rsid w:val="00781F35"/>
    <w:rsid w:val="00782584"/>
    <w:rsid w:val="0078298B"/>
    <w:rsid w:val="0078332A"/>
    <w:rsid w:val="007835CE"/>
    <w:rsid w:val="007836A6"/>
    <w:rsid w:val="00783931"/>
    <w:rsid w:val="00783E51"/>
    <w:rsid w:val="007840B1"/>
    <w:rsid w:val="00784335"/>
    <w:rsid w:val="00784390"/>
    <w:rsid w:val="00784861"/>
    <w:rsid w:val="00784DE1"/>
    <w:rsid w:val="00784F9C"/>
    <w:rsid w:val="0078561E"/>
    <w:rsid w:val="007856AE"/>
    <w:rsid w:val="007857C6"/>
    <w:rsid w:val="007858FD"/>
    <w:rsid w:val="00786217"/>
    <w:rsid w:val="0078649E"/>
    <w:rsid w:val="00786EAB"/>
    <w:rsid w:val="00787338"/>
    <w:rsid w:val="00787581"/>
    <w:rsid w:val="007878A6"/>
    <w:rsid w:val="00790401"/>
    <w:rsid w:val="00791469"/>
    <w:rsid w:val="00791C26"/>
    <w:rsid w:val="00791DAB"/>
    <w:rsid w:val="00791DF3"/>
    <w:rsid w:val="00791F2F"/>
    <w:rsid w:val="007922C9"/>
    <w:rsid w:val="007922F3"/>
    <w:rsid w:val="007922FE"/>
    <w:rsid w:val="00792757"/>
    <w:rsid w:val="00792BEB"/>
    <w:rsid w:val="00792E92"/>
    <w:rsid w:val="00793147"/>
    <w:rsid w:val="00793F91"/>
    <w:rsid w:val="0079408B"/>
    <w:rsid w:val="00794385"/>
    <w:rsid w:val="00794658"/>
    <w:rsid w:val="00794878"/>
    <w:rsid w:val="00794A7D"/>
    <w:rsid w:val="007951B7"/>
    <w:rsid w:val="007951C7"/>
    <w:rsid w:val="00796390"/>
    <w:rsid w:val="00796642"/>
    <w:rsid w:val="00796896"/>
    <w:rsid w:val="007970E3"/>
    <w:rsid w:val="007971D9"/>
    <w:rsid w:val="007973D4"/>
    <w:rsid w:val="007979B9"/>
    <w:rsid w:val="00797A70"/>
    <w:rsid w:val="00797B33"/>
    <w:rsid w:val="007A036D"/>
    <w:rsid w:val="007A1409"/>
    <w:rsid w:val="007A1412"/>
    <w:rsid w:val="007A1644"/>
    <w:rsid w:val="007A2A49"/>
    <w:rsid w:val="007A3208"/>
    <w:rsid w:val="007A355F"/>
    <w:rsid w:val="007A36BB"/>
    <w:rsid w:val="007A44C2"/>
    <w:rsid w:val="007A5909"/>
    <w:rsid w:val="007A60A5"/>
    <w:rsid w:val="007A64DB"/>
    <w:rsid w:val="007A695F"/>
    <w:rsid w:val="007A6FD8"/>
    <w:rsid w:val="007A78C9"/>
    <w:rsid w:val="007A79DB"/>
    <w:rsid w:val="007B00B9"/>
    <w:rsid w:val="007B0363"/>
    <w:rsid w:val="007B040D"/>
    <w:rsid w:val="007B04A9"/>
    <w:rsid w:val="007B0537"/>
    <w:rsid w:val="007B0723"/>
    <w:rsid w:val="007B09C6"/>
    <w:rsid w:val="007B0C05"/>
    <w:rsid w:val="007B0F86"/>
    <w:rsid w:val="007B1474"/>
    <w:rsid w:val="007B1C63"/>
    <w:rsid w:val="007B2990"/>
    <w:rsid w:val="007B2C86"/>
    <w:rsid w:val="007B2DB3"/>
    <w:rsid w:val="007B3141"/>
    <w:rsid w:val="007B41A4"/>
    <w:rsid w:val="007B41CA"/>
    <w:rsid w:val="007B41F9"/>
    <w:rsid w:val="007B41FD"/>
    <w:rsid w:val="007B4216"/>
    <w:rsid w:val="007B44AA"/>
    <w:rsid w:val="007B5A7E"/>
    <w:rsid w:val="007B5E36"/>
    <w:rsid w:val="007B7245"/>
    <w:rsid w:val="007B75C8"/>
    <w:rsid w:val="007B7707"/>
    <w:rsid w:val="007B7AA0"/>
    <w:rsid w:val="007B7F91"/>
    <w:rsid w:val="007B7FE1"/>
    <w:rsid w:val="007C022C"/>
    <w:rsid w:val="007C0397"/>
    <w:rsid w:val="007C15BD"/>
    <w:rsid w:val="007C15F9"/>
    <w:rsid w:val="007C1DAA"/>
    <w:rsid w:val="007C2299"/>
    <w:rsid w:val="007C22D7"/>
    <w:rsid w:val="007C2625"/>
    <w:rsid w:val="007C26D5"/>
    <w:rsid w:val="007C2E8D"/>
    <w:rsid w:val="007C3EC4"/>
    <w:rsid w:val="007C44ED"/>
    <w:rsid w:val="007C4567"/>
    <w:rsid w:val="007C4784"/>
    <w:rsid w:val="007C4A84"/>
    <w:rsid w:val="007C526B"/>
    <w:rsid w:val="007C5327"/>
    <w:rsid w:val="007C5480"/>
    <w:rsid w:val="007C5654"/>
    <w:rsid w:val="007C5D8F"/>
    <w:rsid w:val="007C62AA"/>
    <w:rsid w:val="007C6952"/>
    <w:rsid w:val="007C70FE"/>
    <w:rsid w:val="007C7881"/>
    <w:rsid w:val="007C7C12"/>
    <w:rsid w:val="007C7C17"/>
    <w:rsid w:val="007C7F01"/>
    <w:rsid w:val="007D099A"/>
    <w:rsid w:val="007D0D01"/>
    <w:rsid w:val="007D0D13"/>
    <w:rsid w:val="007D144C"/>
    <w:rsid w:val="007D183F"/>
    <w:rsid w:val="007D1918"/>
    <w:rsid w:val="007D1C95"/>
    <w:rsid w:val="007D1E5C"/>
    <w:rsid w:val="007D24B2"/>
    <w:rsid w:val="007D27A6"/>
    <w:rsid w:val="007D352E"/>
    <w:rsid w:val="007D36BA"/>
    <w:rsid w:val="007D49ED"/>
    <w:rsid w:val="007D4A6B"/>
    <w:rsid w:val="007D4C54"/>
    <w:rsid w:val="007D4E78"/>
    <w:rsid w:val="007D5369"/>
    <w:rsid w:val="007D53E8"/>
    <w:rsid w:val="007D545E"/>
    <w:rsid w:val="007D54CC"/>
    <w:rsid w:val="007D6F25"/>
    <w:rsid w:val="007D70E4"/>
    <w:rsid w:val="007D7627"/>
    <w:rsid w:val="007D7873"/>
    <w:rsid w:val="007D7D72"/>
    <w:rsid w:val="007D7F5E"/>
    <w:rsid w:val="007E04A2"/>
    <w:rsid w:val="007E0A45"/>
    <w:rsid w:val="007E1381"/>
    <w:rsid w:val="007E1920"/>
    <w:rsid w:val="007E22AF"/>
    <w:rsid w:val="007E22CC"/>
    <w:rsid w:val="007E27E3"/>
    <w:rsid w:val="007E2990"/>
    <w:rsid w:val="007E316F"/>
    <w:rsid w:val="007E3296"/>
    <w:rsid w:val="007E3388"/>
    <w:rsid w:val="007E3C4D"/>
    <w:rsid w:val="007E3F78"/>
    <w:rsid w:val="007E54C7"/>
    <w:rsid w:val="007E5795"/>
    <w:rsid w:val="007E591C"/>
    <w:rsid w:val="007E5A48"/>
    <w:rsid w:val="007E5A5E"/>
    <w:rsid w:val="007E60FA"/>
    <w:rsid w:val="007E6688"/>
    <w:rsid w:val="007E6943"/>
    <w:rsid w:val="007E6F7D"/>
    <w:rsid w:val="007E71F1"/>
    <w:rsid w:val="007E7BA7"/>
    <w:rsid w:val="007E7D65"/>
    <w:rsid w:val="007E7EBF"/>
    <w:rsid w:val="007F05A7"/>
    <w:rsid w:val="007F05AA"/>
    <w:rsid w:val="007F0962"/>
    <w:rsid w:val="007F0A64"/>
    <w:rsid w:val="007F0B1C"/>
    <w:rsid w:val="007F0DDD"/>
    <w:rsid w:val="007F110C"/>
    <w:rsid w:val="007F2787"/>
    <w:rsid w:val="007F27A8"/>
    <w:rsid w:val="007F2C13"/>
    <w:rsid w:val="007F2C2A"/>
    <w:rsid w:val="007F2EE1"/>
    <w:rsid w:val="007F300E"/>
    <w:rsid w:val="007F39CC"/>
    <w:rsid w:val="007F3C56"/>
    <w:rsid w:val="007F3E9D"/>
    <w:rsid w:val="007F42A6"/>
    <w:rsid w:val="007F441B"/>
    <w:rsid w:val="007F45B9"/>
    <w:rsid w:val="007F47A7"/>
    <w:rsid w:val="007F48BC"/>
    <w:rsid w:val="007F4BBF"/>
    <w:rsid w:val="007F51AA"/>
    <w:rsid w:val="007F544E"/>
    <w:rsid w:val="007F6829"/>
    <w:rsid w:val="007F70E4"/>
    <w:rsid w:val="007F7636"/>
    <w:rsid w:val="0080042D"/>
    <w:rsid w:val="008004FC"/>
    <w:rsid w:val="00800540"/>
    <w:rsid w:val="00800B00"/>
    <w:rsid w:val="00800B13"/>
    <w:rsid w:val="00800E32"/>
    <w:rsid w:val="008019C7"/>
    <w:rsid w:val="00801C45"/>
    <w:rsid w:val="00802461"/>
    <w:rsid w:val="00802567"/>
    <w:rsid w:val="008029A9"/>
    <w:rsid w:val="00802A3F"/>
    <w:rsid w:val="00802BB6"/>
    <w:rsid w:val="00803609"/>
    <w:rsid w:val="00803F07"/>
    <w:rsid w:val="00803F74"/>
    <w:rsid w:val="00805293"/>
    <w:rsid w:val="0080560E"/>
    <w:rsid w:val="0080659D"/>
    <w:rsid w:val="008066F0"/>
    <w:rsid w:val="00806F31"/>
    <w:rsid w:val="00807100"/>
    <w:rsid w:val="008072E4"/>
    <w:rsid w:val="008078F8"/>
    <w:rsid w:val="00810180"/>
    <w:rsid w:val="0081019E"/>
    <w:rsid w:val="008109FC"/>
    <w:rsid w:val="00810F33"/>
    <w:rsid w:val="0081117A"/>
    <w:rsid w:val="0081121E"/>
    <w:rsid w:val="00811D31"/>
    <w:rsid w:val="00811D94"/>
    <w:rsid w:val="00812E8F"/>
    <w:rsid w:val="00813D72"/>
    <w:rsid w:val="00813FE3"/>
    <w:rsid w:val="0081444C"/>
    <w:rsid w:val="00814539"/>
    <w:rsid w:val="00814556"/>
    <w:rsid w:val="00814AD5"/>
    <w:rsid w:val="00814B14"/>
    <w:rsid w:val="00814C53"/>
    <w:rsid w:val="00814EF8"/>
    <w:rsid w:val="008150D9"/>
    <w:rsid w:val="00815750"/>
    <w:rsid w:val="00815BBF"/>
    <w:rsid w:val="00815FEE"/>
    <w:rsid w:val="00816045"/>
    <w:rsid w:val="00816289"/>
    <w:rsid w:val="00816372"/>
    <w:rsid w:val="008163E0"/>
    <w:rsid w:val="008165F8"/>
    <w:rsid w:val="0081679A"/>
    <w:rsid w:val="00816CAF"/>
    <w:rsid w:val="008173F9"/>
    <w:rsid w:val="008179DA"/>
    <w:rsid w:val="00817FAC"/>
    <w:rsid w:val="0082018C"/>
    <w:rsid w:val="0082086E"/>
    <w:rsid w:val="008208C5"/>
    <w:rsid w:val="00820A69"/>
    <w:rsid w:val="00820F98"/>
    <w:rsid w:val="0082119C"/>
    <w:rsid w:val="00821B53"/>
    <w:rsid w:val="00821ECD"/>
    <w:rsid w:val="00822171"/>
    <w:rsid w:val="0082243F"/>
    <w:rsid w:val="0082309A"/>
    <w:rsid w:val="00823E53"/>
    <w:rsid w:val="0082439D"/>
    <w:rsid w:val="00824706"/>
    <w:rsid w:val="00824958"/>
    <w:rsid w:val="0082538A"/>
    <w:rsid w:val="008258BD"/>
    <w:rsid w:val="008259D3"/>
    <w:rsid w:val="00825C3C"/>
    <w:rsid w:val="00825CDA"/>
    <w:rsid w:val="008262B7"/>
    <w:rsid w:val="008269D3"/>
    <w:rsid w:val="008269F0"/>
    <w:rsid w:val="00826E2A"/>
    <w:rsid w:val="00827BAD"/>
    <w:rsid w:val="00827D0F"/>
    <w:rsid w:val="008301AE"/>
    <w:rsid w:val="00830C66"/>
    <w:rsid w:val="00830EC3"/>
    <w:rsid w:val="00830FAC"/>
    <w:rsid w:val="00832043"/>
    <w:rsid w:val="0083288B"/>
    <w:rsid w:val="00832D0C"/>
    <w:rsid w:val="00833284"/>
    <w:rsid w:val="008335CC"/>
    <w:rsid w:val="008337D3"/>
    <w:rsid w:val="00833BBE"/>
    <w:rsid w:val="00834022"/>
    <w:rsid w:val="00834B91"/>
    <w:rsid w:val="00834CAF"/>
    <w:rsid w:val="0083562E"/>
    <w:rsid w:val="008359DB"/>
    <w:rsid w:val="00835A10"/>
    <w:rsid w:val="008364F5"/>
    <w:rsid w:val="008366A8"/>
    <w:rsid w:val="0083693E"/>
    <w:rsid w:val="00836C2F"/>
    <w:rsid w:val="00836D2B"/>
    <w:rsid w:val="008378C3"/>
    <w:rsid w:val="008379F6"/>
    <w:rsid w:val="00840A5E"/>
    <w:rsid w:val="00840AB0"/>
    <w:rsid w:val="00841147"/>
    <w:rsid w:val="0084236C"/>
    <w:rsid w:val="008429B7"/>
    <w:rsid w:val="00842B17"/>
    <w:rsid w:val="00843080"/>
    <w:rsid w:val="00843166"/>
    <w:rsid w:val="00843623"/>
    <w:rsid w:val="00843751"/>
    <w:rsid w:val="00844427"/>
    <w:rsid w:val="00844587"/>
    <w:rsid w:val="00844616"/>
    <w:rsid w:val="00845668"/>
    <w:rsid w:val="008456CF"/>
    <w:rsid w:val="008459F6"/>
    <w:rsid w:val="00845CBB"/>
    <w:rsid w:val="00845EE4"/>
    <w:rsid w:val="008467ED"/>
    <w:rsid w:val="00846896"/>
    <w:rsid w:val="00846BD4"/>
    <w:rsid w:val="00846E07"/>
    <w:rsid w:val="00847057"/>
    <w:rsid w:val="008471B0"/>
    <w:rsid w:val="00847766"/>
    <w:rsid w:val="00847946"/>
    <w:rsid w:val="00847A0C"/>
    <w:rsid w:val="00847A87"/>
    <w:rsid w:val="00847EEF"/>
    <w:rsid w:val="00850239"/>
    <w:rsid w:val="00850724"/>
    <w:rsid w:val="00850A61"/>
    <w:rsid w:val="00850DFD"/>
    <w:rsid w:val="0085167E"/>
    <w:rsid w:val="00851923"/>
    <w:rsid w:val="00851F94"/>
    <w:rsid w:val="008520C3"/>
    <w:rsid w:val="0085275A"/>
    <w:rsid w:val="008527BB"/>
    <w:rsid w:val="00854286"/>
    <w:rsid w:val="008547A3"/>
    <w:rsid w:val="0085480F"/>
    <w:rsid w:val="008549D6"/>
    <w:rsid w:val="008557E2"/>
    <w:rsid w:val="00856147"/>
    <w:rsid w:val="0085618A"/>
    <w:rsid w:val="00856267"/>
    <w:rsid w:val="008567BE"/>
    <w:rsid w:val="008568DF"/>
    <w:rsid w:val="00856AA5"/>
    <w:rsid w:val="00856DFD"/>
    <w:rsid w:val="00856F69"/>
    <w:rsid w:val="008573F1"/>
    <w:rsid w:val="008605B5"/>
    <w:rsid w:val="00860AC2"/>
    <w:rsid w:val="008613FE"/>
    <w:rsid w:val="008616EC"/>
    <w:rsid w:val="00861959"/>
    <w:rsid w:val="00861B52"/>
    <w:rsid w:val="00862155"/>
    <w:rsid w:val="008627E0"/>
    <w:rsid w:val="00862BDF"/>
    <w:rsid w:val="00862E06"/>
    <w:rsid w:val="00862F8D"/>
    <w:rsid w:val="00863885"/>
    <w:rsid w:val="0086494A"/>
    <w:rsid w:val="00864DCB"/>
    <w:rsid w:val="00864DCD"/>
    <w:rsid w:val="00864DE1"/>
    <w:rsid w:val="00864E3E"/>
    <w:rsid w:val="00864F90"/>
    <w:rsid w:val="008650A2"/>
    <w:rsid w:val="008651FA"/>
    <w:rsid w:val="0086526C"/>
    <w:rsid w:val="008653F7"/>
    <w:rsid w:val="008655F9"/>
    <w:rsid w:val="0086564C"/>
    <w:rsid w:val="008658AE"/>
    <w:rsid w:val="00865946"/>
    <w:rsid w:val="008659E8"/>
    <w:rsid w:val="00866A78"/>
    <w:rsid w:val="00866B5E"/>
    <w:rsid w:val="00866C1B"/>
    <w:rsid w:val="00866C5B"/>
    <w:rsid w:val="00866EE7"/>
    <w:rsid w:val="0086753E"/>
    <w:rsid w:val="00867605"/>
    <w:rsid w:val="0086760A"/>
    <w:rsid w:val="008676CD"/>
    <w:rsid w:val="00867B5E"/>
    <w:rsid w:val="00867F8A"/>
    <w:rsid w:val="0087015B"/>
    <w:rsid w:val="008702D8"/>
    <w:rsid w:val="008703CE"/>
    <w:rsid w:val="00870A94"/>
    <w:rsid w:val="00870F7A"/>
    <w:rsid w:val="00871109"/>
    <w:rsid w:val="008711EC"/>
    <w:rsid w:val="00872759"/>
    <w:rsid w:val="008728B3"/>
    <w:rsid w:val="00872DB5"/>
    <w:rsid w:val="008733DD"/>
    <w:rsid w:val="00873D19"/>
    <w:rsid w:val="0087425C"/>
    <w:rsid w:val="008742DF"/>
    <w:rsid w:val="00874B18"/>
    <w:rsid w:val="00874B8E"/>
    <w:rsid w:val="00874EA3"/>
    <w:rsid w:val="008759EA"/>
    <w:rsid w:val="00875CB2"/>
    <w:rsid w:val="00875E1B"/>
    <w:rsid w:val="00876AF6"/>
    <w:rsid w:val="00877137"/>
    <w:rsid w:val="0087769E"/>
    <w:rsid w:val="008777C3"/>
    <w:rsid w:val="00880DBE"/>
    <w:rsid w:val="0088135C"/>
    <w:rsid w:val="0088152E"/>
    <w:rsid w:val="008815EB"/>
    <w:rsid w:val="00881E0D"/>
    <w:rsid w:val="0088213F"/>
    <w:rsid w:val="008826ED"/>
    <w:rsid w:val="00882CD5"/>
    <w:rsid w:val="0088311C"/>
    <w:rsid w:val="00884338"/>
    <w:rsid w:val="008844CF"/>
    <w:rsid w:val="00884826"/>
    <w:rsid w:val="00884EC8"/>
    <w:rsid w:val="008851AD"/>
    <w:rsid w:val="0088540A"/>
    <w:rsid w:val="0088568C"/>
    <w:rsid w:val="00885E31"/>
    <w:rsid w:val="0088628C"/>
    <w:rsid w:val="008865C2"/>
    <w:rsid w:val="00886896"/>
    <w:rsid w:val="0088689E"/>
    <w:rsid w:val="00886C5B"/>
    <w:rsid w:val="008873CA"/>
    <w:rsid w:val="00887B51"/>
    <w:rsid w:val="00887DB5"/>
    <w:rsid w:val="008906DE"/>
    <w:rsid w:val="008906EC"/>
    <w:rsid w:val="00890876"/>
    <w:rsid w:val="0089134F"/>
    <w:rsid w:val="0089156F"/>
    <w:rsid w:val="0089170A"/>
    <w:rsid w:val="00891B23"/>
    <w:rsid w:val="00891D1F"/>
    <w:rsid w:val="00891E5D"/>
    <w:rsid w:val="00891F2E"/>
    <w:rsid w:val="008925AD"/>
    <w:rsid w:val="0089267D"/>
    <w:rsid w:val="00892899"/>
    <w:rsid w:val="00892AB4"/>
    <w:rsid w:val="00892BCC"/>
    <w:rsid w:val="0089332D"/>
    <w:rsid w:val="008933B1"/>
    <w:rsid w:val="0089346E"/>
    <w:rsid w:val="008936B9"/>
    <w:rsid w:val="00893C0C"/>
    <w:rsid w:val="00894528"/>
    <w:rsid w:val="00894D27"/>
    <w:rsid w:val="00894FA9"/>
    <w:rsid w:val="00896F15"/>
    <w:rsid w:val="0089712E"/>
    <w:rsid w:val="00897AEB"/>
    <w:rsid w:val="00897B9E"/>
    <w:rsid w:val="00897D61"/>
    <w:rsid w:val="008A0173"/>
    <w:rsid w:val="008A0B88"/>
    <w:rsid w:val="008A0C75"/>
    <w:rsid w:val="008A0DA7"/>
    <w:rsid w:val="008A0E15"/>
    <w:rsid w:val="008A12D9"/>
    <w:rsid w:val="008A1850"/>
    <w:rsid w:val="008A1A23"/>
    <w:rsid w:val="008A1B21"/>
    <w:rsid w:val="008A26CA"/>
    <w:rsid w:val="008A2F6B"/>
    <w:rsid w:val="008A32F9"/>
    <w:rsid w:val="008A3625"/>
    <w:rsid w:val="008A3678"/>
    <w:rsid w:val="008A37E9"/>
    <w:rsid w:val="008A3D19"/>
    <w:rsid w:val="008A4751"/>
    <w:rsid w:val="008A4755"/>
    <w:rsid w:val="008A4DBD"/>
    <w:rsid w:val="008A4EA7"/>
    <w:rsid w:val="008A5182"/>
    <w:rsid w:val="008A57F6"/>
    <w:rsid w:val="008A5B62"/>
    <w:rsid w:val="008A5E7B"/>
    <w:rsid w:val="008A5F5D"/>
    <w:rsid w:val="008A6A2A"/>
    <w:rsid w:val="008A6B05"/>
    <w:rsid w:val="008A6D91"/>
    <w:rsid w:val="008A6E8F"/>
    <w:rsid w:val="008A7374"/>
    <w:rsid w:val="008A7395"/>
    <w:rsid w:val="008A74F2"/>
    <w:rsid w:val="008A7B90"/>
    <w:rsid w:val="008A7ED0"/>
    <w:rsid w:val="008B0084"/>
    <w:rsid w:val="008B0456"/>
    <w:rsid w:val="008B0601"/>
    <w:rsid w:val="008B10F3"/>
    <w:rsid w:val="008B13F6"/>
    <w:rsid w:val="008B14C4"/>
    <w:rsid w:val="008B1CF4"/>
    <w:rsid w:val="008B1E0A"/>
    <w:rsid w:val="008B216B"/>
    <w:rsid w:val="008B26EE"/>
    <w:rsid w:val="008B2EFE"/>
    <w:rsid w:val="008B3051"/>
    <w:rsid w:val="008B39D7"/>
    <w:rsid w:val="008B39F0"/>
    <w:rsid w:val="008B3C6C"/>
    <w:rsid w:val="008B4284"/>
    <w:rsid w:val="008B42C0"/>
    <w:rsid w:val="008B42E3"/>
    <w:rsid w:val="008B57C4"/>
    <w:rsid w:val="008B6074"/>
    <w:rsid w:val="008B6214"/>
    <w:rsid w:val="008B6A93"/>
    <w:rsid w:val="008B6CA0"/>
    <w:rsid w:val="008B70BD"/>
    <w:rsid w:val="008B718E"/>
    <w:rsid w:val="008B72BF"/>
    <w:rsid w:val="008B73B0"/>
    <w:rsid w:val="008B75C7"/>
    <w:rsid w:val="008B78A6"/>
    <w:rsid w:val="008C0226"/>
    <w:rsid w:val="008C04BE"/>
    <w:rsid w:val="008C05D4"/>
    <w:rsid w:val="008C0CE0"/>
    <w:rsid w:val="008C0F73"/>
    <w:rsid w:val="008C11B5"/>
    <w:rsid w:val="008C16D9"/>
    <w:rsid w:val="008C230C"/>
    <w:rsid w:val="008C2486"/>
    <w:rsid w:val="008C2719"/>
    <w:rsid w:val="008C2970"/>
    <w:rsid w:val="008C2BB3"/>
    <w:rsid w:val="008C2E43"/>
    <w:rsid w:val="008C3027"/>
    <w:rsid w:val="008C32F0"/>
    <w:rsid w:val="008C33F0"/>
    <w:rsid w:val="008C3CDF"/>
    <w:rsid w:val="008C48AC"/>
    <w:rsid w:val="008C4CCD"/>
    <w:rsid w:val="008C56EC"/>
    <w:rsid w:val="008C5729"/>
    <w:rsid w:val="008C5BD4"/>
    <w:rsid w:val="008C5F04"/>
    <w:rsid w:val="008C5F2F"/>
    <w:rsid w:val="008C607D"/>
    <w:rsid w:val="008C6D0C"/>
    <w:rsid w:val="008C6E99"/>
    <w:rsid w:val="008C70C9"/>
    <w:rsid w:val="008C773D"/>
    <w:rsid w:val="008C7781"/>
    <w:rsid w:val="008D0327"/>
    <w:rsid w:val="008D03D8"/>
    <w:rsid w:val="008D03F9"/>
    <w:rsid w:val="008D0687"/>
    <w:rsid w:val="008D06F4"/>
    <w:rsid w:val="008D06FC"/>
    <w:rsid w:val="008D0A41"/>
    <w:rsid w:val="008D10FD"/>
    <w:rsid w:val="008D1B52"/>
    <w:rsid w:val="008D1F2D"/>
    <w:rsid w:val="008D1FBD"/>
    <w:rsid w:val="008D230E"/>
    <w:rsid w:val="008D2B51"/>
    <w:rsid w:val="008D31B4"/>
    <w:rsid w:val="008D363D"/>
    <w:rsid w:val="008D3C38"/>
    <w:rsid w:val="008D3E4E"/>
    <w:rsid w:val="008D425A"/>
    <w:rsid w:val="008D44CE"/>
    <w:rsid w:val="008D4AF8"/>
    <w:rsid w:val="008D4FD5"/>
    <w:rsid w:val="008D52D1"/>
    <w:rsid w:val="008D5B41"/>
    <w:rsid w:val="008D623E"/>
    <w:rsid w:val="008D702B"/>
    <w:rsid w:val="008D72DB"/>
    <w:rsid w:val="008D7B2F"/>
    <w:rsid w:val="008E015E"/>
    <w:rsid w:val="008E0485"/>
    <w:rsid w:val="008E055D"/>
    <w:rsid w:val="008E05BA"/>
    <w:rsid w:val="008E0A44"/>
    <w:rsid w:val="008E0A64"/>
    <w:rsid w:val="008E0A82"/>
    <w:rsid w:val="008E0E68"/>
    <w:rsid w:val="008E10F9"/>
    <w:rsid w:val="008E1319"/>
    <w:rsid w:val="008E13C8"/>
    <w:rsid w:val="008E13D9"/>
    <w:rsid w:val="008E1738"/>
    <w:rsid w:val="008E1C2C"/>
    <w:rsid w:val="008E27A3"/>
    <w:rsid w:val="008E292D"/>
    <w:rsid w:val="008E292E"/>
    <w:rsid w:val="008E2933"/>
    <w:rsid w:val="008E3416"/>
    <w:rsid w:val="008E368A"/>
    <w:rsid w:val="008E418D"/>
    <w:rsid w:val="008E4984"/>
    <w:rsid w:val="008E504D"/>
    <w:rsid w:val="008E5130"/>
    <w:rsid w:val="008E5648"/>
    <w:rsid w:val="008E666F"/>
    <w:rsid w:val="008E6CF1"/>
    <w:rsid w:val="008E716F"/>
    <w:rsid w:val="008F08C4"/>
    <w:rsid w:val="008F0BB0"/>
    <w:rsid w:val="008F0CF3"/>
    <w:rsid w:val="008F182A"/>
    <w:rsid w:val="008F187D"/>
    <w:rsid w:val="008F1D80"/>
    <w:rsid w:val="008F2060"/>
    <w:rsid w:val="008F2426"/>
    <w:rsid w:val="008F2BCE"/>
    <w:rsid w:val="008F3478"/>
    <w:rsid w:val="008F3FDF"/>
    <w:rsid w:val="008F4635"/>
    <w:rsid w:val="008F46F6"/>
    <w:rsid w:val="008F48AB"/>
    <w:rsid w:val="008F49F4"/>
    <w:rsid w:val="008F4EA8"/>
    <w:rsid w:val="008F4EE9"/>
    <w:rsid w:val="008F4FF2"/>
    <w:rsid w:val="008F572F"/>
    <w:rsid w:val="008F5CB4"/>
    <w:rsid w:val="008F60A4"/>
    <w:rsid w:val="008F6A69"/>
    <w:rsid w:val="008F7333"/>
    <w:rsid w:val="008F7443"/>
    <w:rsid w:val="008F7455"/>
    <w:rsid w:val="008F7741"/>
    <w:rsid w:val="008F7BC9"/>
    <w:rsid w:val="008F7D7B"/>
    <w:rsid w:val="009004AA"/>
    <w:rsid w:val="00900978"/>
    <w:rsid w:val="00901312"/>
    <w:rsid w:val="0090135F"/>
    <w:rsid w:val="00901CBE"/>
    <w:rsid w:val="00901E74"/>
    <w:rsid w:val="00901E83"/>
    <w:rsid w:val="009020DB"/>
    <w:rsid w:val="00902101"/>
    <w:rsid w:val="00902898"/>
    <w:rsid w:val="00902E90"/>
    <w:rsid w:val="0090307A"/>
    <w:rsid w:val="009030A1"/>
    <w:rsid w:val="009032D8"/>
    <w:rsid w:val="00903417"/>
    <w:rsid w:val="00903585"/>
    <w:rsid w:val="00903742"/>
    <w:rsid w:val="00903D59"/>
    <w:rsid w:val="00904227"/>
    <w:rsid w:val="0090460E"/>
    <w:rsid w:val="009048EA"/>
    <w:rsid w:val="00904916"/>
    <w:rsid w:val="00904DDB"/>
    <w:rsid w:val="00905020"/>
    <w:rsid w:val="009050C8"/>
    <w:rsid w:val="00905307"/>
    <w:rsid w:val="00905405"/>
    <w:rsid w:val="00905789"/>
    <w:rsid w:val="00905C02"/>
    <w:rsid w:val="00905DF3"/>
    <w:rsid w:val="00905EB0"/>
    <w:rsid w:val="009060AB"/>
    <w:rsid w:val="00906422"/>
    <w:rsid w:val="009065CB"/>
    <w:rsid w:val="00906CBE"/>
    <w:rsid w:val="00906F7D"/>
    <w:rsid w:val="00906FE0"/>
    <w:rsid w:val="009079F6"/>
    <w:rsid w:val="00910478"/>
    <w:rsid w:val="00910EDB"/>
    <w:rsid w:val="0091112A"/>
    <w:rsid w:val="009114A0"/>
    <w:rsid w:val="00911668"/>
    <w:rsid w:val="009116B2"/>
    <w:rsid w:val="00912DAE"/>
    <w:rsid w:val="009137DA"/>
    <w:rsid w:val="0091400E"/>
    <w:rsid w:val="00914254"/>
    <w:rsid w:val="00914471"/>
    <w:rsid w:val="00914A9A"/>
    <w:rsid w:val="00914D4B"/>
    <w:rsid w:val="00914D51"/>
    <w:rsid w:val="0091531D"/>
    <w:rsid w:val="0091555E"/>
    <w:rsid w:val="00915886"/>
    <w:rsid w:val="009158EB"/>
    <w:rsid w:val="0091592C"/>
    <w:rsid w:val="00915C3D"/>
    <w:rsid w:val="00915E9C"/>
    <w:rsid w:val="00915FE3"/>
    <w:rsid w:val="0091629C"/>
    <w:rsid w:val="00916B70"/>
    <w:rsid w:val="00916FFA"/>
    <w:rsid w:val="00917723"/>
    <w:rsid w:val="00917C32"/>
    <w:rsid w:val="0092038C"/>
    <w:rsid w:val="009208AC"/>
    <w:rsid w:val="009209C7"/>
    <w:rsid w:val="00920D89"/>
    <w:rsid w:val="009210CA"/>
    <w:rsid w:val="009210D1"/>
    <w:rsid w:val="0092164C"/>
    <w:rsid w:val="0092198F"/>
    <w:rsid w:val="00921DA1"/>
    <w:rsid w:val="00921DDD"/>
    <w:rsid w:val="00921F65"/>
    <w:rsid w:val="00921F72"/>
    <w:rsid w:val="00922007"/>
    <w:rsid w:val="009223DB"/>
    <w:rsid w:val="00922553"/>
    <w:rsid w:val="0092262F"/>
    <w:rsid w:val="009228A9"/>
    <w:rsid w:val="00922AD8"/>
    <w:rsid w:val="00923678"/>
    <w:rsid w:val="009236C0"/>
    <w:rsid w:val="0092393A"/>
    <w:rsid w:val="00923AEE"/>
    <w:rsid w:val="00923B43"/>
    <w:rsid w:val="00923B5C"/>
    <w:rsid w:val="00923C5E"/>
    <w:rsid w:val="0092434D"/>
    <w:rsid w:val="009249C0"/>
    <w:rsid w:val="009250C9"/>
    <w:rsid w:val="009250F1"/>
    <w:rsid w:val="00925AD5"/>
    <w:rsid w:val="00925BEB"/>
    <w:rsid w:val="00926693"/>
    <w:rsid w:val="009267BF"/>
    <w:rsid w:val="0092746C"/>
    <w:rsid w:val="0092748B"/>
    <w:rsid w:val="00927B50"/>
    <w:rsid w:val="009300DE"/>
    <w:rsid w:val="0093017D"/>
    <w:rsid w:val="009304B4"/>
    <w:rsid w:val="009305BB"/>
    <w:rsid w:val="009305ED"/>
    <w:rsid w:val="00930765"/>
    <w:rsid w:val="00930D37"/>
    <w:rsid w:val="00930E50"/>
    <w:rsid w:val="00931164"/>
    <w:rsid w:val="00931978"/>
    <w:rsid w:val="0093206D"/>
    <w:rsid w:val="00932134"/>
    <w:rsid w:val="009321F2"/>
    <w:rsid w:val="00932931"/>
    <w:rsid w:val="00932BAC"/>
    <w:rsid w:val="0093338F"/>
    <w:rsid w:val="009335C3"/>
    <w:rsid w:val="009339C0"/>
    <w:rsid w:val="009339C4"/>
    <w:rsid w:val="00933B08"/>
    <w:rsid w:val="00933F57"/>
    <w:rsid w:val="009340BE"/>
    <w:rsid w:val="009343EF"/>
    <w:rsid w:val="00934509"/>
    <w:rsid w:val="009346F7"/>
    <w:rsid w:val="00934A7B"/>
    <w:rsid w:val="00934B54"/>
    <w:rsid w:val="00934DED"/>
    <w:rsid w:val="0093507C"/>
    <w:rsid w:val="0093512F"/>
    <w:rsid w:val="009355B0"/>
    <w:rsid w:val="009357E3"/>
    <w:rsid w:val="0093588B"/>
    <w:rsid w:val="009359C6"/>
    <w:rsid w:val="00935B13"/>
    <w:rsid w:val="00935D06"/>
    <w:rsid w:val="00936251"/>
    <w:rsid w:val="00936F29"/>
    <w:rsid w:val="00937030"/>
    <w:rsid w:val="00937184"/>
    <w:rsid w:val="009377AE"/>
    <w:rsid w:val="00937E96"/>
    <w:rsid w:val="00937EFF"/>
    <w:rsid w:val="00940D14"/>
    <w:rsid w:val="00941000"/>
    <w:rsid w:val="00941067"/>
    <w:rsid w:val="009410C3"/>
    <w:rsid w:val="009417C2"/>
    <w:rsid w:val="009417F8"/>
    <w:rsid w:val="00941945"/>
    <w:rsid w:val="00942739"/>
    <w:rsid w:val="009428E8"/>
    <w:rsid w:val="0094366C"/>
    <w:rsid w:val="0094375A"/>
    <w:rsid w:val="009440C5"/>
    <w:rsid w:val="009440E5"/>
    <w:rsid w:val="0094427B"/>
    <w:rsid w:val="009443CF"/>
    <w:rsid w:val="00944A8C"/>
    <w:rsid w:val="00944B87"/>
    <w:rsid w:val="009452F6"/>
    <w:rsid w:val="009453D4"/>
    <w:rsid w:val="00945678"/>
    <w:rsid w:val="00945962"/>
    <w:rsid w:val="00945B39"/>
    <w:rsid w:val="00945DE9"/>
    <w:rsid w:val="00945E1F"/>
    <w:rsid w:val="00945E9C"/>
    <w:rsid w:val="0094609B"/>
    <w:rsid w:val="00946359"/>
    <w:rsid w:val="00946FF6"/>
    <w:rsid w:val="00947312"/>
    <w:rsid w:val="009476A8"/>
    <w:rsid w:val="009504BD"/>
    <w:rsid w:val="00950897"/>
    <w:rsid w:val="00950D8B"/>
    <w:rsid w:val="0095145F"/>
    <w:rsid w:val="0095152B"/>
    <w:rsid w:val="0095181D"/>
    <w:rsid w:val="009518CC"/>
    <w:rsid w:val="009524B2"/>
    <w:rsid w:val="00952691"/>
    <w:rsid w:val="00952D1E"/>
    <w:rsid w:val="00953138"/>
    <w:rsid w:val="00953B09"/>
    <w:rsid w:val="00953CC3"/>
    <w:rsid w:val="00953E7E"/>
    <w:rsid w:val="0095411E"/>
    <w:rsid w:val="00955FB6"/>
    <w:rsid w:val="009565A0"/>
    <w:rsid w:val="00956B85"/>
    <w:rsid w:val="00956E94"/>
    <w:rsid w:val="00956EB0"/>
    <w:rsid w:val="00956F01"/>
    <w:rsid w:val="00960033"/>
    <w:rsid w:val="009604A8"/>
    <w:rsid w:val="00960918"/>
    <w:rsid w:val="00960AA5"/>
    <w:rsid w:val="0096121F"/>
    <w:rsid w:val="00961643"/>
    <w:rsid w:val="00961FAD"/>
    <w:rsid w:val="00961FC6"/>
    <w:rsid w:val="009622B9"/>
    <w:rsid w:val="00962718"/>
    <w:rsid w:val="0096271B"/>
    <w:rsid w:val="00962D77"/>
    <w:rsid w:val="00962DAB"/>
    <w:rsid w:val="009642FF"/>
    <w:rsid w:val="009646E9"/>
    <w:rsid w:val="00964BEE"/>
    <w:rsid w:val="00965025"/>
    <w:rsid w:val="0096536D"/>
    <w:rsid w:val="0096548D"/>
    <w:rsid w:val="009654E5"/>
    <w:rsid w:val="0096551D"/>
    <w:rsid w:val="0096587D"/>
    <w:rsid w:val="00965D74"/>
    <w:rsid w:val="00965D80"/>
    <w:rsid w:val="00966028"/>
    <w:rsid w:val="00966103"/>
    <w:rsid w:val="00966AF3"/>
    <w:rsid w:val="00966D95"/>
    <w:rsid w:val="00966E7C"/>
    <w:rsid w:val="00967336"/>
    <w:rsid w:val="009673E0"/>
    <w:rsid w:val="00967457"/>
    <w:rsid w:val="00967759"/>
    <w:rsid w:val="00967C94"/>
    <w:rsid w:val="00967D46"/>
    <w:rsid w:val="00967F5E"/>
    <w:rsid w:val="0097067E"/>
    <w:rsid w:val="0097106F"/>
    <w:rsid w:val="0097150C"/>
    <w:rsid w:val="00971601"/>
    <w:rsid w:val="009718AA"/>
    <w:rsid w:val="00971905"/>
    <w:rsid w:val="00972EA4"/>
    <w:rsid w:val="00973892"/>
    <w:rsid w:val="009743CC"/>
    <w:rsid w:val="00974917"/>
    <w:rsid w:val="00974B8B"/>
    <w:rsid w:val="00975107"/>
    <w:rsid w:val="0097510F"/>
    <w:rsid w:val="00975974"/>
    <w:rsid w:val="00975D3C"/>
    <w:rsid w:val="00975DF9"/>
    <w:rsid w:val="00976096"/>
    <w:rsid w:val="009760CB"/>
    <w:rsid w:val="00976232"/>
    <w:rsid w:val="00976A4D"/>
    <w:rsid w:val="00976B45"/>
    <w:rsid w:val="00976BCD"/>
    <w:rsid w:val="00976E22"/>
    <w:rsid w:val="0097712A"/>
    <w:rsid w:val="00977438"/>
    <w:rsid w:val="00977819"/>
    <w:rsid w:val="0097785E"/>
    <w:rsid w:val="00977DB4"/>
    <w:rsid w:val="00980013"/>
    <w:rsid w:val="0098089E"/>
    <w:rsid w:val="00980C5C"/>
    <w:rsid w:val="00980CCD"/>
    <w:rsid w:val="00980D28"/>
    <w:rsid w:val="00981AC8"/>
    <w:rsid w:val="00981D33"/>
    <w:rsid w:val="00982625"/>
    <w:rsid w:val="00982847"/>
    <w:rsid w:val="0098288C"/>
    <w:rsid w:val="00982BFB"/>
    <w:rsid w:val="00982C68"/>
    <w:rsid w:val="00982DDA"/>
    <w:rsid w:val="0098311B"/>
    <w:rsid w:val="0098357C"/>
    <w:rsid w:val="00983EC5"/>
    <w:rsid w:val="009843C0"/>
    <w:rsid w:val="009847CD"/>
    <w:rsid w:val="009847EA"/>
    <w:rsid w:val="00984908"/>
    <w:rsid w:val="00985283"/>
    <w:rsid w:val="00985588"/>
    <w:rsid w:val="009856AE"/>
    <w:rsid w:val="0098584D"/>
    <w:rsid w:val="00985AB5"/>
    <w:rsid w:val="00985BC4"/>
    <w:rsid w:val="00985CD8"/>
    <w:rsid w:val="00985EE4"/>
    <w:rsid w:val="009861EE"/>
    <w:rsid w:val="00986B44"/>
    <w:rsid w:val="00986BC4"/>
    <w:rsid w:val="0098759D"/>
    <w:rsid w:val="0098760B"/>
    <w:rsid w:val="00987962"/>
    <w:rsid w:val="00987F17"/>
    <w:rsid w:val="0099017B"/>
    <w:rsid w:val="00990341"/>
    <w:rsid w:val="009907DD"/>
    <w:rsid w:val="00990EAA"/>
    <w:rsid w:val="00991398"/>
    <w:rsid w:val="009917E7"/>
    <w:rsid w:val="009923A9"/>
    <w:rsid w:val="00992990"/>
    <w:rsid w:val="00992A57"/>
    <w:rsid w:val="00993588"/>
    <w:rsid w:val="009937F0"/>
    <w:rsid w:val="0099394C"/>
    <w:rsid w:val="00993AB8"/>
    <w:rsid w:val="00993BCB"/>
    <w:rsid w:val="009942C8"/>
    <w:rsid w:val="009943F6"/>
    <w:rsid w:val="00994506"/>
    <w:rsid w:val="00994829"/>
    <w:rsid w:val="00994959"/>
    <w:rsid w:val="00995D85"/>
    <w:rsid w:val="009960C2"/>
    <w:rsid w:val="00996A68"/>
    <w:rsid w:val="00996B61"/>
    <w:rsid w:val="009970B6"/>
    <w:rsid w:val="00997542"/>
    <w:rsid w:val="0099790D"/>
    <w:rsid w:val="00997D53"/>
    <w:rsid w:val="00997FF6"/>
    <w:rsid w:val="009A0735"/>
    <w:rsid w:val="009A1911"/>
    <w:rsid w:val="009A2507"/>
    <w:rsid w:val="009A2748"/>
    <w:rsid w:val="009A2823"/>
    <w:rsid w:val="009A2C56"/>
    <w:rsid w:val="009A2E83"/>
    <w:rsid w:val="009A34C7"/>
    <w:rsid w:val="009A39ED"/>
    <w:rsid w:val="009A40F0"/>
    <w:rsid w:val="009A4252"/>
    <w:rsid w:val="009A4AB6"/>
    <w:rsid w:val="009A50F5"/>
    <w:rsid w:val="009A523E"/>
    <w:rsid w:val="009A52A9"/>
    <w:rsid w:val="009A5E85"/>
    <w:rsid w:val="009A656E"/>
    <w:rsid w:val="009A669E"/>
    <w:rsid w:val="009A6BA3"/>
    <w:rsid w:val="009A6C37"/>
    <w:rsid w:val="009A6E3B"/>
    <w:rsid w:val="009A70F5"/>
    <w:rsid w:val="009A7264"/>
    <w:rsid w:val="009A763A"/>
    <w:rsid w:val="009A771D"/>
    <w:rsid w:val="009A7DE1"/>
    <w:rsid w:val="009A7E31"/>
    <w:rsid w:val="009A7E45"/>
    <w:rsid w:val="009A7ED0"/>
    <w:rsid w:val="009A7F41"/>
    <w:rsid w:val="009B2014"/>
    <w:rsid w:val="009B2575"/>
    <w:rsid w:val="009B25F1"/>
    <w:rsid w:val="009B2A31"/>
    <w:rsid w:val="009B3225"/>
    <w:rsid w:val="009B338C"/>
    <w:rsid w:val="009B3390"/>
    <w:rsid w:val="009B367B"/>
    <w:rsid w:val="009B3A5C"/>
    <w:rsid w:val="009B3EAF"/>
    <w:rsid w:val="009B42E9"/>
    <w:rsid w:val="009B49D6"/>
    <w:rsid w:val="009B4B04"/>
    <w:rsid w:val="009B4B39"/>
    <w:rsid w:val="009B5467"/>
    <w:rsid w:val="009B58C1"/>
    <w:rsid w:val="009B5C7A"/>
    <w:rsid w:val="009B5E64"/>
    <w:rsid w:val="009B62FD"/>
    <w:rsid w:val="009B638A"/>
    <w:rsid w:val="009B6590"/>
    <w:rsid w:val="009B6715"/>
    <w:rsid w:val="009B6759"/>
    <w:rsid w:val="009B67C8"/>
    <w:rsid w:val="009B6CF1"/>
    <w:rsid w:val="009B6D53"/>
    <w:rsid w:val="009B74BE"/>
    <w:rsid w:val="009B75A4"/>
    <w:rsid w:val="009B75FA"/>
    <w:rsid w:val="009B765A"/>
    <w:rsid w:val="009B7DF6"/>
    <w:rsid w:val="009B7F4A"/>
    <w:rsid w:val="009C003E"/>
    <w:rsid w:val="009C02CF"/>
    <w:rsid w:val="009C0584"/>
    <w:rsid w:val="009C07D3"/>
    <w:rsid w:val="009C18C1"/>
    <w:rsid w:val="009C196B"/>
    <w:rsid w:val="009C1C01"/>
    <w:rsid w:val="009C1D31"/>
    <w:rsid w:val="009C1F36"/>
    <w:rsid w:val="009C2969"/>
    <w:rsid w:val="009C2A29"/>
    <w:rsid w:val="009C2D1B"/>
    <w:rsid w:val="009C3602"/>
    <w:rsid w:val="009C45B8"/>
    <w:rsid w:val="009C4971"/>
    <w:rsid w:val="009C49EF"/>
    <w:rsid w:val="009C4F77"/>
    <w:rsid w:val="009C50FB"/>
    <w:rsid w:val="009C52EF"/>
    <w:rsid w:val="009C5430"/>
    <w:rsid w:val="009C5562"/>
    <w:rsid w:val="009C5641"/>
    <w:rsid w:val="009C589B"/>
    <w:rsid w:val="009C5AFC"/>
    <w:rsid w:val="009C5BA9"/>
    <w:rsid w:val="009C5CDB"/>
    <w:rsid w:val="009C5D15"/>
    <w:rsid w:val="009C6538"/>
    <w:rsid w:val="009C65E6"/>
    <w:rsid w:val="009C67B6"/>
    <w:rsid w:val="009C70FD"/>
    <w:rsid w:val="009C7747"/>
    <w:rsid w:val="009D034B"/>
    <w:rsid w:val="009D0445"/>
    <w:rsid w:val="009D0622"/>
    <w:rsid w:val="009D062C"/>
    <w:rsid w:val="009D081B"/>
    <w:rsid w:val="009D08D8"/>
    <w:rsid w:val="009D0D1B"/>
    <w:rsid w:val="009D11F3"/>
    <w:rsid w:val="009D1491"/>
    <w:rsid w:val="009D1CB2"/>
    <w:rsid w:val="009D1F26"/>
    <w:rsid w:val="009D2266"/>
    <w:rsid w:val="009D2644"/>
    <w:rsid w:val="009D2718"/>
    <w:rsid w:val="009D30E1"/>
    <w:rsid w:val="009D3146"/>
    <w:rsid w:val="009D383F"/>
    <w:rsid w:val="009D3ABB"/>
    <w:rsid w:val="009D3C1D"/>
    <w:rsid w:val="009D3E1C"/>
    <w:rsid w:val="009D3E92"/>
    <w:rsid w:val="009D3ED2"/>
    <w:rsid w:val="009D41EE"/>
    <w:rsid w:val="009D43D8"/>
    <w:rsid w:val="009D468C"/>
    <w:rsid w:val="009D4E35"/>
    <w:rsid w:val="009D541E"/>
    <w:rsid w:val="009D5A66"/>
    <w:rsid w:val="009D5F95"/>
    <w:rsid w:val="009D62B7"/>
    <w:rsid w:val="009D6587"/>
    <w:rsid w:val="009D667F"/>
    <w:rsid w:val="009D68B4"/>
    <w:rsid w:val="009D6F62"/>
    <w:rsid w:val="009D7248"/>
    <w:rsid w:val="009D75D1"/>
    <w:rsid w:val="009D7798"/>
    <w:rsid w:val="009D7D10"/>
    <w:rsid w:val="009E0237"/>
    <w:rsid w:val="009E0492"/>
    <w:rsid w:val="009E057A"/>
    <w:rsid w:val="009E0FC4"/>
    <w:rsid w:val="009E136C"/>
    <w:rsid w:val="009E1860"/>
    <w:rsid w:val="009E1ACF"/>
    <w:rsid w:val="009E1AD0"/>
    <w:rsid w:val="009E2145"/>
    <w:rsid w:val="009E24F4"/>
    <w:rsid w:val="009E2582"/>
    <w:rsid w:val="009E2A56"/>
    <w:rsid w:val="009E2A91"/>
    <w:rsid w:val="009E2D0D"/>
    <w:rsid w:val="009E2F70"/>
    <w:rsid w:val="009E35AD"/>
    <w:rsid w:val="009E3800"/>
    <w:rsid w:val="009E3847"/>
    <w:rsid w:val="009E3E07"/>
    <w:rsid w:val="009E4463"/>
    <w:rsid w:val="009E48DB"/>
    <w:rsid w:val="009E580A"/>
    <w:rsid w:val="009E65F9"/>
    <w:rsid w:val="009E6A70"/>
    <w:rsid w:val="009E6CD5"/>
    <w:rsid w:val="009E6F6F"/>
    <w:rsid w:val="009E7601"/>
    <w:rsid w:val="009E78CA"/>
    <w:rsid w:val="009E7FD9"/>
    <w:rsid w:val="009F05D4"/>
    <w:rsid w:val="009F06EA"/>
    <w:rsid w:val="009F09CE"/>
    <w:rsid w:val="009F0CDD"/>
    <w:rsid w:val="009F0E09"/>
    <w:rsid w:val="009F0FD5"/>
    <w:rsid w:val="009F10B0"/>
    <w:rsid w:val="009F11EC"/>
    <w:rsid w:val="009F1304"/>
    <w:rsid w:val="009F13C8"/>
    <w:rsid w:val="009F154F"/>
    <w:rsid w:val="009F1B4F"/>
    <w:rsid w:val="009F1D05"/>
    <w:rsid w:val="009F1DA3"/>
    <w:rsid w:val="009F2103"/>
    <w:rsid w:val="009F28BF"/>
    <w:rsid w:val="009F2AA1"/>
    <w:rsid w:val="009F2CEB"/>
    <w:rsid w:val="009F2E8C"/>
    <w:rsid w:val="009F3324"/>
    <w:rsid w:val="009F34D9"/>
    <w:rsid w:val="009F34F8"/>
    <w:rsid w:val="009F3795"/>
    <w:rsid w:val="009F37F8"/>
    <w:rsid w:val="009F39AB"/>
    <w:rsid w:val="009F3DF6"/>
    <w:rsid w:val="009F3E93"/>
    <w:rsid w:val="009F4329"/>
    <w:rsid w:val="009F452D"/>
    <w:rsid w:val="009F4AB7"/>
    <w:rsid w:val="009F566F"/>
    <w:rsid w:val="009F5EEC"/>
    <w:rsid w:val="009F66AF"/>
    <w:rsid w:val="009F6BAE"/>
    <w:rsid w:val="009F6CE0"/>
    <w:rsid w:val="009F72C8"/>
    <w:rsid w:val="009F7314"/>
    <w:rsid w:val="009F7512"/>
    <w:rsid w:val="009F79D7"/>
    <w:rsid w:val="00A00208"/>
    <w:rsid w:val="00A00848"/>
    <w:rsid w:val="00A01113"/>
    <w:rsid w:val="00A01119"/>
    <w:rsid w:val="00A016D4"/>
    <w:rsid w:val="00A018F9"/>
    <w:rsid w:val="00A01F36"/>
    <w:rsid w:val="00A02215"/>
    <w:rsid w:val="00A0279B"/>
    <w:rsid w:val="00A0304B"/>
    <w:rsid w:val="00A032C4"/>
    <w:rsid w:val="00A0340F"/>
    <w:rsid w:val="00A034B2"/>
    <w:rsid w:val="00A035BC"/>
    <w:rsid w:val="00A04435"/>
    <w:rsid w:val="00A0455E"/>
    <w:rsid w:val="00A047F4"/>
    <w:rsid w:val="00A05A47"/>
    <w:rsid w:val="00A06129"/>
    <w:rsid w:val="00A06D2F"/>
    <w:rsid w:val="00A06F5F"/>
    <w:rsid w:val="00A070DB"/>
    <w:rsid w:val="00A07B3B"/>
    <w:rsid w:val="00A07F3C"/>
    <w:rsid w:val="00A100E5"/>
    <w:rsid w:val="00A10123"/>
    <w:rsid w:val="00A11183"/>
    <w:rsid w:val="00A114D8"/>
    <w:rsid w:val="00A11757"/>
    <w:rsid w:val="00A128A0"/>
    <w:rsid w:val="00A1294F"/>
    <w:rsid w:val="00A12B3F"/>
    <w:rsid w:val="00A12E57"/>
    <w:rsid w:val="00A13318"/>
    <w:rsid w:val="00A13588"/>
    <w:rsid w:val="00A13EF3"/>
    <w:rsid w:val="00A14434"/>
    <w:rsid w:val="00A147B2"/>
    <w:rsid w:val="00A14A97"/>
    <w:rsid w:val="00A14C48"/>
    <w:rsid w:val="00A14D8D"/>
    <w:rsid w:val="00A150F5"/>
    <w:rsid w:val="00A1524E"/>
    <w:rsid w:val="00A152E7"/>
    <w:rsid w:val="00A15716"/>
    <w:rsid w:val="00A159BE"/>
    <w:rsid w:val="00A15BA6"/>
    <w:rsid w:val="00A15C94"/>
    <w:rsid w:val="00A160FC"/>
    <w:rsid w:val="00A1651A"/>
    <w:rsid w:val="00A16A29"/>
    <w:rsid w:val="00A172FB"/>
    <w:rsid w:val="00A17460"/>
    <w:rsid w:val="00A1797D"/>
    <w:rsid w:val="00A20392"/>
    <w:rsid w:val="00A207AE"/>
    <w:rsid w:val="00A20CC0"/>
    <w:rsid w:val="00A20E9E"/>
    <w:rsid w:val="00A21165"/>
    <w:rsid w:val="00A21225"/>
    <w:rsid w:val="00A21A92"/>
    <w:rsid w:val="00A21D93"/>
    <w:rsid w:val="00A22326"/>
    <w:rsid w:val="00A22611"/>
    <w:rsid w:val="00A22A77"/>
    <w:rsid w:val="00A22B94"/>
    <w:rsid w:val="00A22E24"/>
    <w:rsid w:val="00A232DF"/>
    <w:rsid w:val="00A23679"/>
    <w:rsid w:val="00A236F5"/>
    <w:rsid w:val="00A23CF2"/>
    <w:rsid w:val="00A23CFF"/>
    <w:rsid w:val="00A24067"/>
    <w:rsid w:val="00A24072"/>
    <w:rsid w:val="00A24880"/>
    <w:rsid w:val="00A24ADF"/>
    <w:rsid w:val="00A24D3D"/>
    <w:rsid w:val="00A24ECD"/>
    <w:rsid w:val="00A24F82"/>
    <w:rsid w:val="00A2506F"/>
    <w:rsid w:val="00A25134"/>
    <w:rsid w:val="00A252DB"/>
    <w:rsid w:val="00A25A58"/>
    <w:rsid w:val="00A25A5F"/>
    <w:rsid w:val="00A2665F"/>
    <w:rsid w:val="00A26A1D"/>
    <w:rsid w:val="00A26B2B"/>
    <w:rsid w:val="00A26F39"/>
    <w:rsid w:val="00A2703B"/>
    <w:rsid w:val="00A2755F"/>
    <w:rsid w:val="00A276EB"/>
    <w:rsid w:val="00A3010E"/>
    <w:rsid w:val="00A30A34"/>
    <w:rsid w:val="00A30CA8"/>
    <w:rsid w:val="00A317C0"/>
    <w:rsid w:val="00A31ECF"/>
    <w:rsid w:val="00A31F93"/>
    <w:rsid w:val="00A3253E"/>
    <w:rsid w:val="00A3259C"/>
    <w:rsid w:val="00A325D4"/>
    <w:rsid w:val="00A328FF"/>
    <w:rsid w:val="00A32B8E"/>
    <w:rsid w:val="00A32D34"/>
    <w:rsid w:val="00A33399"/>
    <w:rsid w:val="00A33411"/>
    <w:rsid w:val="00A33886"/>
    <w:rsid w:val="00A33926"/>
    <w:rsid w:val="00A33BA6"/>
    <w:rsid w:val="00A34864"/>
    <w:rsid w:val="00A34F51"/>
    <w:rsid w:val="00A3521E"/>
    <w:rsid w:val="00A353FF"/>
    <w:rsid w:val="00A354AC"/>
    <w:rsid w:val="00A35729"/>
    <w:rsid w:val="00A357A4"/>
    <w:rsid w:val="00A358C9"/>
    <w:rsid w:val="00A35926"/>
    <w:rsid w:val="00A35AA7"/>
    <w:rsid w:val="00A35E92"/>
    <w:rsid w:val="00A36AAD"/>
    <w:rsid w:val="00A36C03"/>
    <w:rsid w:val="00A36E6E"/>
    <w:rsid w:val="00A36E71"/>
    <w:rsid w:val="00A377BB"/>
    <w:rsid w:val="00A37CA5"/>
    <w:rsid w:val="00A37DF2"/>
    <w:rsid w:val="00A40394"/>
    <w:rsid w:val="00A40804"/>
    <w:rsid w:val="00A409A4"/>
    <w:rsid w:val="00A40A0F"/>
    <w:rsid w:val="00A40B4B"/>
    <w:rsid w:val="00A40D4D"/>
    <w:rsid w:val="00A418A8"/>
    <w:rsid w:val="00A41C57"/>
    <w:rsid w:val="00A41D8A"/>
    <w:rsid w:val="00A41E47"/>
    <w:rsid w:val="00A4210A"/>
    <w:rsid w:val="00A42456"/>
    <w:rsid w:val="00A42589"/>
    <w:rsid w:val="00A43399"/>
    <w:rsid w:val="00A43603"/>
    <w:rsid w:val="00A437FA"/>
    <w:rsid w:val="00A43ADA"/>
    <w:rsid w:val="00A43F9C"/>
    <w:rsid w:val="00A44534"/>
    <w:rsid w:val="00A445A1"/>
    <w:rsid w:val="00A457C9"/>
    <w:rsid w:val="00A45926"/>
    <w:rsid w:val="00A4606F"/>
    <w:rsid w:val="00A4620D"/>
    <w:rsid w:val="00A46213"/>
    <w:rsid w:val="00A46D46"/>
    <w:rsid w:val="00A47004"/>
    <w:rsid w:val="00A471B1"/>
    <w:rsid w:val="00A4779C"/>
    <w:rsid w:val="00A479E2"/>
    <w:rsid w:val="00A47CEA"/>
    <w:rsid w:val="00A47DCC"/>
    <w:rsid w:val="00A501B4"/>
    <w:rsid w:val="00A5027B"/>
    <w:rsid w:val="00A50316"/>
    <w:rsid w:val="00A508D7"/>
    <w:rsid w:val="00A50C26"/>
    <w:rsid w:val="00A51071"/>
    <w:rsid w:val="00A511B4"/>
    <w:rsid w:val="00A51560"/>
    <w:rsid w:val="00A51606"/>
    <w:rsid w:val="00A519B6"/>
    <w:rsid w:val="00A51B7B"/>
    <w:rsid w:val="00A51C4A"/>
    <w:rsid w:val="00A51CA7"/>
    <w:rsid w:val="00A523B5"/>
    <w:rsid w:val="00A524DD"/>
    <w:rsid w:val="00A52C51"/>
    <w:rsid w:val="00A530A8"/>
    <w:rsid w:val="00A5324B"/>
    <w:rsid w:val="00A53877"/>
    <w:rsid w:val="00A53E08"/>
    <w:rsid w:val="00A5421B"/>
    <w:rsid w:val="00A5426E"/>
    <w:rsid w:val="00A545FC"/>
    <w:rsid w:val="00A548E0"/>
    <w:rsid w:val="00A54CB6"/>
    <w:rsid w:val="00A552C1"/>
    <w:rsid w:val="00A55388"/>
    <w:rsid w:val="00A55CB0"/>
    <w:rsid w:val="00A55D09"/>
    <w:rsid w:val="00A55D73"/>
    <w:rsid w:val="00A55F42"/>
    <w:rsid w:val="00A562AD"/>
    <w:rsid w:val="00A56AF4"/>
    <w:rsid w:val="00A5771C"/>
    <w:rsid w:val="00A578DF"/>
    <w:rsid w:val="00A57966"/>
    <w:rsid w:val="00A57C07"/>
    <w:rsid w:val="00A57C14"/>
    <w:rsid w:val="00A57C82"/>
    <w:rsid w:val="00A57FED"/>
    <w:rsid w:val="00A60634"/>
    <w:rsid w:val="00A60726"/>
    <w:rsid w:val="00A608CD"/>
    <w:rsid w:val="00A6095D"/>
    <w:rsid w:val="00A60F51"/>
    <w:rsid w:val="00A619CE"/>
    <w:rsid w:val="00A61B87"/>
    <w:rsid w:val="00A61F08"/>
    <w:rsid w:val="00A631C8"/>
    <w:rsid w:val="00A63412"/>
    <w:rsid w:val="00A6381B"/>
    <w:rsid w:val="00A63ACD"/>
    <w:rsid w:val="00A63D59"/>
    <w:rsid w:val="00A63F66"/>
    <w:rsid w:val="00A64272"/>
    <w:rsid w:val="00A64595"/>
    <w:rsid w:val="00A64E14"/>
    <w:rsid w:val="00A64EAA"/>
    <w:rsid w:val="00A65736"/>
    <w:rsid w:val="00A658A3"/>
    <w:rsid w:val="00A65BD2"/>
    <w:rsid w:val="00A65DB8"/>
    <w:rsid w:val="00A664E6"/>
    <w:rsid w:val="00A66536"/>
    <w:rsid w:val="00A6674B"/>
    <w:rsid w:val="00A672DF"/>
    <w:rsid w:val="00A674C7"/>
    <w:rsid w:val="00A67AFC"/>
    <w:rsid w:val="00A703BC"/>
    <w:rsid w:val="00A70C80"/>
    <w:rsid w:val="00A70E5E"/>
    <w:rsid w:val="00A70F9A"/>
    <w:rsid w:val="00A7148F"/>
    <w:rsid w:val="00A71E27"/>
    <w:rsid w:val="00A7333F"/>
    <w:rsid w:val="00A73E02"/>
    <w:rsid w:val="00A741A7"/>
    <w:rsid w:val="00A7459C"/>
    <w:rsid w:val="00A74A46"/>
    <w:rsid w:val="00A757D7"/>
    <w:rsid w:val="00A758EC"/>
    <w:rsid w:val="00A75CD3"/>
    <w:rsid w:val="00A7621F"/>
    <w:rsid w:val="00A7722D"/>
    <w:rsid w:val="00A773E4"/>
    <w:rsid w:val="00A77A82"/>
    <w:rsid w:val="00A77EC3"/>
    <w:rsid w:val="00A80022"/>
    <w:rsid w:val="00A805EB"/>
    <w:rsid w:val="00A806B2"/>
    <w:rsid w:val="00A80743"/>
    <w:rsid w:val="00A80F37"/>
    <w:rsid w:val="00A80F6B"/>
    <w:rsid w:val="00A810C0"/>
    <w:rsid w:val="00A8243D"/>
    <w:rsid w:val="00A827AD"/>
    <w:rsid w:val="00A82951"/>
    <w:rsid w:val="00A829C7"/>
    <w:rsid w:val="00A82B40"/>
    <w:rsid w:val="00A82B59"/>
    <w:rsid w:val="00A82C91"/>
    <w:rsid w:val="00A82D52"/>
    <w:rsid w:val="00A830D4"/>
    <w:rsid w:val="00A836AC"/>
    <w:rsid w:val="00A83B06"/>
    <w:rsid w:val="00A83B4E"/>
    <w:rsid w:val="00A84657"/>
    <w:rsid w:val="00A847BE"/>
    <w:rsid w:val="00A84DA6"/>
    <w:rsid w:val="00A850B6"/>
    <w:rsid w:val="00A85523"/>
    <w:rsid w:val="00A85997"/>
    <w:rsid w:val="00A85BB1"/>
    <w:rsid w:val="00A85C5D"/>
    <w:rsid w:val="00A85C5F"/>
    <w:rsid w:val="00A85CE0"/>
    <w:rsid w:val="00A85DE9"/>
    <w:rsid w:val="00A85EC4"/>
    <w:rsid w:val="00A86386"/>
    <w:rsid w:val="00A8673C"/>
    <w:rsid w:val="00A86919"/>
    <w:rsid w:val="00A86CFF"/>
    <w:rsid w:val="00A86D20"/>
    <w:rsid w:val="00A879D8"/>
    <w:rsid w:val="00A87ACE"/>
    <w:rsid w:val="00A90025"/>
    <w:rsid w:val="00A9027E"/>
    <w:rsid w:val="00A90A62"/>
    <w:rsid w:val="00A910FC"/>
    <w:rsid w:val="00A911E5"/>
    <w:rsid w:val="00A91281"/>
    <w:rsid w:val="00A912BA"/>
    <w:rsid w:val="00A91F02"/>
    <w:rsid w:val="00A921B4"/>
    <w:rsid w:val="00A92267"/>
    <w:rsid w:val="00A9227A"/>
    <w:rsid w:val="00A923FD"/>
    <w:rsid w:val="00A92510"/>
    <w:rsid w:val="00A92713"/>
    <w:rsid w:val="00A9289D"/>
    <w:rsid w:val="00A92A4D"/>
    <w:rsid w:val="00A92C34"/>
    <w:rsid w:val="00A92C44"/>
    <w:rsid w:val="00A92E6B"/>
    <w:rsid w:val="00A935D6"/>
    <w:rsid w:val="00A93C11"/>
    <w:rsid w:val="00A93E88"/>
    <w:rsid w:val="00A94B79"/>
    <w:rsid w:val="00A94BB5"/>
    <w:rsid w:val="00A94E2F"/>
    <w:rsid w:val="00A94FBF"/>
    <w:rsid w:val="00A95078"/>
    <w:rsid w:val="00A95DFB"/>
    <w:rsid w:val="00A95EDC"/>
    <w:rsid w:val="00A95F54"/>
    <w:rsid w:val="00A96CF2"/>
    <w:rsid w:val="00A96D0B"/>
    <w:rsid w:val="00A96E3C"/>
    <w:rsid w:val="00A971C4"/>
    <w:rsid w:val="00A972B9"/>
    <w:rsid w:val="00A97389"/>
    <w:rsid w:val="00A973F7"/>
    <w:rsid w:val="00A97C39"/>
    <w:rsid w:val="00AA01FE"/>
    <w:rsid w:val="00AA0547"/>
    <w:rsid w:val="00AA0695"/>
    <w:rsid w:val="00AA081D"/>
    <w:rsid w:val="00AA08AA"/>
    <w:rsid w:val="00AA0A46"/>
    <w:rsid w:val="00AA0AF9"/>
    <w:rsid w:val="00AA0DFF"/>
    <w:rsid w:val="00AA1005"/>
    <w:rsid w:val="00AA122B"/>
    <w:rsid w:val="00AA124C"/>
    <w:rsid w:val="00AA173B"/>
    <w:rsid w:val="00AA1BB2"/>
    <w:rsid w:val="00AA1BDA"/>
    <w:rsid w:val="00AA1CF7"/>
    <w:rsid w:val="00AA20F2"/>
    <w:rsid w:val="00AA210F"/>
    <w:rsid w:val="00AA2390"/>
    <w:rsid w:val="00AA2462"/>
    <w:rsid w:val="00AA2558"/>
    <w:rsid w:val="00AA2850"/>
    <w:rsid w:val="00AA2AD8"/>
    <w:rsid w:val="00AA2D8C"/>
    <w:rsid w:val="00AA3778"/>
    <w:rsid w:val="00AA3B12"/>
    <w:rsid w:val="00AA3BC0"/>
    <w:rsid w:val="00AA3F70"/>
    <w:rsid w:val="00AA4037"/>
    <w:rsid w:val="00AA4241"/>
    <w:rsid w:val="00AA4408"/>
    <w:rsid w:val="00AA449C"/>
    <w:rsid w:val="00AA482F"/>
    <w:rsid w:val="00AA4E2F"/>
    <w:rsid w:val="00AA67C6"/>
    <w:rsid w:val="00AA6E0D"/>
    <w:rsid w:val="00AA70C0"/>
    <w:rsid w:val="00AA70D4"/>
    <w:rsid w:val="00AA7152"/>
    <w:rsid w:val="00AA73CC"/>
    <w:rsid w:val="00AA750D"/>
    <w:rsid w:val="00AA7B3F"/>
    <w:rsid w:val="00AA7EE4"/>
    <w:rsid w:val="00AA7F5F"/>
    <w:rsid w:val="00AB0117"/>
    <w:rsid w:val="00AB05C4"/>
    <w:rsid w:val="00AB0719"/>
    <w:rsid w:val="00AB1210"/>
    <w:rsid w:val="00AB1982"/>
    <w:rsid w:val="00AB1A7C"/>
    <w:rsid w:val="00AB1C3F"/>
    <w:rsid w:val="00AB1D29"/>
    <w:rsid w:val="00AB1DE5"/>
    <w:rsid w:val="00AB2F18"/>
    <w:rsid w:val="00AB2FC6"/>
    <w:rsid w:val="00AB30D0"/>
    <w:rsid w:val="00AB37D2"/>
    <w:rsid w:val="00AB3C1D"/>
    <w:rsid w:val="00AB440F"/>
    <w:rsid w:val="00AB46CD"/>
    <w:rsid w:val="00AB474B"/>
    <w:rsid w:val="00AB49B8"/>
    <w:rsid w:val="00AB49EE"/>
    <w:rsid w:val="00AB5231"/>
    <w:rsid w:val="00AB5ED1"/>
    <w:rsid w:val="00AB5FB8"/>
    <w:rsid w:val="00AB5FDB"/>
    <w:rsid w:val="00AB688B"/>
    <w:rsid w:val="00AB6FC1"/>
    <w:rsid w:val="00AB7521"/>
    <w:rsid w:val="00AB7864"/>
    <w:rsid w:val="00AB7AFB"/>
    <w:rsid w:val="00AC034F"/>
    <w:rsid w:val="00AC05BE"/>
    <w:rsid w:val="00AC12B4"/>
    <w:rsid w:val="00AC12B7"/>
    <w:rsid w:val="00AC1651"/>
    <w:rsid w:val="00AC1A30"/>
    <w:rsid w:val="00AC1E44"/>
    <w:rsid w:val="00AC245F"/>
    <w:rsid w:val="00AC2615"/>
    <w:rsid w:val="00AC281F"/>
    <w:rsid w:val="00AC2A46"/>
    <w:rsid w:val="00AC2AEB"/>
    <w:rsid w:val="00AC2D39"/>
    <w:rsid w:val="00AC318F"/>
    <w:rsid w:val="00AC3530"/>
    <w:rsid w:val="00AC4277"/>
    <w:rsid w:val="00AC4552"/>
    <w:rsid w:val="00AC49EB"/>
    <w:rsid w:val="00AC4BC7"/>
    <w:rsid w:val="00AC5225"/>
    <w:rsid w:val="00AC538A"/>
    <w:rsid w:val="00AC557C"/>
    <w:rsid w:val="00AC55B2"/>
    <w:rsid w:val="00AC56D2"/>
    <w:rsid w:val="00AC5D52"/>
    <w:rsid w:val="00AC615D"/>
    <w:rsid w:val="00AC665C"/>
    <w:rsid w:val="00AC698E"/>
    <w:rsid w:val="00AC6A18"/>
    <w:rsid w:val="00AC6A6D"/>
    <w:rsid w:val="00AC6B6C"/>
    <w:rsid w:val="00AC7034"/>
    <w:rsid w:val="00AC733E"/>
    <w:rsid w:val="00AD04C6"/>
    <w:rsid w:val="00AD0516"/>
    <w:rsid w:val="00AD06DA"/>
    <w:rsid w:val="00AD0755"/>
    <w:rsid w:val="00AD09CC"/>
    <w:rsid w:val="00AD181E"/>
    <w:rsid w:val="00AD1CA1"/>
    <w:rsid w:val="00AD21FD"/>
    <w:rsid w:val="00AD24F5"/>
    <w:rsid w:val="00AD2F61"/>
    <w:rsid w:val="00AD2F99"/>
    <w:rsid w:val="00AD3210"/>
    <w:rsid w:val="00AD357C"/>
    <w:rsid w:val="00AD37D6"/>
    <w:rsid w:val="00AD4788"/>
    <w:rsid w:val="00AD4846"/>
    <w:rsid w:val="00AD4D3B"/>
    <w:rsid w:val="00AD56EA"/>
    <w:rsid w:val="00AD661A"/>
    <w:rsid w:val="00AD6D8C"/>
    <w:rsid w:val="00AD6EEF"/>
    <w:rsid w:val="00AD7658"/>
    <w:rsid w:val="00AD7D86"/>
    <w:rsid w:val="00AE08B9"/>
    <w:rsid w:val="00AE0E54"/>
    <w:rsid w:val="00AE1230"/>
    <w:rsid w:val="00AE173B"/>
    <w:rsid w:val="00AE1743"/>
    <w:rsid w:val="00AE17DD"/>
    <w:rsid w:val="00AE194A"/>
    <w:rsid w:val="00AE1D6B"/>
    <w:rsid w:val="00AE1D88"/>
    <w:rsid w:val="00AE2B47"/>
    <w:rsid w:val="00AE2B61"/>
    <w:rsid w:val="00AE33B3"/>
    <w:rsid w:val="00AE33E2"/>
    <w:rsid w:val="00AE3719"/>
    <w:rsid w:val="00AE3FA5"/>
    <w:rsid w:val="00AE4652"/>
    <w:rsid w:val="00AE4785"/>
    <w:rsid w:val="00AE4FBF"/>
    <w:rsid w:val="00AE52A8"/>
    <w:rsid w:val="00AE54D6"/>
    <w:rsid w:val="00AE59BC"/>
    <w:rsid w:val="00AE6148"/>
    <w:rsid w:val="00AE61EE"/>
    <w:rsid w:val="00AE6F9C"/>
    <w:rsid w:val="00AE7575"/>
    <w:rsid w:val="00AE7594"/>
    <w:rsid w:val="00AE7C17"/>
    <w:rsid w:val="00AE7C8E"/>
    <w:rsid w:val="00AF042A"/>
    <w:rsid w:val="00AF061E"/>
    <w:rsid w:val="00AF0877"/>
    <w:rsid w:val="00AF08F1"/>
    <w:rsid w:val="00AF08F8"/>
    <w:rsid w:val="00AF0972"/>
    <w:rsid w:val="00AF0AEE"/>
    <w:rsid w:val="00AF0E7E"/>
    <w:rsid w:val="00AF0FA8"/>
    <w:rsid w:val="00AF1C5D"/>
    <w:rsid w:val="00AF1FE2"/>
    <w:rsid w:val="00AF2A44"/>
    <w:rsid w:val="00AF348A"/>
    <w:rsid w:val="00AF37E8"/>
    <w:rsid w:val="00AF38F9"/>
    <w:rsid w:val="00AF3EB4"/>
    <w:rsid w:val="00AF4149"/>
    <w:rsid w:val="00AF4B77"/>
    <w:rsid w:val="00AF516A"/>
    <w:rsid w:val="00AF53A6"/>
    <w:rsid w:val="00AF53C6"/>
    <w:rsid w:val="00AF54F2"/>
    <w:rsid w:val="00AF5709"/>
    <w:rsid w:val="00AF5F10"/>
    <w:rsid w:val="00AF692D"/>
    <w:rsid w:val="00AF6B77"/>
    <w:rsid w:val="00AF71CA"/>
    <w:rsid w:val="00AF7B68"/>
    <w:rsid w:val="00B003BD"/>
    <w:rsid w:val="00B00E9F"/>
    <w:rsid w:val="00B00F9B"/>
    <w:rsid w:val="00B010C3"/>
    <w:rsid w:val="00B019BB"/>
    <w:rsid w:val="00B01A4E"/>
    <w:rsid w:val="00B0278D"/>
    <w:rsid w:val="00B03283"/>
    <w:rsid w:val="00B0335A"/>
    <w:rsid w:val="00B0353F"/>
    <w:rsid w:val="00B04890"/>
    <w:rsid w:val="00B04A90"/>
    <w:rsid w:val="00B05190"/>
    <w:rsid w:val="00B0519C"/>
    <w:rsid w:val="00B05C40"/>
    <w:rsid w:val="00B05EE1"/>
    <w:rsid w:val="00B05FB2"/>
    <w:rsid w:val="00B06433"/>
    <w:rsid w:val="00B0686A"/>
    <w:rsid w:val="00B06A20"/>
    <w:rsid w:val="00B06AB9"/>
    <w:rsid w:val="00B076D9"/>
    <w:rsid w:val="00B07EB9"/>
    <w:rsid w:val="00B10386"/>
    <w:rsid w:val="00B103B6"/>
    <w:rsid w:val="00B105ED"/>
    <w:rsid w:val="00B10FFA"/>
    <w:rsid w:val="00B11AC7"/>
    <w:rsid w:val="00B1239D"/>
    <w:rsid w:val="00B124DA"/>
    <w:rsid w:val="00B12606"/>
    <w:rsid w:val="00B12713"/>
    <w:rsid w:val="00B12F4F"/>
    <w:rsid w:val="00B12FBD"/>
    <w:rsid w:val="00B1340F"/>
    <w:rsid w:val="00B134A9"/>
    <w:rsid w:val="00B139D1"/>
    <w:rsid w:val="00B14BA0"/>
    <w:rsid w:val="00B15202"/>
    <w:rsid w:val="00B157A3"/>
    <w:rsid w:val="00B1627F"/>
    <w:rsid w:val="00B16B6B"/>
    <w:rsid w:val="00B16C2E"/>
    <w:rsid w:val="00B16C9C"/>
    <w:rsid w:val="00B17C2F"/>
    <w:rsid w:val="00B20A5E"/>
    <w:rsid w:val="00B21368"/>
    <w:rsid w:val="00B2168C"/>
    <w:rsid w:val="00B21BA8"/>
    <w:rsid w:val="00B21DAE"/>
    <w:rsid w:val="00B228B2"/>
    <w:rsid w:val="00B229CF"/>
    <w:rsid w:val="00B22F2C"/>
    <w:rsid w:val="00B23295"/>
    <w:rsid w:val="00B23348"/>
    <w:rsid w:val="00B23492"/>
    <w:rsid w:val="00B23ADB"/>
    <w:rsid w:val="00B23BB3"/>
    <w:rsid w:val="00B23CB2"/>
    <w:rsid w:val="00B24873"/>
    <w:rsid w:val="00B24C07"/>
    <w:rsid w:val="00B24EF5"/>
    <w:rsid w:val="00B250AC"/>
    <w:rsid w:val="00B252F5"/>
    <w:rsid w:val="00B2555B"/>
    <w:rsid w:val="00B25707"/>
    <w:rsid w:val="00B258DB"/>
    <w:rsid w:val="00B25942"/>
    <w:rsid w:val="00B25FEE"/>
    <w:rsid w:val="00B2625C"/>
    <w:rsid w:val="00B26F41"/>
    <w:rsid w:val="00B26FC8"/>
    <w:rsid w:val="00B27A1E"/>
    <w:rsid w:val="00B27EF4"/>
    <w:rsid w:val="00B30065"/>
    <w:rsid w:val="00B3060E"/>
    <w:rsid w:val="00B306E1"/>
    <w:rsid w:val="00B30906"/>
    <w:rsid w:val="00B30B27"/>
    <w:rsid w:val="00B30B83"/>
    <w:rsid w:val="00B31107"/>
    <w:rsid w:val="00B31ACD"/>
    <w:rsid w:val="00B31B45"/>
    <w:rsid w:val="00B32579"/>
    <w:rsid w:val="00B3258F"/>
    <w:rsid w:val="00B329DF"/>
    <w:rsid w:val="00B32A64"/>
    <w:rsid w:val="00B3307F"/>
    <w:rsid w:val="00B3380A"/>
    <w:rsid w:val="00B339C8"/>
    <w:rsid w:val="00B33DA4"/>
    <w:rsid w:val="00B33ED1"/>
    <w:rsid w:val="00B3417F"/>
    <w:rsid w:val="00B347DF"/>
    <w:rsid w:val="00B34EF1"/>
    <w:rsid w:val="00B34F05"/>
    <w:rsid w:val="00B3599D"/>
    <w:rsid w:val="00B35BEC"/>
    <w:rsid w:val="00B36192"/>
    <w:rsid w:val="00B36439"/>
    <w:rsid w:val="00B36749"/>
    <w:rsid w:val="00B3709E"/>
    <w:rsid w:val="00B37350"/>
    <w:rsid w:val="00B373FF"/>
    <w:rsid w:val="00B37E6C"/>
    <w:rsid w:val="00B40464"/>
    <w:rsid w:val="00B40831"/>
    <w:rsid w:val="00B409F7"/>
    <w:rsid w:val="00B41190"/>
    <w:rsid w:val="00B411AC"/>
    <w:rsid w:val="00B4135C"/>
    <w:rsid w:val="00B4140E"/>
    <w:rsid w:val="00B41530"/>
    <w:rsid w:val="00B417BB"/>
    <w:rsid w:val="00B41A72"/>
    <w:rsid w:val="00B41E97"/>
    <w:rsid w:val="00B41FF1"/>
    <w:rsid w:val="00B423A1"/>
    <w:rsid w:val="00B4262E"/>
    <w:rsid w:val="00B43281"/>
    <w:rsid w:val="00B43691"/>
    <w:rsid w:val="00B43732"/>
    <w:rsid w:val="00B438A2"/>
    <w:rsid w:val="00B43AE5"/>
    <w:rsid w:val="00B4482E"/>
    <w:rsid w:val="00B44ED1"/>
    <w:rsid w:val="00B454BE"/>
    <w:rsid w:val="00B454FF"/>
    <w:rsid w:val="00B459BB"/>
    <w:rsid w:val="00B4696A"/>
    <w:rsid w:val="00B46C62"/>
    <w:rsid w:val="00B4708A"/>
    <w:rsid w:val="00B4753C"/>
    <w:rsid w:val="00B478CB"/>
    <w:rsid w:val="00B47B53"/>
    <w:rsid w:val="00B50616"/>
    <w:rsid w:val="00B50BB7"/>
    <w:rsid w:val="00B50F97"/>
    <w:rsid w:val="00B517A0"/>
    <w:rsid w:val="00B51BBB"/>
    <w:rsid w:val="00B51E5F"/>
    <w:rsid w:val="00B51EF0"/>
    <w:rsid w:val="00B524C2"/>
    <w:rsid w:val="00B528D5"/>
    <w:rsid w:val="00B52A7E"/>
    <w:rsid w:val="00B52DC6"/>
    <w:rsid w:val="00B530AA"/>
    <w:rsid w:val="00B53237"/>
    <w:rsid w:val="00B537FF"/>
    <w:rsid w:val="00B538C4"/>
    <w:rsid w:val="00B53998"/>
    <w:rsid w:val="00B54A1D"/>
    <w:rsid w:val="00B54B98"/>
    <w:rsid w:val="00B54D05"/>
    <w:rsid w:val="00B55253"/>
    <w:rsid w:val="00B55E09"/>
    <w:rsid w:val="00B56501"/>
    <w:rsid w:val="00B5717F"/>
    <w:rsid w:val="00B57581"/>
    <w:rsid w:val="00B575E6"/>
    <w:rsid w:val="00B575EA"/>
    <w:rsid w:val="00B5798B"/>
    <w:rsid w:val="00B57B74"/>
    <w:rsid w:val="00B57FDC"/>
    <w:rsid w:val="00B604F8"/>
    <w:rsid w:val="00B605F0"/>
    <w:rsid w:val="00B6078E"/>
    <w:rsid w:val="00B607AD"/>
    <w:rsid w:val="00B60E4B"/>
    <w:rsid w:val="00B60E92"/>
    <w:rsid w:val="00B60FF9"/>
    <w:rsid w:val="00B61043"/>
    <w:rsid w:val="00B610A7"/>
    <w:rsid w:val="00B6111E"/>
    <w:rsid w:val="00B61ED2"/>
    <w:rsid w:val="00B62214"/>
    <w:rsid w:val="00B6260A"/>
    <w:rsid w:val="00B631C6"/>
    <w:rsid w:val="00B63210"/>
    <w:rsid w:val="00B632F2"/>
    <w:rsid w:val="00B63635"/>
    <w:rsid w:val="00B6367D"/>
    <w:rsid w:val="00B638E3"/>
    <w:rsid w:val="00B639CD"/>
    <w:rsid w:val="00B63DCE"/>
    <w:rsid w:val="00B648DC"/>
    <w:rsid w:val="00B64A1E"/>
    <w:rsid w:val="00B64D0D"/>
    <w:rsid w:val="00B64F3C"/>
    <w:rsid w:val="00B64F55"/>
    <w:rsid w:val="00B64FF8"/>
    <w:rsid w:val="00B65F3F"/>
    <w:rsid w:val="00B6630C"/>
    <w:rsid w:val="00B663A7"/>
    <w:rsid w:val="00B66EA7"/>
    <w:rsid w:val="00B66FC1"/>
    <w:rsid w:val="00B6724B"/>
    <w:rsid w:val="00B6778D"/>
    <w:rsid w:val="00B67E95"/>
    <w:rsid w:val="00B67FD5"/>
    <w:rsid w:val="00B701C4"/>
    <w:rsid w:val="00B703EE"/>
    <w:rsid w:val="00B706C0"/>
    <w:rsid w:val="00B7074F"/>
    <w:rsid w:val="00B70868"/>
    <w:rsid w:val="00B70987"/>
    <w:rsid w:val="00B71879"/>
    <w:rsid w:val="00B71A58"/>
    <w:rsid w:val="00B71C24"/>
    <w:rsid w:val="00B72355"/>
    <w:rsid w:val="00B7246C"/>
    <w:rsid w:val="00B7249B"/>
    <w:rsid w:val="00B72743"/>
    <w:rsid w:val="00B727C0"/>
    <w:rsid w:val="00B73956"/>
    <w:rsid w:val="00B73B9D"/>
    <w:rsid w:val="00B73CD7"/>
    <w:rsid w:val="00B73D16"/>
    <w:rsid w:val="00B740D9"/>
    <w:rsid w:val="00B745A0"/>
    <w:rsid w:val="00B74AE5"/>
    <w:rsid w:val="00B75660"/>
    <w:rsid w:val="00B758F6"/>
    <w:rsid w:val="00B75B98"/>
    <w:rsid w:val="00B764FA"/>
    <w:rsid w:val="00B765DF"/>
    <w:rsid w:val="00B8072F"/>
    <w:rsid w:val="00B80A5E"/>
    <w:rsid w:val="00B80FCF"/>
    <w:rsid w:val="00B81130"/>
    <w:rsid w:val="00B82229"/>
    <w:rsid w:val="00B824B7"/>
    <w:rsid w:val="00B8280B"/>
    <w:rsid w:val="00B833A1"/>
    <w:rsid w:val="00B833E0"/>
    <w:rsid w:val="00B844C4"/>
    <w:rsid w:val="00B845D8"/>
    <w:rsid w:val="00B848F3"/>
    <w:rsid w:val="00B84DE3"/>
    <w:rsid w:val="00B85FAD"/>
    <w:rsid w:val="00B86116"/>
    <w:rsid w:val="00B86C51"/>
    <w:rsid w:val="00B86E01"/>
    <w:rsid w:val="00B87075"/>
    <w:rsid w:val="00B875A2"/>
    <w:rsid w:val="00B87802"/>
    <w:rsid w:val="00B87C13"/>
    <w:rsid w:val="00B87F84"/>
    <w:rsid w:val="00B90D43"/>
    <w:rsid w:val="00B91110"/>
    <w:rsid w:val="00B911AF"/>
    <w:rsid w:val="00B9204E"/>
    <w:rsid w:val="00B920DA"/>
    <w:rsid w:val="00B92C81"/>
    <w:rsid w:val="00B92D14"/>
    <w:rsid w:val="00B93265"/>
    <w:rsid w:val="00B93E51"/>
    <w:rsid w:val="00B940C3"/>
    <w:rsid w:val="00B94E40"/>
    <w:rsid w:val="00B94F2C"/>
    <w:rsid w:val="00B951D4"/>
    <w:rsid w:val="00B951E6"/>
    <w:rsid w:val="00B954D4"/>
    <w:rsid w:val="00B95AB3"/>
    <w:rsid w:val="00B95F93"/>
    <w:rsid w:val="00B9601D"/>
    <w:rsid w:val="00B96128"/>
    <w:rsid w:val="00B9627F"/>
    <w:rsid w:val="00B962FF"/>
    <w:rsid w:val="00B9642D"/>
    <w:rsid w:val="00B969B6"/>
    <w:rsid w:val="00B96AF5"/>
    <w:rsid w:val="00B97013"/>
    <w:rsid w:val="00B97136"/>
    <w:rsid w:val="00B97A03"/>
    <w:rsid w:val="00B97AB0"/>
    <w:rsid w:val="00B97E2F"/>
    <w:rsid w:val="00BA0085"/>
    <w:rsid w:val="00BA08BA"/>
    <w:rsid w:val="00BA0A24"/>
    <w:rsid w:val="00BA0DE0"/>
    <w:rsid w:val="00BA0FC0"/>
    <w:rsid w:val="00BA1336"/>
    <w:rsid w:val="00BA17B6"/>
    <w:rsid w:val="00BA2037"/>
    <w:rsid w:val="00BA2270"/>
    <w:rsid w:val="00BA24C4"/>
    <w:rsid w:val="00BA24D7"/>
    <w:rsid w:val="00BA2BEB"/>
    <w:rsid w:val="00BA2FEA"/>
    <w:rsid w:val="00BA320C"/>
    <w:rsid w:val="00BA333D"/>
    <w:rsid w:val="00BA3DA7"/>
    <w:rsid w:val="00BA3F77"/>
    <w:rsid w:val="00BA43A2"/>
    <w:rsid w:val="00BA477D"/>
    <w:rsid w:val="00BA484F"/>
    <w:rsid w:val="00BA488A"/>
    <w:rsid w:val="00BA4BF8"/>
    <w:rsid w:val="00BA5CD2"/>
    <w:rsid w:val="00BA5EE3"/>
    <w:rsid w:val="00BA6810"/>
    <w:rsid w:val="00BA6865"/>
    <w:rsid w:val="00BA68DD"/>
    <w:rsid w:val="00BA69F6"/>
    <w:rsid w:val="00BA6A2E"/>
    <w:rsid w:val="00BA7568"/>
    <w:rsid w:val="00BA780D"/>
    <w:rsid w:val="00BA7A6F"/>
    <w:rsid w:val="00BA7AC8"/>
    <w:rsid w:val="00BA7ACD"/>
    <w:rsid w:val="00BA7F22"/>
    <w:rsid w:val="00BA7FD5"/>
    <w:rsid w:val="00BB052B"/>
    <w:rsid w:val="00BB0579"/>
    <w:rsid w:val="00BB085E"/>
    <w:rsid w:val="00BB09F8"/>
    <w:rsid w:val="00BB1A2B"/>
    <w:rsid w:val="00BB1F30"/>
    <w:rsid w:val="00BB26EA"/>
    <w:rsid w:val="00BB2C26"/>
    <w:rsid w:val="00BB2C69"/>
    <w:rsid w:val="00BB3006"/>
    <w:rsid w:val="00BB38AE"/>
    <w:rsid w:val="00BB39F3"/>
    <w:rsid w:val="00BB3D2F"/>
    <w:rsid w:val="00BB3F7A"/>
    <w:rsid w:val="00BB4810"/>
    <w:rsid w:val="00BB49FF"/>
    <w:rsid w:val="00BB4A43"/>
    <w:rsid w:val="00BB53E0"/>
    <w:rsid w:val="00BB59E3"/>
    <w:rsid w:val="00BB63E9"/>
    <w:rsid w:val="00BB6458"/>
    <w:rsid w:val="00BB65BE"/>
    <w:rsid w:val="00BB69D6"/>
    <w:rsid w:val="00BB69DA"/>
    <w:rsid w:val="00BC0189"/>
    <w:rsid w:val="00BC06F8"/>
    <w:rsid w:val="00BC0AD3"/>
    <w:rsid w:val="00BC0B22"/>
    <w:rsid w:val="00BC0E1A"/>
    <w:rsid w:val="00BC18B9"/>
    <w:rsid w:val="00BC1C9A"/>
    <w:rsid w:val="00BC1FBB"/>
    <w:rsid w:val="00BC26C0"/>
    <w:rsid w:val="00BC2793"/>
    <w:rsid w:val="00BC2CE9"/>
    <w:rsid w:val="00BC3396"/>
    <w:rsid w:val="00BC4261"/>
    <w:rsid w:val="00BC44CA"/>
    <w:rsid w:val="00BC47FE"/>
    <w:rsid w:val="00BC49F5"/>
    <w:rsid w:val="00BC4AED"/>
    <w:rsid w:val="00BC4B24"/>
    <w:rsid w:val="00BC500D"/>
    <w:rsid w:val="00BC5088"/>
    <w:rsid w:val="00BC5104"/>
    <w:rsid w:val="00BC52AB"/>
    <w:rsid w:val="00BC5365"/>
    <w:rsid w:val="00BC5510"/>
    <w:rsid w:val="00BC63EA"/>
    <w:rsid w:val="00BC67AC"/>
    <w:rsid w:val="00BC6A89"/>
    <w:rsid w:val="00BC706F"/>
    <w:rsid w:val="00BC76DF"/>
    <w:rsid w:val="00BC7902"/>
    <w:rsid w:val="00BC7A5C"/>
    <w:rsid w:val="00BC7B7B"/>
    <w:rsid w:val="00BD0175"/>
    <w:rsid w:val="00BD0877"/>
    <w:rsid w:val="00BD1818"/>
    <w:rsid w:val="00BD181E"/>
    <w:rsid w:val="00BD1D95"/>
    <w:rsid w:val="00BD20FD"/>
    <w:rsid w:val="00BD29D6"/>
    <w:rsid w:val="00BD2F86"/>
    <w:rsid w:val="00BD3183"/>
    <w:rsid w:val="00BD3820"/>
    <w:rsid w:val="00BD4159"/>
    <w:rsid w:val="00BD482D"/>
    <w:rsid w:val="00BD4F45"/>
    <w:rsid w:val="00BD5016"/>
    <w:rsid w:val="00BD5551"/>
    <w:rsid w:val="00BD5C70"/>
    <w:rsid w:val="00BD5CB2"/>
    <w:rsid w:val="00BD5DD2"/>
    <w:rsid w:val="00BD644A"/>
    <w:rsid w:val="00BD6D27"/>
    <w:rsid w:val="00BD719E"/>
    <w:rsid w:val="00BD7B0A"/>
    <w:rsid w:val="00BD7D2B"/>
    <w:rsid w:val="00BE0572"/>
    <w:rsid w:val="00BE095E"/>
    <w:rsid w:val="00BE0962"/>
    <w:rsid w:val="00BE140A"/>
    <w:rsid w:val="00BE1A57"/>
    <w:rsid w:val="00BE234A"/>
    <w:rsid w:val="00BE23B6"/>
    <w:rsid w:val="00BE261C"/>
    <w:rsid w:val="00BE2773"/>
    <w:rsid w:val="00BE2DB5"/>
    <w:rsid w:val="00BE3122"/>
    <w:rsid w:val="00BE3775"/>
    <w:rsid w:val="00BE3998"/>
    <w:rsid w:val="00BE3CFE"/>
    <w:rsid w:val="00BE4298"/>
    <w:rsid w:val="00BE451C"/>
    <w:rsid w:val="00BE45AC"/>
    <w:rsid w:val="00BE463E"/>
    <w:rsid w:val="00BE4968"/>
    <w:rsid w:val="00BE4B60"/>
    <w:rsid w:val="00BE51D9"/>
    <w:rsid w:val="00BE56C4"/>
    <w:rsid w:val="00BE570B"/>
    <w:rsid w:val="00BE634A"/>
    <w:rsid w:val="00BE6CEF"/>
    <w:rsid w:val="00BE7F0F"/>
    <w:rsid w:val="00BF00FF"/>
    <w:rsid w:val="00BF0412"/>
    <w:rsid w:val="00BF103F"/>
    <w:rsid w:val="00BF159B"/>
    <w:rsid w:val="00BF19C1"/>
    <w:rsid w:val="00BF1A3A"/>
    <w:rsid w:val="00BF1DEC"/>
    <w:rsid w:val="00BF1E5D"/>
    <w:rsid w:val="00BF23B7"/>
    <w:rsid w:val="00BF2874"/>
    <w:rsid w:val="00BF296E"/>
    <w:rsid w:val="00BF3244"/>
    <w:rsid w:val="00BF35FF"/>
    <w:rsid w:val="00BF361D"/>
    <w:rsid w:val="00BF3E04"/>
    <w:rsid w:val="00BF3E41"/>
    <w:rsid w:val="00BF4093"/>
    <w:rsid w:val="00BF4F25"/>
    <w:rsid w:val="00BF5089"/>
    <w:rsid w:val="00BF5593"/>
    <w:rsid w:val="00BF5A0B"/>
    <w:rsid w:val="00BF5C76"/>
    <w:rsid w:val="00BF6665"/>
    <w:rsid w:val="00BF6881"/>
    <w:rsid w:val="00BF6C01"/>
    <w:rsid w:val="00BF6E2A"/>
    <w:rsid w:val="00BF74EB"/>
    <w:rsid w:val="00BF7599"/>
    <w:rsid w:val="00BF78E4"/>
    <w:rsid w:val="00BF7AD1"/>
    <w:rsid w:val="00BF7CB6"/>
    <w:rsid w:val="00BF7DC0"/>
    <w:rsid w:val="00C0011C"/>
    <w:rsid w:val="00C001A5"/>
    <w:rsid w:val="00C00723"/>
    <w:rsid w:val="00C009C8"/>
    <w:rsid w:val="00C00B9F"/>
    <w:rsid w:val="00C00FDB"/>
    <w:rsid w:val="00C01186"/>
    <w:rsid w:val="00C014CA"/>
    <w:rsid w:val="00C017D1"/>
    <w:rsid w:val="00C01897"/>
    <w:rsid w:val="00C02629"/>
    <w:rsid w:val="00C02D08"/>
    <w:rsid w:val="00C02FEE"/>
    <w:rsid w:val="00C03246"/>
    <w:rsid w:val="00C034B7"/>
    <w:rsid w:val="00C03AEF"/>
    <w:rsid w:val="00C03B97"/>
    <w:rsid w:val="00C03CDC"/>
    <w:rsid w:val="00C03FBD"/>
    <w:rsid w:val="00C047FB"/>
    <w:rsid w:val="00C06549"/>
    <w:rsid w:val="00C0688B"/>
    <w:rsid w:val="00C06971"/>
    <w:rsid w:val="00C06A96"/>
    <w:rsid w:val="00C07351"/>
    <w:rsid w:val="00C076F8"/>
    <w:rsid w:val="00C07FC4"/>
    <w:rsid w:val="00C102E4"/>
    <w:rsid w:val="00C10344"/>
    <w:rsid w:val="00C11170"/>
    <w:rsid w:val="00C11743"/>
    <w:rsid w:val="00C11D50"/>
    <w:rsid w:val="00C11E34"/>
    <w:rsid w:val="00C12754"/>
    <w:rsid w:val="00C12926"/>
    <w:rsid w:val="00C13ABC"/>
    <w:rsid w:val="00C13AC8"/>
    <w:rsid w:val="00C13CB9"/>
    <w:rsid w:val="00C1486A"/>
    <w:rsid w:val="00C14CE9"/>
    <w:rsid w:val="00C14F5C"/>
    <w:rsid w:val="00C153C7"/>
    <w:rsid w:val="00C15677"/>
    <w:rsid w:val="00C1572A"/>
    <w:rsid w:val="00C15FD8"/>
    <w:rsid w:val="00C16158"/>
    <w:rsid w:val="00C1667D"/>
    <w:rsid w:val="00C16876"/>
    <w:rsid w:val="00C16991"/>
    <w:rsid w:val="00C169FD"/>
    <w:rsid w:val="00C16C5E"/>
    <w:rsid w:val="00C16F54"/>
    <w:rsid w:val="00C171C7"/>
    <w:rsid w:val="00C1729B"/>
    <w:rsid w:val="00C1762E"/>
    <w:rsid w:val="00C201CB"/>
    <w:rsid w:val="00C2033F"/>
    <w:rsid w:val="00C20BF7"/>
    <w:rsid w:val="00C216FA"/>
    <w:rsid w:val="00C219A6"/>
    <w:rsid w:val="00C222EE"/>
    <w:rsid w:val="00C2254B"/>
    <w:rsid w:val="00C22583"/>
    <w:rsid w:val="00C225DE"/>
    <w:rsid w:val="00C226AD"/>
    <w:rsid w:val="00C22F18"/>
    <w:rsid w:val="00C2389A"/>
    <w:rsid w:val="00C23D71"/>
    <w:rsid w:val="00C23D8C"/>
    <w:rsid w:val="00C24174"/>
    <w:rsid w:val="00C2426A"/>
    <w:rsid w:val="00C24459"/>
    <w:rsid w:val="00C245B4"/>
    <w:rsid w:val="00C246E8"/>
    <w:rsid w:val="00C24827"/>
    <w:rsid w:val="00C25D75"/>
    <w:rsid w:val="00C264B4"/>
    <w:rsid w:val="00C26934"/>
    <w:rsid w:val="00C26D82"/>
    <w:rsid w:val="00C26E04"/>
    <w:rsid w:val="00C27717"/>
    <w:rsid w:val="00C2784A"/>
    <w:rsid w:val="00C27A9A"/>
    <w:rsid w:val="00C27D6B"/>
    <w:rsid w:val="00C27E70"/>
    <w:rsid w:val="00C30490"/>
    <w:rsid w:val="00C31B52"/>
    <w:rsid w:val="00C31EC3"/>
    <w:rsid w:val="00C32498"/>
    <w:rsid w:val="00C32AAE"/>
    <w:rsid w:val="00C32B35"/>
    <w:rsid w:val="00C32E8D"/>
    <w:rsid w:val="00C3312E"/>
    <w:rsid w:val="00C33362"/>
    <w:rsid w:val="00C33389"/>
    <w:rsid w:val="00C33F3A"/>
    <w:rsid w:val="00C3436A"/>
    <w:rsid w:val="00C343F8"/>
    <w:rsid w:val="00C34681"/>
    <w:rsid w:val="00C3492E"/>
    <w:rsid w:val="00C34A4A"/>
    <w:rsid w:val="00C35318"/>
    <w:rsid w:val="00C35526"/>
    <w:rsid w:val="00C35531"/>
    <w:rsid w:val="00C3598E"/>
    <w:rsid w:val="00C35BE9"/>
    <w:rsid w:val="00C35D66"/>
    <w:rsid w:val="00C35F50"/>
    <w:rsid w:val="00C36183"/>
    <w:rsid w:val="00C364B2"/>
    <w:rsid w:val="00C366DD"/>
    <w:rsid w:val="00C372EA"/>
    <w:rsid w:val="00C3744F"/>
    <w:rsid w:val="00C37660"/>
    <w:rsid w:val="00C37D53"/>
    <w:rsid w:val="00C37D64"/>
    <w:rsid w:val="00C40165"/>
    <w:rsid w:val="00C40778"/>
    <w:rsid w:val="00C408B6"/>
    <w:rsid w:val="00C417F5"/>
    <w:rsid w:val="00C4211B"/>
    <w:rsid w:val="00C4286B"/>
    <w:rsid w:val="00C42B86"/>
    <w:rsid w:val="00C42DD3"/>
    <w:rsid w:val="00C42F00"/>
    <w:rsid w:val="00C42F7E"/>
    <w:rsid w:val="00C42FBC"/>
    <w:rsid w:val="00C4334B"/>
    <w:rsid w:val="00C435FB"/>
    <w:rsid w:val="00C43848"/>
    <w:rsid w:val="00C43A07"/>
    <w:rsid w:val="00C43E94"/>
    <w:rsid w:val="00C44142"/>
    <w:rsid w:val="00C44D0A"/>
    <w:rsid w:val="00C44D6C"/>
    <w:rsid w:val="00C45423"/>
    <w:rsid w:val="00C4551C"/>
    <w:rsid w:val="00C4551D"/>
    <w:rsid w:val="00C4578B"/>
    <w:rsid w:val="00C4625E"/>
    <w:rsid w:val="00C46510"/>
    <w:rsid w:val="00C466B1"/>
    <w:rsid w:val="00C47165"/>
    <w:rsid w:val="00C4749C"/>
    <w:rsid w:val="00C476EE"/>
    <w:rsid w:val="00C47B6D"/>
    <w:rsid w:val="00C502F0"/>
    <w:rsid w:val="00C50BEB"/>
    <w:rsid w:val="00C51220"/>
    <w:rsid w:val="00C51701"/>
    <w:rsid w:val="00C5181D"/>
    <w:rsid w:val="00C519DB"/>
    <w:rsid w:val="00C51B69"/>
    <w:rsid w:val="00C521D3"/>
    <w:rsid w:val="00C524D9"/>
    <w:rsid w:val="00C52A84"/>
    <w:rsid w:val="00C52CC5"/>
    <w:rsid w:val="00C52D90"/>
    <w:rsid w:val="00C52E96"/>
    <w:rsid w:val="00C531E8"/>
    <w:rsid w:val="00C534D7"/>
    <w:rsid w:val="00C53983"/>
    <w:rsid w:val="00C53B4F"/>
    <w:rsid w:val="00C53C92"/>
    <w:rsid w:val="00C54294"/>
    <w:rsid w:val="00C547FC"/>
    <w:rsid w:val="00C5497F"/>
    <w:rsid w:val="00C54E8F"/>
    <w:rsid w:val="00C54EA5"/>
    <w:rsid w:val="00C55618"/>
    <w:rsid w:val="00C55A78"/>
    <w:rsid w:val="00C56318"/>
    <w:rsid w:val="00C5693B"/>
    <w:rsid w:val="00C56C6D"/>
    <w:rsid w:val="00C570FC"/>
    <w:rsid w:val="00C57241"/>
    <w:rsid w:val="00C57C97"/>
    <w:rsid w:val="00C60393"/>
    <w:rsid w:val="00C60C00"/>
    <w:rsid w:val="00C60CE4"/>
    <w:rsid w:val="00C61122"/>
    <w:rsid w:val="00C61329"/>
    <w:rsid w:val="00C6168D"/>
    <w:rsid w:val="00C63332"/>
    <w:rsid w:val="00C6368E"/>
    <w:rsid w:val="00C6388F"/>
    <w:rsid w:val="00C63892"/>
    <w:rsid w:val="00C639DA"/>
    <w:rsid w:val="00C64823"/>
    <w:rsid w:val="00C649C8"/>
    <w:rsid w:val="00C64FB0"/>
    <w:rsid w:val="00C65892"/>
    <w:rsid w:val="00C65BF3"/>
    <w:rsid w:val="00C65C08"/>
    <w:rsid w:val="00C65C1E"/>
    <w:rsid w:val="00C66095"/>
    <w:rsid w:val="00C6649C"/>
    <w:rsid w:val="00C66865"/>
    <w:rsid w:val="00C66ABB"/>
    <w:rsid w:val="00C66B65"/>
    <w:rsid w:val="00C6718B"/>
    <w:rsid w:val="00C67227"/>
    <w:rsid w:val="00C672BD"/>
    <w:rsid w:val="00C67431"/>
    <w:rsid w:val="00C677A5"/>
    <w:rsid w:val="00C67824"/>
    <w:rsid w:val="00C678E9"/>
    <w:rsid w:val="00C67938"/>
    <w:rsid w:val="00C67A25"/>
    <w:rsid w:val="00C67F07"/>
    <w:rsid w:val="00C700F2"/>
    <w:rsid w:val="00C706F5"/>
    <w:rsid w:val="00C70AED"/>
    <w:rsid w:val="00C70B9C"/>
    <w:rsid w:val="00C70C8C"/>
    <w:rsid w:val="00C70D41"/>
    <w:rsid w:val="00C70F38"/>
    <w:rsid w:val="00C7157B"/>
    <w:rsid w:val="00C7161E"/>
    <w:rsid w:val="00C716E4"/>
    <w:rsid w:val="00C71C9B"/>
    <w:rsid w:val="00C72FE4"/>
    <w:rsid w:val="00C734AF"/>
    <w:rsid w:val="00C74AAF"/>
    <w:rsid w:val="00C75220"/>
    <w:rsid w:val="00C75280"/>
    <w:rsid w:val="00C7537D"/>
    <w:rsid w:val="00C758A6"/>
    <w:rsid w:val="00C75E7E"/>
    <w:rsid w:val="00C768C4"/>
    <w:rsid w:val="00C76C30"/>
    <w:rsid w:val="00C76CA6"/>
    <w:rsid w:val="00C76CE0"/>
    <w:rsid w:val="00C76D1E"/>
    <w:rsid w:val="00C76D6D"/>
    <w:rsid w:val="00C77EDA"/>
    <w:rsid w:val="00C77F1E"/>
    <w:rsid w:val="00C8006E"/>
    <w:rsid w:val="00C800AB"/>
    <w:rsid w:val="00C8082F"/>
    <w:rsid w:val="00C81338"/>
    <w:rsid w:val="00C8183A"/>
    <w:rsid w:val="00C81CC1"/>
    <w:rsid w:val="00C81D00"/>
    <w:rsid w:val="00C81DA4"/>
    <w:rsid w:val="00C81DCC"/>
    <w:rsid w:val="00C81DD9"/>
    <w:rsid w:val="00C821BA"/>
    <w:rsid w:val="00C82312"/>
    <w:rsid w:val="00C82B3F"/>
    <w:rsid w:val="00C830E7"/>
    <w:rsid w:val="00C8314E"/>
    <w:rsid w:val="00C83480"/>
    <w:rsid w:val="00C83ABF"/>
    <w:rsid w:val="00C83C71"/>
    <w:rsid w:val="00C83DE3"/>
    <w:rsid w:val="00C8404F"/>
    <w:rsid w:val="00C84169"/>
    <w:rsid w:val="00C847A4"/>
    <w:rsid w:val="00C848D4"/>
    <w:rsid w:val="00C85148"/>
    <w:rsid w:val="00C85220"/>
    <w:rsid w:val="00C85AA5"/>
    <w:rsid w:val="00C85BB1"/>
    <w:rsid w:val="00C85FB5"/>
    <w:rsid w:val="00C8630D"/>
    <w:rsid w:val="00C865E9"/>
    <w:rsid w:val="00C86695"/>
    <w:rsid w:val="00C86AD6"/>
    <w:rsid w:val="00C86AF5"/>
    <w:rsid w:val="00C86B11"/>
    <w:rsid w:val="00C86DAB"/>
    <w:rsid w:val="00C86E84"/>
    <w:rsid w:val="00C87000"/>
    <w:rsid w:val="00C87389"/>
    <w:rsid w:val="00C8786E"/>
    <w:rsid w:val="00C87EF7"/>
    <w:rsid w:val="00C90516"/>
    <w:rsid w:val="00C90B61"/>
    <w:rsid w:val="00C90FE8"/>
    <w:rsid w:val="00C913BF"/>
    <w:rsid w:val="00C914AA"/>
    <w:rsid w:val="00C9150E"/>
    <w:rsid w:val="00C915EE"/>
    <w:rsid w:val="00C9192E"/>
    <w:rsid w:val="00C91AEE"/>
    <w:rsid w:val="00C91AF8"/>
    <w:rsid w:val="00C92297"/>
    <w:rsid w:val="00C92B6F"/>
    <w:rsid w:val="00C92BAB"/>
    <w:rsid w:val="00C92D2E"/>
    <w:rsid w:val="00C93570"/>
    <w:rsid w:val="00C939BF"/>
    <w:rsid w:val="00C93E16"/>
    <w:rsid w:val="00C94028"/>
    <w:rsid w:val="00C94309"/>
    <w:rsid w:val="00C94542"/>
    <w:rsid w:val="00C946A8"/>
    <w:rsid w:val="00C94B2A"/>
    <w:rsid w:val="00C94B4B"/>
    <w:rsid w:val="00C94C8A"/>
    <w:rsid w:val="00C9585F"/>
    <w:rsid w:val="00C95C38"/>
    <w:rsid w:val="00C95CBA"/>
    <w:rsid w:val="00C95CD8"/>
    <w:rsid w:val="00C95E66"/>
    <w:rsid w:val="00C96C10"/>
    <w:rsid w:val="00C9717C"/>
    <w:rsid w:val="00C973ED"/>
    <w:rsid w:val="00C97AC9"/>
    <w:rsid w:val="00CA0584"/>
    <w:rsid w:val="00CA083B"/>
    <w:rsid w:val="00CA0CAA"/>
    <w:rsid w:val="00CA0CFE"/>
    <w:rsid w:val="00CA1085"/>
    <w:rsid w:val="00CA1129"/>
    <w:rsid w:val="00CA1278"/>
    <w:rsid w:val="00CA1538"/>
    <w:rsid w:val="00CA17CC"/>
    <w:rsid w:val="00CA1B91"/>
    <w:rsid w:val="00CA25A8"/>
    <w:rsid w:val="00CA2F86"/>
    <w:rsid w:val="00CA2FEE"/>
    <w:rsid w:val="00CA3554"/>
    <w:rsid w:val="00CA3581"/>
    <w:rsid w:val="00CA3AF2"/>
    <w:rsid w:val="00CA3F59"/>
    <w:rsid w:val="00CA4102"/>
    <w:rsid w:val="00CA422D"/>
    <w:rsid w:val="00CA42A7"/>
    <w:rsid w:val="00CA4303"/>
    <w:rsid w:val="00CA4BF9"/>
    <w:rsid w:val="00CA4DBD"/>
    <w:rsid w:val="00CA580D"/>
    <w:rsid w:val="00CA58A6"/>
    <w:rsid w:val="00CA5A40"/>
    <w:rsid w:val="00CA65CC"/>
    <w:rsid w:val="00CA6696"/>
    <w:rsid w:val="00CA68D3"/>
    <w:rsid w:val="00CA6A9C"/>
    <w:rsid w:val="00CA7003"/>
    <w:rsid w:val="00CA70B1"/>
    <w:rsid w:val="00CA72D0"/>
    <w:rsid w:val="00CB028B"/>
    <w:rsid w:val="00CB08E2"/>
    <w:rsid w:val="00CB0E98"/>
    <w:rsid w:val="00CB0ED1"/>
    <w:rsid w:val="00CB1250"/>
    <w:rsid w:val="00CB14CE"/>
    <w:rsid w:val="00CB1B67"/>
    <w:rsid w:val="00CB1E41"/>
    <w:rsid w:val="00CB21D5"/>
    <w:rsid w:val="00CB2942"/>
    <w:rsid w:val="00CB2A51"/>
    <w:rsid w:val="00CB2D0F"/>
    <w:rsid w:val="00CB2D46"/>
    <w:rsid w:val="00CB3023"/>
    <w:rsid w:val="00CB3101"/>
    <w:rsid w:val="00CB3185"/>
    <w:rsid w:val="00CB36D8"/>
    <w:rsid w:val="00CB3981"/>
    <w:rsid w:val="00CB3B60"/>
    <w:rsid w:val="00CB3CC4"/>
    <w:rsid w:val="00CB41FD"/>
    <w:rsid w:val="00CB4235"/>
    <w:rsid w:val="00CB4F30"/>
    <w:rsid w:val="00CB569A"/>
    <w:rsid w:val="00CB60AD"/>
    <w:rsid w:val="00CB6133"/>
    <w:rsid w:val="00CB65F8"/>
    <w:rsid w:val="00CB6667"/>
    <w:rsid w:val="00CB6843"/>
    <w:rsid w:val="00CB69D8"/>
    <w:rsid w:val="00CB6E48"/>
    <w:rsid w:val="00CB6E6B"/>
    <w:rsid w:val="00CB71E6"/>
    <w:rsid w:val="00CB7358"/>
    <w:rsid w:val="00CB73E7"/>
    <w:rsid w:val="00CB74BD"/>
    <w:rsid w:val="00CB75DC"/>
    <w:rsid w:val="00CB764A"/>
    <w:rsid w:val="00CB796E"/>
    <w:rsid w:val="00CB7D7D"/>
    <w:rsid w:val="00CB7D80"/>
    <w:rsid w:val="00CB7ECD"/>
    <w:rsid w:val="00CB7F37"/>
    <w:rsid w:val="00CC0197"/>
    <w:rsid w:val="00CC024D"/>
    <w:rsid w:val="00CC0981"/>
    <w:rsid w:val="00CC0D02"/>
    <w:rsid w:val="00CC1082"/>
    <w:rsid w:val="00CC1725"/>
    <w:rsid w:val="00CC1CA9"/>
    <w:rsid w:val="00CC1E29"/>
    <w:rsid w:val="00CC20B6"/>
    <w:rsid w:val="00CC279D"/>
    <w:rsid w:val="00CC2953"/>
    <w:rsid w:val="00CC37B1"/>
    <w:rsid w:val="00CC394E"/>
    <w:rsid w:val="00CC47D4"/>
    <w:rsid w:val="00CC4950"/>
    <w:rsid w:val="00CC5240"/>
    <w:rsid w:val="00CC550B"/>
    <w:rsid w:val="00CC6315"/>
    <w:rsid w:val="00CC63BF"/>
    <w:rsid w:val="00CC66C9"/>
    <w:rsid w:val="00CC67A0"/>
    <w:rsid w:val="00CC6B2F"/>
    <w:rsid w:val="00CC6B55"/>
    <w:rsid w:val="00CC706E"/>
    <w:rsid w:val="00CC70AD"/>
    <w:rsid w:val="00CC73A0"/>
    <w:rsid w:val="00CC7683"/>
    <w:rsid w:val="00CC79F2"/>
    <w:rsid w:val="00CC7E45"/>
    <w:rsid w:val="00CD04D6"/>
    <w:rsid w:val="00CD059A"/>
    <w:rsid w:val="00CD0953"/>
    <w:rsid w:val="00CD12B2"/>
    <w:rsid w:val="00CD13F8"/>
    <w:rsid w:val="00CD1C6D"/>
    <w:rsid w:val="00CD2D64"/>
    <w:rsid w:val="00CD3C82"/>
    <w:rsid w:val="00CD3E27"/>
    <w:rsid w:val="00CD4029"/>
    <w:rsid w:val="00CD419C"/>
    <w:rsid w:val="00CD45DF"/>
    <w:rsid w:val="00CD4958"/>
    <w:rsid w:val="00CD4A82"/>
    <w:rsid w:val="00CD4B92"/>
    <w:rsid w:val="00CD4EF3"/>
    <w:rsid w:val="00CD52DE"/>
    <w:rsid w:val="00CD5635"/>
    <w:rsid w:val="00CD5CEE"/>
    <w:rsid w:val="00CD62B0"/>
    <w:rsid w:val="00CD62F7"/>
    <w:rsid w:val="00CD676A"/>
    <w:rsid w:val="00CD6E2F"/>
    <w:rsid w:val="00CD7053"/>
    <w:rsid w:val="00CD7C3B"/>
    <w:rsid w:val="00CD7E5C"/>
    <w:rsid w:val="00CE00D3"/>
    <w:rsid w:val="00CE0D14"/>
    <w:rsid w:val="00CE13A5"/>
    <w:rsid w:val="00CE1951"/>
    <w:rsid w:val="00CE1DCE"/>
    <w:rsid w:val="00CE1E7B"/>
    <w:rsid w:val="00CE2167"/>
    <w:rsid w:val="00CE22E2"/>
    <w:rsid w:val="00CE2370"/>
    <w:rsid w:val="00CE2456"/>
    <w:rsid w:val="00CE253C"/>
    <w:rsid w:val="00CE2715"/>
    <w:rsid w:val="00CE31A6"/>
    <w:rsid w:val="00CE3279"/>
    <w:rsid w:val="00CE3BF6"/>
    <w:rsid w:val="00CE43A0"/>
    <w:rsid w:val="00CE4533"/>
    <w:rsid w:val="00CE483D"/>
    <w:rsid w:val="00CE4E42"/>
    <w:rsid w:val="00CE4F67"/>
    <w:rsid w:val="00CE5751"/>
    <w:rsid w:val="00CE63DA"/>
    <w:rsid w:val="00CE6521"/>
    <w:rsid w:val="00CE6610"/>
    <w:rsid w:val="00CE69F5"/>
    <w:rsid w:val="00CE6B7A"/>
    <w:rsid w:val="00CE6DA1"/>
    <w:rsid w:val="00CE6FB8"/>
    <w:rsid w:val="00CE7820"/>
    <w:rsid w:val="00CE7A1A"/>
    <w:rsid w:val="00CE7BA4"/>
    <w:rsid w:val="00CF10DC"/>
    <w:rsid w:val="00CF18CD"/>
    <w:rsid w:val="00CF1F17"/>
    <w:rsid w:val="00CF22A4"/>
    <w:rsid w:val="00CF29C7"/>
    <w:rsid w:val="00CF2DB5"/>
    <w:rsid w:val="00CF2DBC"/>
    <w:rsid w:val="00CF3182"/>
    <w:rsid w:val="00CF3392"/>
    <w:rsid w:val="00CF3510"/>
    <w:rsid w:val="00CF3EE7"/>
    <w:rsid w:val="00CF48A7"/>
    <w:rsid w:val="00CF493C"/>
    <w:rsid w:val="00CF4D79"/>
    <w:rsid w:val="00CF544B"/>
    <w:rsid w:val="00CF56AF"/>
    <w:rsid w:val="00CF5E5D"/>
    <w:rsid w:val="00CF6319"/>
    <w:rsid w:val="00CF6BCA"/>
    <w:rsid w:val="00CF720C"/>
    <w:rsid w:val="00CF7255"/>
    <w:rsid w:val="00CF79E6"/>
    <w:rsid w:val="00CF7F7E"/>
    <w:rsid w:val="00D00063"/>
    <w:rsid w:val="00D00517"/>
    <w:rsid w:val="00D00749"/>
    <w:rsid w:val="00D008D1"/>
    <w:rsid w:val="00D00D0E"/>
    <w:rsid w:val="00D01003"/>
    <w:rsid w:val="00D0170D"/>
    <w:rsid w:val="00D01A95"/>
    <w:rsid w:val="00D01AE2"/>
    <w:rsid w:val="00D01C43"/>
    <w:rsid w:val="00D01E96"/>
    <w:rsid w:val="00D0216D"/>
    <w:rsid w:val="00D02444"/>
    <w:rsid w:val="00D024A8"/>
    <w:rsid w:val="00D0253E"/>
    <w:rsid w:val="00D0320D"/>
    <w:rsid w:val="00D033F6"/>
    <w:rsid w:val="00D034F3"/>
    <w:rsid w:val="00D03714"/>
    <w:rsid w:val="00D03F31"/>
    <w:rsid w:val="00D0406B"/>
    <w:rsid w:val="00D040C1"/>
    <w:rsid w:val="00D040F8"/>
    <w:rsid w:val="00D0425D"/>
    <w:rsid w:val="00D0429A"/>
    <w:rsid w:val="00D04640"/>
    <w:rsid w:val="00D05649"/>
    <w:rsid w:val="00D0586A"/>
    <w:rsid w:val="00D0586C"/>
    <w:rsid w:val="00D06119"/>
    <w:rsid w:val="00D070A9"/>
    <w:rsid w:val="00D079F3"/>
    <w:rsid w:val="00D07BCC"/>
    <w:rsid w:val="00D07D0A"/>
    <w:rsid w:val="00D07FAD"/>
    <w:rsid w:val="00D102D4"/>
    <w:rsid w:val="00D10346"/>
    <w:rsid w:val="00D104B3"/>
    <w:rsid w:val="00D105C7"/>
    <w:rsid w:val="00D1093A"/>
    <w:rsid w:val="00D10DFB"/>
    <w:rsid w:val="00D110BA"/>
    <w:rsid w:val="00D11470"/>
    <w:rsid w:val="00D1174E"/>
    <w:rsid w:val="00D11A55"/>
    <w:rsid w:val="00D11B5E"/>
    <w:rsid w:val="00D11C04"/>
    <w:rsid w:val="00D11D0F"/>
    <w:rsid w:val="00D11E3D"/>
    <w:rsid w:val="00D123A5"/>
    <w:rsid w:val="00D12C03"/>
    <w:rsid w:val="00D13137"/>
    <w:rsid w:val="00D13873"/>
    <w:rsid w:val="00D13A74"/>
    <w:rsid w:val="00D13E5F"/>
    <w:rsid w:val="00D14221"/>
    <w:rsid w:val="00D14311"/>
    <w:rsid w:val="00D14371"/>
    <w:rsid w:val="00D14987"/>
    <w:rsid w:val="00D14C49"/>
    <w:rsid w:val="00D1510E"/>
    <w:rsid w:val="00D163A0"/>
    <w:rsid w:val="00D167D2"/>
    <w:rsid w:val="00D16AEC"/>
    <w:rsid w:val="00D16FA8"/>
    <w:rsid w:val="00D1701D"/>
    <w:rsid w:val="00D17446"/>
    <w:rsid w:val="00D17B8E"/>
    <w:rsid w:val="00D2012B"/>
    <w:rsid w:val="00D20FBA"/>
    <w:rsid w:val="00D218F3"/>
    <w:rsid w:val="00D21D7B"/>
    <w:rsid w:val="00D21F2A"/>
    <w:rsid w:val="00D2242B"/>
    <w:rsid w:val="00D2329D"/>
    <w:rsid w:val="00D233A0"/>
    <w:rsid w:val="00D2349B"/>
    <w:rsid w:val="00D2391B"/>
    <w:rsid w:val="00D23FC5"/>
    <w:rsid w:val="00D242BF"/>
    <w:rsid w:val="00D243A4"/>
    <w:rsid w:val="00D24B88"/>
    <w:rsid w:val="00D24CA6"/>
    <w:rsid w:val="00D24FCD"/>
    <w:rsid w:val="00D25008"/>
    <w:rsid w:val="00D25430"/>
    <w:rsid w:val="00D255C8"/>
    <w:rsid w:val="00D25A21"/>
    <w:rsid w:val="00D25B8A"/>
    <w:rsid w:val="00D26227"/>
    <w:rsid w:val="00D2697E"/>
    <w:rsid w:val="00D26BC2"/>
    <w:rsid w:val="00D26CC1"/>
    <w:rsid w:val="00D27339"/>
    <w:rsid w:val="00D277B9"/>
    <w:rsid w:val="00D27903"/>
    <w:rsid w:val="00D27D4B"/>
    <w:rsid w:val="00D27E55"/>
    <w:rsid w:val="00D27EF4"/>
    <w:rsid w:val="00D3014E"/>
    <w:rsid w:val="00D3030A"/>
    <w:rsid w:val="00D306B6"/>
    <w:rsid w:val="00D3086C"/>
    <w:rsid w:val="00D308D1"/>
    <w:rsid w:val="00D3143A"/>
    <w:rsid w:val="00D31E9A"/>
    <w:rsid w:val="00D3281A"/>
    <w:rsid w:val="00D328F0"/>
    <w:rsid w:val="00D32E4C"/>
    <w:rsid w:val="00D3300D"/>
    <w:rsid w:val="00D3308C"/>
    <w:rsid w:val="00D33369"/>
    <w:rsid w:val="00D33839"/>
    <w:rsid w:val="00D338EE"/>
    <w:rsid w:val="00D33CCC"/>
    <w:rsid w:val="00D3426C"/>
    <w:rsid w:val="00D34483"/>
    <w:rsid w:val="00D34565"/>
    <w:rsid w:val="00D346E2"/>
    <w:rsid w:val="00D34B1E"/>
    <w:rsid w:val="00D34E42"/>
    <w:rsid w:val="00D34FB3"/>
    <w:rsid w:val="00D34FC1"/>
    <w:rsid w:val="00D355C1"/>
    <w:rsid w:val="00D35B77"/>
    <w:rsid w:val="00D35F8C"/>
    <w:rsid w:val="00D3651E"/>
    <w:rsid w:val="00D36734"/>
    <w:rsid w:val="00D36906"/>
    <w:rsid w:val="00D3693A"/>
    <w:rsid w:val="00D36F42"/>
    <w:rsid w:val="00D37257"/>
    <w:rsid w:val="00D374A4"/>
    <w:rsid w:val="00D37B4C"/>
    <w:rsid w:val="00D37BE7"/>
    <w:rsid w:val="00D37BEB"/>
    <w:rsid w:val="00D37FAC"/>
    <w:rsid w:val="00D40192"/>
    <w:rsid w:val="00D404D9"/>
    <w:rsid w:val="00D4054F"/>
    <w:rsid w:val="00D408D1"/>
    <w:rsid w:val="00D40BD7"/>
    <w:rsid w:val="00D4150F"/>
    <w:rsid w:val="00D41872"/>
    <w:rsid w:val="00D420C9"/>
    <w:rsid w:val="00D429FA"/>
    <w:rsid w:val="00D42C99"/>
    <w:rsid w:val="00D42F40"/>
    <w:rsid w:val="00D43383"/>
    <w:rsid w:val="00D43729"/>
    <w:rsid w:val="00D4390C"/>
    <w:rsid w:val="00D43B2D"/>
    <w:rsid w:val="00D443A3"/>
    <w:rsid w:val="00D44482"/>
    <w:rsid w:val="00D449F6"/>
    <w:rsid w:val="00D44AC9"/>
    <w:rsid w:val="00D44B87"/>
    <w:rsid w:val="00D44BCE"/>
    <w:rsid w:val="00D451CC"/>
    <w:rsid w:val="00D45800"/>
    <w:rsid w:val="00D4590B"/>
    <w:rsid w:val="00D45CEC"/>
    <w:rsid w:val="00D46138"/>
    <w:rsid w:val="00D4638E"/>
    <w:rsid w:val="00D463A1"/>
    <w:rsid w:val="00D46913"/>
    <w:rsid w:val="00D46D30"/>
    <w:rsid w:val="00D47936"/>
    <w:rsid w:val="00D50305"/>
    <w:rsid w:val="00D504E9"/>
    <w:rsid w:val="00D505B9"/>
    <w:rsid w:val="00D505FC"/>
    <w:rsid w:val="00D508E6"/>
    <w:rsid w:val="00D51204"/>
    <w:rsid w:val="00D51378"/>
    <w:rsid w:val="00D514B4"/>
    <w:rsid w:val="00D5191D"/>
    <w:rsid w:val="00D51D93"/>
    <w:rsid w:val="00D52130"/>
    <w:rsid w:val="00D5216A"/>
    <w:rsid w:val="00D521CF"/>
    <w:rsid w:val="00D52309"/>
    <w:rsid w:val="00D523A6"/>
    <w:rsid w:val="00D52518"/>
    <w:rsid w:val="00D538D2"/>
    <w:rsid w:val="00D53B17"/>
    <w:rsid w:val="00D54445"/>
    <w:rsid w:val="00D54AA0"/>
    <w:rsid w:val="00D54F3F"/>
    <w:rsid w:val="00D552BB"/>
    <w:rsid w:val="00D55E5A"/>
    <w:rsid w:val="00D56307"/>
    <w:rsid w:val="00D56BB7"/>
    <w:rsid w:val="00D56C74"/>
    <w:rsid w:val="00D571B0"/>
    <w:rsid w:val="00D57375"/>
    <w:rsid w:val="00D57756"/>
    <w:rsid w:val="00D60012"/>
    <w:rsid w:val="00D60037"/>
    <w:rsid w:val="00D60191"/>
    <w:rsid w:val="00D60586"/>
    <w:rsid w:val="00D60657"/>
    <w:rsid w:val="00D60698"/>
    <w:rsid w:val="00D6103E"/>
    <w:rsid w:val="00D61244"/>
    <w:rsid w:val="00D61281"/>
    <w:rsid w:val="00D61603"/>
    <w:rsid w:val="00D61649"/>
    <w:rsid w:val="00D6167B"/>
    <w:rsid w:val="00D618D9"/>
    <w:rsid w:val="00D61930"/>
    <w:rsid w:val="00D61A25"/>
    <w:rsid w:val="00D61C08"/>
    <w:rsid w:val="00D61E96"/>
    <w:rsid w:val="00D6267E"/>
    <w:rsid w:val="00D62CC8"/>
    <w:rsid w:val="00D62E19"/>
    <w:rsid w:val="00D62EB9"/>
    <w:rsid w:val="00D62FDF"/>
    <w:rsid w:val="00D636D5"/>
    <w:rsid w:val="00D637CC"/>
    <w:rsid w:val="00D637CE"/>
    <w:rsid w:val="00D63A91"/>
    <w:rsid w:val="00D63FB3"/>
    <w:rsid w:val="00D64011"/>
    <w:rsid w:val="00D6407E"/>
    <w:rsid w:val="00D642F7"/>
    <w:rsid w:val="00D643B3"/>
    <w:rsid w:val="00D6459E"/>
    <w:rsid w:val="00D646D9"/>
    <w:rsid w:val="00D64A30"/>
    <w:rsid w:val="00D64CAE"/>
    <w:rsid w:val="00D64CC3"/>
    <w:rsid w:val="00D64CCB"/>
    <w:rsid w:val="00D65B27"/>
    <w:rsid w:val="00D660CF"/>
    <w:rsid w:val="00D66641"/>
    <w:rsid w:val="00D66684"/>
    <w:rsid w:val="00D668CF"/>
    <w:rsid w:val="00D67863"/>
    <w:rsid w:val="00D679B6"/>
    <w:rsid w:val="00D702CA"/>
    <w:rsid w:val="00D70F1D"/>
    <w:rsid w:val="00D712DE"/>
    <w:rsid w:val="00D71920"/>
    <w:rsid w:val="00D71EA0"/>
    <w:rsid w:val="00D72311"/>
    <w:rsid w:val="00D72744"/>
    <w:rsid w:val="00D73125"/>
    <w:rsid w:val="00D7344C"/>
    <w:rsid w:val="00D73739"/>
    <w:rsid w:val="00D74620"/>
    <w:rsid w:val="00D74623"/>
    <w:rsid w:val="00D7498B"/>
    <w:rsid w:val="00D749D0"/>
    <w:rsid w:val="00D74CE2"/>
    <w:rsid w:val="00D74D55"/>
    <w:rsid w:val="00D750BB"/>
    <w:rsid w:val="00D75400"/>
    <w:rsid w:val="00D7541D"/>
    <w:rsid w:val="00D75938"/>
    <w:rsid w:val="00D75B71"/>
    <w:rsid w:val="00D75D56"/>
    <w:rsid w:val="00D75E51"/>
    <w:rsid w:val="00D75F6B"/>
    <w:rsid w:val="00D763CE"/>
    <w:rsid w:val="00D764C6"/>
    <w:rsid w:val="00D76EC2"/>
    <w:rsid w:val="00D77275"/>
    <w:rsid w:val="00D77C4A"/>
    <w:rsid w:val="00D77FC4"/>
    <w:rsid w:val="00D80497"/>
    <w:rsid w:val="00D80723"/>
    <w:rsid w:val="00D80737"/>
    <w:rsid w:val="00D80C82"/>
    <w:rsid w:val="00D81326"/>
    <w:rsid w:val="00D815FE"/>
    <w:rsid w:val="00D81D43"/>
    <w:rsid w:val="00D81DCA"/>
    <w:rsid w:val="00D81F17"/>
    <w:rsid w:val="00D81FBD"/>
    <w:rsid w:val="00D8290C"/>
    <w:rsid w:val="00D82D77"/>
    <w:rsid w:val="00D832D9"/>
    <w:rsid w:val="00D8331E"/>
    <w:rsid w:val="00D835FC"/>
    <w:rsid w:val="00D83627"/>
    <w:rsid w:val="00D83AD6"/>
    <w:rsid w:val="00D83B04"/>
    <w:rsid w:val="00D83D5D"/>
    <w:rsid w:val="00D84062"/>
    <w:rsid w:val="00D8410E"/>
    <w:rsid w:val="00D8411E"/>
    <w:rsid w:val="00D8412C"/>
    <w:rsid w:val="00D84475"/>
    <w:rsid w:val="00D84A97"/>
    <w:rsid w:val="00D84BB2"/>
    <w:rsid w:val="00D85031"/>
    <w:rsid w:val="00D85801"/>
    <w:rsid w:val="00D858ED"/>
    <w:rsid w:val="00D85A66"/>
    <w:rsid w:val="00D85D71"/>
    <w:rsid w:val="00D85E2C"/>
    <w:rsid w:val="00D85EA3"/>
    <w:rsid w:val="00D86C57"/>
    <w:rsid w:val="00D873AB"/>
    <w:rsid w:val="00D87825"/>
    <w:rsid w:val="00D87D69"/>
    <w:rsid w:val="00D87F49"/>
    <w:rsid w:val="00D87F6F"/>
    <w:rsid w:val="00D87F89"/>
    <w:rsid w:val="00D87F92"/>
    <w:rsid w:val="00D906CF"/>
    <w:rsid w:val="00D90A38"/>
    <w:rsid w:val="00D91A10"/>
    <w:rsid w:val="00D91E0C"/>
    <w:rsid w:val="00D9229A"/>
    <w:rsid w:val="00D92819"/>
    <w:rsid w:val="00D92C6A"/>
    <w:rsid w:val="00D93680"/>
    <w:rsid w:val="00D9376C"/>
    <w:rsid w:val="00D9476D"/>
    <w:rsid w:val="00D94AEA"/>
    <w:rsid w:val="00D94AF4"/>
    <w:rsid w:val="00D95993"/>
    <w:rsid w:val="00D9599D"/>
    <w:rsid w:val="00D96181"/>
    <w:rsid w:val="00D96366"/>
    <w:rsid w:val="00D96459"/>
    <w:rsid w:val="00D96F0A"/>
    <w:rsid w:val="00DA00E2"/>
    <w:rsid w:val="00DA03DC"/>
    <w:rsid w:val="00DA0562"/>
    <w:rsid w:val="00DA056E"/>
    <w:rsid w:val="00DA0863"/>
    <w:rsid w:val="00DA0B69"/>
    <w:rsid w:val="00DA0D45"/>
    <w:rsid w:val="00DA117D"/>
    <w:rsid w:val="00DA14E5"/>
    <w:rsid w:val="00DA1848"/>
    <w:rsid w:val="00DA1882"/>
    <w:rsid w:val="00DA18CA"/>
    <w:rsid w:val="00DA2180"/>
    <w:rsid w:val="00DA26B7"/>
    <w:rsid w:val="00DA29E8"/>
    <w:rsid w:val="00DA2D69"/>
    <w:rsid w:val="00DA3A76"/>
    <w:rsid w:val="00DA3CD4"/>
    <w:rsid w:val="00DA3DA9"/>
    <w:rsid w:val="00DA3DFA"/>
    <w:rsid w:val="00DA458C"/>
    <w:rsid w:val="00DA47D3"/>
    <w:rsid w:val="00DA4AF4"/>
    <w:rsid w:val="00DA5380"/>
    <w:rsid w:val="00DA5522"/>
    <w:rsid w:val="00DA58F0"/>
    <w:rsid w:val="00DA5A05"/>
    <w:rsid w:val="00DA635A"/>
    <w:rsid w:val="00DA666E"/>
    <w:rsid w:val="00DA6C11"/>
    <w:rsid w:val="00DA6CA2"/>
    <w:rsid w:val="00DA7042"/>
    <w:rsid w:val="00DA7675"/>
    <w:rsid w:val="00DA777C"/>
    <w:rsid w:val="00DA779A"/>
    <w:rsid w:val="00DA7846"/>
    <w:rsid w:val="00DA7884"/>
    <w:rsid w:val="00DA7A84"/>
    <w:rsid w:val="00DA7EF9"/>
    <w:rsid w:val="00DB0084"/>
    <w:rsid w:val="00DB0129"/>
    <w:rsid w:val="00DB0365"/>
    <w:rsid w:val="00DB058A"/>
    <w:rsid w:val="00DB08BC"/>
    <w:rsid w:val="00DB0F72"/>
    <w:rsid w:val="00DB3041"/>
    <w:rsid w:val="00DB3713"/>
    <w:rsid w:val="00DB3B47"/>
    <w:rsid w:val="00DB3BB3"/>
    <w:rsid w:val="00DB3FC7"/>
    <w:rsid w:val="00DB4255"/>
    <w:rsid w:val="00DB4366"/>
    <w:rsid w:val="00DB444F"/>
    <w:rsid w:val="00DB47ED"/>
    <w:rsid w:val="00DB5381"/>
    <w:rsid w:val="00DB5812"/>
    <w:rsid w:val="00DB5B35"/>
    <w:rsid w:val="00DB6076"/>
    <w:rsid w:val="00DB6C5C"/>
    <w:rsid w:val="00DB7174"/>
    <w:rsid w:val="00DC0101"/>
    <w:rsid w:val="00DC0780"/>
    <w:rsid w:val="00DC08B3"/>
    <w:rsid w:val="00DC0B82"/>
    <w:rsid w:val="00DC1C28"/>
    <w:rsid w:val="00DC2223"/>
    <w:rsid w:val="00DC2250"/>
    <w:rsid w:val="00DC2FE7"/>
    <w:rsid w:val="00DC30A5"/>
    <w:rsid w:val="00DC345B"/>
    <w:rsid w:val="00DC3715"/>
    <w:rsid w:val="00DC3916"/>
    <w:rsid w:val="00DC3A44"/>
    <w:rsid w:val="00DC3E9A"/>
    <w:rsid w:val="00DC3F17"/>
    <w:rsid w:val="00DC45A8"/>
    <w:rsid w:val="00DC4A74"/>
    <w:rsid w:val="00DC5141"/>
    <w:rsid w:val="00DC5445"/>
    <w:rsid w:val="00DC5B76"/>
    <w:rsid w:val="00DC5F50"/>
    <w:rsid w:val="00DC6D4D"/>
    <w:rsid w:val="00DC73E2"/>
    <w:rsid w:val="00DC7967"/>
    <w:rsid w:val="00DC79EC"/>
    <w:rsid w:val="00DC7D20"/>
    <w:rsid w:val="00DC7D56"/>
    <w:rsid w:val="00DD0292"/>
    <w:rsid w:val="00DD02C3"/>
    <w:rsid w:val="00DD0438"/>
    <w:rsid w:val="00DD065C"/>
    <w:rsid w:val="00DD08A7"/>
    <w:rsid w:val="00DD0EB1"/>
    <w:rsid w:val="00DD19BD"/>
    <w:rsid w:val="00DD1F39"/>
    <w:rsid w:val="00DD1F48"/>
    <w:rsid w:val="00DD270E"/>
    <w:rsid w:val="00DD2A4C"/>
    <w:rsid w:val="00DD2C3E"/>
    <w:rsid w:val="00DD2F32"/>
    <w:rsid w:val="00DD3747"/>
    <w:rsid w:val="00DD3F18"/>
    <w:rsid w:val="00DD49C8"/>
    <w:rsid w:val="00DD591B"/>
    <w:rsid w:val="00DD6CC8"/>
    <w:rsid w:val="00DD6F17"/>
    <w:rsid w:val="00DD7254"/>
    <w:rsid w:val="00DD726C"/>
    <w:rsid w:val="00DD7732"/>
    <w:rsid w:val="00DD7D70"/>
    <w:rsid w:val="00DD7FBB"/>
    <w:rsid w:val="00DE020D"/>
    <w:rsid w:val="00DE02C1"/>
    <w:rsid w:val="00DE038F"/>
    <w:rsid w:val="00DE0736"/>
    <w:rsid w:val="00DE0864"/>
    <w:rsid w:val="00DE0946"/>
    <w:rsid w:val="00DE1DF0"/>
    <w:rsid w:val="00DE2276"/>
    <w:rsid w:val="00DE24AE"/>
    <w:rsid w:val="00DE29E9"/>
    <w:rsid w:val="00DE2DBC"/>
    <w:rsid w:val="00DE2E38"/>
    <w:rsid w:val="00DE2FDC"/>
    <w:rsid w:val="00DE3026"/>
    <w:rsid w:val="00DE31BF"/>
    <w:rsid w:val="00DE36E2"/>
    <w:rsid w:val="00DE4158"/>
    <w:rsid w:val="00DE4473"/>
    <w:rsid w:val="00DE44BE"/>
    <w:rsid w:val="00DE4621"/>
    <w:rsid w:val="00DE4892"/>
    <w:rsid w:val="00DE555B"/>
    <w:rsid w:val="00DE579E"/>
    <w:rsid w:val="00DE5C9E"/>
    <w:rsid w:val="00DE64EA"/>
    <w:rsid w:val="00DE67F7"/>
    <w:rsid w:val="00DE695E"/>
    <w:rsid w:val="00DE6C82"/>
    <w:rsid w:val="00DF0609"/>
    <w:rsid w:val="00DF0660"/>
    <w:rsid w:val="00DF06B5"/>
    <w:rsid w:val="00DF0BAF"/>
    <w:rsid w:val="00DF1098"/>
    <w:rsid w:val="00DF155A"/>
    <w:rsid w:val="00DF18BC"/>
    <w:rsid w:val="00DF1FC6"/>
    <w:rsid w:val="00DF2A05"/>
    <w:rsid w:val="00DF2A33"/>
    <w:rsid w:val="00DF2D0F"/>
    <w:rsid w:val="00DF2E65"/>
    <w:rsid w:val="00DF3421"/>
    <w:rsid w:val="00DF364B"/>
    <w:rsid w:val="00DF3653"/>
    <w:rsid w:val="00DF3BF5"/>
    <w:rsid w:val="00DF3D75"/>
    <w:rsid w:val="00DF4610"/>
    <w:rsid w:val="00DF466D"/>
    <w:rsid w:val="00DF471C"/>
    <w:rsid w:val="00DF484B"/>
    <w:rsid w:val="00DF48A7"/>
    <w:rsid w:val="00DF5C61"/>
    <w:rsid w:val="00DF69F3"/>
    <w:rsid w:val="00DF6ACC"/>
    <w:rsid w:val="00DF6EC8"/>
    <w:rsid w:val="00DF6F56"/>
    <w:rsid w:val="00DF72A6"/>
    <w:rsid w:val="00DF7456"/>
    <w:rsid w:val="00DF7551"/>
    <w:rsid w:val="00E006EE"/>
    <w:rsid w:val="00E009EE"/>
    <w:rsid w:val="00E00DE7"/>
    <w:rsid w:val="00E01AA0"/>
    <w:rsid w:val="00E01C1C"/>
    <w:rsid w:val="00E02854"/>
    <w:rsid w:val="00E029B2"/>
    <w:rsid w:val="00E02B66"/>
    <w:rsid w:val="00E02C6D"/>
    <w:rsid w:val="00E02CB1"/>
    <w:rsid w:val="00E03597"/>
    <w:rsid w:val="00E0361B"/>
    <w:rsid w:val="00E03EE5"/>
    <w:rsid w:val="00E04403"/>
    <w:rsid w:val="00E04598"/>
    <w:rsid w:val="00E0488C"/>
    <w:rsid w:val="00E04F7E"/>
    <w:rsid w:val="00E05324"/>
    <w:rsid w:val="00E05422"/>
    <w:rsid w:val="00E06416"/>
    <w:rsid w:val="00E0648A"/>
    <w:rsid w:val="00E06BB3"/>
    <w:rsid w:val="00E06CA0"/>
    <w:rsid w:val="00E07AD3"/>
    <w:rsid w:val="00E07E3B"/>
    <w:rsid w:val="00E10121"/>
    <w:rsid w:val="00E1074B"/>
    <w:rsid w:val="00E10912"/>
    <w:rsid w:val="00E10D71"/>
    <w:rsid w:val="00E10E18"/>
    <w:rsid w:val="00E1146E"/>
    <w:rsid w:val="00E11BA4"/>
    <w:rsid w:val="00E12345"/>
    <w:rsid w:val="00E12A35"/>
    <w:rsid w:val="00E12DA2"/>
    <w:rsid w:val="00E13163"/>
    <w:rsid w:val="00E131F0"/>
    <w:rsid w:val="00E13605"/>
    <w:rsid w:val="00E139A5"/>
    <w:rsid w:val="00E13AF5"/>
    <w:rsid w:val="00E13FD0"/>
    <w:rsid w:val="00E140BC"/>
    <w:rsid w:val="00E147C5"/>
    <w:rsid w:val="00E14875"/>
    <w:rsid w:val="00E14B93"/>
    <w:rsid w:val="00E15602"/>
    <w:rsid w:val="00E157B7"/>
    <w:rsid w:val="00E15E5D"/>
    <w:rsid w:val="00E15F19"/>
    <w:rsid w:val="00E1608E"/>
    <w:rsid w:val="00E162B3"/>
    <w:rsid w:val="00E16803"/>
    <w:rsid w:val="00E16894"/>
    <w:rsid w:val="00E17048"/>
    <w:rsid w:val="00E20652"/>
    <w:rsid w:val="00E208D1"/>
    <w:rsid w:val="00E20E1E"/>
    <w:rsid w:val="00E20E7B"/>
    <w:rsid w:val="00E215EA"/>
    <w:rsid w:val="00E21990"/>
    <w:rsid w:val="00E21EBA"/>
    <w:rsid w:val="00E220D1"/>
    <w:rsid w:val="00E224A5"/>
    <w:rsid w:val="00E23119"/>
    <w:rsid w:val="00E23138"/>
    <w:rsid w:val="00E2342F"/>
    <w:rsid w:val="00E23526"/>
    <w:rsid w:val="00E23852"/>
    <w:rsid w:val="00E24445"/>
    <w:rsid w:val="00E2462B"/>
    <w:rsid w:val="00E2463B"/>
    <w:rsid w:val="00E24CBE"/>
    <w:rsid w:val="00E25695"/>
    <w:rsid w:val="00E258D7"/>
    <w:rsid w:val="00E259A4"/>
    <w:rsid w:val="00E25A19"/>
    <w:rsid w:val="00E26123"/>
    <w:rsid w:val="00E2635F"/>
    <w:rsid w:val="00E264F2"/>
    <w:rsid w:val="00E267D9"/>
    <w:rsid w:val="00E26845"/>
    <w:rsid w:val="00E26A5D"/>
    <w:rsid w:val="00E26CCB"/>
    <w:rsid w:val="00E26DB6"/>
    <w:rsid w:val="00E26F21"/>
    <w:rsid w:val="00E271EA"/>
    <w:rsid w:val="00E27594"/>
    <w:rsid w:val="00E2760A"/>
    <w:rsid w:val="00E2760E"/>
    <w:rsid w:val="00E27AF3"/>
    <w:rsid w:val="00E307DF"/>
    <w:rsid w:val="00E31411"/>
    <w:rsid w:val="00E317D7"/>
    <w:rsid w:val="00E319E7"/>
    <w:rsid w:val="00E32087"/>
    <w:rsid w:val="00E3234E"/>
    <w:rsid w:val="00E3281C"/>
    <w:rsid w:val="00E3289A"/>
    <w:rsid w:val="00E328A1"/>
    <w:rsid w:val="00E3314C"/>
    <w:rsid w:val="00E33748"/>
    <w:rsid w:val="00E33B8D"/>
    <w:rsid w:val="00E33BC7"/>
    <w:rsid w:val="00E33D3D"/>
    <w:rsid w:val="00E3443E"/>
    <w:rsid w:val="00E34D18"/>
    <w:rsid w:val="00E351DF"/>
    <w:rsid w:val="00E35241"/>
    <w:rsid w:val="00E35B27"/>
    <w:rsid w:val="00E361C8"/>
    <w:rsid w:val="00E36295"/>
    <w:rsid w:val="00E3637B"/>
    <w:rsid w:val="00E366FF"/>
    <w:rsid w:val="00E36A61"/>
    <w:rsid w:val="00E36D2A"/>
    <w:rsid w:val="00E36E75"/>
    <w:rsid w:val="00E36FBB"/>
    <w:rsid w:val="00E3707B"/>
    <w:rsid w:val="00E3769F"/>
    <w:rsid w:val="00E379F5"/>
    <w:rsid w:val="00E37A22"/>
    <w:rsid w:val="00E37F24"/>
    <w:rsid w:val="00E400D6"/>
    <w:rsid w:val="00E40A30"/>
    <w:rsid w:val="00E40DBF"/>
    <w:rsid w:val="00E40F3D"/>
    <w:rsid w:val="00E42602"/>
    <w:rsid w:val="00E427EE"/>
    <w:rsid w:val="00E42B9F"/>
    <w:rsid w:val="00E43397"/>
    <w:rsid w:val="00E43F65"/>
    <w:rsid w:val="00E44315"/>
    <w:rsid w:val="00E444B2"/>
    <w:rsid w:val="00E44553"/>
    <w:rsid w:val="00E446A0"/>
    <w:rsid w:val="00E446A8"/>
    <w:rsid w:val="00E447AC"/>
    <w:rsid w:val="00E44A80"/>
    <w:rsid w:val="00E45411"/>
    <w:rsid w:val="00E456AD"/>
    <w:rsid w:val="00E457BC"/>
    <w:rsid w:val="00E45DC6"/>
    <w:rsid w:val="00E45E6B"/>
    <w:rsid w:val="00E4651C"/>
    <w:rsid w:val="00E46553"/>
    <w:rsid w:val="00E46AAE"/>
    <w:rsid w:val="00E46F84"/>
    <w:rsid w:val="00E4709C"/>
    <w:rsid w:val="00E4788A"/>
    <w:rsid w:val="00E503A0"/>
    <w:rsid w:val="00E5077F"/>
    <w:rsid w:val="00E50861"/>
    <w:rsid w:val="00E51465"/>
    <w:rsid w:val="00E5199A"/>
    <w:rsid w:val="00E51EC1"/>
    <w:rsid w:val="00E51F6B"/>
    <w:rsid w:val="00E527E6"/>
    <w:rsid w:val="00E52962"/>
    <w:rsid w:val="00E52FFA"/>
    <w:rsid w:val="00E53526"/>
    <w:rsid w:val="00E53D9A"/>
    <w:rsid w:val="00E53DF4"/>
    <w:rsid w:val="00E53E29"/>
    <w:rsid w:val="00E54187"/>
    <w:rsid w:val="00E54A4C"/>
    <w:rsid w:val="00E54A92"/>
    <w:rsid w:val="00E54CA8"/>
    <w:rsid w:val="00E551B2"/>
    <w:rsid w:val="00E55620"/>
    <w:rsid w:val="00E5562A"/>
    <w:rsid w:val="00E5574E"/>
    <w:rsid w:val="00E55750"/>
    <w:rsid w:val="00E55F56"/>
    <w:rsid w:val="00E56108"/>
    <w:rsid w:val="00E563C2"/>
    <w:rsid w:val="00E56430"/>
    <w:rsid w:val="00E567C4"/>
    <w:rsid w:val="00E5687E"/>
    <w:rsid w:val="00E56A21"/>
    <w:rsid w:val="00E56C5B"/>
    <w:rsid w:val="00E56F65"/>
    <w:rsid w:val="00E570C5"/>
    <w:rsid w:val="00E57698"/>
    <w:rsid w:val="00E57A4A"/>
    <w:rsid w:val="00E57FA3"/>
    <w:rsid w:val="00E60055"/>
    <w:rsid w:val="00E60130"/>
    <w:rsid w:val="00E60625"/>
    <w:rsid w:val="00E6082B"/>
    <w:rsid w:val="00E60E3B"/>
    <w:rsid w:val="00E61213"/>
    <w:rsid w:val="00E615B5"/>
    <w:rsid w:val="00E61700"/>
    <w:rsid w:val="00E61D4C"/>
    <w:rsid w:val="00E622FB"/>
    <w:rsid w:val="00E62328"/>
    <w:rsid w:val="00E627B6"/>
    <w:rsid w:val="00E6287C"/>
    <w:rsid w:val="00E62FF3"/>
    <w:rsid w:val="00E63231"/>
    <w:rsid w:val="00E634CD"/>
    <w:rsid w:val="00E636ED"/>
    <w:rsid w:val="00E63995"/>
    <w:rsid w:val="00E6405B"/>
    <w:rsid w:val="00E641DF"/>
    <w:rsid w:val="00E64343"/>
    <w:rsid w:val="00E644B9"/>
    <w:rsid w:val="00E64716"/>
    <w:rsid w:val="00E6471A"/>
    <w:rsid w:val="00E64C0B"/>
    <w:rsid w:val="00E64F75"/>
    <w:rsid w:val="00E65744"/>
    <w:rsid w:val="00E658F8"/>
    <w:rsid w:val="00E65CE2"/>
    <w:rsid w:val="00E65DF4"/>
    <w:rsid w:val="00E65F67"/>
    <w:rsid w:val="00E666D0"/>
    <w:rsid w:val="00E66E51"/>
    <w:rsid w:val="00E67263"/>
    <w:rsid w:val="00E7007E"/>
    <w:rsid w:val="00E70C12"/>
    <w:rsid w:val="00E71535"/>
    <w:rsid w:val="00E716B7"/>
    <w:rsid w:val="00E71817"/>
    <w:rsid w:val="00E718EB"/>
    <w:rsid w:val="00E71953"/>
    <w:rsid w:val="00E71B1F"/>
    <w:rsid w:val="00E71C9C"/>
    <w:rsid w:val="00E71F39"/>
    <w:rsid w:val="00E7267A"/>
    <w:rsid w:val="00E72CE8"/>
    <w:rsid w:val="00E73045"/>
    <w:rsid w:val="00E731E4"/>
    <w:rsid w:val="00E7333B"/>
    <w:rsid w:val="00E734EB"/>
    <w:rsid w:val="00E73DF8"/>
    <w:rsid w:val="00E73E59"/>
    <w:rsid w:val="00E74684"/>
    <w:rsid w:val="00E746AF"/>
    <w:rsid w:val="00E74962"/>
    <w:rsid w:val="00E750F0"/>
    <w:rsid w:val="00E75379"/>
    <w:rsid w:val="00E754E5"/>
    <w:rsid w:val="00E75D4C"/>
    <w:rsid w:val="00E762D8"/>
    <w:rsid w:val="00E76561"/>
    <w:rsid w:val="00E775CF"/>
    <w:rsid w:val="00E77DD8"/>
    <w:rsid w:val="00E80421"/>
    <w:rsid w:val="00E80BD6"/>
    <w:rsid w:val="00E80CAF"/>
    <w:rsid w:val="00E80E1F"/>
    <w:rsid w:val="00E8152B"/>
    <w:rsid w:val="00E81ADD"/>
    <w:rsid w:val="00E81AF6"/>
    <w:rsid w:val="00E81F14"/>
    <w:rsid w:val="00E82DB4"/>
    <w:rsid w:val="00E82ED3"/>
    <w:rsid w:val="00E83193"/>
    <w:rsid w:val="00E83564"/>
    <w:rsid w:val="00E83E31"/>
    <w:rsid w:val="00E83E56"/>
    <w:rsid w:val="00E83EFC"/>
    <w:rsid w:val="00E83FCF"/>
    <w:rsid w:val="00E8412B"/>
    <w:rsid w:val="00E84193"/>
    <w:rsid w:val="00E84D96"/>
    <w:rsid w:val="00E84DFC"/>
    <w:rsid w:val="00E85468"/>
    <w:rsid w:val="00E8591E"/>
    <w:rsid w:val="00E8614E"/>
    <w:rsid w:val="00E86741"/>
    <w:rsid w:val="00E86AB7"/>
    <w:rsid w:val="00E86B2B"/>
    <w:rsid w:val="00E86F37"/>
    <w:rsid w:val="00E86FF3"/>
    <w:rsid w:val="00E87403"/>
    <w:rsid w:val="00E87B36"/>
    <w:rsid w:val="00E87B84"/>
    <w:rsid w:val="00E903E0"/>
    <w:rsid w:val="00E90A61"/>
    <w:rsid w:val="00E90C1D"/>
    <w:rsid w:val="00E90DC6"/>
    <w:rsid w:val="00E90E83"/>
    <w:rsid w:val="00E918FF"/>
    <w:rsid w:val="00E91AC7"/>
    <w:rsid w:val="00E92629"/>
    <w:rsid w:val="00E93D8C"/>
    <w:rsid w:val="00E93FAF"/>
    <w:rsid w:val="00E943F8"/>
    <w:rsid w:val="00E94A59"/>
    <w:rsid w:val="00E95090"/>
    <w:rsid w:val="00E95608"/>
    <w:rsid w:val="00E959C9"/>
    <w:rsid w:val="00E95A19"/>
    <w:rsid w:val="00E960D7"/>
    <w:rsid w:val="00E96357"/>
    <w:rsid w:val="00E964EA"/>
    <w:rsid w:val="00E965CC"/>
    <w:rsid w:val="00E96E42"/>
    <w:rsid w:val="00E97546"/>
    <w:rsid w:val="00E977C8"/>
    <w:rsid w:val="00E97840"/>
    <w:rsid w:val="00E9790B"/>
    <w:rsid w:val="00EA0351"/>
    <w:rsid w:val="00EA07E0"/>
    <w:rsid w:val="00EA083A"/>
    <w:rsid w:val="00EA0842"/>
    <w:rsid w:val="00EA0B75"/>
    <w:rsid w:val="00EA0DAB"/>
    <w:rsid w:val="00EA0DFF"/>
    <w:rsid w:val="00EA13F3"/>
    <w:rsid w:val="00EA14A6"/>
    <w:rsid w:val="00EA178E"/>
    <w:rsid w:val="00EA1EB0"/>
    <w:rsid w:val="00EA2075"/>
    <w:rsid w:val="00EA20DF"/>
    <w:rsid w:val="00EA2404"/>
    <w:rsid w:val="00EA2629"/>
    <w:rsid w:val="00EA2C88"/>
    <w:rsid w:val="00EA2E91"/>
    <w:rsid w:val="00EA2FE8"/>
    <w:rsid w:val="00EA308B"/>
    <w:rsid w:val="00EA31C7"/>
    <w:rsid w:val="00EA3365"/>
    <w:rsid w:val="00EA359D"/>
    <w:rsid w:val="00EA38EE"/>
    <w:rsid w:val="00EA463F"/>
    <w:rsid w:val="00EA46A2"/>
    <w:rsid w:val="00EA47D1"/>
    <w:rsid w:val="00EA48B6"/>
    <w:rsid w:val="00EA4DA7"/>
    <w:rsid w:val="00EA4DB9"/>
    <w:rsid w:val="00EA4FA4"/>
    <w:rsid w:val="00EA5474"/>
    <w:rsid w:val="00EA598C"/>
    <w:rsid w:val="00EA5B24"/>
    <w:rsid w:val="00EA5EA2"/>
    <w:rsid w:val="00EA5ECE"/>
    <w:rsid w:val="00EA68B0"/>
    <w:rsid w:val="00EA7051"/>
    <w:rsid w:val="00EA73AF"/>
    <w:rsid w:val="00EA77D7"/>
    <w:rsid w:val="00EA7AAD"/>
    <w:rsid w:val="00EA7B9F"/>
    <w:rsid w:val="00EB02F2"/>
    <w:rsid w:val="00EB03AE"/>
    <w:rsid w:val="00EB073C"/>
    <w:rsid w:val="00EB08F4"/>
    <w:rsid w:val="00EB09A3"/>
    <w:rsid w:val="00EB0AFE"/>
    <w:rsid w:val="00EB0DA1"/>
    <w:rsid w:val="00EB1B06"/>
    <w:rsid w:val="00EB1B93"/>
    <w:rsid w:val="00EB1CA7"/>
    <w:rsid w:val="00EB1D84"/>
    <w:rsid w:val="00EB23D8"/>
    <w:rsid w:val="00EB28FE"/>
    <w:rsid w:val="00EB2975"/>
    <w:rsid w:val="00EB2A86"/>
    <w:rsid w:val="00EB2A89"/>
    <w:rsid w:val="00EB2A94"/>
    <w:rsid w:val="00EB2B13"/>
    <w:rsid w:val="00EB2B42"/>
    <w:rsid w:val="00EB2C8A"/>
    <w:rsid w:val="00EB310A"/>
    <w:rsid w:val="00EB3185"/>
    <w:rsid w:val="00EB32FA"/>
    <w:rsid w:val="00EB3980"/>
    <w:rsid w:val="00EB3A55"/>
    <w:rsid w:val="00EB4BE6"/>
    <w:rsid w:val="00EB501C"/>
    <w:rsid w:val="00EB51E8"/>
    <w:rsid w:val="00EB5332"/>
    <w:rsid w:val="00EB5657"/>
    <w:rsid w:val="00EB5678"/>
    <w:rsid w:val="00EB57A6"/>
    <w:rsid w:val="00EB58DB"/>
    <w:rsid w:val="00EB5A6C"/>
    <w:rsid w:val="00EB5EDE"/>
    <w:rsid w:val="00EB690E"/>
    <w:rsid w:val="00EB6A92"/>
    <w:rsid w:val="00EB6E6F"/>
    <w:rsid w:val="00EB7494"/>
    <w:rsid w:val="00EB765C"/>
    <w:rsid w:val="00EB7BB6"/>
    <w:rsid w:val="00EB7FF8"/>
    <w:rsid w:val="00EC01CB"/>
    <w:rsid w:val="00EC04BA"/>
    <w:rsid w:val="00EC081F"/>
    <w:rsid w:val="00EC10B3"/>
    <w:rsid w:val="00EC1804"/>
    <w:rsid w:val="00EC1A63"/>
    <w:rsid w:val="00EC295D"/>
    <w:rsid w:val="00EC3B36"/>
    <w:rsid w:val="00EC453F"/>
    <w:rsid w:val="00EC4A0A"/>
    <w:rsid w:val="00EC4B18"/>
    <w:rsid w:val="00EC511D"/>
    <w:rsid w:val="00EC5335"/>
    <w:rsid w:val="00EC5393"/>
    <w:rsid w:val="00EC54C5"/>
    <w:rsid w:val="00EC62FC"/>
    <w:rsid w:val="00EC65DE"/>
    <w:rsid w:val="00EC6C62"/>
    <w:rsid w:val="00EC6CF5"/>
    <w:rsid w:val="00EC77D3"/>
    <w:rsid w:val="00EC7922"/>
    <w:rsid w:val="00EC7C32"/>
    <w:rsid w:val="00EC7FCF"/>
    <w:rsid w:val="00ED008E"/>
    <w:rsid w:val="00ED0288"/>
    <w:rsid w:val="00ED05FB"/>
    <w:rsid w:val="00ED0811"/>
    <w:rsid w:val="00ED0838"/>
    <w:rsid w:val="00ED095D"/>
    <w:rsid w:val="00ED0F6A"/>
    <w:rsid w:val="00ED1516"/>
    <w:rsid w:val="00ED1834"/>
    <w:rsid w:val="00ED18D8"/>
    <w:rsid w:val="00ED19DB"/>
    <w:rsid w:val="00ED1AFF"/>
    <w:rsid w:val="00ED26CC"/>
    <w:rsid w:val="00ED34C7"/>
    <w:rsid w:val="00ED3582"/>
    <w:rsid w:val="00ED3B35"/>
    <w:rsid w:val="00ED3D71"/>
    <w:rsid w:val="00ED4046"/>
    <w:rsid w:val="00ED458E"/>
    <w:rsid w:val="00ED4A95"/>
    <w:rsid w:val="00ED4C92"/>
    <w:rsid w:val="00ED4E4C"/>
    <w:rsid w:val="00ED4EE1"/>
    <w:rsid w:val="00ED5341"/>
    <w:rsid w:val="00ED5EAC"/>
    <w:rsid w:val="00ED6405"/>
    <w:rsid w:val="00ED654A"/>
    <w:rsid w:val="00ED708B"/>
    <w:rsid w:val="00ED7277"/>
    <w:rsid w:val="00ED73BC"/>
    <w:rsid w:val="00ED73EA"/>
    <w:rsid w:val="00ED7845"/>
    <w:rsid w:val="00ED7EF6"/>
    <w:rsid w:val="00EE0438"/>
    <w:rsid w:val="00EE0483"/>
    <w:rsid w:val="00EE0538"/>
    <w:rsid w:val="00EE0913"/>
    <w:rsid w:val="00EE0A5A"/>
    <w:rsid w:val="00EE0BE9"/>
    <w:rsid w:val="00EE1206"/>
    <w:rsid w:val="00EE16CA"/>
    <w:rsid w:val="00EE1CCA"/>
    <w:rsid w:val="00EE1FF1"/>
    <w:rsid w:val="00EE2305"/>
    <w:rsid w:val="00EE23CC"/>
    <w:rsid w:val="00EE2D8D"/>
    <w:rsid w:val="00EE2E4C"/>
    <w:rsid w:val="00EE337C"/>
    <w:rsid w:val="00EE34B7"/>
    <w:rsid w:val="00EE362D"/>
    <w:rsid w:val="00EE38E2"/>
    <w:rsid w:val="00EE39C7"/>
    <w:rsid w:val="00EE3D64"/>
    <w:rsid w:val="00EE47D8"/>
    <w:rsid w:val="00EE4D64"/>
    <w:rsid w:val="00EE4E8F"/>
    <w:rsid w:val="00EE4FB5"/>
    <w:rsid w:val="00EE5990"/>
    <w:rsid w:val="00EE5BD8"/>
    <w:rsid w:val="00EE617A"/>
    <w:rsid w:val="00EE6ACC"/>
    <w:rsid w:val="00EE6AD3"/>
    <w:rsid w:val="00EE754A"/>
    <w:rsid w:val="00EE76DD"/>
    <w:rsid w:val="00EE7710"/>
    <w:rsid w:val="00EE7DB3"/>
    <w:rsid w:val="00EF03EB"/>
    <w:rsid w:val="00EF0C80"/>
    <w:rsid w:val="00EF0F96"/>
    <w:rsid w:val="00EF12AF"/>
    <w:rsid w:val="00EF14AE"/>
    <w:rsid w:val="00EF2505"/>
    <w:rsid w:val="00EF2682"/>
    <w:rsid w:val="00EF28DD"/>
    <w:rsid w:val="00EF2BC8"/>
    <w:rsid w:val="00EF2DF0"/>
    <w:rsid w:val="00EF2E4E"/>
    <w:rsid w:val="00EF3742"/>
    <w:rsid w:val="00EF3B4D"/>
    <w:rsid w:val="00EF3BE9"/>
    <w:rsid w:val="00EF477B"/>
    <w:rsid w:val="00EF48E3"/>
    <w:rsid w:val="00EF4A61"/>
    <w:rsid w:val="00EF4ACB"/>
    <w:rsid w:val="00EF52D2"/>
    <w:rsid w:val="00EF5547"/>
    <w:rsid w:val="00EF56B3"/>
    <w:rsid w:val="00EF5BE8"/>
    <w:rsid w:val="00EF5E2D"/>
    <w:rsid w:val="00EF6985"/>
    <w:rsid w:val="00EF6E47"/>
    <w:rsid w:val="00EF6F2B"/>
    <w:rsid w:val="00EF7125"/>
    <w:rsid w:val="00EF71DD"/>
    <w:rsid w:val="00EF7313"/>
    <w:rsid w:val="00EF78D8"/>
    <w:rsid w:val="00EF7CF1"/>
    <w:rsid w:val="00F00202"/>
    <w:rsid w:val="00F00241"/>
    <w:rsid w:val="00F00663"/>
    <w:rsid w:val="00F007BB"/>
    <w:rsid w:val="00F0081C"/>
    <w:rsid w:val="00F008A5"/>
    <w:rsid w:val="00F00924"/>
    <w:rsid w:val="00F009F1"/>
    <w:rsid w:val="00F00F12"/>
    <w:rsid w:val="00F0198B"/>
    <w:rsid w:val="00F01E00"/>
    <w:rsid w:val="00F02067"/>
    <w:rsid w:val="00F028B2"/>
    <w:rsid w:val="00F02A90"/>
    <w:rsid w:val="00F02AD7"/>
    <w:rsid w:val="00F02B38"/>
    <w:rsid w:val="00F0303F"/>
    <w:rsid w:val="00F0334C"/>
    <w:rsid w:val="00F0406C"/>
    <w:rsid w:val="00F04C4B"/>
    <w:rsid w:val="00F04F0C"/>
    <w:rsid w:val="00F058DD"/>
    <w:rsid w:val="00F05937"/>
    <w:rsid w:val="00F059F0"/>
    <w:rsid w:val="00F05A09"/>
    <w:rsid w:val="00F05C89"/>
    <w:rsid w:val="00F061CC"/>
    <w:rsid w:val="00F0685F"/>
    <w:rsid w:val="00F06A37"/>
    <w:rsid w:val="00F06DD1"/>
    <w:rsid w:val="00F07B57"/>
    <w:rsid w:val="00F07D61"/>
    <w:rsid w:val="00F07DDA"/>
    <w:rsid w:val="00F100FB"/>
    <w:rsid w:val="00F103A5"/>
    <w:rsid w:val="00F10FA0"/>
    <w:rsid w:val="00F11248"/>
    <w:rsid w:val="00F112FB"/>
    <w:rsid w:val="00F11DB3"/>
    <w:rsid w:val="00F121FF"/>
    <w:rsid w:val="00F1220E"/>
    <w:rsid w:val="00F12D3D"/>
    <w:rsid w:val="00F12D43"/>
    <w:rsid w:val="00F12DB5"/>
    <w:rsid w:val="00F1329A"/>
    <w:rsid w:val="00F1379C"/>
    <w:rsid w:val="00F1395D"/>
    <w:rsid w:val="00F13C3F"/>
    <w:rsid w:val="00F13D5C"/>
    <w:rsid w:val="00F143B7"/>
    <w:rsid w:val="00F14982"/>
    <w:rsid w:val="00F14A18"/>
    <w:rsid w:val="00F14A21"/>
    <w:rsid w:val="00F14F86"/>
    <w:rsid w:val="00F1534C"/>
    <w:rsid w:val="00F1538C"/>
    <w:rsid w:val="00F1579F"/>
    <w:rsid w:val="00F15901"/>
    <w:rsid w:val="00F15A97"/>
    <w:rsid w:val="00F1617C"/>
    <w:rsid w:val="00F163F8"/>
    <w:rsid w:val="00F16E3C"/>
    <w:rsid w:val="00F175E3"/>
    <w:rsid w:val="00F1791D"/>
    <w:rsid w:val="00F17DE8"/>
    <w:rsid w:val="00F20B89"/>
    <w:rsid w:val="00F20D85"/>
    <w:rsid w:val="00F2160E"/>
    <w:rsid w:val="00F218D1"/>
    <w:rsid w:val="00F21E44"/>
    <w:rsid w:val="00F21EEF"/>
    <w:rsid w:val="00F22FB7"/>
    <w:rsid w:val="00F23A77"/>
    <w:rsid w:val="00F23C15"/>
    <w:rsid w:val="00F23DD7"/>
    <w:rsid w:val="00F23E17"/>
    <w:rsid w:val="00F25177"/>
    <w:rsid w:val="00F253A9"/>
    <w:rsid w:val="00F2626A"/>
    <w:rsid w:val="00F266A6"/>
    <w:rsid w:val="00F269D2"/>
    <w:rsid w:val="00F26EED"/>
    <w:rsid w:val="00F274CA"/>
    <w:rsid w:val="00F27D61"/>
    <w:rsid w:val="00F3041F"/>
    <w:rsid w:val="00F30923"/>
    <w:rsid w:val="00F30B34"/>
    <w:rsid w:val="00F30D44"/>
    <w:rsid w:val="00F31AF6"/>
    <w:rsid w:val="00F324D3"/>
    <w:rsid w:val="00F32C7C"/>
    <w:rsid w:val="00F32E72"/>
    <w:rsid w:val="00F33250"/>
    <w:rsid w:val="00F3348A"/>
    <w:rsid w:val="00F33AA9"/>
    <w:rsid w:val="00F33BA7"/>
    <w:rsid w:val="00F3404A"/>
    <w:rsid w:val="00F3554D"/>
    <w:rsid w:val="00F35695"/>
    <w:rsid w:val="00F35F6A"/>
    <w:rsid w:val="00F360B1"/>
    <w:rsid w:val="00F3642E"/>
    <w:rsid w:val="00F369E5"/>
    <w:rsid w:val="00F36E8F"/>
    <w:rsid w:val="00F37334"/>
    <w:rsid w:val="00F3779B"/>
    <w:rsid w:val="00F3797A"/>
    <w:rsid w:val="00F37CE5"/>
    <w:rsid w:val="00F40399"/>
    <w:rsid w:val="00F4053B"/>
    <w:rsid w:val="00F40933"/>
    <w:rsid w:val="00F4130A"/>
    <w:rsid w:val="00F4155A"/>
    <w:rsid w:val="00F4198A"/>
    <w:rsid w:val="00F41ABE"/>
    <w:rsid w:val="00F424A5"/>
    <w:rsid w:val="00F424D7"/>
    <w:rsid w:val="00F42EA2"/>
    <w:rsid w:val="00F430E8"/>
    <w:rsid w:val="00F432A2"/>
    <w:rsid w:val="00F438D6"/>
    <w:rsid w:val="00F443CA"/>
    <w:rsid w:val="00F443F4"/>
    <w:rsid w:val="00F449E1"/>
    <w:rsid w:val="00F45468"/>
    <w:rsid w:val="00F458A0"/>
    <w:rsid w:val="00F45F9E"/>
    <w:rsid w:val="00F46194"/>
    <w:rsid w:val="00F468AC"/>
    <w:rsid w:val="00F46BCB"/>
    <w:rsid w:val="00F47058"/>
    <w:rsid w:val="00F47099"/>
    <w:rsid w:val="00F474E0"/>
    <w:rsid w:val="00F47855"/>
    <w:rsid w:val="00F478A2"/>
    <w:rsid w:val="00F47F4B"/>
    <w:rsid w:val="00F47FD5"/>
    <w:rsid w:val="00F50269"/>
    <w:rsid w:val="00F50B03"/>
    <w:rsid w:val="00F51071"/>
    <w:rsid w:val="00F51585"/>
    <w:rsid w:val="00F51594"/>
    <w:rsid w:val="00F51EB7"/>
    <w:rsid w:val="00F5242B"/>
    <w:rsid w:val="00F52561"/>
    <w:rsid w:val="00F52E85"/>
    <w:rsid w:val="00F53116"/>
    <w:rsid w:val="00F53417"/>
    <w:rsid w:val="00F53582"/>
    <w:rsid w:val="00F53A5C"/>
    <w:rsid w:val="00F53C82"/>
    <w:rsid w:val="00F53E23"/>
    <w:rsid w:val="00F54109"/>
    <w:rsid w:val="00F5419F"/>
    <w:rsid w:val="00F543D5"/>
    <w:rsid w:val="00F54598"/>
    <w:rsid w:val="00F54A43"/>
    <w:rsid w:val="00F54B8B"/>
    <w:rsid w:val="00F54B91"/>
    <w:rsid w:val="00F55048"/>
    <w:rsid w:val="00F553AE"/>
    <w:rsid w:val="00F553E6"/>
    <w:rsid w:val="00F55937"/>
    <w:rsid w:val="00F5610F"/>
    <w:rsid w:val="00F565D0"/>
    <w:rsid w:val="00F5676B"/>
    <w:rsid w:val="00F569A4"/>
    <w:rsid w:val="00F56CC2"/>
    <w:rsid w:val="00F56E0A"/>
    <w:rsid w:val="00F56F27"/>
    <w:rsid w:val="00F57B65"/>
    <w:rsid w:val="00F57DD1"/>
    <w:rsid w:val="00F57F21"/>
    <w:rsid w:val="00F607B0"/>
    <w:rsid w:val="00F60C7D"/>
    <w:rsid w:val="00F62470"/>
    <w:rsid w:val="00F628E0"/>
    <w:rsid w:val="00F62D38"/>
    <w:rsid w:val="00F62F51"/>
    <w:rsid w:val="00F63026"/>
    <w:rsid w:val="00F632DE"/>
    <w:rsid w:val="00F63338"/>
    <w:rsid w:val="00F635D2"/>
    <w:rsid w:val="00F636D8"/>
    <w:rsid w:val="00F63807"/>
    <w:rsid w:val="00F63A15"/>
    <w:rsid w:val="00F63A94"/>
    <w:rsid w:val="00F63D31"/>
    <w:rsid w:val="00F63E75"/>
    <w:rsid w:val="00F63EB4"/>
    <w:rsid w:val="00F63EEF"/>
    <w:rsid w:val="00F64807"/>
    <w:rsid w:val="00F64B27"/>
    <w:rsid w:val="00F652EC"/>
    <w:rsid w:val="00F656CA"/>
    <w:rsid w:val="00F65B58"/>
    <w:rsid w:val="00F65CAD"/>
    <w:rsid w:val="00F66A12"/>
    <w:rsid w:val="00F67145"/>
    <w:rsid w:val="00F67485"/>
    <w:rsid w:val="00F67E12"/>
    <w:rsid w:val="00F70034"/>
    <w:rsid w:val="00F70F0C"/>
    <w:rsid w:val="00F712F4"/>
    <w:rsid w:val="00F7181F"/>
    <w:rsid w:val="00F718A5"/>
    <w:rsid w:val="00F71B12"/>
    <w:rsid w:val="00F71E5B"/>
    <w:rsid w:val="00F71E8E"/>
    <w:rsid w:val="00F728C1"/>
    <w:rsid w:val="00F7294C"/>
    <w:rsid w:val="00F729D5"/>
    <w:rsid w:val="00F729D6"/>
    <w:rsid w:val="00F72AFB"/>
    <w:rsid w:val="00F72BF3"/>
    <w:rsid w:val="00F72CCA"/>
    <w:rsid w:val="00F72D67"/>
    <w:rsid w:val="00F72E35"/>
    <w:rsid w:val="00F73011"/>
    <w:rsid w:val="00F7315A"/>
    <w:rsid w:val="00F73557"/>
    <w:rsid w:val="00F740B9"/>
    <w:rsid w:val="00F7472F"/>
    <w:rsid w:val="00F74741"/>
    <w:rsid w:val="00F75564"/>
    <w:rsid w:val="00F7574C"/>
    <w:rsid w:val="00F75882"/>
    <w:rsid w:val="00F75D35"/>
    <w:rsid w:val="00F76836"/>
    <w:rsid w:val="00F76B84"/>
    <w:rsid w:val="00F77169"/>
    <w:rsid w:val="00F774E2"/>
    <w:rsid w:val="00F77962"/>
    <w:rsid w:val="00F81258"/>
    <w:rsid w:val="00F816A2"/>
    <w:rsid w:val="00F81967"/>
    <w:rsid w:val="00F81C45"/>
    <w:rsid w:val="00F81FEA"/>
    <w:rsid w:val="00F825B1"/>
    <w:rsid w:val="00F8269B"/>
    <w:rsid w:val="00F8293D"/>
    <w:rsid w:val="00F832B6"/>
    <w:rsid w:val="00F836E7"/>
    <w:rsid w:val="00F83AD9"/>
    <w:rsid w:val="00F83BE6"/>
    <w:rsid w:val="00F83DDD"/>
    <w:rsid w:val="00F83F2F"/>
    <w:rsid w:val="00F84223"/>
    <w:rsid w:val="00F8436F"/>
    <w:rsid w:val="00F84432"/>
    <w:rsid w:val="00F84AFE"/>
    <w:rsid w:val="00F84BF0"/>
    <w:rsid w:val="00F84D2B"/>
    <w:rsid w:val="00F850E3"/>
    <w:rsid w:val="00F85138"/>
    <w:rsid w:val="00F858DB"/>
    <w:rsid w:val="00F859F9"/>
    <w:rsid w:val="00F85C86"/>
    <w:rsid w:val="00F85E36"/>
    <w:rsid w:val="00F86389"/>
    <w:rsid w:val="00F868E9"/>
    <w:rsid w:val="00F86B6E"/>
    <w:rsid w:val="00F87B51"/>
    <w:rsid w:val="00F9074F"/>
    <w:rsid w:val="00F9089A"/>
    <w:rsid w:val="00F90BC6"/>
    <w:rsid w:val="00F90FD9"/>
    <w:rsid w:val="00F910B6"/>
    <w:rsid w:val="00F91368"/>
    <w:rsid w:val="00F91959"/>
    <w:rsid w:val="00F9294F"/>
    <w:rsid w:val="00F93397"/>
    <w:rsid w:val="00F939E1"/>
    <w:rsid w:val="00F93D32"/>
    <w:rsid w:val="00F943BB"/>
    <w:rsid w:val="00F94E19"/>
    <w:rsid w:val="00F94E1E"/>
    <w:rsid w:val="00F94E9F"/>
    <w:rsid w:val="00F954E9"/>
    <w:rsid w:val="00F95B12"/>
    <w:rsid w:val="00F95FD5"/>
    <w:rsid w:val="00F964AE"/>
    <w:rsid w:val="00F96A9F"/>
    <w:rsid w:val="00F96AB6"/>
    <w:rsid w:val="00F97244"/>
    <w:rsid w:val="00F97397"/>
    <w:rsid w:val="00F97D30"/>
    <w:rsid w:val="00FA038A"/>
    <w:rsid w:val="00FA05D7"/>
    <w:rsid w:val="00FA09C1"/>
    <w:rsid w:val="00FA0CA9"/>
    <w:rsid w:val="00FA0F28"/>
    <w:rsid w:val="00FA1268"/>
    <w:rsid w:val="00FA141C"/>
    <w:rsid w:val="00FA1E5A"/>
    <w:rsid w:val="00FA283B"/>
    <w:rsid w:val="00FA2F53"/>
    <w:rsid w:val="00FA3050"/>
    <w:rsid w:val="00FA3457"/>
    <w:rsid w:val="00FA35A3"/>
    <w:rsid w:val="00FA3807"/>
    <w:rsid w:val="00FA38F7"/>
    <w:rsid w:val="00FA3942"/>
    <w:rsid w:val="00FA3D11"/>
    <w:rsid w:val="00FA3F3D"/>
    <w:rsid w:val="00FA41F3"/>
    <w:rsid w:val="00FA433F"/>
    <w:rsid w:val="00FA514F"/>
    <w:rsid w:val="00FA5497"/>
    <w:rsid w:val="00FA5573"/>
    <w:rsid w:val="00FA5A9C"/>
    <w:rsid w:val="00FA5C91"/>
    <w:rsid w:val="00FA5FB1"/>
    <w:rsid w:val="00FA622F"/>
    <w:rsid w:val="00FA698F"/>
    <w:rsid w:val="00FA6A2F"/>
    <w:rsid w:val="00FA7009"/>
    <w:rsid w:val="00FA73AF"/>
    <w:rsid w:val="00FA76F1"/>
    <w:rsid w:val="00FA79BD"/>
    <w:rsid w:val="00FA7DF8"/>
    <w:rsid w:val="00FB14DB"/>
    <w:rsid w:val="00FB1669"/>
    <w:rsid w:val="00FB16B8"/>
    <w:rsid w:val="00FB1A6B"/>
    <w:rsid w:val="00FB1C1B"/>
    <w:rsid w:val="00FB1DFA"/>
    <w:rsid w:val="00FB1E07"/>
    <w:rsid w:val="00FB1F72"/>
    <w:rsid w:val="00FB200F"/>
    <w:rsid w:val="00FB213F"/>
    <w:rsid w:val="00FB2299"/>
    <w:rsid w:val="00FB280C"/>
    <w:rsid w:val="00FB2CE3"/>
    <w:rsid w:val="00FB2DE0"/>
    <w:rsid w:val="00FB2F04"/>
    <w:rsid w:val="00FB32BB"/>
    <w:rsid w:val="00FB37B1"/>
    <w:rsid w:val="00FB37B2"/>
    <w:rsid w:val="00FB3B89"/>
    <w:rsid w:val="00FB3C24"/>
    <w:rsid w:val="00FB4F13"/>
    <w:rsid w:val="00FB50AA"/>
    <w:rsid w:val="00FB51D3"/>
    <w:rsid w:val="00FB5A65"/>
    <w:rsid w:val="00FB6273"/>
    <w:rsid w:val="00FB62BC"/>
    <w:rsid w:val="00FB6596"/>
    <w:rsid w:val="00FB67A5"/>
    <w:rsid w:val="00FB6853"/>
    <w:rsid w:val="00FB68AB"/>
    <w:rsid w:val="00FB6BA3"/>
    <w:rsid w:val="00FB6BEE"/>
    <w:rsid w:val="00FB6CE3"/>
    <w:rsid w:val="00FB6F1D"/>
    <w:rsid w:val="00FB6FF2"/>
    <w:rsid w:val="00FB726C"/>
    <w:rsid w:val="00FB746F"/>
    <w:rsid w:val="00FB7E0A"/>
    <w:rsid w:val="00FC0321"/>
    <w:rsid w:val="00FC04CB"/>
    <w:rsid w:val="00FC0699"/>
    <w:rsid w:val="00FC07A7"/>
    <w:rsid w:val="00FC0C0D"/>
    <w:rsid w:val="00FC10B4"/>
    <w:rsid w:val="00FC17F3"/>
    <w:rsid w:val="00FC1EA1"/>
    <w:rsid w:val="00FC207C"/>
    <w:rsid w:val="00FC2245"/>
    <w:rsid w:val="00FC2398"/>
    <w:rsid w:val="00FC251B"/>
    <w:rsid w:val="00FC27A5"/>
    <w:rsid w:val="00FC2A69"/>
    <w:rsid w:val="00FC3794"/>
    <w:rsid w:val="00FC39A2"/>
    <w:rsid w:val="00FC3CDF"/>
    <w:rsid w:val="00FC3CE2"/>
    <w:rsid w:val="00FC4AEF"/>
    <w:rsid w:val="00FC4CC6"/>
    <w:rsid w:val="00FC4CF8"/>
    <w:rsid w:val="00FC4EC3"/>
    <w:rsid w:val="00FC56CF"/>
    <w:rsid w:val="00FC5B87"/>
    <w:rsid w:val="00FC5C60"/>
    <w:rsid w:val="00FC5D4F"/>
    <w:rsid w:val="00FC60AB"/>
    <w:rsid w:val="00FC6300"/>
    <w:rsid w:val="00FC66A6"/>
    <w:rsid w:val="00FC6D0B"/>
    <w:rsid w:val="00FC7202"/>
    <w:rsid w:val="00FC755F"/>
    <w:rsid w:val="00FC77DB"/>
    <w:rsid w:val="00FD028C"/>
    <w:rsid w:val="00FD0A20"/>
    <w:rsid w:val="00FD1003"/>
    <w:rsid w:val="00FD12D1"/>
    <w:rsid w:val="00FD1545"/>
    <w:rsid w:val="00FD1866"/>
    <w:rsid w:val="00FD1A9D"/>
    <w:rsid w:val="00FD26DD"/>
    <w:rsid w:val="00FD2E9E"/>
    <w:rsid w:val="00FD2FCD"/>
    <w:rsid w:val="00FD36FD"/>
    <w:rsid w:val="00FD3AC5"/>
    <w:rsid w:val="00FD3EA0"/>
    <w:rsid w:val="00FD45CD"/>
    <w:rsid w:val="00FD46AE"/>
    <w:rsid w:val="00FD4754"/>
    <w:rsid w:val="00FD4971"/>
    <w:rsid w:val="00FD517B"/>
    <w:rsid w:val="00FD5638"/>
    <w:rsid w:val="00FD5B39"/>
    <w:rsid w:val="00FD5B8D"/>
    <w:rsid w:val="00FD5FE2"/>
    <w:rsid w:val="00FD75C3"/>
    <w:rsid w:val="00FD76A6"/>
    <w:rsid w:val="00FD79FA"/>
    <w:rsid w:val="00FD7AEC"/>
    <w:rsid w:val="00FE021D"/>
    <w:rsid w:val="00FE0B3A"/>
    <w:rsid w:val="00FE141E"/>
    <w:rsid w:val="00FE1426"/>
    <w:rsid w:val="00FE1559"/>
    <w:rsid w:val="00FE19E4"/>
    <w:rsid w:val="00FE1A62"/>
    <w:rsid w:val="00FE2D42"/>
    <w:rsid w:val="00FE2EBB"/>
    <w:rsid w:val="00FE2FEB"/>
    <w:rsid w:val="00FE3477"/>
    <w:rsid w:val="00FE37C6"/>
    <w:rsid w:val="00FE3F6C"/>
    <w:rsid w:val="00FE43F3"/>
    <w:rsid w:val="00FE4720"/>
    <w:rsid w:val="00FE4A6A"/>
    <w:rsid w:val="00FE4C15"/>
    <w:rsid w:val="00FE4CBC"/>
    <w:rsid w:val="00FE4CD8"/>
    <w:rsid w:val="00FE59B0"/>
    <w:rsid w:val="00FE6329"/>
    <w:rsid w:val="00FE6D9C"/>
    <w:rsid w:val="00FF03F0"/>
    <w:rsid w:val="00FF0761"/>
    <w:rsid w:val="00FF0A54"/>
    <w:rsid w:val="00FF0A57"/>
    <w:rsid w:val="00FF0F8E"/>
    <w:rsid w:val="00FF0FAB"/>
    <w:rsid w:val="00FF1010"/>
    <w:rsid w:val="00FF1092"/>
    <w:rsid w:val="00FF12DD"/>
    <w:rsid w:val="00FF2329"/>
    <w:rsid w:val="00FF2F19"/>
    <w:rsid w:val="00FF2F37"/>
    <w:rsid w:val="00FF307B"/>
    <w:rsid w:val="00FF3BE7"/>
    <w:rsid w:val="00FF3C8D"/>
    <w:rsid w:val="00FF4272"/>
    <w:rsid w:val="00FF50B5"/>
    <w:rsid w:val="00FF53F0"/>
    <w:rsid w:val="00FF5723"/>
    <w:rsid w:val="00FF5887"/>
    <w:rsid w:val="00FF59AF"/>
    <w:rsid w:val="00FF5D0C"/>
    <w:rsid w:val="00FF5F62"/>
    <w:rsid w:val="00FF6139"/>
    <w:rsid w:val="00FF64BE"/>
    <w:rsid w:val="00FF68AC"/>
    <w:rsid w:val="00FF74ED"/>
    <w:rsid w:val="00FF78A7"/>
    <w:rsid w:val="00FF7BD4"/>
    <w:rsid w:val="00FF7D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9F50A"/>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37D2"/>
    <w:rPr>
      <w:sz w:val="24"/>
      <w:szCs w:val="24"/>
    </w:rPr>
  </w:style>
  <w:style w:type="paragraph" w:styleId="berschrift1">
    <w:name w:val="heading 1"/>
    <w:basedOn w:val="Block"/>
    <w:next w:val="Block"/>
    <w:link w:val="berschrift1Zchn"/>
    <w:uiPriority w:val="9"/>
    <w:qFormat/>
    <w:rsid w:val="00FC1EA1"/>
    <w:pPr>
      <w:keepNext/>
      <w:keepLines/>
      <w:numPr>
        <w:numId w:val="1"/>
      </w:numPr>
      <w:tabs>
        <w:tab w:val="left" w:pos="851"/>
      </w:tabs>
      <w:spacing w:before="480"/>
      <w:outlineLvl w:val="0"/>
    </w:pPr>
    <w:rPr>
      <w:rFonts w:ascii="Arial" w:hAnsi="Arial"/>
      <w:bCs/>
      <w:sz w:val="36"/>
      <w:szCs w:val="28"/>
    </w:rPr>
  </w:style>
  <w:style w:type="paragraph" w:styleId="berschrift2">
    <w:name w:val="heading 2"/>
    <w:basedOn w:val="berschrift1"/>
    <w:next w:val="Block"/>
    <w:link w:val="berschrift2Zchn"/>
    <w:qFormat/>
    <w:rsid w:val="005105A1"/>
    <w:pPr>
      <w:numPr>
        <w:ilvl w:val="1"/>
      </w:numPr>
      <w:spacing w:before="240" w:after="120"/>
      <w:outlineLvl w:val="1"/>
    </w:pPr>
    <w:rPr>
      <w:sz w:val="32"/>
      <w:szCs w:val="26"/>
    </w:rPr>
  </w:style>
  <w:style w:type="paragraph" w:styleId="berschrift3">
    <w:name w:val="heading 3"/>
    <w:basedOn w:val="berschrift2"/>
    <w:next w:val="Block"/>
    <w:link w:val="berschrift3Zchn"/>
    <w:qFormat/>
    <w:rsid w:val="001909B6"/>
    <w:pPr>
      <w:numPr>
        <w:ilvl w:val="2"/>
      </w:numPr>
      <w:outlineLvl w:val="2"/>
    </w:pPr>
    <w:rPr>
      <w:bCs w:val="0"/>
      <w:sz w:val="28"/>
      <w:szCs w:val="28"/>
    </w:rPr>
  </w:style>
  <w:style w:type="paragraph" w:styleId="berschrift4">
    <w:name w:val="heading 4"/>
    <w:basedOn w:val="Standard"/>
    <w:next w:val="Standard"/>
    <w:link w:val="berschrift4Zchn"/>
    <w:semiHidden/>
    <w:unhideWhenUsed/>
    <w:qFormat/>
    <w:rsid w:val="004F4F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992990"/>
    <w:pPr>
      <w:spacing w:before="120" w:after="160" w:line="360" w:lineRule="auto"/>
      <w:jc w:val="center"/>
    </w:pPr>
    <w:rPr>
      <w:rFonts w:ascii="Cambria" w:hAnsi="Cambria"/>
      <w:bCs/>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qFormat/>
    <w:rsid w:val="00E551B2"/>
    <w:pPr>
      <w:tabs>
        <w:tab w:val="center" w:pos="4536"/>
        <w:tab w:val="right" w:pos="9072"/>
      </w:tabs>
      <w:spacing w:line="240" w:lineRule="auto"/>
    </w:pPr>
    <w:rPr>
      <w:rFonts w:ascii="Arial" w:hAnsi="Arial"/>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385172"/>
    <w:pPr>
      <w:spacing w:after="60" w:line="360" w:lineRule="auto"/>
      <w:jc w:val="both"/>
    </w:pPr>
    <w:rPr>
      <w:rFonts w:ascii="Cambria" w:hAnsi="Cambria"/>
    </w:rPr>
  </w:style>
  <w:style w:type="character" w:customStyle="1" w:styleId="berschrift1Zchn">
    <w:name w:val="Überschrift 1 Zchn"/>
    <w:link w:val="berschrift1"/>
    <w:uiPriority w:val="9"/>
    <w:rsid w:val="000B2983"/>
    <w:rPr>
      <w:rFonts w:ascii="Arial" w:hAnsi="Arial"/>
      <w:bCs/>
      <w:sz w:val="36"/>
      <w:szCs w:val="28"/>
    </w:rPr>
  </w:style>
  <w:style w:type="paragraph" w:customStyle="1" w:styleId="Enum1">
    <w:name w:val="Enum1"/>
    <w:basedOn w:val="Standard"/>
    <w:qFormat/>
    <w:rsid w:val="005E25F6"/>
    <w:pPr>
      <w:numPr>
        <w:numId w:val="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5105A1"/>
    <w:rPr>
      <w:rFonts w:ascii="Arial" w:hAnsi="Arial"/>
      <w:bCs/>
      <w:sz w:val="32"/>
      <w:szCs w:val="26"/>
    </w:rPr>
  </w:style>
  <w:style w:type="character" w:customStyle="1" w:styleId="berschrift3Zchn">
    <w:name w:val="Überschrift 3 Zchn"/>
    <w:link w:val="berschrift3"/>
    <w:rsid w:val="001909B6"/>
    <w:rPr>
      <w:rFonts w:ascii="Arial" w:hAnsi="Arial"/>
      <w:sz w:val="28"/>
      <w:szCs w:val="28"/>
    </w:rPr>
  </w:style>
  <w:style w:type="paragraph" w:styleId="Abbildungsverzeichnis">
    <w:name w:val="table of figures"/>
    <w:basedOn w:val="Block"/>
    <w:next w:val="Standard"/>
    <w:autoRedefine/>
    <w:uiPriority w:val="99"/>
    <w:rsid w:val="00AA0AF9"/>
    <w:pPr>
      <w:tabs>
        <w:tab w:val="right" w:leader="dot" w:pos="9072"/>
      </w:tabs>
      <w:spacing w:before="120"/>
    </w:pPr>
    <w:rPr>
      <w:noProof/>
    </w:rPr>
  </w:style>
  <w:style w:type="paragraph" w:styleId="Verzeichnis1">
    <w:name w:val="toc 1"/>
    <w:basedOn w:val="Standard"/>
    <w:next w:val="Standard"/>
    <w:uiPriority w:val="39"/>
    <w:qFormat/>
    <w:rsid w:val="00D104B3"/>
    <w:pPr>
      <w:tabs>
        <w:tab w:val="left" w:pos="426"/>
        <w:tab w:val="right" w:leader="dot" w:pos="9060"/>
      </w:tabs>
      <w:spacing w:after="120" w:line="360" w:lineRule="auto"/>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510889"/>
    <w:rPr>
      <w:sz w:val="16"/>
    </w:rPr>
  </w:style>
  <w:style w:type="paragraph" w:customStyle="1" w:styleId="Literatur">
    <w:name w:val="Literatur"/>
    <w:basedOn w:val="Block"/>
    <w:qFormat/>
    <w:rsid w:val="00D55E5A"/>
    <w:pPr>
      <w:numPr>
        <w:numId w:val="2"/>
      </w:numPr>
    </w:pPr>
    <w:rPr>
      <w:szCs w:val="28"/>
    </w:rPr>
  </w:style>
  <w:style w:type="paragraph" w:customStyle="1" w:styleId="Verzeichnisberschrift">
    <w:name w:val="VerzeichnisÜberschrift"/>
    <w:basedOn w:val="Block"/>
    <w:next w:val="Block"/>
    <w:qFormat/>
    <w:rsid w:val="001A71CA"/>
    <w:pPr>
      <w:keepNext/>
      <w:keepLines/>
      <w:spacing w:after="480" w:line="240" w:lineRule="auto"/>
      <w:outlineLvl w:val="0"/>
    </w:pPr>
    <w:rPr>
      <w:rFonts w:ascii="Arial" w:hAnsi="Arial"/>
      <w:bCs/>
      <w:sz w:val="36"/>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F96AB6"/>
    <w:pPr>
      <w:tabs>
        <w:tab w:val="left" w:pos="567"/>
      </w:tabs>
      <w:spacing w:after="40"/>
    </w:pPr>
    <w:rPr>
      <w:rFonts w:ascii="Cambria" w:hAnsi="Cambria"/>
      <w:sz w:val="20"/>
    </w:rPr>
  </w:style>
  <w:style w:type="character" w:customStyle="1" w:styleId="FunotentextZchn">
    <w:name w:val="Fußnotentext Zchn"/>
    <w:link w:val="Funotentext"/>
    <w:rsid w:val="00F96AB6"/>
    <w:rPr>
      <w:rFonts w:ascii="Cambria" w:hAnsi="Cambria"/>
      <w:szCs w:val="24"/>
    </w:rPr>
  </w:style>
  <w:style w:type="character" w:styleId="Funotenzeichen">
    <w:name w:val="footnote reference"/>
    <w:rsid w:val="002B7AE8"/>
    <w:rPr>
      <w:rFonts w:ascii="Cambria" w:hAnsi="Cambria"/>
      <w:position w:val="6"/>
      <w:sz w:val="20"/>
      <w:vertAlign w:val="baseline"/>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numPr>
        <w:numId w:val="0"/>
      </w:numPr>
      <w:tabs>
        <w:tab w:val="clear" w:pos="851"/>
      </w:tabs>
      <w:spacing w:after="0" w:line="276" w:lineRule="auto"/>
      <w:outlineLvl w:val="9"/>
    </w:pPr>
    <w:rPr>
      <w:rFonts w:ascii="Cambria" w:hAnsi="Cambria"/>
      <w:color w:val="365F91"/>
      <w:lang w:eastAsia="en-US"/>
    </w:rPr>
  </w:style>
  <w:style w:type="paragraph" w:customStyle="1" w:styleId="Titelberschrift">
    <w:name w:val="Titel_Überschrift"/>
    <w:basedOn w:val="berschrift1"/>
    <w:qFormat/>
    <w:rsid w:val="0063639B"/>
    <w:pPr>
      <w:numPr>
        <w:numId w:val="0"/>
      </w:numPr>
      <w:spacing w:after="120"/>
      <w:jc w:val="center"/>
    </w:pPr>
    <w:rPr>
      <w:bCs w:val="0"/>
      <w:szCs w:val="32"/>
    </w:rPr>
  </w:style>
  <w:style w:type="character" w:styleId="Seitenzahl">
    <w:name w:val="page number"/>
    <w:basedOn w:val="Absatz-Standardschriftart"/>
    <w:rsid w:val="00E33BC7"/>
    <w:rPr>
      <w:rFonts w:ascii="Arial" w:hAnsi="Arial"/>
      <w:sz w:val="20"/>
    </w:rPr>
  </w:style>
  <w:style w:type="table" w:styleId="Tabellenraster">
    <w:name w:val="Table Grid"/>
    <w:basedOn w:val="NormaleTabelle"/>
    <w:rsid w:val="00CD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semiHidden/>
    <w:rsid w:val="004F4FF9"/>
    <w:rPr>
      <w:rFonts w:asciiTheme="majorHAnsi" w:eastAsiaTheme="majorEastAsia" w:hAnsiTheme="majorHAnsi" w:cstheme="majorBidi"/>
      <w:i/>
      <w:iCs/>
      <w:color w:val="2E74B5" w:themeColor="accent1" w:themeShade="BF"/>
      <w:sz w:val="24"/>
    </w:rPr>
  </w:style>
  <w:style w:type="paragraph" w:customStyle="1" w:styleId="Inhaltsverzeichnistopeng">
    <w:name w:val="Inhaltsverzeichnis_top_eng"/>
    <w:basedOn w:val="Verzeichnis1"/>
    <w:qFormat/>
    <w:rsid w:val="00211368"/>
    <w:pPr>
      <w:spacing w:after="60"/>
      <w:ind w:left="426"/>
    </w:pPr>
    <w:rPr>
      <w:rFonts w:ascii="Cambria" w:hAnsi="Cambria"/>
    </w:rPr>
  </w:style>
  <w:style w:type="paragraph" w:customStyle="1" w:styleId="InhaltsverzeichnisSprung">
    <w:name w:val="Inhaltsverzeichnis_Sprung"/>
    <w:basedOn w:val="Inhaltsverzeichnistopeng"/>
    <w:qFormat/>
    <w:rsid w:val="00211368"/>
    <w:pPr>
      <w:spacing w:after="480"/>
      <w:ind w:left="425"/>
    </w:pPr>
    <w:rPr>
      <w:noProof/>
    </w:rPr>
  </w:style>
  <w:style w:type="paragraph" w:customStyle="1" w:styleId="Inhaltsverzeichnis1Weit">
    <w:name w:val="Inhaltsverzeichnis_1_Weit"/>
    <w:basedOn w:val="Inhaltsverzeichnis1eng"/>
    <w:qFormat/>
    <w:rsid w:val="002A6B72"/>
    <w:pPr>
      <w:spacing w:after="120"/>
    </w:pPr>
  </w:style>
  <w:style w:type="paragraph" w:customStyle="1" w:styleId="Inhaltsverzeichnis1eng">
    <w:name w:val="Inhaltsverzeichnis_1_eng"/>
    <w:basedOn w:val="Verzeichnis1"/>
    <w:qFormat/>
    <w:rsid w:val="00211368"/>
    <w:pPr>
      <w:spacing w:after="60"/>
    </w:pPr>
    <w:rPr>
      <w:rFonts w:ascii="Cambria" w:hAnsi="Cambria"/>
    </w:rPr>
  </w:style>
  <w:style w:type="paragraph" w:customStyle="1" w:styleId="Inhaltsverzeichnis2weit">
    <w:name w:val="Inhaltsverzeichnis_2_weit"/>
    <w:basedOn w:val="Verzeichnis2"/>
    <w:qFormat/>
    <w:rsid w:val="00211368"/>
    <w:pPr>
      <w:spacing w:after="120"/>
      <w:ind w:left="425"/>
    </w:pPr>
    <w:rPr>
      <w:rFonts w:ascii="Cambria" w:hAnsi="Cambria"/>
      <w:noProof/>
    </w:rPr>
  </w:style>
  <w:style w:type="paragraph" w:customStyle="1" w:styleId="Inhaltsverzeichnis2eng">
    <w:name w:val="Inhaltsverzeichnis_2_eng"/>
    <w:basedOn w:val="Verzeichnis2"/>
    <w:qFormat/>
    <w:rsid w:val="00211368"/>
    <w:pPr>
      <w:spacing w:after="60"/>
      <w:ind w:left="425"/>
    </w:pPr>
    <w:rPr>
      <w:rFonts w:ascii="Cambria" w:hAnsi="Cambria"/>
      <w:noProof/>
    </w:rPr>
  </w:style>
  <w:style w:type="character" w:styleId="NichtaufgelsteErwhnung">
    <w:name w:val="Unresolved Mention"/>
    <w:basedOn w:val="Absatz-Standardschriftart"/>
    <w:uiPriority w:val="99"/>
    <w:semiHidden/>
    <w:unhideWhenUsed/>
    <w:rsid w:val="008E1319"/>
    <w:rPr>
      <w:color w:val="605E5C"/>
      <w:shd w:val="clear" w:color="auto" w:fill="E1DFDD"/>
    </w:rPr>
  </w:style>
  <w:style w:type="paragraph" w:styleId="StandardWeb">
    <w:name w:val="Normal (Web)"/>
    <w:basedOn w:val="Standard"/>
    <w:uiPriority w:val="99"/>
    <w:rsid w:val="004C17FC"/>
  </w:style>
  <w:style w:type="paragraph" w:styleId="HTMLVorformatiert">
    <w:name w:val="HTML Preformatted"/>
    <w:basedOn w:val="Standard"/>
    <w:link w:val="HTMLVorformatiertZchn"/>
    <w:rsid w:val="005E344D"/>
    <w:rPr>
      <w:rFonts w:ascii="Consolas" w:hAnsi="Consolas" w:cs="Consolas"/>
      <w:sz w:val="20"/>
    </w:rPr>
  </w:style>
  <w:style w:type="character" w:customStyle="1" w:styleId="HTMLVorformatiertZchn">
    <w:name w:val="HTML Vorformatiert Zchn"/>
    <w:basedOn w:val="Absatz-Standardschriftart"/>
    <w:link w:val="HTMLVorformatiert"/>
    <w:rsid w:val="005E344D"/>
    <w:rPr>
      <w:rFonts w:ascii="Consolas" w:hAnsi="Consolas" w:cs="Consolas"/>
    </w:rPr>
  </w:style>
  <w:style w:type="paragraph" w:styleId="Listenabsatz">
    <w:name w:val="List Paragraph"/>
    <w:basedOn w:val="Standard"/>
    <w:uiPriority w:val="34"/>
    <w:qFormat/>
    <w:rsid w:val="008A4DBD"/>
    <w:pPr>
      <w:ind w:left="720"/>
      <w:contextualSpacing/>
    </w:pPr>
  </w:style>
  <w:style w:type="table" w:styleId="Gitternetztabelle5dunkelAkzent5">
    <w:name w:val="Grid Table 5 Dark Accent 5"/>
    <w:basedOn w:val="NormaleTabelle"/>
    <w:uiPriority w:val="50"/>
    <w:rsid w:val="00A24D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berschriftAnhang">
    <w:name w:val="Überschrift_Anhang"/>
    <w:basedOn w:val="Verzeichnisberschrift"/>
    <w:qFormat/>
    <w:rsid w:val="005B3DA9"/>
    <w:pPr>
      <w:numPr>
        <w:numId w:val="10"/>
      </w:numPr>
      <w:spacing w:before="240" w:after="120" w:line="360" w:lineRule="auto"/>
    </w:pPr>
    <w:rPr>
      <w:sz w:val="32"/>
    </w:rPr>
  </w:style>
  <w:style w:type="paragraph" w:customStyle="1" w:styleId="Inhaltsverzeichnis3weit">
    <w:name w:val="Inhaltsverzeichnis_3_weit"/>
    <w:basedOn w:val="Inhaltsverzeichnis2weit"/>
    <w:qFormat/>
    <w:rsid w:val="00B12713"/>
    <w:pPr>
      <w:tabs>
        <w:tab w:val="clear" w:pos="426"/>
        <w:tab w:val="clear" w:pos="1134"/>
        <w:tab w:val="left" w:pos="851"/>
        <w:tab w:val="left" w:pos="1276"/>
      </w:tabs>
      <w:ind w:left="426"/>
    </w:pPr>
  </w:style>
  <w:style w:type="paragraph" w:styleId="berarbeitung">
    <w:name w:val="Revision"/>
    <w:hidden/>
    <w:uiPriority w:val="99"/>
    <w:semiHidden/>
    <w:rsid w:val="00652F4F"/>
    <w:rPr>
      <w:sz w:val="24"/>
      <w:szCs w:val="24"/>
    </w:rPr>
  </w:style>
  <w:style w:type="paragraph" w:customStyle="1" w:styleId="Inhaltsverzeichnis3eng">
    <w:name w:val="Inhaltsverzeichnis_3_eng"/>
    <w:basedOn w:val="Inhaltsverzeichnis3weit"/>
    <w:qFormat/>
    <w:rsid w:val="008653F7"/>
    <w:pPr>
      <w:spacing w:after="60"/>
      <w:ind w:left="425"/>
    </w:pPr>
  </w:style>
  <w:style w:type="paragraph" w:customStyle="1" w:styleId="Inhaltsverzeichnis4eng">
    <w:name w:val="Inhaltsverzeichnis_4_eng"/>
    <w:basedOn w:val="Inhaltsverzeichnis3eng"/>
    <w:qFormat/>
    <w:rsid w:val="008653F7"/>
    <w:pPr>
      <w:ind w:left="851"/>
    </w:pPr>
  </w:style>
  <w:style w:type="paragraph" w:customStyle="1" w:styleId="Inhaltsverzeichnis4weit">
    <w:name w:val="Inhaltsverzeichnis_4_weit"/>
    <w:basedOn w:val="Inhaltsverzeichnis4eng"/>
    <w:qFormat/>
    <w:rsid w:val="008653F7"/>
    <w:pPr>
      <w:spacing w:after="120"/>
    </w:pPr>
  </w:style>
  <w:style w:type="paragraph" w:customStyle="1" w:styleId="Default">
    <w:name w:val="Default"/>
    <w:rsid w:val="00F1791D"/>
    <w:pPr>
      <w:autoSpaceDE w:val="0"/>
      <w:autoSpaceDN w:val="0"/>
      <w:adjustRightInd w:val="0"/>
    </w:pPr>
    <w:rPr>
      <w:rFonts w:ascii="RealistiX" w:hAnsi="RealistiX" w:cs="RealistiX"/>
      <w:color w:val="000000"/>
      <w:sz w:val="24"/>
      <w:szCs w:val="24"/>
    </w:rPr>
  </w:style>
  <w:style w:type="numbering" w:customStyle="1" w:styleId="AktuelleListe1">
    <w:name w:val="Aktuelle Liste1"/>
    <w:uiPriority w:val="99"/>
    <w:rsid w:val="003E46A4"/>
    <w:pPr>
      <w:numPr>
        <w:numId w:val="42"/>
      </w:numPr>
    </w:pPr>
  </w:style>
  <w:style w:type="numbering" w:customStyle="1" w:styleId="AktuelleListe2">
    <w:name w:val="Aktuelle Liste2"/>
    <w:uiPriority w:val="99"/>
    <w:rsid w:val="00FC1EA1"/>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411">
      <w:bodyDiv w:val="1"/>
      <w:marLeft w:val="0"/>
      <w:marRight w:val="0"/>
      <w:marTop w:val="0"/>
      <w:marBottom w:val="0"/>
      <w:divBdr>
        <w:top w:val="none" w:sz="0" w:space="0" w:color="auto"/>
        <w:left w:val="none" w:sz="0" w:space="0" w:color="auto"/>
        <w:bottom w:val="none" w:sz="0" w:space="0" w:color="auto"/>
        <w:right w:val="none" w:sz="0" w:space="0" w:color="auto"/>
      </w:divBdr>
    </w:div>
    <w:div w:id="18163525">
      <w:bodyDiv w:val="1"/>
      <w:marLeft w:val="0"/>
      <w:marRight w:val="0"/>
      <w:marTop w:val="0"/>
      <w:marBottom w:val="0"/>
      <w:divBdr>
        <w:top w:val="none" w:sz="0" w:space="0" w:color="auto"/>
        <w:left w:val="none" w:sz="0" w:space="0" w:color="auto"/>
        <w:bottom w:val="none" w:sz="0" w:space="0" w:color="auto"/>
        <w:right w:val="none" w:sz="0" w:space="0" w:color="auto"/>
      </w:divBdr>
    </w:div>
    <w:div w:id="33044154">
      <w:bodyDiv w:val="1"/>
      <w:marLeft w:val="0"/>
      <w:marRight w:val="0"/>
      <w:marTop w:val="0"/>
      <w:marBottom w:val="0"/>
      <w:divBdr>
        <w:top w:val="none" w:sz="0" w:space="0" w:color="auto"/>
        <w:left w:val="none" w:sz="0" w:space="0" w:color="auto"/>
        <w:bottom w:val="none" w:sz="0" w:space="0" w:color="auto"/>
        <w:right w:val="none" w:sz="0" w:space="0" w:color="auto"/>
      </w:divBdr>
    </w:div>
    <w:div w:id="47724747">
      <w:bodyDiv w:val="1"/>
      <w:marLeft w:val="0"/>
      <w:marRight w:val="0"/>
      <w:marTop w:val="0"/>
      <w:marBottom w:val="0"/>
      <w:divBdr>
        <w:top w:val="none" w:sz="0" w:space="0" w:color="auto"/>
        <w:left w:val="none" w:sz="0" w:space="0" w:color="auto"/>
        <w:bottom w:val="none" w:sz="0" w:space="0" w:color="auto"/>
        <w:right w:val="none" w:sz="0" w:space="0" w:color="auto"/>
      </w:divBdr>
    </w:div>
    <w:div w:id="49157612">
      <w:bodyDiv w:val="1"/>
      <w:marLeft w:val="0"/>
      <w:marRight w:val="0"/>
      <w:marTop w:val="0"/>
      <w:marBottom w:val="0"/>
      <w:divBdr>
        <w:top w:val="none" w:sz="0" w:space="0" w:color="auto"/>
        <w:left w:val="none" w:sz="0" w:space="0" w:color="auto"/>
        <w:bottom w:val="none" w:sz="0" w:space="0" w:color="auto"/>
        <w:right w:val="none" w:sz="0" w:space="0" w:color="auto"/>
      </w:divBdr>
    </w:div>
    <w:div w:id="49887294">
      <w:bodyDiv w:val="1"/>
      <w:marLeft w:val="0"/>
      <w:marRight w:val="0"/>
      <w:marTop w:val="0"/>
      <w:marBottom w:val="0"/>
      <w:divBdr>
        <w:top w:val="none" w:sz="0" w:space="0" w:color="auto"/>
        <w:left w:val="none" w:sz="0" w:space="0" w:color="auto"/>
        <w:bottom w:val="none" w:sz="0" w:space="0" w:color="auto"/>
        <w:right w:val="none" w:sz="0" w:space="0" w:color="auto"/>
      </w:divBdr>
      <w:divsChild>
        <w:div w:id="1361278584">
          <w:marLeft w:val="0"/>
          <w:marRight w:val="0"/>
          <w:marTop w:val="0"/>
          <w:marBottom w:val="0"/>
          <w:divBdr>
            <w:top w:val="none" w:sz="0" w:space="0" w:color="auto"/>
            <w:left w:val="none" w:sz="0" w:space="0" w:color="auto"/>
            <w:bottom w:val="none" w:sz="0" w:space="0" w:color="auto"/>
            <w:right w:val="none" w:sz="0" w:space="0" w:color="auto"/>
          </w:divBdr>
          <w:divsChild>
            <w:div w:id="279921931">
              <w:marLeft w:val="0"/>
              <w:marRight w:val="0"/>
              <w:marTop w:val="0"/>
              <w:marBottom w:val="0"/>
              <w:divBdr>
                <w:top w:val="none" w:sz="0" w:space="0" w:color="auto"/>
                <w:left w:val="none" w:sz="0" w:space="0" w:color="auto"/>
                <w:bottom w:val="none" w:sz="0" w:space="0" w:color="auto"/>
                <w:right w:val="none" w:sz="0" w:space="0" w:color="auto"/>
              </w:divBdr>
              <w:divsChild>
                <w:div w:id="2024160744">
                  <w:marLeft w:val="0"/>
                  <w:marRight w:val="0"/>
                  <w:marTop w:val="0"/>
                  <w:marBottom w:val="0"/>
                  <w:divBdr>
                    <w:top w:val="none" w:sz="0" w:space="0" w:color="auto"/>
                    <w:left w:val="none" w:sz="0" w:space="0" w:color="auto"/>
                    <w:bottom w:val="none" w:sz="0" w:space="0" w:color="auto"/>
                    <w:right w:val="none" w:sz="0" w:space="0" w:color="auto"/>
                  </w:divBdr>
                  <w:divsChild>
                    <w:div w:id="952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9718">
      <w:bodyDiv w:val="1"/>
      <w:marLeft w:val="0"/>
      <w:marRight w:val="0"/>
      <w:marTop w:val="0"/>
      <w:marBottom w:val="0"/>
      <w:divBdr>
        <w:top w:val="none" w:sz="0" w:space="0" w:color="auto"/>
        <w:left w:val="none" w:sz="0" w:space="0" w:color="auto"/>
        <w:bottom w:val="none" w:sz="0" w:space="0" w:color="auto"/>
        <w:right w:val="none" w:sz="0" w:space="0" w:color="auto"/>
      </w:divBdr>
    </w:div>
    <w:div w:id="63649018">
      <w:bodyDiv w:val="1"/>
      <w:marLeft w:val="0"/>
      <w:marRight w:val="0"/>
      <w:marTop w:val="0"/>
      <w:marBottom w:val="0"/>
      <w:divBdr>
        <w:top w:val="none" w:sz="0" w:space="0" w:color="auto"/>
        <w:left w:val="none" w:sz="0" w:space="0" w:color="auto"/>
        <w:bottom w:val="none" w:sz="0" w:space="0" w:color="auto"/>
        <w:right w:val="none" w:sz="0" w:space="0" w:color="auto"/>
      </w:divBdr>
    </w:div>
    <w:div w:id="73745426">
      <w:bodyDiv w:val="1"/>
      <w:marLeft w:val="0"/>
      <w:marRight w:val="0"/>
      <w:marTop w:val="0"/>
      <w:marBottom w:val="0"/>
      <w:divBdr>
        <w:top w:val="none" w:sz="0" w:space="0" w:color="auto"/>
        <w:left w:val="none" w:sz="0" w:space="0" w:color="auto"/>
        <w:bottom w:val="none" w:sz="0" w:space="0" w:color="auto"/>
        <w:right w:val="none" w:sz="0" w:space="0" w:color="auto"/>
      </w:divBdr>
    </w:div>
    <w:div w:id="74280110">
      <w:bodyDiv w:val="1"/>
      <w:marLeft w:val="0"/>
      <w:marRight w:val="0"/>
      <w:marTop w:val="0"/>
      <w:marBottom w:val="0"/>
      <w:divBdr>
        <w:top w:val="none" w:sz="0" w:space="0" w:color="auto"/>
        <w:left w:val="none" w:sz="0" w:space="0" w:color="auto"/>
        <w:bottom w:val="none" w:sz="0" w:space="0" w:color="auto"/>
        <w:right w:val="none" w:sz="0" w:space="0" w:color="auto"/>
      </w:divBdr>
    </w:div>
    <w:div w:id="79257914">
      <w:bodyDiv w:val="1"/>
      <w:marLeft w:val="0"/>
      <w:marRight w:val="0"/>
      <w:marTop w:val="0"/>
      <w:marBottom w:val="0"/>
      <w:divBdr>
        <w:top w:val="none" w:sz="0" w:space="0" w:color="auto"/>
        <w:left w:val="none" w:sz="0" w:space="0" w:color="auto"/>
        <w:bottom w:val="none" w:sz="0" w:space="0" w:color="auto"/>
        <w:right w:val="none" w:sz="0" w:space="0" w:color="auto"/>
      </w:divBdr>
    </w:div>
    <w:div w:id="84810141">
      <w:bodyDiv w:val="1"/>
      <w:marLeft w:val="0"/>
      <w:marRight w:val="0"/>
      <w:marTop w:val="0"/>
      <w:marBottom w:val="0"/>
      <w:divBdr>
        <w:top w:val="none" w:sz="0" w:space="0" w:color="auto"/>
        <w:left w:val="none" w:sz="0" w:space="0" w:color="auto"/>
        <w:bottom w:val="none" w:sz="0" w:space="0" w:color="auto"/>
        <w:right w:val="none" w:sz="0" w:space="0" w:color="auto"/>
      </w:divBdr>
    </w:div>
    <w:div w:id="97527318">
      <w:bodyDiv w:val="1"/>
      <w:marLeft w:val="0"/>
      <w:marRight w:val="0"/>
      <w:marTop w:val="0"/>
      <w:marBottom w:val="0"/>
      <w:divBdr>
        <w:top w:val="none" w:sz="0" w:space="0" w:color="auto"/>
        <w:left w:val="none" w:sz="0" w:space="0" w:color="auto"/>
        <w:bottom w:val="none" w:sz="0" w:space="0" w:color="auto"/>
        <w:right w:val="none" w:sz="0" w:space="0" w:color="auto"/>
      </w:divBdr>
    </w:div>
    <w:div w:id="107815094">
      <w:bodyDiv w:val="1"/>
      <w:marLeft w:val="0"/>
      <w:marRight w:val="0"/>
      <w:marTop w:val="0"/>
      <w:marBottom w:val="0"/>
      <w:divBdr>
        <w:top w:val="none" w:sz="0" w:space="0" w:color="auto"/>
        <w:left w:val="none" w:sz="0" w:space="0" w:color="auto"/>
        <w:bottom w:val="none" w:sz="0" w:space="0" w:color="auto"/>
        <w:right w:val="none" w:sz="0" w:space="0" w:color="auto"/>
      </w:divBdr>
    </w:div>
    <w:div w:id="108937461">
      <w:bodyDiv w:val="1"/>
      <w:marLeft w:val="0"/>
      <w:marRight w:val="0"/>
      <w:marTop w:val="0"/>
      <w:marBottom w:val="0"/>
      <w:divBdr>
        <w:top w:val="none" w:sz="0" w:space="0" w:color="auto"/>
        <w:left w:val="none" w:sz="0" w:space="0" w:color="auto"/>
        <w:bottom w:val="none" w:sz="0" w:space="0" w:color="auto"/>
        <w:right w:val="none" w:sz="0" w:space="0" w:color="auto"/>
      </w:divBdr>
    </w:div>
    <w:div w:id="111242882">
      <w:bodyDiv w:val="1"/>
      <w:marLeft w:val="0"/>
      <w:marRight w:val="0"/>
      <w:marTop w:val="0"/>
      <w:marBottom w:val="0"/>
      <w:divBdr>
        <w:top w:val="none" w:sz="0" w:space="0" w:color="auto"/>
        <w:left w:val="none" w:sz="0" w:space="0" w:color="auto"/>
        <w:bottom w:val="none" w:sz="0" w:space="0" w:color="auto"/>
        <w:right w:val="none" w:sz="0" w:space="0" w:color="auto"/>
      </w:divBdr>
    </w:div>
    <w:div w:id="117376120">
      <w:bodyDiv w:val="1"/>
      <w:marLeft w:val="0"/>
      <w:marRight w:val="0"/>
      <w:marTop w:val="0"/>
      <w:marBottom w:val="0"/>
      <w:divBdr>
        <w:top w:val="none" w:sz="0" w:space="0" w:color="auto"/>
        <w:left w:val="none" w:sz="0" w:space="0" w:color="auto"/>
        <w:bottom w:val="none" w:sz="0" w:space="0" w:color="auto"/>
        <w:right w:val="none" w:sz="0" w:space="0" w:color="auto"/>
      </w:divBdr>
    </w:div>
    <w:div w:id="119879765">
      <w:bodyDiv w:val="1"/>
      <w:marLeft w:val="0"/>
      <w:marRight w:val="0"/>
      <w:marTop w:val="0"/>
      <w:marBottom w:val="0"/>
      <w:divBdr>
        <w:top w:val="none" w:sz="0" w:space="0" w:color="auto"/>
        <w:left w:val="none" w:sz="0" w:space="0" w:color="auto"/>
        <w:bottom w:val="none" w:sz="0" w:space="0" w:color="auto"/>
        <w:right w:val="none" w:sz="0" w:space="0" w:color="auto"/>
      </w:divBdr>
    </w:div>
    <w:div w:id="129131997">
      <w:bodyDiv w:val="1"/>
      <w:marLeft w:val="0"/>
      <w:marRight w:val="0"/>
      <w:marTop w:val="0"/>
      <w:marBottom w:val="0"/>
      <w:divBdr>
        <w:top w:val="none" w:sz="0" w:space="0" w:color="auto"/>
        <w:left w:val="none" w:sz="0" w:space="0" w:color="auto"/>
        <w:bottom w:val="none" w:sz="0" w:space="0" w:color="auto"/>
        <w:right w:val="none" w:sz="0" w:space="0" w:color="auto"/>
      </w:divBdr>
      <w:divsChild>
        <w:div w:id="603808505">
          <w:marLeft w:val="0"/>
          <w:marRight w:val="0"/>
          <w:marTop w:val="0"/>
          <w:marBottom w:val="0"/>
          <w:divBdr>
            <w:top w:val="none" w:sz="0" w:space="0" w:color="auto"/>
            <w:left w:val="none" w:sz="0" w:space="0" w:color="auto"/>
            <w:bottom w:val="none" w:sz="0" w:space="0" w:color="auto"/>
            <w:right w:val="none" w:sz="0" w:space="0" w:color="auto"/>
          </w:divBdr>
          <w:divsChild>
            <w:div w:id="1622568305">
              <w:marLeft w:val="0"/>
              <w:marRight w:val="0"/>
              <w:marTop w:val="0"/>
              <w:marBottom w:val="0"/>
              <w:divBdr>
                <w:top w:val="none" w:sz="0" w:space="0" w:color="auto"/>
                <w:left w:val="none" w:sz="0" w:space="0" w:color="auto"/>
                <w:bottom w:val="none" w:sz="0" w:space="0" w:color="auto"/>
                <w:right w:val="none" w:sz="0" w:space="0" w:color="auto"/>
              </w:divBdr>
              <w:divsChild>
                <w:div w:id="7938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5312">
      <w:bodyDiv w:val="1"/>
      <w:marLeft w:val="0"/>
      <w:marRight w:val="0"/>
      <w:marTop w:val="0"/>
      <w:marBottom w:val="0"/>
      <w:divBdr>
        <w:top w:val="none" w:sz="0" w:space="0" w:color="auto"/>
        <w:left w:val="none" w:sz="0" w:space="0" w:color="auto"/>
        <w:bottom w:val="none" w:sz="0" w:space="0" w:color="auto"/>
        <w:right w:val="none" w:sz="0" w:space="0" w:color="auto"/>
      </w:divBdr>
    </w:div>
    <w:div w:id="152333106">
      <w:bodyDiv w:val="1"/>
      <w:marLeft w:val="0"/>
      <w:marRight w:val="0"/>
      <w:marTop w:val="0"/>
      <w:marBottom w:val="0"/>
      <w:divBdr>
        <w:top w:val="none" w:sz="0" w:space="0" w:color="auto"/>
        <w:left w:val="none" w:sz="0" w:space="0" w:color="auto"/>
        <w:bottom w:val="none" w:sz="0" w:space="0" w:color="auto"/>
        <w:right w:val="none" w:sz="0" w:space="0" w:color="auto"/>
      </w:divBdr>
    </w:div>
    <w:div w:id="154928800">
      <w:bodyDiv w:val="1"/>
      <w:marLeft w:val="0"/>
      <w:marRight w:val="0"/>
      <w:marTop w:val="0"/>
      <w:marBottom w:val="0"/>
      <w:divBdr>
        <w:top w:val="none" w:sz="0" w:space="0" w:color="auto"/>
        <w:left w:val="none" w:sz="0" w:space="0" w:color="auto"/>
        <w:bottom w:val="none" w:sz="0" w:space="0" w:color="auto"/>
        <w:right w:val="none" w:sz="0" w:space="0" w:color="auto"/>
      </w:divBdr>
    </w:div>
    <w:div w:id="160896966">
      <w:bodyDiv w:val="1"/>
      <w:marLeft w:val="0"/>
      <w:marRight w:val="0"/>
      <w:marTop w:val="0"/>
      <w:marBottom w:val="0"/>
      <w:divBdr>
        <w:top w:val="none" w:sz="0" w:space="0" w:color="auto"/>
        <w:left w:val="none" w:sz="0" w:space="0" w:color="auto"/>
        <w:bottom w:val="none" w:sz="0" w:space="0" w:color="auto"/>
        <w:right w:val="none" w:sz="0" w:space="0" w:color="auto"/>
      </w:divBdr>
    </w:div>
    <w:div w:id="173152071">
      <w:bodyDiv w:val="1"/>
      <w:marLeft w:val="0"/>
      <w:marRight w:val="0"/>
      <w:marTop w:val="0"/>
      <w:marBottom w:val="0"/>
      <w:divBdr>
        <w:top w:val="none" w:sz="0" w:space="0" w:color="auto"/>
        <w:left w:val="none" w:sz="0" w:space="0" w:color="auto"/>
        <w:bottom w:val="none" w:sz="0" w:space="0" w:color="auto"/>
        <w:right w:val="none" w:sz="0" w:space="0" w:color="auto"/>
      </w:divBdr>
      <w:divsChild>
        <w:div w:id="33585401">
          <w:marLeft w:val="0"/>
          <w:marRight w:val="0"/>
          <w:marTop w:val="0"/>
          <w:marBottom w:val="0"/>
          <w:divBdr>
            <w:top w:val="none" w:sz="0" w:space="0" w:color="auto"/>
            <w:left w:val="none" w:sz="0" w:space="0" w:color="auto"/>
            <w:bottom w:val="none" w:sz="0" w:space="0" w:color="auto"/>
            <w:right w:val="none" w:sz="0" w:space="0" w:color="auto"/>
          </w:divBdr>
          <w:divsChild>
            <w:div w:id="1540359242">
              <w:marLeft w:val="0"/>
              <w:marRight w:val="0"/>
              <w:marTop w:val="0"/>
              <w:marBottom w:val="0"/>
              <w:divBdr>
                <w:top w:val="none" w:sz="0" w:space="0" w:color="auto"/>
                <w:left w:val="none" w:sz="0" w:space="0" w:color="auto"/>
                <w:bottom w:val="none" w:sz="0" w:space="0" w:color="auto"/>
                <w:right w:val="none" w:sz="0" w:space="0" w:color="auto"/>
              </w:divBdr>
              <w:divsChild>
                <w:div w:id="602809315">
                  <w:marLeft w:val="0"/>
                  <w:marRight w:val="0"/>
                  <w:marTop w:val="0"/>
                  <w:marBottom w:val="0"/>
                  <w:divBdr>
                    <w:top w:val="none" w:sz="0" w:space="0" w:color="auto"/>
                    <w:left w:val="none" w:sz="0" w:space="0" w:color="auto"/>
                    <w:bottom w:val="none" w:sz="0" w:space="0" w:color="auto"/>
                    <w:right w:val="none" w:sz="0" w:space="0" w:color="auto"/>
                  </w:divBdr>
                  <w:divsChild>
                    <w:div w:id="7575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945">
      <w:bodyDiv w:val="1"/>
      <w:marLeft w:val="0"/>
      <w:marRight w:val="0"/>
      <w:marTop w:val="0"/>
      <w:marBottom w:val="0"/>
      <w:divBdr>
        <w:top w:val="none" w:sz="0" w:space="0" w:color="auto"/>
        <w:left w:val="none" w:sz="0" w:space="0" w:color="auto"/>
        <w:bottom w:val="none" w:sz="0" w:space="0" w:color="auto"/>
        <w:right w:val="none" w:sz="0" w:space="0" w:color="auto"/>
      </w:divBdr>
    </w:div>
    <w:div w:id="181482289">
      <w:bodyDiv w:val="1"/>
      <w:marLeft w:val="0"/>
      <w:marRight w:val="0"/>
      <w:marTop w:val="0"/>
      <w:marBottom w:val="0"/>
      <w:divBdr>
        <w:top w:val="none" w:sz="0" w:space="0" w:color="auto"/>
        <w:left w:val="none" w:sz="0" w:space="0" w:color="auto"/>
        <w:bottom w:val="none" w:sz="0" w:space="0" w:color="auto"/>
        <w:right w:val="none" w:sz="0" w:space="0" w:color="auto"/>
      </w:divBdr>
    </w:div>
    <w:div w:id="182938493">
      <w:bodyDiv w:val="1"/>
      <w:marLeft w:val="0"/>
      <w:marRight w:val="0"/>
      <w:marTop w:val="0"/>
      <w:marBottom w:val="0"/>
      <w:divBdr>
        <w:top w:val="none" w:sz="0" w:space="0" w:color="auto"/>
        <w:left w:val="none" w:sz="0" w:space="0" w:color="auto"/>
        <w:bottom w:val="none" w:sz="0" w:space="0" w:color="auto"/>
        <w:right w:val="none" w:sz="0" w:space="0" w:color="auto"/>
      </w:divBdr>
      <w:divsChild>
        <w:div w:id="1535190756">
          <w:marLeft w:val="0"/>
          <w:marRight w:val="0"/>
          <w:marTop w:val="0"/>
          <w:marBottom w:val="0"/>
          <w:divBdr>
            <w:top w:val="none" w:sz="0" w:space="0" w:color="auto"/>
            <w:left w:val="none" w:sz="0" w:space="0" w:color="auto"/>
            <w:bottom w:val="none" w:sz="0" w:space="0" w:color="auto"/>
            <w:right w:val="none" w:sz="0" w:space="0" w:color="auto"/>
          </w:divBdr>
          <w:divsChild>
            <w:div w:id="35354655">
              <w:marLeft w:val="0"/>
              <w:marRight w:val="0"/>
              <w:marTop w:val="0"/>
              <w:marBottom w:val="0"/>
              <w:divBdr>
                <w:top w:val="none" w:sz="0" w:space="0" w:color="auto"/>
                <w:left w:val="none" w:sz="0" w:space="0" w:color="auto"/>
                <w:bottom w:val="none" w:sz="0" w:space="0" w:color="auto"/>
                <w:right w:val="none" w:sz="0" w:space="0" w:color="auto"/>
              </w:divBdr>
              <w:divsChild>
                <w:div w:id="7148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0676">
      <w:bodyDiv w:val="1"/>
      <w:marLeft w:val="0"/>
      <w:marRight w:val="0"/>
      <w:marTop w:val="0"/>
      <w:marBottom w:val="0"/>
      <w:divBdr>
        <w:top w:val="none" w:sz="0" w:space="0" w:color="auto"/>
        <w:left w:val="none" w:sz="0" w:space="0" w:color="auto"/>
        <w:bottom w:val="none" w:sz="0" w:space="0" w:color="auto"/>
        <w:right w:val="none" w:sz="0" w:space="0" w:color="auto"/>
      </w:divBdr>
    </w:div>
    <w:div w:id="198251319">
      <w:bodyDiv w:val="1"/>
      <w:marLeft w:val="0"/>
      <w:marRight w:val="0"/>
      <w:marTop w:val="0"/>
      <w:marBottom w:val="0"/>
      <w:divBdr>
        <w:top w:val="none" w:sz="0" w:space="0" w:color="auto"/>
        <w:left w:val="none" w:sz="0" w:space="0" w:color="auto"/>
        <w:bottom w:val="none" w:sz="0" w:space="0" w:color="auto"/>
        <w:right w:val="none" w:sz="0" w:space="0" w:color="auto"/>
      </w:divBdr>
    </w:div>
    <w:div w:id="204022659">
      <w:bodyDiv w:val="1"/>
      <w:marLeft w:val="0"/>
      <w:marRight w:val="0"/>
      <w:marTop w:val="0"/>
      <w:marBottom w:val="0"/>
      <w:divBdr>
        <w:top w:val="none" w:sz="0" w:space="0" w:color="auto"/>
        <w:left w:val="none" w:sz="0" w:space="0" w:color="auto"/>
        <w:bottom w:val="none" w:sz="0" w:space="0" w:color="auto"/>
        <w:right w:val="none" w:sz="0" w:space="0" w:color="auto"/>
      </w:divBdr>
      <w:divsChild>
        <w:div w:id="1898663571">
          <w:marLeft w:val="0"/>
          <w:marRight w:val="0"/>
          <w:marTop w:val="0"/>
          <w:marBottom w:val="0"/>
          <w:divBdr>
            <w:top w:val="none" w:sz="0" w:space="0" w:color="auto"/>
            <w:left w:val="none" w:sz="0" w:space="0" w:color="auto"/>
            <w:bottom w:val="none" w:sz="0" w:space="0" w:color="auto"/>
            <w:right w:val="none" w:sz="0" w:space="0" w:color="auto"/>
          </w:divBdr>
          <w:divsChild>
            <w:div w:id="1078016287">
              <w:marLeft w:val="0"/>
              <w:marRight w:val="0"/>
              <w:marTop w:val="0"/>
              <w:marBottom w:val="0"/>
              <w:divBdr>
                <w:top w:val="none" w:sz="0" w:space="0" w:color="auto"/>
                <w:left w:val="none" w:sz="0" w:space="0" w:color="auto"/>
                <w:bottom w:val="none" w:sz="0" w:space="0" w:color="auto"/>
                <w:right w:val="none" w:sz="0" w:space="0" w:color="auto"/>
              </w:divBdr>
              <w:divsChild>
                <w:div w:id="319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4221">
      <w:bodyDiv w:val="1"/>
      <w:marLeft w:val="0"/>
      <w:marRight w:val="0"/>
      <w:marTop w:val="0"/>
      <w:marBottom w:val="0"/>
      <w:divBdr>
        <w:top w:val="none" w:sz="0" w:space="0" w:color="auto"/>
        <w:left w:val="none" w:sz="0" w:space="0" w:color="auto"/>
        <w:bottom w:val="none" w:sz="0" w:space="0" w:color="auto"/>
        <w:right w:val="none" w:sz="0" w:space="0" w:color="auto"/>
      </w:divBdr>
    </w:div>
    <w:div w:id="222526104">
      <w:bodyDiv w:val="1"/>
      <w:marLeft w:val="0"/>
      <w:marRight w:val="0"/>
      <w:marTop w:val="0"/>
      <w:marBottom w:val="0"/>
      <w:divBdr>
        <w:top w:val="none" w:sz="0" w:space="0" w:color="auto"/>
        <w:left w:val="none" w:sz="0" w:space="0" w:color="auto"/>
        <w:bottom w:val="none" w:sz="0" w:space="0" w:color="auto"/>
        <w:right w:val="none" w:sz="0" w:space="0" w:color="auto"/>
      </w:divBdr>
    </w:div>
    <w:div w:id="239411925">
      <w:bodyDiv w:val="1"/>
      <w:marLeft w:val="0"/>
      <w:marRight w:val="0"/>
      <w:marTop w:val="0"/>
      <w:marBottom w:val="0"/>
      <w:divBdr>
        <w:top w:val="none" w:sz="0" w:space="0" w:color="auto"/>
        <w:left w:val="none" w:sz="0" w:space="0" w:color="auto"/>
        <w:bottom w:val="none" w:sz="0" w:space="0" w:color="auto"/>
        <w:right w:val="none" w:sz="0" w:space="0" w:color="auto"/>
      </w:divBdr>
    </w:div>
    <w:div w:id="244073281">
      <w:bodyDiv w:val="1"/>
      <w:marLeft w:val="0"/>
      <w:marRight w:val="0"/>
      <w:marTop w:val="0"/>
      <w:marBottom w:val="0"/>
      <w:divBdr>
        <w:top w:val="none" w:sz="0" w:space="0" w:color="auto"/>
        <w:left w:val="none" w:sz="0" w:space="0" w:color="auto"/>
        <w:bottom w:val="none" w:sz="0" w:space="0" w:color="auto"/>
        <w:right w:val="none" w:sz="0" w:space="0" w:color="auto"/>
      </w:divBdr>
      <w:divsChild>
        <w:div w:id="1109618396">
          <w:marLeft w:val="0"/>
          <w:marRight w:val="0"/>
          <w:marTop w:val="0"/>
          <w:marBottom w:val="0"/>
          <w:divBdr>
            <w:top w:val="none" w:sz="0" w:space="0" w:color="auto"/>
            <w:left w:val="none" w:sz="0" w:space="0" w:color="auto"/>
            <w:bottom w:val="none" w:sz="0" w:space="0" w:color="auto"/>
            <w:right w:val="none" w:sz="0" w:space="0" w:color="auto"/>
          </w:divBdr>
          <w:divsChild>
            <w:div w:id="54165264">
              <w:marLeft w:val="0"/>
              <w:marRight w:val="0"/>
              <w:marTop w:val="0"/>
              <w:marBottom w:val="0"/>
              <w:divBdr>
                <w:top w:val="none" w:sz="0" w:space="0" w:color="auto"/>
                <w:left w:val="none" w:sz="0" w:space="0" w:color="auto"/>
                <w:bottom w:val="none" w:sz="0" w:space="0" w:color="auto"/>
                <w:right w:val="none" w:sz="0" w:space="0" w:color="auto"/>
              </w:divBdr>
              <w:divsChild>
                <w:div w:id="348990410">
                  <w:marLeft w:val="0"/>
                  <w:marRight w:val="0"/>
                  <w:marTop w:val="0"/>
                  <w:marBottom w:val="0"/>
                  <w:divBdr>
                    <w:top w:val="none" w:sz="0" w:space="0" w:color="auto"/>
                    <w:left w:val="none" w:sz="0" w:space="0" w:color="auto"/>
                    <w:bottom w:val="none" w:sz="0" w:space="0" w:color="auto"/>
                    <w:right w:val="none" w:sz="0" w:space="0" w:color="auto"/>
                  </w:divBdr>
                  <w:divsChild>
                    <w:div w:id="201014864">
                      <w:marLeft w:val="300"/>
                      <w:marRight w:val="0"/>
                      <w:marTop w:val="0"/>
                      <w:marBottom w:val="0"/>
                      <w:divBdr>
                        <w:top w:val="none" w:sz="0" w:space="0" w:color="auto"/>
                        <w:left w:val="none" w:sz="0" w:space="0" w:color="auto"/>
                        <w:bottom w:val="none" w:sz="0" w:space="0" w:color="auto"/>
                        <w:right w:val="none" w:sz="0" w:space="0" w:color="auto"/>
                      </w:divBdr>
                      <w:divsChild>
                        <w:div w:id="671178832">
                          <w:marLeft w:val="-300"/>
                          <w:marRight w:val="0"/>
                          <w:marTop w:val="0"/>
                          <w:marBottom w:val="0"/>
                          <w:divBdr>
                            <w:top w:val="none" w:sz="0" w:space="0" w:color="auto"/>
                            <w:left w:val="none" w:sz="0" w:space="0" w:color="auto"/>
                            <w:bottom w:val="none" w:sz="0" w:space="0" w:color="auto"/>
                            <w:right w:val="none" w:sz="0" w:space="0" w:color="auto"/>
                          </w:divBdr>
                          <w:divsChild>
                            <w:div w:id="17846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92395">
      <w:bodyDiv w:val="1"/>
      <w:marLeft w:val="0"/>
      <w:marRight w:val="0"/>
      <w:marTop w:val="0"/>
      <w:marBottom w:val="0"/>
      <w:divBdr>
        <w:top w:val="none" w:sz="0" w:space="0" w:color="auto"/>
        <w:left w:val="none" w:sz="0" w:space="0" w:color="auto"/>
        <w:bottom w:val="none" w:sz="0" w:space="0" w:color="auto"/>
        <w:right w:val="none" w:sz="0" w:space="0" w:color="auto"/>
      </w:divBdr>
    </w:div>
    <w:div w:id="280041592">
      <w:bodyDiv w:val="1"/>
      <w:marLeft w:val="0"/>
      <w:marRight w:val="0"/>
      <w:marTop w:val="0"/>
      <w:marBottom w:val="0"/>
      <w:divBdr>
        <w:top w:val="none" w:sz="0" w:space="0" w:color="auto"/>
        <w:left w:val="none" w:sz="0" w:space="0" w:color="auto"/>
        <w:bottom w:val="none" w:sz="0" w:space="0" w:color="auto"/>
        <w:right w:val="none" w:sz="0" w:space="0" w:color="auto"/>
      </w:divBdr>
      <w:divsChild>
        <w:div w:id="1877498773">
          <w:marLeft w:val="0"/>
          <w:marRight w:val="0"/>
          <w:marTop w:val="0"/>
          <w:marBottom w:val="0"/>
          <w:divBdr>
            <w:top w:val="none" w:sz="0" w:space="0" w:color="auto"/>
            <w:left w:val="none" w:sz="0" w:space="0" w:color="auto"/>
            <w:bottom w:val="none" w:sz="0" w:space="0" w:color="auto"/>
            <w:right w:val="none" w:sz="0" w:space="0" w:color="auto"/>
          </w:divBdr>
          <w:divsChild>
            <w:div w:id="1240628636">
              <w:marLeft w:val="0"/>
              <w:marRight w:val="0"/>
              <w:marTop w:val="0"/>
              <w:marBottom w:val="0"/>
              <w:divBdr>
                <w:top w:val="none" w:sz="0" w:space="0" w:color="auto"/>
                <w:left w:val="none" w:sz="0" w:space="0" w:color="auto"/>
                <w:bottom w:val="none" w:sz="0" w:space="0" w:color="auto"/>
                <w:right w:val="none" w:sz="0" w:space="0" w:color="auto"/>
              </w:divBdr>
              <w:divsChild>
                <w:div w:id="15665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47621">
      <w:bodyDiv w:val="1"/>
      <w:marLeft w:val="0"/>
      <w:marRight w:val="0"/>
      <w:marTop w:val="0"/>
      <w:marBottom w:val="0"/>
      <w:divBdr>
        <w:top w:val="none" w:sz="0" w:space="0" w:color="auto"/>
        <w:left w:val="none" w:sz="0" w:space="0" w:color="auto"/>
        <w:bottom w:val="none" w:sz="0" w:space="0" w:color="auto"/>
        <w:right w:val="none" w:sz="0" w:space="0" w:color="auto"/>
      </w:divBdr>
    </w:div>
    <w:div w:id="300619045">
      <w:bodyDiv w:val="1"/>
      <w:marLeft w:val="0"/>
      <w:marRight w:val="0"/>
      <w:marTop w:val="0"/>
      <w:marBottom w:val="0"/>
      <w:divBdr>
        <w:top w:val="none" w:sz="0" w:space="0" w:color="auto"/>
        <w:left w:val="none" w:sz="0" w:space="0" w:color="auto"/>
        <w:bottom w:val="none" w:sz="0" w:space="0" w:color="auto"/>
        <w:right w:val="none" w:sz="0" w:space="0" w:color="auto"/>
      </w:divBdr>
    </w:div>
    <w:div w:id="317927337">
      <w:bodyDiv w:val="1"/>
      <w:marLeft w:val="0"/>
      <w:marRight w:val="0"/>
      <w:marTop w:val="0"/>
      <w:marBottom w:val="0"/>
      <w:divBdr>
        <w:top w:val="none" w:sz="0" w:space="0" w:color="auto"/>
        <w:left w:val="none" w:sz="0" w:space="0" w:color="auto"/>
        <w:bottom w:val="none" w:sz="0" w:space="0" w:color="auto"/>
        <w:right w:val="none" w:sz="0" w:space="0" w:color="auto"/>
      </w:divBdr>
    </w:div>
    <w:div w:id="330376954">
      <w:bodyDiv w:val="1"/>
      <w:marLeft w:val="0"/>
      <w:marRight w:val="0"/>
      <w:marTop w:val="0"/>
      <w:marBottom w:val="0"/>
      <w:divBdr>
        <w:top w:val="none" w:sz="0" w:space="0" w:color="auto"/>
        <w:left w:val="none" w:sz="0" w:space="0" w:color="auto"/>
        <w:bottom w:val="none" w:sz="0" w:space="0" w:color="auto"/>
        <w:right w:val="none" w:sz="0" w:space="0" w:color="auto"/>
      </w:divBdr>
    </w:div>
    <w:div w:id="334958737">
      <w:bodyDiv w:val="1"/>
      <w:marLeft w:val="0"/>
      <w:marRight w:val="0"/>
      <w:marTop w:val="0"/>
      <w:marBottom w:val="0"/>
      <w:divBdr>
        <w:top w:val="none" w:sz="0" w:space="0" w:color="auto"/>
        <w:left w:val="none" w:sz="0" w:space="0" w:color="auto"/>
        <w:bottom w:val="none" w:sz="0" w:space="0" w:color="auto"/>
        <w:right w:val="none" w:sz="0" w:space="0" w:color="auto"/>
      </w:divBdr>
    </w:div>
    <w:div w:id="348144196">
      <w:bodyDiv w:val="1"/>
      <w:marLeft w:val="0"/>
      <w:marRight w:val="0"/>
      <w:marTop w:val="0"/>
      <w:marBottom w:val="0"/>
      <w:divBdr>
        <w:top w:val="none" w:sz="0" w:space="0" w:color="auto"/>
        <w:left w:val="none" w:sz="0" w:space="0" w:color="auto"/>
        <w:bottom w:val="none" w:sz="0" w:space="0" w:color="auto"/>
        <w:right w:val="none" w:sz="0" w:space="0" w:color="auto"/>
      </w:divBdr>
    </w:div>
    <w:div w:id="355733528">
      <w:bodyDiv w:val="1"/>
      <w:marLeft w:val="0"/>
      <w:marRight w:val="0"/>
      <w:marTop w:val="0"/>
      <w:marBottom w:val="0"/>
      <w:divBdr>
        <w:top w:val="none" w:sz="0" w:space="0" w:color="auto"/>
        <w:left w:val="none" w:sz="0" w:space="0" w:color="auto"/>
        <w:bottom w:val="none" w:sz="0" w:space="0" w:color="auto"/>
        <w:right w:val="none" w:sz="0" w:space="0" w:color="auto"/>
      </w:divBdr>
    </w:div>
    <w:div w:id="363215852">
      <w:bodyDiv w:val="1"/>
      <w:marLeft w:val="0"/>
      <w:marRight w:val="0"/>
      <w:marTop w:val="0"/>
      <w:marBottom w:val="0"/>
      <w:divBdr>
        <w:top w:val="none" w:sz="0" w:space="0" w:color="auto"/>
        <w:left w:val="none" w:sz="0" w:space="0" w:color="auto"/>
        <w:bottom w:val="none" w:sz="0" w:space="0" w:color="auto"/>
        <w:right w:val="none" w:sz="0" w:space="0" w:color="auto"/>
      </w:divBdr>
    </w:div>
    <w:div w:id="370420699">
      <w:bodyDiv w:val="1"/>
      <w:marLeft w:val="0"/>
      <w:marRight w:val="0"/>
      <w:marTop w:val="0"/>
      <w:marBottom w:val="0"/>
      <w:divBdr>
        <w:top w:val="none" w:sz="0" w:space="0" w:color="auto"/>
        <w:left w:val="none" w:sz="0" w:space="0" w:color="auto"/>
        <w:bottom w:val="none" w:sz="0" w:space="0" w:color="auto"/>
        <w:right w:val="none" w:sz="0" w:space="0" w:color="auto"/>
      </w:divBdr>
    </w:div>
    <w:div w:id="382102430">
      <w:bodyDiv w:val="1"/>
      <w:marLeft w:val="0"/>
      <w:marRight w:val="0"/>
      <w:marTop w:val="0"/>
      <w:marBottom w:val="0"/>
      <w:divBdr>
        <w:top w:val="none" w:sz="0" w:space="0" w:color="auto"/>
        <w:left w:val="none" w:sz="0" w:space="0" w:color="auto"/>
        <w:bottom w:val="none" w:sz="0" w:space="0" w:color="auto"/>
        <w:right w:val="none" w:sz="0" w:space="0" w:color="auto"/>
      </w:divBdr>
    </w:div>
    <w:div w:id="382872935">
      <w:bodyDiv w:val="1"/>
      <w:marLeft w:val="0"/>
      <w:marRight w:val="0"/>
      <w:marTop w:val="0"/>
      <w:marBottom w:val="0"/>
      <w:divBdr>
        <w:top w:val="none" w:sz="0" w:space="0" w:color="auto"/>
        <w:left w:val="none" w:sz="0" w:space="0" w:color="auto"/>
        <w:bottom w:val="none" w:sz="0" w:space="0" w:color="auto"/>
        <w:right w:val="none" w:sz="0" w:space="0" w:color="auto"/>
      </w:divBdr>
    </w:div>
    <w:div w:id="399402914">
      <w:bodyDiv w:val="1"/>
      <w:marLeft w:val="0"/>
      <w:marRight w:val="0"/>
      <w:marTop w:val="0"/>
      <w:marBottom w:val="0"/>
      <w:divBdr>
        <w:top w:val="none" w:sz="0" w:space="0" w:color="auto"/>
        <w:left w:val="none" w:sz="0" w:space="0" w:color="auto"/>
        <w:bottom w:val="none" w:sz="0" w:space="0" w:color="auto"/>
        <w:right w:val="none" w:sz="0" w:space="0" w:color="auto"/>
      </w:divBdr>
    </w:div>
    <w:div w:id="404424359">
      <w:bodyDiv w:val="1"/>
      <w:marLeft w:val="0"/>
      <w:marRight w:val="0"/>
      <w:marTop w:val="0"/>
      <w:marBottom w:val="0"/>
      <w:divBdr>
        <w:top w:val="none" w:sz="0" w:space="0" w:color="auto"/>
        <w:left w:val="none" w:sz="0" w:space="0" w:color="auto"/>
        <w:bottom w:val="none" w:sz="0" w:space="0" w:color="auto"/>
        <w:right w:val="none" w:sz="0" w:space="0" w:color="auto"/>
      </w:divBdr>
    </w:div>
    <w:div w:id="409624868">
      <w:bodyDiv w:val="1"/>
      <w:marLeft w:val="0"/>
      <w:marRight w:val="0"/>
      <w:marTop w:val="0"/>
      <w:marBottom w:val="0"/>
      <w:divBdr>
        <w:top w:val="none" w:sz="0" w:space="0" w:color="auto"/>
        <w:left w:val="none" w:sz="0" w:space="0" w:color="auto"/>
        <w:bottom w:val="none" w:sz="0" w:space="0" w:color="auto"/>
        <w:right w:val="none" w:sz="0" w:space="0" w:color="auto"/>
      </w:divBdr>
    </w:div>
    <w:div w:id="425200505">
      <w:bodyDiv w:val="1"/>
      <w:marLeft w:val="0"/>
      <w:marRight w:val="0"/>
      <w:marTop w:val="0"/>
      <w:marBottom w:val="0"/>
      <w:divBdr>
        <w:top w:val="none" w:sz="0" w:space="0" w:color="auto"/>
        <w:left w:val="none" w:sz="0" w:space="0" w:color="auto"/>
        <w:bottom w:val="none" w:sz="0" w:space="0" w:color="auto"/>
        <w:right w:val="none" w:sz="0" w:space="0" w:color="auto"/>
      </w:divBdr>
    </w:div>
    <w:div w:id="430781508">
      <w:bodyDiv w:val="1"/>
      <w:marLeft w:val="0"/>
      <w:marRight w:val="0"/>
      <w:marTop w:val="0"/>
      <w:marBottom w:val="0"/>
      <w:divBdr>
        <w:top w:val="none" w:sz="0" w:space="0" w:color="auto"/>
        <w:left w:val="none" w:sz="0" w:space="0" w:color="auto"/>
        <w:bottom w:val="none" w:sz="0" w:space="0" w:color="auto"/>
        <w:right w:val="none" w:sz="0" w:space="0" w:color="auto"/>
      </w:divBdr>
    </w:div>
    <w:div w:id="432628102">
      <w:bodyDiv w:val="1"/>
      <w:marLeft w:val="0"/>
      <w:marRight w:val="0"/>
      <w:marTop w:val="0"/>
      <w:marBottom w:val="0"/>
      <w:divBdr>
        <w:top w:val="none" w:sz="0" w:space="0" w:color="auto"/>
        <w:left w:val="none" w:sz="0" w:space="0" w:color="auto"/>
        <w:bottom w:val="none" w:sz="0" w:space="0" w:color="auto"/>
        <w:right w:val="none" w:sz="0" w:space="0" w:color="auto"/>
      </w:divBdr>
      <w:divsChild>
        <w:div w:id="1978141761">
          <w:marLeft w:val="0"/>
          <w:marRight w:val="0"/>
          <w:marTop w:val="0"/>
          <w:marBottom w:val="0"/>
          <w:divBdr>
            <w:top w:val="none" w:sz="0" w:space="0" w:color="auto"/>
            <w:left w:val="none" w:sz="0" w:space="0" w:color="auto"/>
            <w:bottom w:val="none" w:sz="0" w:space="0" w:color="auto"/>
            <w:right w:val="none" w:sz="0" w:space="0" w:color="auto"/>
          </w:divBdr>
          <w:divsChild>
            <w:div w:id="148057554">
              <w:marLeft w:val="0"/>
              <w:marRight w:val="0"/>
              <w:marTop w:val="0"/>
              <w:marBottom w:val="0"/>
              <w:divBdr>
                <w:top w:val="none" w:sz="0" w:space="0" w:color="auto"/>
                <w:left w:val="none" w:sz="0" w:space="0" w:color="auto"/>
                <w:bottom w:val="none" w:sz="0" w:space="0" w:color="auto"/>
                <w:right w:val="none" w:sz="0" w:space="0" w:color="auto"/>
              </w:divBdr>
              <w:divsChild>
                <w:div w:id="385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4697">
      <w:bodyDiv w:val="1"/>
      <w:marLeft w:val="0"/>
      <w:marRight w:val="0"/>
      <w:marTop w:val="0"/>
      <w:marBottom w:val="0"/>
      <w:divBdr>
        <w:top w:val="none" w:sz="0" w:space="0" w:color="auto"/>
        <w:left w:val="none" w:sz="0" w:space="0" w:color="auto"/>
        <w:bottom w:val="none" w:sz="0" w:space="0" w:color="auto"/>
        <w:right w:val="none" w:sz="0" w:space="0" w:color="auto"/>
      </w:divBdr>
    </w:div>
    <w:div w:id="437529755">
      <w:bodyDiv w:val="1"/>
      <w:marLeft w:val="0"/>
      <w:marRight w:val="0"/>
      <w:marTop w:val="0"/>
      <w:marBottom w:val="0"/>
      <w:divBdr>
        <w:top w:val="none" w:sz="0" w:space="0" w:color="auto"/>
        <w:left w:val="none" w:sz="0" w:space="0" w:color="auto"/>
        <w:bottom w:val="none" w:sz="0" w:space="0" w:color="auto"/>
        <w:right w:val="none" w:sz="0" w:space="0" w:color="auto"/>
      </w:divBdr>
    </w:div>
    <w:div w:id="459302972">
      <w:bodyDiv w:val="1"/>
      <w:marLeft w:val="0"/>
      <w:marRight w:val="0"/>
      <w:marTop w:val="0"/>
      <w:marBottom w:val="0"/>
      <w:divBdr>
        <w:top w:val="none" w:sz="0" w:space="0" w:color="auto"/>
        <w:left w:val="none" w:sz="0" w:space="0" w:color="auto"/>
        <w:bottom w:val="none" w:sz="0" w:space="0" w:color="auto"/>
        <w:right w:val="none" w:sz="0" w:space="0" w:color="auto"/>
      </w:divBdr>
      <w:divsChild>
        <w:div w:id="281884973">
          <w:marLeft w:val="0"/>
          <w:marRight w:val="0"/>
          <w:marTop w:val="0"/>
          <w:marBottom w:val="0"/>
          <w:divBdr>
            <w:top w:val="none" w:sz="0" w:space="0" w:color="auto"/>
            <w:left w:val="none" w:sz="0" w:space="0" w:color="auto"/>
            <w:bottom w:val="none" w:sz="0" w:space="0" w:color="auto"/>
            <w:right w:val="none" w:sz="0" w:space="0" w:color="auto"/>
          </w:divBdr>
          <w:divsChild>
            <w:div w:id="1084110015">
              <w:marLeft w:val="0"/>
              <w:marRight w:val="0"/>
              <w:marTop w:val="0"/>
              <w:marBottom w:val="0"/>
              <w:divBdr>
                <w:top w:val="none" w:sz="0" w:space="0" w:color="auto"/>
                <w:left w:val="none" w:sz="0" w:space="0" w:color="auto"/>
                <w:bottom w:val="none" w:sz="0" w:space="0" w:color="auto"/>
                <w:right w:val="none" w:sz="0" w:space="0" w:color="auto"/>
              </w:divBdr>
              <w:divsChild>
                <w:div w:id="21069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6500">
      <w:bodyDiv w:val="1"/>
      <w:marLeft w:val="0"/>
      <w:marRight w:val="0"/>
      <w:marTop w:val="0"/>
      <w:marBottom w:val="0"/>
      <w:divBdr>
        <w:top w:val="none" w:sz="0" w:space="0" w:color="auto"/>
        <w:left w:val="none" w:sz="0" w:space="0" w:color="auto"/>
        <w:bottom w:val="none" w:sz="0" w:space="0" w:color="auto"/>
        <w:right w:val="none" w:sz="0" w:space="0" w:color="auto"/>
      </w:divBdr>
      <w:divsChild>
        <w:div w:id="1164012292">
          <w:marLeft w:val="0"/>
          <w:marRight w:val="0"/>
          <w:marTop w:val="0"/>
          <w:marBottom w:val="0"/>
          <w:divBdr>
            <w:top w:val="none" w:sz="0" w:space="0" w:color="auto"/>
            <w:left w:val="none" w:sz="0" w:space="0" w:color="auto"/>
            <w:bottom w:val="none" w:sz="0" w:space="0" w:color="auto"/>
            <w:right w:val="none" w:sz="0" w:space="0" w:color="auto"/>
          </w:divBdr>
          <w:divsChild>
            <w:div w:id="312875585">
              <w:marLeft w:val="0"/>
              <w:marRight w:val="0"/>
              <w:marTop w:val="0"/>
              <w:marBottom w:val="0"/>
              <w:divBdr>
                <w:top w:val="none" w:sz="0" w:space="0" w:color="auto"/>
                <w:left w:val="none" w:sz="0" w:space="0" w:color="auto"/>
                <w:bottom w:val="none" w:sz="0" w:space="0" w:color="auto"/>
                <w:right w:val="none" w:sz="0" w:space="0" w:color="auto"/>
              </w:divBdr>
              <w:divsChild>
                <w:div w:id="1297486376">
                  <w:marLeft w:val="0"/>
                  <w:marRight w:val="0"/>
                  <w:marTop w:val="0"/>
                  <w:marBottom w:val="0"/>
                  <w:divBdr>
                    <w:top w:val="none" w:sz="0" w:space="0" w:color="auto"/>
                    <w:left w:val="none" w:sz="0" w:space="0" w:color="auto"/>
                    <w:bottom w:val="none" w:sz="0" w:space="0" w:color="auto"/>
                    <w:right w:val="none" w:sz="0" w:space="0" w:color="auto"/>
                  </w:divBdr>
                  <w:divsChild>
                    <w:div w:id="17601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77100">
      <w:bodyDiv w:val="1"/>
      <w:marLeft w:val="0"/>
      <w:marRight w:val="0"/>
      <w:marTop w:val="0"/>
      <w:marBottom w:val="0"/>
      <w:divBdr>
        <w:top w:val="none" w:sz="0" w:space="0" w:color="auto"/>
        <w:left w:val="none" w:sz="0" w:space="0" w:color="auto"/>
        <w:bottom w:val="none" w:sz="0" w:space="0" w:color="auto"/>
        <w:right w:val="none" w:sz="0" w:space="0" w:color="auto"/>
      </w:divBdr>
      <w:divsChild>
        <w:div w:id="303700124">
          <w:marLeft w:val="0"/>
          <w:marRight w:val="0"/>
          <w:marTop w:val="0"/>
          <w:marBottom w:val="0"/>
          <w:divBdr>
            <w:top w:val="none" w:sz="0" w:space="0" w:color="auto"/>
            <w:left w:val="none" w:sz="0" w:space="0" w:color="auto"/>
            <w:bottom w:val="none" w:sz="0" w:space="0" w:color="auto"/>
            <w:right w:val="none" w:sz="0" w:space="0" w:color="auto"/>
          </w:divBdr>
          <w:divsChild>
            <w:div w:id="521020696">
              <w:marLeft w:val="0"/>
              <w:marRight w:val="0"/>
              <w:marTop w:val="0"/>
              <w:marBottom w:val="0"/>
              <w:divBdr>
                <w:top w:val="none" w:sz="0" w:space="0" w:color="auto"/>
                <w:left w:val="none" w:sz="0" w:space="0" w:color="auto"/>
                <w:bottom w:val="none" w:sz="0" w:space="0" w:color="auto"/>
                <w:right w:val="none" w:sz="0" w:space="0" w:color="auto"/>
              </w:divBdr>
              <w:divsChild>
                <w:div w:id="1017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9084">
      <w:bodyDiv w:val="1"/>
      <w:marLeft w:val="0"/>
      <w:marRight w:val="0"/>
      <w:marTop w:val="0"/>
      <w:marBottom w:val="0"/>
      <w:divBdr>
        <w:top w:val="none" w:sz="0" w:space="0" w:color="auto"/>
        <w:left w:val="none" w:sz="0" w:space="0" w:color="auto"/>
        <w:bottom w:val="none" w:sz="0" w:space="0" w:color="auto"/>
        <w:right w:val="none" w:sz="0" w:space="0" w:color="auto"/>
      </w:divBdr>
    </w:div>
    <w:div w:id="509416348">
      <w:bodyDiv w:val="1"/>
      <w:marLeft w:val="0"/>
      <w:marRight w:val="0"/>
      <w:marTop w:val="0"/>
      <w:marBottom w:val="0"/>
      <w:divBdr>
        <w:top w:val="none" w:sz="0" w:space="0" w:color="auto"/>
        <w:left w:val="none" w:sz="0" w:space="0" w:color="auto"/>
        <w:bottom w:val="none" w:sz="0" w:space="0" w:color="auto"/>
        <w:right w:val="none" w:sz="0" w:space="0" w:color="auto"/>
      </w:divBdr>
      <w:divsChild>
        <w:div w:id="77681587">
          <w:marLeft w:val="0"/>
          <w:marRight w:val="0"/>
          <w:marTop w:val="0"/>
          <w:marBottom w:val="0"/>
          <w:divBdr>
            <w:top w:val="none" w:sz="0" w:space="0" w:color="auto"/>
            <w:left w:val="none" w:sz="0" w:space="0" w:color="auto"/>
            <w:bottom w:val="none" w:sz="0" w:space="0" w:color="auto"/>
            <w:right w:val="none" w:sz="0" w:space="0" w:color="auto"/>
          </w:divBdr>
          <w:divsChild>
            <w:div w:id="1250694466">
              <w:marLeft w:val="0"/>
              <w:marRight w:val="0"/>
              <w:marTop w:val="0"/>
              <w:marBottom w:val="0"/>
              <w:divBdr>
                <w:top w:val="none" w:sz="0" w:space="0" w:color="auto"/>
                <w:left w:val="none" w:sz="0" w:space="0" w:color="auto"/>
                <w:bottom w:val="none" w:sz="0" w:space="0" w:color="auto"/>
                <w:right w:val="none" w:sz="0" w:space="0" w:color="auto"/>
              </w:divBdr>
              <w:divsChild>
                <w:div w:id="990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788">
      <w:bodyDiv w:val="1"/>
      <w:marLeft w:val="0"/>
      <w:marRight w:val="0"/>
      <w:marTop w:val="0"/>
      <w:marBottom w:val="0"/>
      <w:divBdr>
        <w:top w:val="none" w:sz="0" w:space="0" w:color="auto"/>
        <w:left w:val="none" w:sz="0" w:space="0" w:color="auto"/>
        <w:bottom w:val="none" w:sz="0" w:space="0" w:color="auto"/>
        <w:right w:val="none" w:sz="0" w:space="0" w:color="auto"/>
      </w:divBdr>
    </w:div>
    <w:div w:id="516701178">
      <w:bodyDiv w:val="1"/>
      <w:marLeft w:val="0"/>
      <w:marRight w:val="0"/>
      <w:marTop w:val="0"/>
      <w:marBottom w:val="0"/>
      <w:divBdr>
        <w:top w:val="none" w:sz="0" w:space="0" w:color="auto"/>
        <w:left w:val="none" w:sz="0" w:space="0" w:color="auto"/>
        <w:bottom w:val="none" w:sz="0" w:space="0" w:color="auto"/>
        <w:right w:val="none" w:sz="0" w:space="0" w:color="auto"/>
      </w:divBdr>
      <w:divsChild>
        <w:div w:id="1829858142">
          <w:marLeft w:val="0"/>
          <w:marRight w:val="0"/>
          <w:marTop w:val="0"/>
          <w:marBottom w:val="0"/>
          <w:divBdr>
            <w:top w:val="none" w:sz="0" w:space="0" w:color="auto"/>
            <w:left w:val="none" w:sz="0" w:space="0" w:color="auto"/>
            <w:bottom w:val="none" w:sz="0" w:space="0" w:color="auto"/>
            <w:right w:val="none" w:sz="0" w:space="0" w:color="auto"/>
          </w:divBdr>
          <w:divsChild>
            <w:div w:id="1969122047">
              <w:marLeft w:val="0"/>
              <w:marRight w:val="0"/>
              <w:marTop w:val="0"/>
              <w:marBottom w:val="0"/>
              <w:divBdr>
                <w:top w:val="none" w:sz="0" w:space="0" w:color="auto"/>
                <w:left w:val="none" w:sz="0" w:space="0" w:color="auto"/>
                <w:bottom w:val="none" w:sz="0" w:space="0" w:color="auto"/>
                <w:right w:val="none" w:sz="0" w:space="0" w:color="auto"/>
              </w:divBdr>
              <w:divsChild>
                <w:div w:id="17942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7412">
      <w:bodyDiv w:val="1"/>
      <w:marLeft w:val="0"/>
      <w:marRight w:val="0"/>
      <w:marTop w:val="0"/>
      <w:marBottom w:val="0"/>
      <w:divBdr>
        <w:top w:val="none" w:sz="0" w:space="0" w:color="auto"/>
        <w:left w:val="none" w:sz="0" w:space="0" w:color="auto"/>
        <w:bottom w:val="none" w:sz="0" w:space="0" w:color="auto"/>
        <w:right w:val="none" w:sz="0" w:space="0" w:color="auto"/>
      </w:divBdr>
    </w:div>
    <w:div w:id="535630193">
      <w:bodyDiv w:val="1"/>
      <w:marLeft w:val="0"/>
      <w:marRight w:val="0"/>
      <w:marTop w:val="0"/>
      <w:marBottom w:val="0"/>
      <w:divBdr>
        <w:top w:val="none" w:sz="0" w:space="0" w:color="auto"/>
        <w:left w:val="none" w:sz="0" w:space="0" w:color="auto"/>
        <w:bottom w:val="none" w:sz="0" w:space="0" w:color="auto"/>
        <w:right w:val="none" w:sz="0" w:space="0" w:color="auto"/>
      </w:divBdr>
    </w:div>
    <w:div w:id="541475677">
      <w:bodyDiv w:val="1"/>
      <w:marLeft w:val="0"/>
      <w:marRight w:val="0"/>
      <w:marTop w:val="0"/>
      <w:marBottom w:val="0"/>
      <w:divBdr>
        <w:top w:val="none" w:sz="0" w:space="0" w:color="auto"/>
        <w:left w:val="none" w:sz="0" w:space="0" w:color="auto"/>
        <w:bottom w:val="none" w:sz="0" w:space="0" w:color="auto"/>
        <w:right w:val="none" w:sz="0" w:space="0" w:color="auto"/>
      </w:divBdr>
    </w:div>
    <w:div w:id="549921531">
      <w:bodyDiv w:val="1"/>
      <w:marLeft w:val="0"/>
      <w:marRight w:val="0"/>
      <w:marTop w:val="0"/>
      <w:marBottom w:val="0"/>
      <w:divBdr>
        <w:top w:val="none" w:sz="0" w:space="0" w:color="auto"/>
        <w:left w:val="none" w:sz="0" w:space="0" w:color="auto"/>
        <w:bottom w:val="none" w:sz="0" w:space="0" w:color="auto"/>
        <w:right w:val="none" w:sz="0" w:space="0" w:color="auto"/>
      </w:divBdr>
    </w:div>
    <w:div w:id="551425733">
      <w:bodyDiv w:val="1"/>
      <w:marLeft w:val="0"/>
      <w:marRight w:val="0"/>
      <w:marTop w:val="0"/>
      <w:marBottom w:val="0"/>
      <w:divBdr>
        <w:top w:val="none" w:sz="0" w:space="0" w:color="auto"/>
        <w:left w:val="none" w:sz="0" w:space="0" w:color="auto"/>
        <w:bottom w:val="none" w:sz="0" w:space="0" w:color="auto"/>
        <w:right w:val="none" w:sz="0" w:space="0" w:color="auto"/>
      </w:divBdr>
    </w:div>
    <w:div w:id="563296689">
      <w:bodyDiv w:val="1"/>
      <w:marLeft w:val="0"/>
      <w:marRight w:val="0"/>
      <w:marTop w:val="0"/>
      <w:marBottom w:val="0"/>
      <w:divBdr>
        <w:top w:val="none" w:sz="0" w:space="0" w:color="auto"/>
        <w:left w:val="none" w:sz="0" w:space="0" w:color="auto"/>
        <w:bottom w:val="none" w:sz="0" w:space="0" w:color="auto"/>
        <w:right w:val="none" w:sz="0" w:space="0" w:color="auto"/>
      </w:divBdr>
    </w:div>
    <w:div w:id="570508078">
      <w:bodyDiv w:val="1"/>
      <w:marLeft w:val="0"/>
      <w:marRight w:val="0"/>
      <w:marTop w:val="0"/>
      <w:marBottom w:val="0"/>
      <w:divBdr>
        <w:top w:val="none" w:sz="0" w:space="0" w:color="auto"/>
        <w:left w:val="none" w:sz="0" w:space="0" w:color="auto"/>
        <w:bottom w:val="none" w:sz="0" w:space="0" w:color="auto"/>
        <w:right w:val="none" w:sz="0" w:space="0" w:color="auto"/>
      </w:divBdr>
      <w:divsChild>
        <w:div w:id="1685355376">
          <w:marLeft w:val="0"/>
          <w:marRight w:val="0"/>
          <w:marTop w:val="0"/>
          <w:marBottom w:val="0"/>
          <w:divBdr>
            <w:top w:val="none" w:sz="0" w:space="0" w:color="auto"/>
            <w:left w:val="none" w:sz="0" w:space="0" w:color="auto"/>
            <w:bottom w:val="none" w:sz="0" w:space="0" w:color="auto"/>
            <w:right w:val="none" w:sz="0" w:space="0" w:color="auto"/>
          </w:divBdr>
          <w:divsChild>
            <w:div w:id="182011848">
              <w:marLeft w:val="0"/>
              <w:marRight w:val="0"/>
              <w:marTop w:val="0"/>
              <w:marBottom w:val="0"/>
              <w:divBdr>
                <w:top w:val="none" w:sz="0" w:space="0" w:color="auto"/>
                <w:left w:val="none" w:sz="0" w:space="0" w:color="auto"/>
                <w:bottom w:val="none" w:sz="0" w:space="0" w:color="auto"/>
                <w:right w:val="none" w:sz="0" w:space="0" w:color="auto"/>
              </w:divBdr>
              <w:divsChild>
                <w:div w:id="392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39092">
      <w:bodyDiv w:val="1"/>
      <w:marLeft w:val="0"/>
      <w:marRight w:val="0"/>
      <w:marTop w:val="0"/>
      <w:marBottom w:val="0"/>
      <w:divBdr>
        <w:top w:val="none" w:sz="0" w:space="0" w:color="auto"/>
        <w:left w:val="none" w:sz="0" w:space="0" w:color="auto"/>
        <w:bottom w:val="none" w:sz="0" w:space="0" w:color="auto"/>
        <w:right w:val="none" w:sz="0" w:space="0" w:color="auto"/>
      </w:divBdr>
    </w:div>
    <w:div w:id="583149305">
      <w:bodyDiv w:val="1"/>
      <w:marLeft w:val="0"/>
      <w:marRight w:val="0"/>
      <w:marTop w:val="0"/>
      <w:marBottom w:val="0"/>
      <w:divBdr>
        <w:top w:val="none" w:sz="0" w:space="0" w:color="auto"/>
        <w:left w:val="none" w:sz="0" w:space="0" w:color="auto"/>
        <w:bottom w:val="none" w:sz="0" w:space="0" w:color="auto"/>
        <w:right w:val="none" w:sz="0" w:space="0" w:color="auto"/>
      </w:divBdr>
    </w:div>
    <w:div w:id="589315058">
      <w:bodyDiv w:val="1"/>
      <w:marLeft w:val="0"/>
      <w:marRight w:val="0"/>
      <w:marTop w:val="0"/>
      <w:marBottom w:val="0"/>
      <w:divBdr>
        <w:top w:val="none" w:sz="0" w:space="0" w:color="auto"/>
        <w:left w:val="none" w:sz="0" w:space="0" w:color="auto"/>
        <w:bottom w:val="none" w:sz="0" w:space="0" w:color="auto"/>
        <w:right w:val="none" w:sz="0" w:space="0" w:color="auto"/>
      </w:divBdr>
      <w:divsChild>
        <w:div w:id="1434932564">
          <w:marLeft w:val="0"/>
          <w:marRight w:val="0"/>
          <w:marTop w:val="0"/>
          <w:marBottom w:val="0"/>
          <w:divBdr>
            <w:top w:val="none" w:sz="0" w:space="0" w:color="auto"/>
            <w:left w:val="none" w:sz="0" w:space="0" w:color="auto"/>
            <w:bottom w:val="none" w:sz="0" w:space="0" w:color="auto"/>
            <w:right w:val="none" w:sz="0" w:space="0" w:color="auto"/>
          </w:divBdr>
          <w:divsChild>
            <w:div w:id="1793206000">
              <w:marLeft w:val="0"/>
              <w:marRight w:val="0"/>
              <w:marTop w:val="0"/>
              <w:marBottom w:val="0"/>
              <w:divBdr>
                <w:top w:val="none" w:sz="0" w:space="0" w:color="auto"/>
                <w:left w:val="none" w:sz="0" w:space="0" w:color="auto"/>
                <w:bottom w:val="none" w:sz="0" w:space="0" w:color="auto"/>
                <w:right w:val="none" w:sz="0" w:space="0" w:color="auto"/>
              </w:divBdr>
              <w:divsChild>
                <w:div w:id="20379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4308">
      <w:bodyDiv w:val="1"/>
      <w:marLeft w:val="0"/>
      <w:marRight w:val="0"/>
      <w:marTop w:val="0"/>
      <w:marBottom w:val="0"/>
      <w:divBdr>
        <w:top w:val="none" w:sz="0" w:space="0" w:color="auto"/>
        <w:left w:val="none" w:sz="0" w:space="0" w:color="auto"/>
        <w:bottom w:val="none" w:sz="0" w:space="0" w:color="auto"/>
        <w:right w:val="none" w:sz="0" w:space="0" w:color="auto"/>
      </w:divBdr>
    </w:div>
    <w:div w:id="606546399">
      <w:bodyDiv w:val="1"/>
      <w:marLeft w:val="0"/>
      <w:marRight w:val="0"/>
      <w:marTop w:val="0"/>
      <w:marBottom w:val="0"/>
      <w:divBdr>
        <w:top w:val="none" w:sz="0" w:space="0" w:color="auto"/>
        <w:left w:val="none" w:sz="0" w:space="0" w:color="auto"/>
        <w:bottom w:val="none" w:sz="0" w:space="0" w:color="auto"/>
        <w:right w:val="none" w:sz="0" w:space="0" w:color="auto"/>
      </w:divBdr>
    </w:div>
    <w:div w:id="608466648">
      <w:bodyDiv w:val="1"/>
      <w:marLeft w:val="0"/>
      <w:marRight w:val="0"/>
      <w:marTop w:val="0"/>
      <w:marBottom w:val="0"/>
      <w:divBdr>
        <w:top w:val="none" w:sz="0" w:space="0" w:color="auto"/>
        <w:left w:val="none" w:sz="0" w:space="0" w:color="auto"/>
        <w:bottom w:val="none" w:sz="0" w:space="0" w:color="auto"/>
        <w:right w:val="none" w:sz="0" w:space="0" w:color="auto"/>
      </w:divBdr>
    </w:div>
    <w:div w:id="617032349">
      <w:bodyDiv w:val="1"/>
      <w:marLeft w:val="0"/>
      <w:marRight w:val="0"/>
      <w:marTop w:val="0"/>
      <w:marBottom w:val="0"/>
      <w:divBdr>
        <w:top w:val="none" w:sz="0" w:space="0" w:color="auto"/>
        <w:left w:val="none" w:sz="0" w:space="0" w:color="auto"/>
        <w:bottom w:val="none" w:sz="0" w:space="0" w:color="auto"/>
        <w:right w:val="none" w:sz="0" w:space="0" w:color="auto"/>
      </w:divBdr>
      <w:divsChild>
        <w:div w:id="29379580">
          <w:marLeft w:val="0"/>
          <w:marRight w:val="0"/>
          <w:marTop w:val="0"/>
          <w:marBottom w:val="0"/>
          <w:divBdr>
            <w:top w:val="none" w:sz="0" w:space="0" w:color="auto"/>
            <w:left w:val="none" w:sz="0" w:space="0" w:color="auto"/>
            <w:bottom w:val="none" w:sz="0" w:space="0" w:color="auto"/>
            <w:right w:val="none" w:sz="0" w:space="0" w:color="auto"/>
          </w:divBdr>
          <w:divsChild>
            <w:div w:id="2000116922">
              <w:marLeft w:val="0"/>
              <w:marRight w:val="0"/>
              <w:marTop w:val="0"/>
              <w:marBottom w:val="0"/>
              <w:divBdr>
                <w:top w:val="none" w:sz="0" w:space="0" w:color="auto"/>
                <w:left w:val="none" w:sz="0" w:space="0" w:color="auto"/>
                <w:bottom w:val="none" w:sz="0" w:space="0" w:color="auto"/>
                <w:right w:val="none" w:sz="0" w:space="0" w:color="auto"/>
              </w:divBdr>
              <w:divsChild>
                <w:div w:id="11931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903">
      <w:bodyDiv w:val="1"/>
      <w:marLeft w:val="0"/>
      <w:marRight w:val="0"/>
      <w:marTop w:val="0"/>
      <w:marBottom w:val="0"/>
      <w:divBdr>
        <w:top w:val="none" w:sz="0" w:space="0" w:color="auto"/>
        <w:left w:val="none" w:sz="0" w:space="0" w:color="auto"/>
        <w:bottom w:val="none" w:sz="0" w:space="0" w:color="auto"/>
        <w:right w:val="none" w:sz="0" w:space="0" w:color="auto"/>
      </w:divBdr>
    </w:div>
    <w:div w:id="637104563">
      <w:bodyDiv w:val="1"/>
      <w:marLeft w:val="0"/>
      <w:marRight w:val="0"/>
      <w:marTop w:val="0"/>
      <w:marBottom w:val="0"/>
      <w:divBdr>
        <w:top w:val="none" w:sz="0" w:space="0" w:color="auto"/>
        <w:left w:val="none" w:sz="0" w:space="0" w:color="auto"/>
        <w:bottom w:val="none" w:sz="0" w:space="0" w:color="auto"/>
        <w:right w:val="none" w:sz="0" w:space="0" w:color="auto"/>
      </w:divBdr>
      <w:divsChild>
        <w:div w:id="2097634231">
          <w:marLeft w:val="0"/>
          <w:marRight w:val="0"/>
          <w:marTop w:val="0"/>
          <w:marBottom w:val="0"/>
          <w:divBdr>
            <w:top w:val="none" w:sz="0" w:space="0" w:color="auto"/>
            <w:left w:val="none" w:sz="0" w:space="0" w:color="auto"/>
            <w:bottom w:val="none" w:sz="0" w:space="0" w:color="auto"/>
            <w:right w:val="none" w:sz="0" w:space="0" w:color="auto"/>
          </w:divBdr>
          <w:divsChild>
            <w:div w:id="1309435511">
              <w:marLeft w:val="0"/>
              <w:marRight w:val="0"/>
              <w:marTop w:val="0"/>
              <w:marBottom w:val="0"/>
              <w:divBdr>
                <w:top w:val="none" w:sz="0" w:space="0" w:color="auto"/>
                <w:left w:val="none" w:sz="0" w:space="0" w:color="auto"/>
                <w:bottom w:val="none" w:sz="0" w:space="0" w:color="auto"/>
                <w:right w:val="none" w:sz="0" w:space="0" w:color="auto"/>
              </w:divBdr>
              <w:divsChild>
                <w:div w:id="352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6715">
      <w:bodyDiv w:val="1"/>
      <w:marLeft w:val="0"/>
      <w:marRight w:val="0"/>
      <w:marTop w:val="0"/>
      <w:marBottom w:val="0"/>
      <w:divBdr>
        <w:top w:val="none" w:sz="0" w:space="0" w:color="auto"/>
        <w:left w:val="none" w:sz="0" w:space="0" w:color="auto"/>
        <w:bottom w:val="none" w:sz="0" w:space="0" w:color="auto"/>
        <w:right w:val="none" w:sz="0" w:space="0" w:color="auto"/>
      </w:divBdr>
    </w:div>
    <w:div w:id="64974741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686716899">
      <w:bodyDiv w:val="1"/>
      <w:marLeft w:val="0"/>
      <w:marRight w:val="0"/>
      <w:marTop w:val="0"/>
      <w:marBottom w:val="0"/>
      <w:divBdr>
        <w:top w:val="none" w:sz="0" w:space="0" w:color="auto"/>
        <w:left w:val="none" w:sz="0" w:space="0" w:color="auto"/>
        <w:bottom w:val="none" w:sz="0" w:space="0" w:color="auto"/>
        <w:right w:val="none" w:sz="0" w:space="0" w:color="auto"/>
      </w:divBdr>
    </w:div>
    <w:div w:id="689332927">
      <w:bodyDiv w:val="1"/>
      <w:marLeft w:val="0"/>
      <w:marRight w:val="0"/>
      <w:marTop w:val="0"/>
      <w:marBottom w:val="0"/>
      <w:divBdr>
        <w:top w:val="none" w:sz="0" w:space="0" w:color="auto"/>
        <w:left w:val="none" w:sz="0" w:space="0" w:color="auto"/>
        <w:bottom w:val="none" w:sz="0" w:space="0" w:color="auto"/>
        <w:right w:val="none" w:sz="0" w:space="0" w:color="auto"/>
      </w:divBdr>
      <w:divsChild>
        <w:div w:id="680743299">
          <w:marLeft w:val="0"/>
          <w:marRight w:val="0"/>
          <w:marTop w:val="0"/>
          <w:marBottom w:val="0"/>
          <w:divBdr>
            <w:top w:val="none" w:sz="0" w:space="0" w:color="auto"/>
            <w:left w:val="none" w:sz="0" w:space="0" w:color="auto"/>
            <w:bottom w:val="none" w:sz="0" w:space="0" w:color="auto"/>
            <w:right w:val="none" w:sz="0" w:space="0" w:color="auto"/>
          </w:divBdr>
          <w:divsChild>
            <w:div w:id="481427497">
              <w:marLeft w:val="0"/>
              <w:marRight w:val="0"/>
              <w:marTop w:val="0"/>
              <w:marBottom w:val="0"/>
              <w:divBdr>
                <w:top w:val="none" w:sz="0" w:space="0" w:color="auto"/>
                <w:left w:val="none" w:sz="0" w:space="0" w:color="auto"/>
                <w:bottom w:val="none" w:sz="0" w:space="0" w:color="auto"/>
                <w:right w:val="none" w:sz="0" w:space="0" w:color="auto"/>
              </w:divBdr>
              <w:divsChild>
                <w:div w:id="1621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4625">
      <w:bodyDiv w:val="1"/>
      <w:marLeft w:val="0"/>
      <w:marRight w:val="0"/>
      <w:marTop w:val="0"/>
      <w:marBottom w:val="0"/>
      <w:divBdr>
        <w:top w:val="none" w:sz="0" w:space="0" w:color="auto"/>
        <w:left w:val="none" w:sz="0" w:space="0" w:color="auto"/>
        <w:bottom w:val="none" w:sz="0" w:space="0" w:color="auto"/>
        <w:right w:val="none" w:sz="0" w:space="0" w:color="auto"/>
      </w:divBdr>
    </w:div>
    <w:div w:id="693573966">
      <w:bodyDiv w:val="1"/>
      <w:marLeft w:val="0"/>
      <w:marRight w:val="0"/>
      <w:marTop w:val="0"/>
      <w:marBottom w:val="0"/>
      <w:divBdr>
        <w:top w:val="none" w:sz="0" w:space="0" w:color="auto"/>
        <w:left w:val="none" w:sz="0" w:space="0" w:color="auto"/>
        <w:bottom w:val="none" w:sz="0" w:space="0" w:color="auto"/>
        <w:right w:val="none" w:sz="0" w:space="0" w:color="auto"/>
      </w:divBdr>
      <w:divsChild>
        <w:div w:id="2011523591">
          <w:marLeft w:val="0"/>
          <w:marRight w:val="0"/>
          <w:marTop w:val="0"/>
          <w:marBottom w:val="0"/>
          <w:divBdr>
            <w:top w:val="none" w:sz="0" w:space="0" w:color="auto"/>
            <w:left w:val="none" w:sz="0" w:space="0" w:color="auto"/>
            <w:bottom w:val="none" w:sz="0" w:space="0" w:color="auto"/>
            <w:right w:val="none" w:sz="0" w:space="0" w:color="auto"/>
          </w:divBdr>
          <w:divsChild>
            <w:div w:id="1330593095">
              <w:marLeft w:val="0"/>
              <w:marRight w:val="0"/>
              <w:marTop w:val="0"/>
              <w:marBottom w:val="0"/>
              <w:divBdr>
                <w:top w:val="none" w:sz="0" w:space="0" w:color="auto"/>
                <w:left w:val="none" w:sz="0" w:space="0" w:color="auto"/>
                <w:bottom w:val="none" w:sz="0" w:space="0" w:color="auto"/>
                <w:right w:val="none" w:sz="0" w:space="0" w:color="auto"/>
              </w:divBdr>
              <w:divsChild>
                <w:div w:id="74521207">
                  <w:marLeft w:val="0"/>
                  <w:marRight w:val="0"/>
                  <w:marTop w:val="0"/>
                  <w:marBottom w:val="0"/>
                  <w:divBdr>
                    <w:top w:val="none" w:sz="0" w:space="0" w:color="auto"/>
                    <w:left w:val="none" w:sz="0" w:space="0" w:color="auto"/>
                    <w:bottom w:val="none" w:sz="0" w:space="0" w:color="auto"/>
                    <w:right w:val="none" w:sz="0" w:space="0" w:color="auto"/>
                  </w:divBdr>
                  <w:divsChild>
                    <w:div w:id="20805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64136">
      <w:bodyDiv w:val="1"/>
      <w:marLeft w:val="0"/>
      <w:marRight w:val="0"/>
      <w:marTop w:val="0"/>
      <w:marBottom w:val="0"/>
      <w:divBdr>
        <w:top w:val="none" w:sz="0" w:space="0" w:color="auto"/>
        <w:left w:val="none" w:sz="0" w:space="0" w:color="auto"/>
        <w:bottom w:val="none" w:sz="0" w:space="0" w:color="auto"/>
        <w:right w:val="none" w:sz="0" w:space="0" w:color="auto"/>
      </w:divBdr>
      <w:divsChild>
        <w:div w:id="1905682844">
          <w:marLeft w:val="0"/>
          <w:marRight w:val="0"/>
          <w:marTop w:val="0"/>
          <w:marBottom w:val="0"/>
          <w:divBdr>
            <w:top w:val="none" w:sz="0" w:space="0" w:color="auto"/>
            <w:left w:val="none" w:sz="0" w:space="0" w:color="auto"/>
            <w:bottom w:val="none" w:sz="0" w:space="0" w:color="auto"/>
            <w:right w:val="none" w:sz="0" w:space="0" w:color="auto"/>
          </w:divBdr>
          <w:divsChild>
            <w:div w:id="2143964468">
              <w:marLeft w:val="0"/>
              <w:marRight w:val="0"/>
              <w:marTop w:val="0"/>
              <w:marBottom w:val="0"/>
              <w:divBdr>
                <w:top w:val="none" w:sz="0" w:space="0" w:color="auto"/>
                <w:left w:val="none" w:sz="0" w:space="0" w:color="auto"/>
                <w:bottom w:val="none" w:sz="0" w:space="0" w:color="auto"/>
                <w:right w:val="none" w:sz="0" w:space="0" w:color="auto"/>
              </w:divBdr>
              <w:divsChild>
                <w:div w:id="16522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4916">
      <w:bodyDiv w:val="1"/>
      <w:marLeft w:val="0"/>
      <w:marRight w:val="0"/>
      <w:marTop w:val="0"/>
      <w:marBottom w:val="0"/>
      <w:divBdr>
        <w:top w:val="none" w:sz="0" w:space="0" w:color="auto"/>
        <w:left w:val="none" w:sz="0" w:space="0" w:color="auto"/>
        <w:bottom w:val="none" w:sz="0" w:space="0" w:color="auto"/>
        <w:right w:val="none" w:sz="0" w:space="0" w:color="auto"/>
      </w:divBdr>
    </w:div>
    <w:div w:id="712995731">
      <w:bodyDiv w:val="1"/>
      <w:marLeft w:val="0"/>
      <w:marRight w:val="0"/>
      <w:marTop w:val="0"/>
      <w:marBottom w:val="0"/>
      <w:divBdr>
        <w:top w:val="none" w:sz="0" w:space="0" w:color="auto"/>
        <w:left w:val="none" w:sz="0" w:space="0" w:color="auto"/>
        <w:bottom w:val="none" w:sz="0" w:space="0" w:color="auto"/>
        <w:right w:val="none" w:sz="0" w:space="0" w:color="auto"/>
      </w:divBdr>
    </w:div>
    <w:div w:id="722369132">
      <w:bodyDiv w:val="1"/>
      <w:marLeft w:val="0"/>
      <w:marRight w:val="0"/>
      <w:marTop w:val="0"/>
      <w:marBottom w:val="0"/>
      <w:divBdr>
        <w:top w:val="none" w:sz="0" w:space="0" w:color="auto"/>
        <w:left w:val="none" w:sz="0" w:space="0" w:color="auto"/>
        <w:bottom w:val="none" w:sz="0" w:space="0" w:color="auto"/>
        <w:right w:val="none" w:sz="0" w:space="0" w:color="auto"/>
      </w:divBdr>
    </w:div>
    <w:div w:id="727386297">
      <w:bodyDiv w:val="1"/>
      <w:marLeft w:val="0"/>
      <w:marRight w:val="0"/>
      <w:marTop w:val="0"/>
      <w:marBottom w:val="0"/>
      <w:divBdr>
        <w:top w:val="none" w:sz="0" w:space="0" w:color="auto"/>
        <w:left w:val="none" w:sz="0" w:space="0" w:color="auto"/>
        <w:bottom w:val="none" w:sz="0" w:space="0" w:color="auto"/>
        <w:right w:val="none" w:sz="0" w:space="0" w:color="auto"/>
      </w:divBdr>
    </w:div>
    <w:div w:id="732391329">
      <w:bodyDiv w:val="1"/>
      <w:marLeft w:val="0"/>
      <w:marRight w:val="0"/>
      <w:marTop w:val="0"/>
      <w:marBottom w:val="0"/>
      <w:divBdr>
        <w:top w:val="none" w:sz="0" w:space="0" w:color="auto"/>
        <w:left w:val="none" w:sz="0" w:space="0" w:color="auto"/>
        <w:bottom w:val="none" w:sz="0" w:space="0" w:color="auto"/>
        <w:right w:val="none" w:sz="0" w:space="0" w:color="auto"/>
      </w:divBdr>
    </w:div>
    <w:div w:id="746074002">
      <w:bodyDiv w:val="1"/>
      <w:marLeft w:val="0"/>
      <w:marRight w:val="0"/>
      <w:marTop w:val="0"/>
      <w:marBottom w:val="0"/>
      <w:divBdr>
        <w:top w:val="none" w:sz="0" w:space="0" w:color="auto"/>
        <w:left w:val="none" w:sz="0" w:space="0" w:color="auto"/>
        <w:bottom w:val="none" w:sz="0" w:space="0" w:color="auto"/>
        <w:right w:val="none" w:sz="0" w:space="0" w:color="auto"/>
      </w:divBdr>
    </w:div>
    <w:div w:id="751312651">
      <w:bodyDiv w:val="1"/>
      <w:marLeft w:val="0"/>
      <w:marRight w:val="0"/>
      <w:marTop w:val="0"/>
      <w:marBottom w:val="0"/>
      <w:divBdr>
        <w:top w:val="none" w:sz="0" w:space="0" w:color="auto"/>
        <w:left w:val="none" w:sz="0" w:space="0" w:color="auto"/>
        <w:bottom w:val="none" w:sz="0" w:space="0" w:color="auto"/>
        <w:right w:val="none" w:sz="0" w:space="0" w:color="auto"/>
      </w:divBdr>
    </w:div>
    <w:div w:id="754478264">
      <w:bodyDiv w:val="1"/>
      <w:marLeft w:val="0"/>
      <w:marRight w:val="0"/>
      <w:marTop w:val="0"/>
      <w:marBottom w:val="0"/>
      <w:divBdr>
        <w:top w:val="none" w:sz="0" w:space="0" w:color="auto"/>
        <w:left w:val="none" w:sz="0" w:space="0" w:color="auto"/>
        <w:bottom w:val="none" w:sz="0" w:space="0" w:color="auto"/>
        <w:right w:val="none" w:sz="0" w:space="0" w:color="auto"/>
      </w:divBdr>
    </w:div>
    <w:div w:id="764689438">
      <w:bodyDiv w:val="1"/>
      <w:marLeft w:val="0"/>
      <w:marRight w:val="0"/>
      <w:marTop w:val="0"/>
      <w:marBottom w:val="0"/>
      <w:divBdr>
        <w:top w:val="none" w:sz="0" w:space="0" w:color="auto"/>
        <w:left w:val="none" w:sz="0" w:space="0" w:color="auto"/>
        <w:bottom w:val="none" w:sz="0" w:space="0" w:color="auto"/>
        <w:right w:val="none" w:sz="0" w:space="0" w:color="auto"/>
      </w:divBdr>
      <w:divsChild>
        <w:div w:id="580218902">
          <w:marLeft w:val="0"/>
          <w:marRight w:val="0"/>
          <w:marTop w:val="0"/>
          <w:marBottom w:val="0"/>
          <w:divBdr>
            <w:top w:val="none" w:sz="0" w:space="0" w:color="auto"/>
            <w:left w:val="none" w:sz="0" w:space="0" w:color="auto"/>
            <w:bottom w:val="none" w:sz="0" w:space="0" w:color="auto"/>
            <w:right w:val="none" w:sz="0" w:space="0" w:color="auto"/>
          </w:divBdr>
          <w:divsChild>
            <w:div w:id="779109301">
              <w:marLeft w:val="0"/>
              <w:marRight w:val="0"/>
              <w:marTop w:val="0"/>
              <w:marBottom w:val="0"/>
              <w:divBdr>
                <w:top w:val="none" w:sz="0" w:space="0" w:color="auto"/>
                <w:left w:val="none" w:sz="0" w:space="0" w:color="auto"/>
                <w:bottom w:val="none" w:sz="0" w:space="0" w:color="auto"/>
                <w:right w:val="none" w:sz="0" w:space="0" w:color="auto"/>
              </w:divBdr>
              <w:divsChild>
                <w:div w:id="17782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0524">
      <w:bodyDiv w:val="1"/>
      <w:marLeft w:val="0"/>
      <w:marRight w:val="0"/>
      <w:marTop w:val="0"/>
      <w:marBottom w:val="0"/>
      <w:divBdr>
        <w:top w:val="none" w:sz="0" w:space="0" w:color="auto"/>
        <w:left w:val="none" w:sz="0" w:space="0" w:color="auto"/>
        <w:bottom w:val="none" w:sz="0" w:space="0" w:color="auto"/>
        <w:right w:val="none" w:sz="0" w:space="0" w:color="auto"/>
      </w:divBdr>
    </w:div>
    <w:div w:id="794327257">
      <w:bodyDiv w:val="1"/>
      <w:marLeft w:val="0"/>
      <w:marRight w:val="0"/>
      <w:marTop w:val="0"/>
      <w:marBottom w:val="0"/>
      <w:divBdr>
        <w:top w:val="none" w:sz="0" w:space="0" w:color="auto"/>
        <w:left w:val="none" w:sz="0" w:space="0" w:color="auto"/>
        <w:bottom w:val="none" w:sz="0" w:space="0" w:color="auto"/>
        <w:right w:val="none" w:sz="0" w:space="0" w:color="auto"/>
      </w:divBdr>
    </w:div>
    <w:div w:id="811214838">
      <w:bodyDiv w:val="1"/>
      <w:marLeft w:val="0"/>
      <w:marRight w:val="0"/>
      <w:marTop w:val="0"/>
      <w:marBottom w:val="0"/>
      <w:divBdr>
        <w:top w:val="none" w:sz="0" w:space="0" w:color="auto"/>
        <w:left w:val="none" w:sz="0" w:space="0" w:color="auto"/>
        <w:bottom w:val="none" w:sz="0" w:space="0" w:color="auto"/>
        <w:right w:val="none" w:sz="0" w:space="0" w:color="auto"/>
      </w:divBdr>
    </w:div>
    <w:div w:id="812017686">
      <w:bodyDiv w:val="1"/>
      <w:marLeft w:val="0"/>
      <w:marRight w:val="0"/>
      <w:marTop w:val="0"/>
      <w:marBottom w:val="0"/>
      <w:divBdr>
        <w:top w:val="none" w:sz="0" w:space="0" w:color="auto"/>
        <w:left w:val="none" w:sz="0" w:space="0" w:color="auto"/>
        <w:bottom w:val="none" w:sz="0" w:space="0" w:color="auto"/>
        <w:right w:val="none" w:sz="0" w:space="0" w:color="auto"/>
      </w:divBdr>
    </w:div>
    <w:div w:id="834802337">
      <w:bodyDiv w:val="1"/>
      <w:marLeft w:val="0"/>
      <w:marRight w:val="0"/>
      <w:marTop w:val="0"/>
      <w:marBottom w:val="0"/>
      <w:divBdr>
        <w:top w:val="none" w:sz="0" w:space="0" w:color="auto"/>
        <w:left w:val="none" w:sz="0" w:space="0" w:color="auto"/>
        <w:bottom w:val="none" w:sz="0" w:space="0" w:color="auto"/>
        <w:right w:val="none" w:sz="0" w:space="0" w:color="auto"/>
      </w:divBdr>
    </w:div>
    <w:div w:id="856892110">
      <w:bodyDiv w:val="1"/>
      <w:marLeft w:val="0"/>
      <w:marRight w:val="0"/>
      <w:marTop w:val="0"/>
      <w:marBottom w:val="0"/>
      <w:divBdr>
        <w:top w:val="none" w:sz="0" w:space="0" w:color="auto"/>
        <w:left w:val="none" w:sz="0" w:space="0" w:color="auto"/>
        <w:bottom w:val="none" w:sz="0" w:space="0" w:color="auto"/>
        <w:right w:val="none" w:sz="0" w:space="0" w:color="auto"/>
      </w:divBdr>
    </w:div>
    <w:div w:id="861095086">
      <w:bodyDiv w:val="1"/>
      <w:marLeft w:val="0"/>
      <w:marRight w:val="0"/>
      <w:marTop w:val="0"/>
      <w:marBottom w:val="0"/>
      <w:divBdr>
        <w:top w:val="none" w:sz="0" w:space="0" w:color="auto"/>
        <w:left w:val="none" w:sz="0" w:space="0" w:color="auto"/>
        <w:bottom w:val="none" w:sz="0" w:space="0" w:color="auto"/>
        <w:right w:val="none" w:sz="0" w:space="0" w:color="auto"/>
      </w:divBdr>
    </w:div>
    <w:div w:id="863401947">
      <w:bodyDiv w:val="1"/>
      <w:marLeft w:val="0"/>
      <w:marRight w:val="0"/>
      <w:marTop w:val="0"/>
      <w:marBottom w:val="0"/>
      <w:divBdr>
        <w:top w:val="none" w:sz="0" w:space="0" w:color="auto"/>
        <w:left w:val="none" w:sz="0" w:space="0" w:color="auto"/>
        <w:bottom w:val="none" w:sz="0" w:space="0" w:color="auto"/>
        <w:right w:val="none" w:sz="0" w:space="0" w:color="auto"/>
      </w:divBdr>
      <w:divsChild>
        <w:div w:id="24673520">
          <w:marLeft w:val="0"/>
          <w:marRight w:val="0"/>
          <w:marTop w:val="0"/>
          <w:marBottom w:val="0"/>
          <w:divBdr>
            <w:top w:val="none" w:sz="0" w:space="0" w:color="auto"/>
            <w:left w:val="none" w:sz="0" w:space="0" w:color="auto"/>
            <w:bottom w:val="none" w:sz="0" w:space="0" w:color="auto"/>
            <w:right w:val="none" w:sz="0" w:space="0" w:color="auto"/>
          </w:divBdr>
          <w:divsChild>
            <w:div w:id="1737707022">
              <w:marLeft w:val="0"/>
              <w:marRight w:val="0"/>
              <w:marTop w:val="0"/>
              <w:marBottom w:val="0"/>
              <w:divBdr>
                <w:top w:val="none" w:sz="0" w:space="0" w:color="auto"/>
                <w:left w:val="none" w:sz="0" w:space="0" w:color="auto"/>
                <w:bottom w:val="none" w:sz="0" w:space="0" w:color="auto"/>
                <w:right w:val="none" w:sz="0" w:space="0" w:color="auto"/>
              </w:divBdr>
              <w:divsChild>
                <w:div w:id="8108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6759">
      <w:bodyDiv w:val="1"/>
      <w:marLeft w:val="0"/>
      <w:marRight w:val="0"/>
      <w:marTop w:val="0"/>
      <w:marBottom w:val="0"/>
      <w:divBdr>
        <w:top w:val="none" w:sz="0" w:space="0" w:color="auto"/>
        <w:left w:val="none" w:sz="0" w:space="0" w:color="auto"/>
        <w:bottom w:val="none" w:sz="0" w:space="0" w:color="auto"/>
        <w:right w:val="none" w:sz="0" w:space="0" w:color="auto"/>
      </w:divBdr>
    </w:div>
    <w:div w:id="872116708">
      <w:bodyDiv w:val="1"/>
      <w:marLeft w:val="0"/>
      <w:marRight w:val="0"/>
      <w:marTop w:val="0"/>
      <w:marBottom w:val="0"/>
      <w:divBdr>
        <w:top w:val="none" w:sz="0" w:space="0" w:color="auto"/>
        <w:left w:val="none" w:sz="0" w:space="0" w:color="auto"/>
        <w:bottom w:val="none" w:sz="0" w:space="0" w:color="auto"/>
        <w:right w:val="none" w:sz="0" w:space="0" w:color="auto"/>
      </w:divBdr>
    </w:div>
    <w:div w:id="882130928">
      <w:bodyDiv w:val="1"/>
      <w:marLeft w:val="0"/>
      <w:marRight w:val="0"/>
      <w:marTop w:val="0"/>
      <w:marBottom w:val="0"/>
      <w:divBdr>
        <w:top w:val="none" w:sz="0" w:space="0" w:color="auto"/>
        <w:left w:val="none" w:sz="0" w:space="0" w:color="auto"/>
        <w:bottom w:val="none" w:sz="0" w:space="0" w:color="auto"/>
        <w:right w:val="none" w:sz="0" w:space="0" w:color="auto"/>
      </w:divBdr>
      <w:divsChild>
        <w:div w:id="791443159">
          <w:marLeft w:val="0"/>
          <w:marRight w:val="0"/>
          <w:marTop w:val="0"/>
          <w:marBottom w:val="0"/>
          <w:divBdr>
            <w:top w:val="none" w:sz="0" w:space="0" w:color="auto"/>
            <w:left w:val="none" w:sz="0" w:space="0" w:color="auto"/>
            <w:bottom w:val="none" w:sz="0" w:space="0" w:color="auto"/>
            <w:right w:val="none" w:sz="0" w:space="0" w:color="auto"/>
          </w:divBdr>
          <w:divsChild>
            <w:div w:id="1577352671">
              <w:marLeft w:val="0"/>
              <w:marRight w:val="0"/>
              <w:marTop w:val="0"/>
              <w:marBottom w:val="0"/>
              <w:divBdr>
                <w:top w:val="none" w:sz="0" w:space="0" w:color="auto"/>
                <w:left w:val="none" w:sz="0" w:space="0" w:color="auto"/>
                <w:bottom w:val="none" w:sz="0" w:space="0" w:color="auto"/>
                <w:right w:val="none" w:sz="0" w:space="0" w:color="auto"/>
              </w:divBdr>
            </w:div>
            <w:div w:id="1927490861">
              <w:marLeft w:val="0"/>
              <w:marRight w:val="0"/>
              <w:marTop w:val="0"/>
              <w:marBottom w:val="0"/>
              <w:divBdr>
                <w:top w:val="none" w:sz="0" w:space="0" w:color="auto"/>
                <w:left w:val="none" w:sz="0" w:space="0" w:color="auto"/>
                <w:bottom w:val="none" w:sz="0" w:space="0" w:color="auto"/>
                <w:right w:val="none" w:sz="0" w:space="0" w:color="auto"/>
              </w:divBdr>
              <w:divsChild>
                <w:div w:id="19059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4791">
      <w:bodyDiv w:val="1"/>
      <w:marLeft w:val="0"/>
      <w:marRight w:val="0"/>
      <w:marTop w:val="0"/>
      <w:marBottom w:val="0"/>
      <w:divBdr>
        <w:top w:val="none" w:sz="0" w:space="0" w:color="auto"/>
        <w:left w:val="none" w:sz="0" w:space="0" w:color="auto"/>
        <w:bottom w:val="none" w:sz="0" w:space="0" w:color="auto"/>
        <w:right w:val="none" w:sz="0" w:space="0" w:color="auto"/>
      </w:divBdr>
    </w:div>
    <w:div w:id="905989579">
      <w:bodyDiv w:val="1"/>
      <w:marLeft w:val="0"/>
      <w:marRight w:val="0"/>
      <w:marTop w:val="0"/>
      <w:marBottom w:val="0"/>
      <w:divBdr>
        <w:top w:val="none" w:sz="0" w:space="0" w:color="auto"/>
        <w:left w:val="none" w:sz="0" w:space="0" w:color="auto"/>
        <w:bottom w:val="none" w:sz="0" w:space="0" w:color="auto"/>
        <w:right w:val="none" w:sz="0" w:space="0" w:color="auto"/>
      </w:divBdr>
      <w:divsChild>
        <w:div w:id="1196576044">
          <w:marLeft w:val="0"/>
          <w:marRight w:val="0"/>
          <w:marTop w:val="0"/>
          <w:marBottom w:val="0"/>
          <w:divBdr>
            <w:top w:val="none" w:sz="0" w:space="0" w:color="auto"/>
            <w:left w:val="none" w:sz="0" w:space="0" w:color="auto"/>
            <w:bottom w:val="none" w:sz="0" w:space="0" w:color="auto"/>
            <w:right w:val="none" w:sz="0" w:space="0" w:color="auto"/>
          </w:divBdr>
          <w:divsChild>
            <w:div w:id="1073699998">
              <w:marLeft w:val="0"/>
              <w:marRight w:val="0"/>
              <w:marTop w:val="0"/>
              <w:marBottom w:val="0"/>
              <w:divBdr>
                <w:top w:val="none" w:sz="0" w:space="0" w:color="auto"/>
                <w:left w:val="none" w:sz="0" w:space="0" w:color="auto"/>
                <w:bottom w:val="none" w:sz="0" w:space="0" w:color="auto"/>
                <w:right w:val="none" w:sz="0" w:space="0" w:color="auto"/>
              </w:divBdr>
              <w:divsChild>
                <w:div w:id="20057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918172165">
      <w:bodyDiv w:val="1"/>
      <w:marLeft w:val="0"/>
      <w:marRight w:val="0"/>
      <w:marTop w:val="0"/>
      <w:marBottom w:val="0"/>
      <w:divBdr>
        <w:top w:val="none" w:sz="0" w:space="0" w:color="auto"/>
        <w:left w:val="none" w:sz="0" w:space="0" w:color="auto"/>
        <w:bottom w:val="none" w:sz="0" w:space="0" w:color="auto"/>
        <w:right w:val="none" w:sz="0" w:space="0" w:color="auto"/>
      </w:divBdr>
    </w:div>
    <w:div w:id="928318482">
      <w:bodyDiv w:val="1"/>
      <w:marLeft w:val="0"/>
      <w:marRight w:val="0"/>
      <w:marTop w:val="0"/>
      <w:marBottom w:val="0"/>
      <w:divBdr>
        <w:top w:val="none" w:sz="0" w:space="0" w:color="auto"/>
        <w:left w:val="none" w:sz="0" w:space="0" w:color="auto"/>
        <w:bottom w:val="none" w:sz="0" w:space="0" w:color="auto"/>
        <w:right w:val="none" w:sz="0" w:space="0" w:color="auto"/>
      </w:divBdr>
    </w:div>
    <w:div w:id="935164856">
      <w:bodyDiv w:val="1"/>
      <w:marLeft w:val="0"/>
      <w:marRight w:val="0"/>
      <w:marTop w:val="0"/>
      <w:marBottom w:val="0"/>
      <w:divBdr>
        <w:top w:val="none" w:sz="0" w:space="0" w:color="auto"/>
        <w:left w:val="none" w:sz="0" w:space="0" w:color="auto"/>
        <w:bottom w:val="none" w:sz="0" w:space="0" w:color="auto"/>
        <w:right w:val="none" w:sz="0" w:space="0" w:color="auto"/>
      </w:divBdr>
      <w:divsChild>
        <w:div w:id="842401380">
          <w:marLeft w:val="0"/>
          <w:marRight w:val="0"/>
          <w:marTop w:val="0"/>
          <w:marBottom w:val="0"/>
          <w:divBdr>
            <w:top w:val="none" w:sz="0" w:space="0" w:color="auto"/>
            <w:left w:val="none" w:sz="0" w:space="0" w:color="auto"/>
            <w:bottom w:val="none" w:sz="0" w:space="0" w:color="auto"/>
            <w:right w:val="none" w:sz="0" w:space="0" w:color="auto"/>
          </w:divBdr>
          <w:divsChild>
            <w:div w:id="1557355284">
              <w:marLeft w:val="0"/>
              <w:marRight w:val="0"/>
              <w:marTop w:val="0"/>
              <w:marBottom w:val="0"/>
              <w:divBdr>
                <w:top w:val="none" w:sz="0" w:space="0" w:color="auto"/>
                <w:left w:val="none" w:sz="0" w:space="0" w:color="auto"/>
                <w:bottom w:val="none" w:sz="0" w:space="0" w:color="auto"/>
                <w:right w:val="none" w:sz="0" w:space="0" w:color="auto"/>
              </w:divBdr>
              <w:divsChild>
                <w:div w:id="15022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9750">
      <w:bodyDiv w:val="1"/>
      <w:marLeft w:val="0"/>
      <w:marRight w:val="0"/>
      <w:marTop w:val="0"/>
      <w:marBottom w:val="0"/>
      <w:divBdr>
        <w:top w:val="none" w:sz="0" w:space="0" w:color="auto"/>
        <w:left w:val="none" w:sz="0" w:space="0" w:color="auto"/>
        <w:bottom w:val="none" w:sz="0" w:space="0" w:color="auto"/>
        <w:right w:val="none" w:sz="0" w:space="0" w:color="auto"/>
      </w:divBdr>
    </w:div>
    <w:div w:id="975916575">
      <w:bodyDiv w:val="1"/>
      <w:marLeft w:val="0"/>
      <w:marRight w:val="0"/>
      <w:marTop w:val="0"/>
      <w:marBottom w:val="0"/>
      <w:divBdr>
        <w:top w:val="none" w:sz="0" w:space="0" w:color="auto"/>
        <w:left w:val="none" w:sz="0" w:space="0" w:color="auto"/>
        <w:bottom w:val="none" w:sz="0" w:space="0" w:color="auto"/>
        <w:right w:val="none" w:sz="0" w:space="0" w:color="auto"/>
      </w:divBdr>
    </w:div>
    <w:div w:id="985545817">
      <w:bodyDiv w:val="1"/>
      <w:marLeft w:val="0"/>
      <w:marRight w:val="0"/>
      <w:marTop w:val="0"/>
      <w:marBottom w:val="0"/>
      <w:divBdr>
        <w:top w:val="none" w:sz="0" w:space="0" w:color="auto"/>
        <w:left w:val="none" w:sz="0" w:space="0" w:color="auto"/>
        <w:bottom w:val="none" w:sz="0" w:space="0" w:color="auto"/>
        <w:right w:val="none" w:sz="0" w:space="0" w:color="auto"/>
      </w:divBdr>
      <w:divsChild>
        <w:div w:id="370423530">
          <w:marLeft w:val="0"/>
          <w:marRight w:val="0"/>
          <w:marTop w:val="0"/>
          <w:marBottom w:val="0"/>
          <w:divBdr>
            <w:top w:val="none" w:sz="0" w:space="0" w:color="auto"/>
            <w:left w:val="none" w:sz="0" w:space="0" w:color="auto"/>
            <w:bottom w:val="none" w:sz="0" w:space="0" w:color="auto"/>
            <w:right w:val="none" w:sz="0" w:space="0" w:color="auto"/>
          </w:divBdr>
          <w:divsChild>
            <w:div w:id="76248683">
              <w:marLeft w:val="0"/>
              <w:marRight w:val="0"/>
              <w:marTop w:val="0"/>
              <w:marBottom w:val="0"/>
              <w:divBdr>
                <w:top w:val="none" w:sz="0" w:space="0" w:color="auto"/>
                <w:left w:val="none" w:sz="0" w:space="0" w:color="auto"/>
                <w:bottom w:val="none" w:sz="0" w:space="0" w:color="auto"/>
                <w:right w:val="none" w:sz="0" w:space="0" w:color="auto"/>
              </w:divBdr>
              <w:divsChild>
                <w:div w:id="799299063">
                  <w:marLeft w:val="0"/>
                  <w:marRight w:val="0"/>
                  <w:marTop w:val="0"/>
                  <w:marBottom w:val="0"/>
                  <w:divBdr>
                    <w:top w:val="none" w:sz="0" w:space="0" w:color="auto"/>
                    <w:left w:val="none" w:sz="0" w:space="0" w:color="auto"/>
                    <w:bottom w:val="none" w:sz="0" w:space="0" w:color="auto"/>
                    <w:right w:val="none" w:sz="0" w:space="0" w:color="auto"/>
                  </w:divBdr>
                  <w:divsChild>
                    <w:div w:id="1903248820">
                      <w:marLeft w:val="300"/>
                      <w:marRight w:val="0"/>
                      <w:marTop w:val="0"/>
                      <w:marBottom w:val="0"/>
                      <w:divBdr>
                        <w:top w:val="none" w:sz="0" w:space="0" w:color="auto"/>
                        <w:left w:val="none" w:sz="0" w:space="0" w:color="auto"/>
                        <w:bottom w:val="none" w:sz="0" w:space="0" w:color="auto"/>
                        <w:right w:val="none" w:sz="0" w:space="0" w:color="auto"/>
                      </w:divBdr>
                      <w:divsChild>
                        <w:div w:id="53430657">
                          <w:marLeft w:val="-300"/>
                          <w:marRight w:val="0"/>
                          <w:marTop w:val="0"/>
                          <w:marBottom w:val="0"/>
                          <w:divBdr>
                            <w:top w:val="none" w:sz="0" w:space="0" w:color="auto"/>
                            <w:left w:val="none" w:sz="0" w:space="0" w:color="auto"/>
                            <w:bottom w:val="none" w:sz="0" w:space="0" w:color="auto"/>
                            <w:right w:val="none" w:sz="0" w:space="0" w:color="auto"/>
                          </w:divBdr>
                          <w:divsChild>
                            <w:div w:id="19471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33449">
      <w:bodyDiv w:val="1"/>
      <w:marLeft w:val="0"/>
      <w:marRight w:val="0"/>
      <w:marTop w:val="0"/>
      <w:marBottom w:val="0"/>
      <w:divBdr>
        <w:top w:val="none" w:sz="0" w:space="0" w:color="auto"/>
        <w:left w:val="none" w:sz="0" w:space="0" w:color="auto"/>
        <w:bottom w:val="none" w:sz="0" w:space="0" w:color="auto"/>
        <w:right w:val="none" w:sz="0" w:space="0" w:color="auto"/>
      </w:divBdr>
      <w:divsChild>
        <w:div w:id="794522183">
          <w:marLeft w:val="0"/>
          <w:marRight w:val="0"/>
          <w:marTop w:val="0"/>
          <w:marBottom w:val="0"/>
          <w:divBdr>
            <w:top w:val="none" w:sz="0" w:space="0" w:color="auto"/>
            <w:left w:val="none" w:sz="0" w:space="0" w:color="auto"/>
            <w:bottom w:val="none" w:sz="0" w:space="0" w:color="auto"/>
            <w:right w:val="none" w:sz="0" w:space="0" w:color="auto"/>
          </w:divBdr>
          <w:divsChild>
            <w:div w:id="1812594966">
              <w:marLeft w:val="0"/>
              <w:marRight w:val="0"/>
              <w:marTop w:val="0"/>
              <w:marBottom w:val="0"/>
              <w:divBdr>
                <w:top w:val="none" w:sz="0" w:space="0" w:color="auto"/>
                <w:left w:val="none" w:sz="0" w:space="0" w:color="auto"/>
                <w:bottom w:val="none" w:sz="0" w:space="0" w:color="auto"/>
                <w:right w:val="none" w:sz="0" w:space="0" w:color="auto"/>
              </w:divBdr>
              <w:divsChild>
                <w:div w:id="72314223">
                  <w:marLeft w:val="0"/>
                  <w:marRight w:val="0"/>
                  <w:marTop w:val="0"/>
                  <w:marBottom w:val="0"/>
                  <w:divBdr>
                    <w:top w:val="none" w:sz="0" w:space="0" w:color="auto"/>
                    <w:left w:val="none" w:sz="0" w:space="0" w:color="auto"/>
                    <w:bottom w:val="none" w:sz="0" w:space="0" w:color="auto"/>
                    <w:right w:val="none" w:sz="0" w:space="0" w:color="auto"/>
                  </w:divBdr>
                  <w:divsChild>
                    <w:div w:id="9988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8389">
      <w:bodyDiv w:val="1"/>
      <w:marLeft w:val="0"/>
      <w:marRight w:val="0"/>
      <w:marTop w:val="0"/>
      <w:marBottom w:val="0"/>
      <w:divBdr>
        <w:top w:val="none" w:sz="0" w:space="0" w:color="auto"/>
        <w:left w:val="none" w:sz="0" w:space="0" w:color="auto"/>
        <w:bottom w:val="none" w:sz="0" w:space="0" w:color="auto"/>
        <w:right w:val="none" w:sz="0" w:space="0" w:color="auto"/>
      </w:divBdr>
    </w:div>
    <w:div w:id="1028020849">
      <w:bodyDiv w:val="1"/>
      <w:marLeft w:val="0"/>
      <w:marRight w:val="0"/>
      <w:marTop w:val="0"/>
      <w:marBottom w:val="0"/>
      <w:divBdr>
        <w:top w:val="none" w:sz="0" w:space="0" w:color="auto"/>
        <w:left w:val="none" w:sz="0" w:space="0" w:color="auto"/>
        <w:bottom w:val="none" w:sz="0" w:space="0" w:color="auto"/>
        <w:right w:val="none" w:sz="0" w:space="0" w:color="auto"/>
      </w:divBdr>
    </w:div>
    <w:div w:id="1028145232">
      <w:bodyDiv w:val="1"/>
      <w:marLeft w:val="0"/>
      <w:marRight w:val="0"/>
      <w:marTop w:val="0"/>
      <w:marBottom w:val="0"/>
      <w:divBdr>
        <w:top w:val="none" w:sz="0" w:space="0" w:color="auto"/>
        <w:left w:val="none" w:sz="0" w:space="0" w:color="auto"/>
        <w:bottom w:val="none" w:sz="0" w:space="0" w:color="auto"/>
        <w:right w:val="none" w:sz="0" w:space="0" w:color="auto"/>
      </w:divBdr>
    </w:div>
    <w:div w:id="1028992124">
      <w:bodyDiv w:val="1"/>
      <w:marLeft w:val="0"/>
      <w:marRight w:val="0"/>
      <w:marTop w:val="0"/>
      <w:marBottom w:val="0"/>
      <w:divBdr>
        <w:top w:val="none" w:sz="0" w:space="0" w:color="auto"/>
        <w:left w:val="none" w:sz="0" w:space="0" w:color="auto"/>
        <w:bottom w:val="none" w:sz="0" w:space="0" w:color="auto"/>
        <w:right w:val="none" w:sz="0" w:space="0" w:color="auto"/>
      </w:divBdr>
    </w:div>
    <w:div w:id="1037586579">
      <w:bodyDiv w:val="1"/>
      <w:marLeft w:val="0"/>
      <w:marRight w:val="0"/>
      <w:marTop w:val="0"/>
      <w:marBottom w:val="0"/>
      <w:divBdr>
        <w:top w:val="none" w:sz="0" w:space="0" w:color="auto"/>
        <w:left w:val="none" w:sz="0" w:space="0" w:color="auto"/>
        <w:bottom w:val="none" w:sz="0" w:space="0" w:color="auto"/>
        <w:right w:val="none" w:sz="0" w:space="0" w:color="auto"/>
      </w:divBdr>
      <w:divsChild>
        <w:div w:id="1194226974">
          <w:marLeft w:val="0"/>
          <w:marRight w:val="0"/>
          <w:marTop w:val="0"/>
          <w:marBottom w:val="0"/>
          <w:divBdr>
            <w:top w:val="none" w:sz="0" w:space="0" w:color="auto"/>
            <w:left w:val="none" w:sz="0" w:space="0" w:color="auto"/>
            <w:bottom w:val="none" w:sz="0" w:space="0" w:color="auto"/>
            <w:right w:val="none" w:sz="0" w:space="0" w:color="auto"/>
          </w:divBdr>
          <w:divsChild>
            <w:div w:id="2068601911">
              <w:marLeft w:val="0"/>
              <w:marRight w:val="0"/>
              <w:marTop w:val="0"/>
              <w:marBottom w:val="0"/>
              <w:divBdr>
                <w:top w:val="none" w:sz="0" w:space="0" w:color="auto"/>
                <w:left w:val="none" w:sz="0" w:space="0" w:color="auto"/>
                <w:bottom w:val="none" w:sz="0" w:space="0" w:color="auto"/>
                <w:right w:val="none" w:sz="0" w:space="0" w:color="auto"/>
              </w:divBdr>
              <w:divsChild>
                <w:div w:id="279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70608">
      <w:bodyDiv w:val="1"/>
      <w:marLeft w:val="0"/>
      <w:marRight w:val="0"/>
      <w:marTop w:val="0"/>
      <w:marBottom w:val="0"/>
      <w:divBdr>
        <w:top w:val="none" w:sz="0" w:space="0" w:color="auto"/>
        <w:left w:val="none" w:sz="0" w:space="0" w:color="auto"/>
        <w:bottom w:val="none" w:sz="0" w:space="0" w:color="auto"/>
        <w:right w:val="none" w:sz="0" w:space="0" w:color="auto"/>
      </w:divBdr>
    </w:div>
    <w:div w:id="1045565567">
      <w:bodyDiv w:val="1"/>
      <w:marLeft w:val="0"/>
      <w:marRight w:val="0"/>
      <w:marTop w:val="0"/>
      <w:marBottom w:val="0"/>
      <w:divBdr>
        <w:top w:val="none" w:sz="0" w:space="0" w:color="auto"/>
        <w:left w:val="none" w:sz="0" w:space="0" w:color="auto"/>
        <w:bottom w:val="none" w:sz="0" w:space="0" w:color="auto"/>
        <w:right w:val="none" w:sz="0" w:space="0" w:color="auto"/>
      </w:divBdr>
    </w:div>
    <w:div w:id="1047603241">
      <w:bodyDiv w:val="1"/>
      <w:marLeft w:val="0"/>
      <w:marRight w:val="0"/>
      <w:marTop w:val="0"/>
      <w:marBottom w:val="0"/>
      <w:divBdr>
        <w:top w:val="none" w:sz="0" w:space="0" w:color="auto"/>
        <w:left w:val="none" w:sz="0" w:space="0" w:color="auto"/>
        <w:bottom w:val="none" w:sz="0" w:space="0" w:color="auto"/>
        <w:right w:val="none" w:sz="0" w:space="0" w:color="auto"/>
      </w:divBdr>
    </w:div>
    <w:div w:id="1059328103">
      <w:bodyDiv w:val="1"/>
      <w:marLeft w:val="0"/>
      <w:marRight w:val="0"/>
      <w:marTop w:val="0"/>
      <w:marBottom w:val="0"/>
      <w:divBdr>
        <w:top w:val="none" w:sz="0" w:space="0" w:color="auto"/>
        <w:left w:val="none" w:sz="0" w:space="0" w:color="auto"/>
        <w:bottom w:val="none" w:sz="0" w:space="0" w:color="auto"/>
        <w:right w:val="none" w:sz="0" w:space="0" w:color="auto"/>
      </w:divBdr>
      <w:divsChild>
        <w:div w:id="149030047">
          <w:marLeft w:val="0"/>
          <w:marRight w:val="0"/>
          <w:marTop w:val="0"/>
          <w:marBottom w:val="0"/>
          <w:divBdr>
            <w:top w:val="none" w:sz="0" w:space="0" w:color="auto"/>
            <w:left w:val="none" w:sz="0" w:space="0" w:color="auto"/>
            <w:bottom w:val="none" w:sz="0" w:space="0" w:color="auto"/>
            <w:right w:val="none" w:sz="0" w:space="0" w:color="auto"/>
          </w:divBdr>
          <w:divsChild>
            <w:div w:id="1116633177">
              <w:marLeft w:val="0"/>
              <w:marRight w:val="0"/>
              <w:marTop w:val="0"/>
              <w:marBottom w:val="0"/>
              <w:divBdr>
                <w:top w:val="none" w:sz="0" w:space="0" w:color="auto"/>
                <w:left w:val="none" w:sz="0" w:space="0" w:color="auto"/>
                <w:bottom w:val="none" w:sz="0" w:space="0" w:color="auto"/>
                <w:right w:val="none" w:sz="0" w:space="0" w:color="auto"/>
              </w:divBdr>
              <w:divsChild>
                <w:div w:id="3371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7132">
      <w:bodyDiv w:val="1"/>
      <w:marLeft w:val="0"/>
      <w:marRight w:val="0"/>
      <w:marTop w:val="0"/>
      <w:marBottom w:val="0"/>
      <w:divBdr>
        <w:top w:val="none" w:sz="0" w:space="0" w:color="auto"/>
        <w:left w:val="none" w:sz="0" w:space="0" w:color="auto"/>
        <w:bottom w:val="none" w:sz="0" w:space="0" w:color="auto"/>
        <w:right w:val="none" w:sz="0" w:space="0" w:color="auto"/>
      </w:divBdr>
    </w:div>
    <w:div w:id="1069838799">
      <w:bodyDiv w:val="1"/>
      <w:marLeft w:val="0"/>
      <w:marRight w:val="0"/>
      <w:marTop w:val="0"/>
      <w:marBottom w:val="0"/>
      <w:divBdr>
        <w:top w:val="none" w:sz="0" w:space="0" w:color="auto"/>
        <w:left w:val="none" w:sz="0" w:space="0" w:color="auto"/>
        <w:bottom w:val="none" w:sz="0" w:space="0" w:color="auto"/>
        <w:right w:val="none" w:sz="0" w:space="0" w:color="auto"/>
      </w:divBdr>
    </w:div>
    <w:div w:id="1070882859">
      <w:bodyDiv w:val="1"/>
      <w:marLeft w:val="0"/>
      <w:marRight w:val="0"/>
      <w:marTop w:val="0"/>
      <w:marBottom w:val="0"/>
      <w:divBdr>
        <w:top w:val="none" w:sz="0" w:space="0" w:color="auto"/>
        <w:left w:val="none" w:sz="0" w:space="0" w:color="auto"/>
        <w:bottom w:val="none" w:sz="0" w:space="0" w:color="auto"/>
        <w:right w:val="none" w:sz="0" w:space="0" w:color="auto"/>
      </w:divBdr>
    </w:div>
    <w:div w:id="1074089120">
      <w:bodyDiv w:val="1"/>
      <w:marLeft w:val="0"/>
      <w:marRight w:val="0"/>
      <w:marTop w:val="0"/>
      <w:marBottom w:val="0"/>
      <w:divBdr>
        <w:top w:val="none" w:sz="0" w:space="0" w:color="auto"/>
        <w:left w:val="none" w:sz="0" w:space="0" w:color="auto"/>
        <w:bottom w:val="none" w:sz="0" w:space="0" w:color="auto"/>
        <w:right w:val="none" w:sz="0" w:space="0" w:color="auto"/>
      </w:divBdr>
    </w:div>
    <w:div w:id="1082335231">
      <w:bodyDiv w:val="1"/>
      <w:marLeft w:val="0"/>
      <w:marRight w:val="0"/>
      <w:marTop w:val="0"/>
      <w:marBottom w:val="0"/>
      <w:divBdr>
        <w:top w:val="none" w:sz="0" w:space="0" w:color="auto"/>
        <w:left w:val="none" w:sz="0" w:space="0" w:color="auto"/>
        <w:bottom w:val="none" w:sz="0" w:space="0" w:color="auto"/>
        <w:right w:val="none" w:sz="0" w:space="0" w:color="auto"/>
      </w:divBdr>
    </w:div>
    <w:div w:id="1086801843">
      <w:bodyDiv w:val="1"/>
      <w:marLeft w:val="0"/>
      <w:marRight w:val="0"/>
      <w:marTop w:val="0"/>
      <w:marBottom w:val="0"/>
      <w:divBdr>
        <w:top w:val="none" w:sz="0" w:space="0" w:color="auto"/>
        <w:left w:val="none" w:sz="0" w:space="0" w:color="auto"/>
        <w:bottom w:val="none" w:sz="0" w:space="0" w:color="auto"/>
        <w:right w:val="none" w:sz="0" w:space="0" w:color="auto"/>
      </w:divBdr>
    </w:div>
    <w:div w:id="1093936408">
      <w:bodyDiv w:val="1"/>
      <w:marLeft w:val="0"/>
      <w:marRight w:val="0"/>
      <w:marTop w:val="0"/>
      <w:marBottom w:val="0"/>
      <w:divBdr>
        <w:top w:val="none" w:sz="0" w:space="0" w:color="auto"/>
        <w:left w:val="none" w:sz="0" w:space="0" w:color="auto"/>
        <w:bottom w:val="none" w:sz="0" w:space="0" w:color="auto"/>
        <w:right w:val="none" w:sz="0" w:space="0" w:color="auto"/>
      </w:divBdr>
    </w:div>
    <w:div w:id="1093939725">
      <w:bodyDiv w:val="1"/>
      <w:marLeft w:val="0"/>
      <w:marRight w:val="0"/>
      <w:marTop w:val="0"/>
      <w:marBottom w:val="0"/>
      <w:divBdr>
        <w:top w:val="none" w:sz="0" w:space="0" w:color="auto"/>
        <w:left w:val="none" w:sz="0" w:space="0" w:color="auto"/>
        <w:bottom w:val="none" w:sz="0" w:space="0" w:color="auto"/>
        <w:right w:val="none" w:sz="0" w:space="0" w:color="auto"/>
      </w:divBdr>
    </w:div>
    <w:div w:id="1095790176">
      <w:bodyDiv w:val="1"/>
      <w:marLeft w:val="0"/>
      <w:marRight w:val="0"/>
      <w:marTop w:val="0"/>
      <w:marBottom w:val="0"/>
      <w:divBdr>
        <w:top w:val="none" w:sz="0" w:space="0" w:color="auto"/>
        <w:left w:val="none" w:sz="0" w:space="0" w:color="auto"/>
        <w:bottom w:val="none" w:sz="0" w:space="0" w:color="auto"/>
        <w:right w:val="none" w:sz="0" w:space="0" w:color="auto"/>
      </w:divBdr>
    </w:div>
    <w:div w:id="1107845476">
      <w:bodyDiv w:val="1"/>
      <w:marLeft w:val="0"/>
      <w:marRight w:val="0"/>
      <w:marTop w:val="0"/>
      <w:marBottom w:val="0"/>
      <w:divBdr>
        <w:top w:val="none" w:sz="0" w:space="0" w:color="auto"/>
        <w:left w:val="none" w:sz="0" w:space="0" w:color="auto"/>
        <w:bottom w:val="none" w:sz="0" w:space="0" w:color="auto"/>
        <w:right w:val="none" w:sz="0" w:space="0" w:color="auto"/>
      </w:divBdr>
    </w:div>
    <w:div w:id="1116949040">
      <w:bodyDiv w:val="1"/>
      <w:marLeft w:val="0"/>
      <w:marRight w:val="0"/>
      <w:marTop w:val="0"/>
      <w:marBottom w:val="0"/>
      <w:divBdr>
        <w:top w:val="none" w:sz="0" w:space="0" w:color="auto"/>
        <w:left w:val="none" w:sz="0" w:space="0" w:color="auto"/>
        <w:bottom w:val="none" w:sz="0" w:space="0" w:color="auto"/>
        <w:right w:val="none" w:sz="0" w:space="0" w:color="auto"/>
      </w:divBdr>
      <w:divsChild>
        <w:div w:id="288361628">
          <w:marLeft w:val="0"/>
          <w:marRight w:val="0"/>
          <w:marTop w:val="0"/>
          <w:marBottom w:val="0"/>
          <w:divBdr>
            <w:top w:val="none" w:sz="0" w:space="0" w:color="auto"/>
            <w:left w:val="none" w:sz="0" w:space="0" w:color="auto"/>
            <w:bottom w:val="none" w:sz="0" w:space="0" w:color="auto"/>
            <w:right w:val="none" w:sz="0" w:space="0" w:color="auto"/>
          </w:divBdr>
          <w:divsChild>
            <w:div w:id="403066435">
              <w:marLeft w:val="0"/>
              <w:marRight w:val="0"/>
              <w:marTop w:val="0"/>
              <w:marBottom w:val="0"/>
              <w:divBdr>
                <w:top w:val="none" w:sz="0" w:space="0" w:color="auto"/>
                <w:left w:val="none" w:sz="0" w:space="0" w:color="auto"/>
                <w:bottom w:val="none" w:sz="0" w:space="0" w:color="auto"/>
                <w:right w:val="none" w:sz="0" w:space="0" w:color="auto"/>
              </w:divBdr>
              <w:divsChild>
                <w:div w:id="21366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0991">
      <w:bodyDiv w:val="1"/>
      <w:marLeft w:val="0"/>
      <w:marRight w:val="0"/>
      <w:marTop w:val="0"/>
      <w:marBottom w:val="0"/>
      <w:divBdr>
        <w:top w:val="none" w:sz="0" w:space="0" w:color="auto"/>
        <w:left w:val="none" w:sz="0" w:space="0" w:color="auto"/>
        <w:bottom w:val="none" w:sz="0" w:space="0" w:color="auto"/>
        <w:right w:val="none" w:sz="0" w:space="0" w:color="auto"/>
      </w:divBdr>
    </w:div>
    <w:div w:id="1151941524">
      <w:bodyDiv w:val="1"/>
      <w:marLeft w:val="0"/>
      <w:marRight w:val="0"/>
      <w:marTop w:val="0"/>
      <w:marBottom w:val="0"/>
      <w:divBdr>
        <w:top w:val="none" w:sz="0" w:space="0" w:color="auto"/>
        <w:left w:val="none" w:sz="0" w:space="0" w:color="auto"/>
        <w:bottom w:val="none" w:sz="0" w:space="0" w:color="auto"/>
        <w:right w:val="none" w:sz="0" w:space="0" w:color="auto"/>
      </w:divBdr>
      <w:divsChild>
        <w:div w:id="715012695">
          <w:marLeft w:val="0"/>
          <w:marRight w:val="0"/>
          <w:marTop w:val="0"/>
          <w:marBottom w:val="0"/>
          <w:divBdr>
            <w:top w:val="none" w:sz="0" w:space="0" w:color="auto"/>
            <w:left w:val="none" w:sz="0" w:space="0" w:color="auto"/>
            <w:bottom w:val="none" w:sz="0" w:space="0" w:color="auto"/>
            <w:right w:val="none" w:sz="0" w:space="0" w:color="auto"/>
          </w:divBdr>
          <w:divsChild>
            <w:div w:id="1396704784">
              <w:marLeft w:val="0"/>
              <w:marRight w:val="0"/>
              <w:marTop w:val="0"/>
              <w:marBottom w:val="0"/>
              <w:divBdr>
                <w:top w:val="none" w:sz="0" w:space="0" w:color="auto"/>
                <w:left w:val="none" w:sz="0" w:space="0" w:color="auto"/>
                <w:bottom w:val="none" w:sz="0" w:space="0" w:color="auto"/>
                <w:right w:val="none" w:sz="0" w:space="0" w:color="auto"/>
              </w:divBdr>
              <w:divsChild>
                <w:div w:id="144202413">
                  <w:marLeft w:val="0"/>
                  <w:marRight w:val="0"/>
                  <w:marTop w:val="0"/>
                  <w:marBottom w:val="0"/>
                  <w:divBdr>
                    <w:top w:val="none" w:sz="0" w:space="0" w:color="auto"/>
                    <w:left w:val="none" w:sz="0" w:space="0" w:color="auto"/>
                    <w:bottom w:val="none" w:sz="0" w:space="0" w:color="auto"/>
                    <w:right w:val="none" w:sz="0" w:space="0" w:color="auto"/>
                  </w:divBdr>
                  <w:divsChild>
                    <w:div w:id="1177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87311">
      <w:bodyDiv w:val="1"/>
      <w:marLeft w:val="0"/>
      <w:marRight w:val="0"/>
      <w:marTop w:val="0"/>
      <w:marBottom w:val="0"/>
      <w:divBdr>
        <w:top w:val="none" w:sz="0" w:space="0" w:color="auto"/>
        <w:left w:val="none" w:sz="0" w:space="0" w:color="auto"/>
        <w:bottom w:val="none" w:sz="0" w:space="0" w:color="auto"/>
        <w:right w:val="none" w:sz="0" w:space="0" w:color="auto"/>
      </w:divBdr>
    </w:div>
    <w:div w:id="1155298450">
      <w:bodyDiv w:val="1"/>
      <w:marLeft w:val="0"/>
      <w:marRight w:val="0"/>
      <w:marTop w:val="0"/>
      <w:marBottom w:val="0"/>
      <w:divBdr>
        <w:top w:val="none" w:sz="0" w:space="0" w:color="auto"/>
        <w:left w:val="none" w:sz="0" w:space="0" w:color="auto"/>
        <w:bottom w:val="none" w:sz="0" w:space="0" w:color="auto"/>
        <w:right w:val="none" w:sz="0" w:space="0" w:color="auto"/>
      </w:divBdr>
    </w:div>
    <w:div w:id="1165972683">
      <w:bodyDiv w:val="1"/>
      <w:marLeft w:val="0"/>
      <w:marRight w:val="0"/>
      <w:marTop w:val="0"/>
      <w:marBottom w:val="0"/>
      <w:divBdr>
        <w:top w:val="none" w:sz="0" w:space="0" w:color="auto"/>
        <w:left w:val="none" w:sz="0" w:space="0" w:color="auto"/>
        <w:bottom w:val="none" w:sz="0" w:space="0" w:color="auto"/>
        <w:right w:val="none" w:sz="0" w:space="0" w:color="auto"/>
      </w:divBdr>
    </w:div>
    <w:div w:id="1180125355">
      <w:bodyDiv w:val="1"/>
      <w:marLeft w:val="0"/>
      <w:marRight w:val="0"/>
      <w:marTop w:val="0"/>
      <w:marBottom w:val="0"/>
      <w:divBdr>
        <w:top w:val="none" w:sz="0" w:space="0" w:color="auto"/>
        <w:left w:val="none" w:sz="0" w:space="0" w:color="auto"/>
        <w:bottom w:val="none" w:sz="0" w:space="0" w:color="auto"/>
        <w:right w:val="none" w:sz="0" w:space="0" w:color="auto"/>
      </w:divBdr>
    </w:div>
    <w:div w:id="1185368626">
      <w:bodyDiv w:val="1"/>
      <w:marLeft w:val="0"/>
      <w:marRight w:val="0"/>
      <w:marTop w:val="0"/>
      <w:marBottom w:val="0"/>
      <w:divBdr>
        <w:top w:val="none" w:sz="0" w:space="0" w:color="auto"/>
        <w:left w:val="none" w:sz="0" w:space="0" w:color="auto"/>
        <w:bottom w:val="none" w:sz="0" w:space="0" w:color="auto"/>
        <w:right w:val="none" w:sz="0" w:space="0" w:color="auto"/>
      </w:divBdr>
    </w:div>
    <w:div w:id="1211653565">
      <w:bodyDiv w:val="1"/>
      <w:marLeft w:val="0"/>
      <w:marRight w:val="0"/>
      <w:marTop w:val="0"/>
      <w:marBottom w:val="0"/>
      <w:divBdr>
        <w:top w:val="none" w:sz="0" w:space="0" w:color="auto"/>
        <w:left w:val="none" w:sz="0" w:space="0" w:color="auto"/>
        <w:bottom w:val="none" w:sz="0" w:space="0" w:color="auto"/>
        <w:right w:val="none" w:sz="0" w:space="0" w:color="auto"/>
      </w:divBdr>
    </w:div>
    <w:div w:id="1214923636">
      <w:bodyDiv w:val="1"/>
      <w:marLeft w:val="0"/>
      <w:marRight w:val="0"/>
      <w:marTop w:val="0"/>
      <w:marBottom w:val="0"/>
      <w:divBdr>
        <w:top w:val="none" w:sz="0" w:space="0" w:color="auto"/>
        <w:left w:val="none" w:sz="0" w:space="0" w:color="auto"/>
        <w:bottom w:val="none" w:sz="0" w:space="0" w:color="auto"/>
        <w:right w:val="none" w:sz="0" w:space="0" w:color="auto"/>
      </w:divBdr>
    </w:div>
    <w:div w:id="1224487848">
      <w:bodyDiv w:val="1"/>
      <w:marLeft w:val="0"/>
      <w:marRight w:val="0"/>
      <w:marTop w:val="0"/>
      <w:marBottom w:val="0"/>
      <w:divBdr>
        <w:top w:val="none" w:sz="0" w:space="0" w:color="auto"/>
        <w:left w:val="none" w:sz="0" w:space="0" w:color="auto"/>
        <w:bottom w:val="none" w:sz="0" w:space="0" w:color="auto"/>
        <w:right w:val="none" w:sz="0" w:space="0" w:color="auto"/>
      </w:divBdr>
    </w:div>
    <w:div w:id="1226795276">
      <w:bodyDiv w:val="1"/>
      <w:marLeft w:val="0"/>
      <w:marRight w:val="0"/>
      <w:marTop w:val="0"/>
      <w:marBottom w:val="0"/>
      <w:divBdr>
        <w:top w:val="none" w:sz="0" w:space="0" w:color="auto"/>
        <w:left w:val="none" w:sz="0" w:space="0" w:color="auto"/>
        <w:bottom w:val="none" w:sz="0" w:space="0" w:color="auto"/>
        <w:right w:val="none" w:sz="0" w:space="0" w:color="auto"/>
      </w:divBdr>
    </w:div>
    <w:div w:id="1237784816">
      <w:bodyDiv w:val="1"/>
      <w:marLeft w:val="0"/>
      <w:marRight w:val="0"/>
      <w:marTop w:val="0"/>
      <w:marBottom w:val="0"/>
      <w:divBdr>
        <w:top w:val="none" w:sz="0" w:space="0" w:color="auto"/>
        <w:left w:val="none" w:sz="0" w:space="0" w:color="auto"/>
        <w:bottom w:val="none" w:sz="0" w:space="0" w:color="auto"/>
        <w:right w:val="none" w:sz="0" w:space="0" w:color="auto"/>
      </w:divBdr>
      <w:divsChild>
        <w:div w:id="742876139">
          <w:marLeft w:val="0"/>
          <w:marRight w:val="0"/>
          <w:marTop w:val="0"/>
          <w:marBottom w:val="120"/>
          <w:divBdr>
            <w:top w:val="none" w:sz="0" w:space="0" w:color="auto"/>
            <w:left w:val="none" w:sz="0" w:space="0" w:color="auto"/>
            <w:bottom w:val="single" w:sz="6" w:space="6" w:color="404040"/>
            <w:right w:val="none" w:sz="0" w:space="0" w:color="auto"/>
          </w:divBdr>
        </w:div>
      </w:divsChild>
    </w:div>
    <w:div w:id="1244031615">
      <w:bodyDiv w:val="1"/>
      <w:marLeft w:val="0"/>
      <w:marRight w:val="0"/>
      <w:marTop w:val="0"/>
      <w:marBottom w:val="0"/>
      <w:divBdr>
        <w:top w:val="none" w:sz="0" w:space="0" w:color="auto"/>
        <w:left w:val="none" w:sz="0" w:space="0" w:color="auto"/>
        <w:bottom w:val="none" w:sz="0" w:space="0" w:color="auto"/>
        <w:right w:val="none" w:sz="0" w:space="0" w:color="auto"/>
      </w:divBdr>
    </w:div>
    <w:div w:id="1246768174">
      <w:bodyDiv w:val="1"/>
      <w:marLeft w:val="0"/>
      <w:marRight w:val="0"/>
      <w:marTop w:val="0"/>
      <w:marBottom w:val="0"/>
      <w:divBdr>
        <w:top w:val="none" w:sz="0" w:space="0" w:color="auto"/>
        <w:left w:val="none" w:sz="0" w:space="0" w:color="auto"/>
        <w:bottom w:val="none" w:sz="0" w:space="0" w:color="auto"/>
        <w:right w:val="none" w:sz="0" w:space="0" w:color="auto"/>
      </w:divBdr>
      <w:divsChild>
        <w:div w:id="797844714">
          <w:marLeft w:val="0"/>
          <w:marRight w:val="0"/>
          <w:marTop w:val="0"/>
          <w:marBottom w:val="0"/>
          <w:divBdr>
            <w:top w:val="none" w:sz="0" w:space="0" w:color="auto"/>
            <w:left w:val="none" w:sz="0" w:space="0" w:color="auto"/>
            <w:bottom w:val="none" w:sz="0" w:space="0" w:color="auto"/>
            <w:right w:val="none" w:sz="0" w:space="0" w:color="auto"/>
          </w:divBdr>
          <w:divsChild>
            <w:div w:id="850527293">
              <w:marLeft w:val="0"/>
              <w:marRight w:val="0"/>
              <w:marTop w:val="0"/>
              <w:marBottom w:val="0"/>
              <w:divBdr>
                <w:top w:val="none" w:sz="0" w:space="0" w:color="auto"/>
                <w:left w:val="none" w:sz="0" w:space="0" w:color="auto"/>
                <w:bottom w:val="none" w:sz="0" w:space="0" w:color="auto"/>
                <w:right w:val="none" w:sz="0" w:space="0" w:color="auto"/>
              </w:divBdr>
              <w:divsChild>
                <w:div w:id="2085369107">
                  <w:marLeft w:val="0"/>
                  <w:marRight w:val="0"/>
                  <w:marTop w:val="0"/>
                  <w:marBottom w:val="0"/>
                  <w:divBdr>
                    <w:top w:val="none" w:sz="0" w:space="0" w:color="auto"/>
                    <w:left w:val="none" w:sz="0" w:space="0" w:color="auto"/>
                    <w:bottom w:val="none" w:sz="0" w:space="0" w:color="auto"/>
                    <w:right w:val="none" w:sz="0" w:space="0" w:color="auto"/>
                  </w:divBdr>
                  <w:divsChild>
                    <w:div w:id="19000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4033">
      <w:bodyDiv w:val="1"/>
      <w:marLeft w:val="0"/>
      <w:marRight w:val="0"/>
      <w:marTop w:val="0"/>
      <w:marBottom w:val="0"/>
      <w:divBdr>
        <w:top w:val="none" w:sz="0" w:space="0" w:color="auto"/>
        <w:left w:val="none" w:sz="0" w:space="0" w:color="auto"/>
        <w:bottom w:val="none" w:sz="0" w:space="0" w:color="auto"/>
        <w:right w:val="none" w:sz="0" w:space="0" w:color="auto"/>
      </w:divBdr>
    </w:div>
    <w:div w:id="1281959774">
      <w:bodyDiv w:val="1"/>
      <w:marLeft w:val="0"/>
      <w:marRight w:val="0"/>
      <w:marTop w:val="0"/>
      <w:marBottom w:val="0"/>
      <w:divBdr>
        <w:top w:val="none" w:sz="0" w:space="0" w:color="auto"/>
        <w:left w:val="none" w:sz="0" w:space="0" w:color="auto"/>
        <w:bottom w:val="none" w:sz="0" w:space="0" w:color="auto"/>
        <w:right w:val="none" w:sz="0" w:space="0" w:color="auto"/>
      </w:divBdr>
      <w:divsChild>
        <w:div w:id="497042832">
          <w:marLeft w:val="0"/>
          <w:marRight w:val="0"/>
          <w:marTop w:val="0"/>
          <w:marBottom w:val="0"/>
          <w:divBdr>
            <w:top w:val="none" w:sz="0" w:space="0" w:color="auto"/>
            <w:left w:val="none" w:sz="0" w:space="0" w:color="auto"/>
            <w:bottom w:val="none" w:sz="0" w:space="0" w:color="auto"/>
            <w:right w:val="none" w:sz="0" w:space="0" w:color="auto"/>
          </w:divBdr>
          <w:divsChild>
            <w:div w:id="234823823">
              <w:marLeft w:val="0"/>
              <w:marRight w:val="0"/>
              <w:marTop w:val="0"/>
              <w:marBottom w:val="0"/>
              <w:divBdr>
                <w:top w:val="none" w:sz="0" w:space="0" w:color="auto"/>
                <w:left w:val="none" w:sz="0" w:space="0" w:color="auto"/>
                <w:bottom w:val="none" w:sz="0" w:space="0" w:color="auto"/>
                <w:right w:val="none" w:sz="0" w:space="0" w:color="auto"/>
              </w:divBdr>
              <w:divsChild>
                <w:div w:id="491222571">
                  <w:marLeft w:val="0"/>
                  <w:marRight w:val="0"/>
                  <w:marTop w:val="0"/>
                  <w:marBottom w:val="0"/>
                  <w:divBdr>
                    <w:top w:val="none" w:sz="0" w:space="0" w:color="auto"/>
                    <w:left w:val="none" w:sz="0" w:space="0" w:color="auto"/>
                    <w:bottom w:val="none" w:sz="0" w:space="0" w:color="auto"/>
                    <w:right w:val="none" w:sz="0" w:space="0" w:color="auto"/>
                  </w:divBdr>
                  <w:divsChild>
                    <w:div w:id="8650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51557">
      <w:bodyDiv w:val="1"/>
      <w:marLeft w:val="0"/>
      <w:marRight w:val="0"/>
      <w:marTop w:val="0"/>
      <w:marBottom w:val="0"/>
      <w:divBdr>
        <w:top w:val="none" w:sz="0" w:space="0" w:color="auto"/>
        <w:left w:val="none" w:sz="0" w:space="0" w:color="auto"/>
        <w:bottom w:val="none" w:sz="0" w:space="0" w:color="auto"/>
        <w:right w:val="none" w:sz="0" w:space="0" w:color="auto"/>
      </w:divBdr>
    </w:div>
    <w:div w:id="1288508738">
      <w:bodyDiv w:val="1"/>
      <w:marLeft w:val="0"/>
      <w:marRight w:val="0"/>
      <w:marTop w:val="0"/>
      <w:marBottom w:val="0"/>
      <w:divBdr>
        <w:top w:val="none" w:sz="0" w:space="0" w:color="auto"/>
        <w:left w:val="none" w:sz="0" w:space="0" w:color="auto"/>
        <w:bottom w:val="none" w:sz="0" w:space="0" w:color="auto"/>
        <w:right w:val="none" w:sz="0" w:space="0" w:color="auto"/>
      </w:divBdr>
    </w:div>
    <w:div w:id="1291982399">
      <w:bodyDiv w:val="1"/>
      <w:marLeft w:val="0"/>
      <w:marRight w:val="0"/>
      <w:marTop w:val="0"/>
      <w:marBottom w:val="0"/>
      <w:divBdr>
        <w:top w:val="none" w:sz="0" w:space="0" w:color="auto"/>
        <w:left w:val="none" w:sz="0" w:space="0" w:color="auto"/>
        <w:bottom w:val="none" w:sz="0" w:space="0" w:color="auto"/>
        <w:right w:val="none" w:sz="0" w:space="0" w:color="auto"/>
      </w:divBdr>
    </w:div>
    <w:div w:id="1297905439">
      <w:bodyDiv w:val="1"/>
      <w:marLeft w:val="0"/>
      <w:marRight w:val="0"/>
      <w:marTop w:val="0"/>
      <w:marBottom w:val="0"/>
      <w:divBdr>
        <w:top w:val="none" w:sz="0" w:space="0" w:color="auto"/>
        <w:left w:val="none" w:sz="0" w:space="0" w:color="auto"/>
        <w:bottom w:val="none" w:sz="0" w:space="0" w:color="auto"/>
        <w:right w:val="none" w:sz="0" w:space="0" w:color="auto"/>
      </w:divBdr>
    </w:div>
    <w:div w:id="1301963731">
      <w:bodyDiv w:val="1"/>
      <w:marLeft w:val="0"/>
      <w:marRight w:val="0"/>
      <w:marTop w:val="0"/>
      <w:marBottom w:val="0"/>
      <w:divBdr>
        <w:top w:val="none" w:sz="0" w:space="0" w:color="auto"/>
        <w:left w:val="none" w:sz="0" w:space="0" w:color="auto"/>
        <w:bottom w:val="none" w:sz="0" w:space="0" w:color="auto"/>
        <w:right w:val="none" w:sz="0" w:space="0" w:color="auto"/>
      </w:divBdr>
    </w:div>
    <w:div w:id="1303195399">
      <w:bodyDiv w:val="1"/>
      <w:marLeft w:val="0"/>
      <w:marRight w:val="0"/>
      <w:marTop w:val="0"/>
      <w:marBottom w:val="0"/>
      <w:divBdr>
        <w:top w:val="none" w:sz="0" w:space="0" w:color="auto"/>
        <w:left w:val="none" w:sz="0" w:space="0" w:color="auto"/>
        <w:bottom w:val="none" w:sz="0" w:space="0" w:color="auto"/>
        <w:right w:val="none" w:sz="0" w:space="0" w:color="auto"/>
      </w:divBdr>
    </w:div>
    <w:div w:id="1312830284">
      <w:bodyDiv w:val="1"/>
      <w:marLeft w:val="0"/>
      <w:marRight w:val="0"/>
      <w:marTop w:val="0"/>
      <w:marBottom w:val="0"/>
      <w:divBdr>
        <w:top w:val="none" w:sz="0" w:space="0" w:color="auto"/>
        <w:left w:val="none" w:sz="0" w:space="0" w:color="auto"/>
        <w:bottom w:val="none" w:sz="0" w:space="0" w:color="auto"/>
        <w:right w:val="none" w:sz="0" w:space="0" w:color="auto"/>
      </w:divBdr>
    </w:div>
    <w:div w:id="1315067527">
      <w:bodyDiv w:val="1"/>
      <w:marLeft w:val="0"/>
      <w:marRight w:val="0"/>
      <w:marTop w:val="0"/>
      <w:marBottom w:val="0"/>
      <w:divBdr>
        <w:top w:val="none" w:sz="0" w:space="0" w:color="auto"/>
        <w:left w:val="none" w:sz="0" w:space="0" w:color="auto"/>
        <w:bottom w:val="none" w:sz="0" w:space="0" w:color="auto"/>
        <w:right w:val="none" w:sz="0" w:space="0" w:color="auto"/>
      </w:divBdr>
    </w:div>
    <w:div w:id="1319068366">
      <w:bodyDiv w:val="1"/>
      <w:marLeft w:val="0"/>
      <w:marRight w:val="0"/>
      <w:marTop w:val="0"/>
      <w:marBottom w:val="0"/>
      <w:divBdr>
        <w:top w:val="none" w:sz="0" w:space="0" w:color="auto"/>
        <w:left w:val="none" w:sz="0" w:space="0" w:color="auto"/>
        <w:bottom w:val="none" w:sz="0" w:space="0" w:color="auto"/>
        <w:right w:val="none" w:sz="0" w:space="0" w:color="auto"/>
      </w:divBdr>
    </w:div>
    <w:div w:id="1320420508">
      <w:bodyDiv w:val="1"/>
      <w:marLeft w:val="0"/>
      <w:marRight w:val="0"/>
      <w:marTop w:val="0"/>
      <w:marBottom w:val="0"/>
      <w:divBdr>
        <w:top w:val="none" w:sz="0" w:space="0" w:color="auto"/>
        <w:left w:val="none" w:sz="0" w:space="0" w:color="auto"/>
        <w:bottom w:val="none" w:sz="0" w:space="0" w:color="auto"/>
        <w:right w:val="none" w:sz="0" w:space="0" w:color="auto"/>
      </w:divBdr>
      <w:divsChild>
        <w:div w:id="1668703551">
          <w:marLeft w:val="0"/>
          <w:marRight w:val="0"/>
          <w:marTop w:val="0"/>
          <w:marBottom w:val="0"/>
          <w:divBdr>
            <w:top w:val="none" w:sz="0" w:space="0" w:color="auto"/>
            <w:left w:val="none" w:sz="0" w:space="0" w:color="auto"/>
            <w:bottom w:val="none" w:sz="0" w:space="0" w:color="auto"/>
            <w:right w:val="none" w:sz="0" w:space="0" w:color="auto"/>
          </w:divBdr>
          <w:divsChild>
            <w:div w:id="49622222">
              <w:marLeft w:val="0"/>
              <w:marRight w:val="0"/>
              <w:marTop w:val="0"/>
              <w:marBottom w:val="0"/>
              <w:divBdr>
                <w:top w:val="none" w:sz="0" w:space="0" w:color="auto"/>
                <w:left w:val="none" w:sz="0" w:space="0" w:color="auto"/>
                <w:bottom w:val="none" w:sz="0" w:space="0" w:color="auto"/>
                <w:right w:val="none" w:sz="0" w:space="0" w:color="auto"/>
              </w:divBdr>
              <w:divsChild>
                <w:div w:id="1745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4732">
      <w:bodyDiv w:val="1"/>
      <w:marLeft w:val="0"/>
      <w:marRight w:val="0"/>
      <w:marTop w:val="0"/>
      <w:marBottom w:val="0"/>
      <w:divBdr>
        <w:top w:val="none" w:sz="0" w:space="0" w:color="auto"/>
        <w:left w:val="none" w:sz="0" w:space="0" w:color="auto"/>
        <w:bottom w:val="none" w:sz="0" w:space="0" w:color="auto"/>
        <w:right w:val="none" w:sz="0" w:space="0" w:color="auto"/>
      </w:divBdr>
    </w:div>
    <w:div w:id="1325234093">
      <w:bodyDiv w:val="1"/>
      <w:marLeft w:val="0"/>
      <w:marRight w:val="0"/>
      <w:marTop w:val="0"/>
      <w:marBottom w:val="0"/>
      <w:divBdr>
        <w:top w:val="none" w:sz="0" w:space="0" w:color="auto"/>
        <w:left w:val="none" w:sz="0" w:space="0" w:color="auto"/>
        <w:bottom w:val="none" w:sz="0" w:space="0" w:color="auto"/>
        <w:right w:val="none" w:sz="0" w:space="0" w:color="auto"/>
      </w:divBdr>
    </w:div>
    <w:div w:id="1326977921">
      <w:bodyDiv w:val="1"/>
      <w:marLeft w:val="0"/>
      <w:marRight w:val="0"/>
      <w:marTop w:val="0"/>
      <w:marBottom w:val="0"/>
      <w:divBdr>
        <w:top w:val="none" w:sz="0" w:space="0" w:color="auto"/>
        <w:left w:val="none" w:sz="0" w:space="0" w:color="auto"/>
        <w:bottom w:val="none" w:sz="0" w:space="0" w:color="auto"/>
        <w:right w:val="none" w:sz="0" w:space="0" w:color="auto"/>
      </w:divBdr>
      <w:divsChild>
        <w:div w:id="677852739">
          <w:marLeft w:val="0"/>
          <w:marRight w:val="0"/>
          <w:marTop w:val="0"/>
          <w:marBottom w:val="0"/>
          <w:divBdr>
            <w:top w:val="none" w:sz="0" w:space="0" w:color="auto"/>
            <w:left w:val="none" w:sz="0" w:space="0" w:color="auto"/>
            <w:bottom w:val="none" w:sz="0" w:space="0" w:color="auto"/>
            <w:right w:val="none" w:sz="0" w:space="0" w:color="auto"/>
          </w:divBdr>
          <w:divsChild>
            <w:div w:id="2009016190">
              <w:marLeft w:val="0"/>
              <w:marRight w:val="0"/>
              <w:marTop w:val="0"/>
              <w:marBottom w:val="0"/>
              <w:divBdr>
                <w:top w:val="none" w:sz="0" w:space="0" w:color="auto"/>
                <w:left w:val="none" w:sz="0" w:space="0" w:color="auto"/>
                <w:bottom w:val="none" w:sz="0" w:space="0" w:color="auto"/>
                <w:right w:val="none" w:sz="0" w:space="0" w:color="auto"/>
              </w:divBdr>
              <w:divsChild>
                <w:div w:id="10152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8974">
      <w:bodyDiv w:val="1"/>
      <w:marLeft w:val="0"/>
      <w:marRight w:val="0"/>
      <w:marTop w:val="0"/>
      <w:marBottom w:val="0"/>
      <w:divBdr>
        <w:top w:val="none" w:sz="0" w:space="0" w:color="auto"/>
        <w:left w:val="none" w:sz="0" w:space="0" w:color="auto"/>
        <w:bottom w:val="none" w:sz="0" w:space="0" w:color="auto"/>
        <w:right w:val="none" w:sz="0" w:space="0" w:color="auto"/>
      </w:divBdr>
    </w:div>
    <w:div w:id="1343045394">
      <w:bodyDiv w:val="1"/>
      <w:marLeft w:val="0"/>
      <w:marRight w:val="0"/>
      <w:marTop w:val="0"/>
      <w:marBottom w:val="0"/>
      <w:divBdr>
        <w:top w:val="none" w:sz="0" w:space="0" w:color="auto"/>
        <w:left w:val="none" w:sz="0" w:space="0" w:color="auto"/>
        <w:bottom w:val="none" w:sz="0" w:space="0" w:color="auto"/>
        <w:right w:val="none" w:sz="0" w:space="0" w:color="auto"/>
      </w:divBdr>
    </w:div>
    <w:div w:id="1343312394">
      <w:bodyDiv w:val="1"/>
      <w:marLeft w:val="0"/>
      <w:marRight w:val="0"/>
      <w:marTop w:val="0"/>
      <w:marBottom w:val="0"/>
      <w:divBdr>
        <w:top w:val="none" w:sz="0" w:space="0" w:color="auto"/>
        <w:left w:val="none" w:sz="0" w:space="0" w:color="auto"/>
        <w:bottom w:val="none" w:sz="0" w:space="0" w:color="auto"/>
        <w:right w:val="none" w:sz="0" w:space="0" w:color="auto"/>
      </w:divBdr>
    </w:div>
    <w:div w:id="1348210733">
      <w:bodyDiv w:val="1"/>
      <w:marLeft w:val="0"/>
      <w:marRight w:val="0"/>
      <w:marTop w:val="0"/>
      <w:marBottom w:val="0"/>
      <w:divBdr>
        <w:top w:val="none" w:sz="0" w:space="0" w:color="auto"/>
        <w:left w:val="none" w:sz="0" w:space="0" w:color="auto"/>
        <w:bottom w:val="none" w:sz="0" w:space="0" w:color="auto"/>
        <w:right w:val="none" w:sz="0" w:space="0" w:color="auto"/>
      </w:divBdr>
    </w:div>
    <w:div w:id="1351297169">
      <w:bodyDiv w:val="1"/>
      <w:marLeft w:val="0"/>
      <w:marRight w:val="0"/>
      <w:marTop w:val="0"/>
      <w:marBottom w:val="0"/>
      <w:divBdr>
        <w:top w:val="none" w:sz="0" w:space="0" w:color="auto"/>
        <w:left w:val="none" w:sz="0" w:space="0" w:color="auto"/>
        <w:bottom w:val="none" w:sz="0" w:space="0" w:color="auto"/>
        <w:right w:val="none" w:sz="0" w:space="0" w:color="auto"/>
      </w:divBdr>
    </w:div>
    <w:div w:id="1354844462">
      <w:bodyDiv w:val="1"/>
      <w:marLeft w:val="0"/>
      <w:marRight w:val="0"/>
      <w:marTop w:val="0"/>
      <w:marBottom w:val="0"/>
      <w:divBdr>
        <w:top w:val="none" w:sz="0" w:space="0" w:color="auto"/>
        <w:left w:val="none" w:sz="0" w:space="0" w:color="auto"/>
        <w:bottom w:val="none" w:sz="0" w:space="0" w:color="auto"/>
        <w:right w:val="none" w:sz="0" w:space="0" w:color="auto"/>
      </w:divBdr>
    </w:div>
    <w:div w:id="1359505953">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365015917">
      <w:bodyDiv w:val="1"/>
      <w:marLeft w:val="0"/>
      <w:marRight w:val="0"/>
      <w:marTop w:val="0"/>
      <w:marBottom w:val="0"/>
      <w:divBdr>
        <w:top w:val="none" w:sz="0" w:space="0" w:color="auto"/>
        <w:left w:val="none" w:sz="0" w:space="0" w:color="auto"/>
        <w:bottom w:val="none" w:sz="0" w:space="0" w:color="auto"/>
        <w:right w:val="none" w:sz="0" w:space="0" w:color="auto"/>
      </w:divBdr>
    </w:div>
    <w:div w:id="1372455596">
      <w:bodyDiv w:val="1"/>
      <w:marLeft w:val="0"/>
      <w:marRight w:val="0"/>
      <w:marTop w:val="0"/>
      <w:marBottom w:val="0"/>
      <w:divBdr>
        <w:top w:val="none" w:sz="0" w:space="0" w:color="auto"/>
        <w:left w:val="none" w:sz="0" w:space="0" w:color="auto"/>
        <w:bottom w:val="none" w:sz="0" w:space="0" w:color="auto"/>
        <w:right w:val="none" w:sz="0" w:space="0" w:color="auto"/>
      </w:divBdr>
    </w:div>
    <w:div w:id="1382440338">
      <w:bodyDiv w:val="1"/>
      <w:marLeft w:val="0"/>
      <w:marRight w:val="0"/>
      <w:marTop w:val="0"/>
      <w:marBottom w:val="0"/>
      <w:divBdr>
        <w:top w:val="none" w:sz="0" w:space="0" w:color="auto"/>
        <w:left w:val="none" w:sz="0" w:space="0" w:color="auto"/>
        <w:bottom w:val="none" w:sz="0" w:space="0" w:color="auto"/>
        <w:right w:val="none" w:sz="0" w:space="0" w:color="auto"/>
      </w:divBdr>
      <w:divsChild>
        <w:div w:id="445780438">
          <w:marLeft w:val="0"/>
          <w:marRight w:val="0"/>
          <w:marTop w:val="0"/>
          <w:marBottom w:val="0"/>
          <w:divBdr>
            <w:top w:val="none" w:sz="0" w:space="0" w:color="auto"/>
            <w:left w:val="none" w:sz="0" w:space="0" w:color="auto"/>
            <w:bottom w:val="none" w:sz="0" w:space="0" w:color="auto"/>
            <w:right w:val="none" w:sz="0" w:space="0" w:color="auto"/>
          </w:divBdr>
          <w:divsChild>
            <w:div w:id="942494206">
              <w:marLeft w:val="0"/>
              <w:marRight w:val="0"/>
              <w:marTop w:val="0"/>
              <w:marBottom w:val="0"/>
              <w:divBdr>
                <w:top w:val="none" w:sz="0" w:space="0" w:color="auto"/>
                <w:left w:val="none" w:sz="0" w:space="0" w:color="auto"/>
                <w:bottom w:val="none" w:sz="0" w:space="0" w:color="auto"/>
                <w:right w:val="none" w:sz="0" w:space="0" w:color="auto"/>
              </w:divBdr>
              <w:divsChild>
                <w:div w:id="16977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07226">
      <w:bodyDiv w:val="1"/>
      <w:marLeft w:val="0"/>
      <w:marRight w:val="0"/>
      <w:marTop w:val="0"/>
      <w:marBottom w:val="0"/>
      <w:divBdr>
        <w:top w:val="none" w:sz="0" w:space="0" w:color="auto"/>
        <w:left w:val="none" w:sz="0" w:space="0" w:color="auto"/>
        <w:bottom w:val="none" w:sz="0" w:space="0" w:color="auto"/>
        <w:right w:val="none" w:sz="0" w:space="0" w:color="auto"/>
      </w:divBdr>
      <w:divsChild>
        <w:div w:id="1902062584">
          <w:marLeft w:val="0"/>
          <w:marRight w:val="0"/>
          <w:marTop w:val="0"/>
          <w:marBottom w:val="0"/>
          <w:divBdr>
            <w:top w:val="none" w:sz="0" w:space="0" w:color="auto"/>
            <w:left w:val="none" w:sz="0" w:space="0" w:color="auto"/>
            <w:bottom w:val="none" w:sz="0" w:space="0" w:color="auto"/>
            <w:right w:val="none" w:sz="0" w:space="0" w:color="auto"/>
          </w:divBdr>
          <w:divsChild>
            <w:div w:id="236551059">
              <w:marLeft w:val="0"/>
              <w:marRight w:val="0"/>
              <w:marTop w:val="0"/>
              <w:marBottom w:val="0"/>
              <w:divBdr>
                <w:top w:val="none" w:sz="0" w:space="0" w:color="auto"/>
                <w:left w:val="none" w:sz="0" w:space="0" w:color="auto"/>
                <w:bottom w:val="none" w:sz="0" w:space="0" w:color="auto"/>
                <w:right w:val="none" w:sz="0" w:space="0" w:color="auto"/>
              </w:divBdr>
              <w:divsChild>
                <w:div w:id="881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4737">
      <w:bodyDiv w:val="1"/>
      <w:marLeft w:val="0"/>
      <w:marRight w:val="0"/>
      <w:marTop w:val="0"/>
      <w:marBottom w:val="0"/>
      <w:divBdr>
        <w:top w:val="none" w:sz="0" w:space="0" w:color="auto"/>
        <w:left w:val="none" w:sz="0" w:space="0" w:color="auto"/>
        <w:bottom w:val="none" w:sz="0" w:space="0" w:color="auto"/>
        <w:right w:val="none" w:sz="0" w:space="0" w:color="auto"/>
      </w:divBdr>
      <w:divsChild>
        <w:div w:id="952443622">
          <w:marLeft w:val="0"/>
          <w:marRight w:val="0"/>
          <w:marTop w:val="0"/>
          <w:marBottom w:val="0"/>
          <w:divBdr>
            <w:top w:val="none" w:sz="0" w:space="0" w:color="auto"/>
            <w:left w:val="none" w:sz="0" w:space="0" w:color="auto"/>
            <w:bottom w:val="none" w:sz="0" w:space="0" w:color="auto"/>
            <w:right w:val="none" w:sz="0" w:space="0" w:color="auto"/>
          </w:divBdr>
          <w:divsChild>
            <w:div w:id="514197769">
              <w:marLeft w:val="0"/>
              <w:marRight w:val="0"/>
              <w:marTop w:val="0"/>
              <w:marBottom w:val="0"/>
              <w:divBdr>
                <w:top w:val="none" w:sz="0" w:space="0" w:color="auto"/>
                <w:left w:val="none" w:sz="0" w:space="0" w:color="auto"/>
                <w:bottom w:val="none" w:sz="0" w:space="0" w:color="auto"/>
                <w:right w:val="none" w:sz="0" w:space="0" w:color="auto"/>
              </w:divBdr>
              <w:divsChild>
                <w:div w:id="17007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4589">
      <w:bodyDiv w:val="1"/>
      <w:marLeft w:val="0"/>
      <w:marRight w:val="0"/>
      <w:marTop w:val="0"/>
      <w:marBottom w:val="0"/>
      <w:divBdr>
        <w:top w:val="none" w:sz="0" w:space="0" w:color="auto"/>
        <w:left w:val="none" w:sz="0" w:space="0" w:color="auto"/>
        <w:bottom w:val="none" w:sz="0" w:space="0" w:color="auto"/>
        <w:right w:val="none" w:sz="0" w:space="0" w:color="auto"/>
      </w:divBdr>
    </w:div>
    <w:div w:id="1401557055">
      <w:bodyDiv w:val="1"/>
      <w:marLeft w:val="0"/>
      <w:marRight w:val="0"/>
      <w:marTop w:val="0"/>
      <w:marBottom w:val="0"/>
      <w:divBdr>
        <w:top w:val="none" w:sz="0" w:space="0" w:color="auto"/>
        <w:left w:val="none" w:sz="0" w:space="0" w:color="auto"/>
        <w:bottom w:val="none" w:sz="0" w:space="0" w:color="auto"/>
        <w:right w:val="none" w:sz="0" w:space="0" w:color="auto"/>
      </w:divBdr>
    </w:div>
    <w:div w:id="1416853987">
      <w:bodyDiv w:val="1"/>
      <w:marLeft w:val="0"/>
      <w:marRight w:val="0"/>
      <w:marTop w:val="0"/>
      <w:marBottom w:val="0"/>
      <w:divBdr>
        <w:top w:val="none" w:sz="0" w:space="0" w:color="auto"/>
        <w:left w:val="none" w:sz="0" w:space="0" w:color="auto"/>
        <w:bottom w:val="none" w:sz="0" w:space="0" w:color="auto"/>
        <w:right w:val="none" w:sz="0" w:space="0" w:color="auto"/>
      </w:divBdr>
      <w:divsChild>
        <w:div w:id="1148783325">
          <w:marLeft w:val="0"/>
          <w:marRight w:val="0"/>
          <w:marTop w:val="0"/>
          <w:marBottom w:val="0"/>
          <w:divBdr>
            <w:top w:val="none" w:sz="0" w:space="0" w:color="auto"/>
            <w:left w:val="none" w:sz="0" w:space="0" w:color="auto"/>
            <w:bottom w:val="none" w:sz="0" w:space="0" w:color="auto"/>
            <w:right w:val="none" w:sz="0" w:space="0" w:color="auto"/>
          </w:divBdr>
          <w:divsChild>
            <w:div w:id="868764956">
              <w:marLeft w:val="0"/>
              <w:marRight w:val="0"/>
              <w:marTop w:val="0"/>
              <w:marBottom w:val="0"/>
              <w:divBdr>
                <w:top w:val="none" w:sz="0" w:space="0" w:color="auto"/>
                <w:left w:val="none" w:sz="0" w:space="0" w:color="auto"/>
                <w:bottom w:val="none" w:sz="0" w:space="0" w:color="auto"/>
                <w:right w:val="none" w:sz="0" w:space="0" w:color="auto"/>
              </w:divBdr>
              <w:divsChild>
                <w:div w:id="13573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4699">
      <w:bodyDiv w:val="1"/>
      <w:marLeft w:val="0"/>
      <w:marRight w:val="0"/>
      <w:marTop w:val="0"/>
      <w:marBottom w:val="0"/>
      <w:divBdr>
        <w:top w:val="none" w:sz="0" w:space="0" w:color="auto"/>
        <w:left w:val="none" w:sz="0" w:space="0" w:color="auto"/>
        <w:bottom w:val="none" w:sz="0" w:space="0" w:color="auto"/>
        <w:right w:val="none" w:sz="0" w:space="0" w:color="auto"/>
      </w:divBdr>
    </w:div>
    <w:div w:id="1454984873">
      <w:bodyDiv w:val="1"/>
      <w:marLeft w:val="0"/>
      <w:marRight w:val="0"/>
      <w:marTop w:val="0"/>
      <w:marBottom w:val="0"/>
      <w:divBdr>
        <w:top w:val="none" w:sz="0" w:space="0" w:color="auto"/>
        <w:left w:val="none" w:sz="0" w:space="0" w:color="auto"/>
        <w:bottom w:val="none" w:sz="0" w:space="0" w:color="auto"/>
        <w:right w:val="none" w:sz="0" w:space="0" w:color="auto"/>
      </w:divBdr>
    </w:div>
    <w:div w:id="1483958892">
      <w:bodyDiv w:val="1"/>
      <w:marLeft w:val="0"/>
      <w:marRight w:val="0"/>
      <w:marTop w:val="0"/>
      <w:marBottom w:val="0"/>
      <w:divBdr>
        <w:top w:val="none" w:sz="0" w:space="0" w:color="auto"/>
        <w:left w:val="none" w:sz="0" w:space="0" w:color="auto"/>
        <w:bottom w:val="none" w:sz="0" w:space="0" w:color="auto"/>
        <w:right w:val="none" w:sz="0" w:space="0" w:color="auto"/>
      </w:divBdr>
    </w:div>
    <w:div w:id="1485970065">
      <w:bodyDiv w:val="1"/>
      <w:marLeft w:val="0"/>
      <w:marRight w:val="0"/>
      <w:marTop w:val="0"/>
      <w:marBottom w:val="0"/>
      <w:divBdr>
        <w:top w:val="none" w:sz="0" w:space="0" w:color="auto"/>
        <w:left w:val="none" w:sz="0" w:space="0" w:color="auto"/>
        <w:bottom w:val="none" w:sz="0" w:space="0" w:color="auto"/>
        <w:right w:val="none" w:sz="0" w:space="0" w:color="auto"/>
      </w:divBdr>
    </w:div>
    <w:div w:id="1493333676">
      <w:bodyDiv w:val="1"/>
      <w:marLeft w:val="0"/>
      <w:marRight w:val="0"/>
      <w:marTop w:val="0"/>
      <w:marBottom w:val="0"/>
      <w:divBdr>
        <w:top w:val="none" w:sz="0" w:space="0" w:color="auto"/>
        <w:left w:val="none" w:sz="0" w:space="0" w:color="auto"/>
        <w:bottom w:val="none" w:sz="0" w:space="0" w:color="auto"/>
        <w:right w:val="none" w:sz="0" w:space="0" w:color="auto"/>
      </w:divBdr>
    </w:div>
    <w:div w:id="1503663866">
      <w:bodyDiv w:val="1"/>
      <w:marLeft w:val="0"/>
      <w:marRight w:val="0"/>
      <w:marTop w:val="0"/>
      <w:marBottom w:val="0"/>
      <w:divBdr>
        <w:top w:val="none" w:sz="0" w:space="0" w:color="auto"/>
        <w:left w:val="none" w:sz="0" w:space="0" w:color="auto"/>
        <w:bottom w:val="none" w:sz="0" w:space="0" w:color="auto"/>
        <w:right w:val="none" w:sz="0" w:space="0" w:color="auto"/>
      </w:divBdr>
    </w:div>
    <w:div w:id="1505125075">
      <w:bodyDiv w:val="1"/>
      <w:marLeft w:val="0"/>
      <w:marRight w:val="0"/>
      <w:marTop w:val="0"/>
      <w:marBottom w:val="0"/>
      <w:divBdr>
        <w:top w:val="none" w:sz="0" w:space="0" w:color="auto"/>
        <w:left w:val="none" w:sz="0" w:space="0" w:color="auto"/>
        <w:bottom w:val="none" w:sz="0" w:space="0" w:color="auto"/>
        <w:right w:val="none" w:sz="0" w:space="0" w:color="auto"/>
      </w:divBdr>
      <w:divsChild>
        <w:div w:id="1477868258">
          <w:marLeft w:val="0"/>
          <w:marRight w:val="0"/>
          <w:marTop w:val="0"/>
          <w:marBottom w:val="0"/>
          <w:divBdr>
            <w:top w:val="none" w:sz="0" w:space="0" w:color="auto"/>
            <w:left w:val="none" w:sz="0" w:space="0" w:color="auto"/>
            <w:bottom w:val="none" w:sz="0" w:space="0" w:color="auto"/>
            <w:right w:val="none" w:sz="0" w:space="0" w:color="auto"/>
          </w:divBdr>
          <w:divsChild>
            <w:div w:id="1207913102">
              <w:marLeft w:val="0"/>
              <w:marRight w:val="0"/>
              <w:marTop w:val="0"/>
              <w:marBottom w:val="0"/>
              <w:divBdr>
                <w:top w:val="none" w:sz="0" w:space="0" w:color="auto"/>
                <w:left w:val="none" w:sz="0" w:space="0" w:color="auto"/>
                <w:bottom w:val="none" w:sz="0" w:space="0" w:color="auto"/>
                <w:right w:val="none" w:sz="0" w:space="0" w:color="auto"/>
              </w:divBdr>
              <w:divsChild>
                <w:div w:id="2109614995">
                  <w:marLeft w:val="0"/>
                  <w:marRight w:val="0"/>
                  <w:marTop w:val="0"/>
                  <w:marBottom w:val="0"/>
                  <w:divBdr>
                    <w:top w:val="none" w:sz="0" w:space="0" w:color="auto"/>
                    <w:left w:val="none" w:sz="0" w:space="0" w:color="auto"/>
                    <w:bottom w:val="none" w:sz="0" w:space="0" w:color="auto"/>
                    <w:right w:val="none" w:sz="0" w:space="0" w:color="auto"/>
                  </w:divBdr>
                  <w:divsChild>
                    <w:div w:id="668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96122">
      <w:bodyDiv w:val="1"/>
      <w:marLeft w:val="0"/>
      <w:marRight w:val="0"/>
      <w:marTop w:val="0"/>
      <w:marBottom w:val="0"/>
      <w:divBdr>
        <w:top w:val="none" w:sz="0" w:space="0" w:color="auto"/>
        <w:left w:val="none" w:sz="0" w:space="0" w:color="auto"/>
        <w:bottom w:val="none" w:sz="0" w:space="0" w:color="auto"/>
        <w:right w:val="none" w:sz="0" w:space="0" w:color="auto"/>
      </w:divBdr>
      <w:divsChild>
        <w:div w:id="988826181">
          <w:marLeft w:val="0"/>
          <w:marRight w:val="0"/>
          <w:marTop w:val="0"/>
          <w:marBottom w:val="0"/>
          <w:divBdr>
            <w:top w:val="none" w:sz="0" w:space="0" w:color="auto"/>
            <w:left w:val="none" w:sz="0" w:space="0" w:color="auto"/>
            <w:bottom w:val="none" w:sz="0" w:space="0" w:color="auto"/>
            <w:right w:val="none" w:sz="0" w:space="0" w:color="auto"/>
          </w:divBdr>
          <w:divsChild>
            <w:div w:id="1916620337">
              <w:marLeft w:val="0"/>
              <w:marRight w:val="0"/>
              <w:marTop w:val="0"/>
              <w:marBottom w:val="0"/>
              <w:divBdr>
                <w:top w:val="none" w:sz="0" w:space="0" w:color="auto"/>
                <w:left w:val="none" w:sz="0" w:space="0" w:color="auto"/>
                <w:bottom w:val="none" w:sz="0" w:space="0" w:color="auto"/>
                <w:right w:val="none" w:sz="0" w:space="0" w:color="auto"/>
              </w:divBdr>
              <w:divsChild>
                <w:div w:id="1272861868">
                  <w:marLeft w:val="0"/>
                  <w:marRight w:val="0"/>
                  <w:marTop w:val="0"/>
                  <w:marBottom w:val="0"/>
                  <w:divBdr>
                    <w:top w:val="none" w:sz="0" w:space="0" w:color="auto"/>
                    <w:left w:val="none" w:sz="0" w:space="0" w:color="auto"/>
                    <w:bottom w:val="none" w:sz="0" w:space="0" w:color="auto"/>
                    <w:right w:val="none" w:sz="0" w:space="0" w:color="auto"/>
                  </w:divBdr>
                  <w:divsChild>
                    <w:div w:id="9274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97941">
      <w:bodyDiv w:val="1"/>
      <w:marLeft w:val="0"/>
      <w:marRight w:val="0"/>
      <w:marTop w:val="0"/>
      <w:marBottom w:val="0"/>
      <w:divBdr>
        <w:top w:val="none" w:sz="0" w:space="0" w:color="auto"/>
        <w:left w:val="none" w:sz="0" w:space="0" w:color="auto"/>
        <w:bottom w:val="none" w:sz="0" w:space="0" w:color="auto"/>
        <w:right w:val="none" w:sz="0" w:space="0" w:color="auto"/>
      </w:divBdr>
    </w:div>
    <w:div w:id="1518231075">
      <w:bodyDiv w:val="1"/>
      <w:marLeft w:val="0"/>
      <w:marRight w:val="0"/>
      <w:marTop w:val="0"/>
      <w:marBottom w:val="0"/>
      <w:divBdr>
        <w:top w:val="none" w:sz="0" w:space="0" w:color="auto"/>
        <w:left w:val="none" w:sz="0" w:space="0" w:color="auto"/>
        <w:bottom w:val="none" w:sz="0" w:space="0" w:color="auto"/>
        <w:right w:val="none" w:sz="0" w:space="0" w:color="auto"/>
      </w:divBdr>
    </w:div>
    <w:div w:id="1519349525">
      <w:bodyDiv w:val="1"/>
      <w:marLeft w:val="0"/>
      <w:marRight w:val="0"/>
      <w:marTop w:val="0"/>
      <w:marBottom w:val="0"/>
      <w:divBdr>
        <w:top w:val="none" w:sz="0" w:space="0" w:color="auto"/>
        <w:left w:val="none" w:sz="0" w:space="0" w:color="auto"/>
        <w:bottom w:val="none" w:sz="0" w:space="0" w:color="auto"/>
        <w:right w:val="none" w:sz="0" w:space="0" w:color="auto"/>
      </w:divBdr>
    </w:div>
    <w:div w:id="1521778060">
      <w:bodyDiv w:val="1"/>
      <w:marLeft w:val="0"/>
      <w:marRight w:val="0"/>
      <w:marTop w:val="0"/>
      <w:marBottom w:val="0"/>
      <w:divBdr>
        <w:top w:val="none" w:sz="0" w:space="0" w:color="auto"/>
        <w:left w:val="none" w:sz="0" w:space="0" w:color="auto"/>
        <w:bottom w:val="none" w:sz="0" w:space="0" w:color="auto"/>
        <w:right w:val="none" w:sz="0" w:space="0" w:color="auto"/>
      </w:divBdr>
      <w:divsChild>
        <w:div w:id="884101031">
          <w:marLeft w:val="0"/>
          <w:marRight w:val="0"/>
          <w:marTop w:val="0"/>
          <w:marBottom w:val="0"/>
          <w:divBdr>
            <w:top w:val="none" w:sz="0" w:space="0" w:color="auto"/>
            <w:left w:val="none" w:sz="0" w:space="0" w:color="auto"/>
            <w:bottom w:val="none" w:sz="0" w:space="0" w:color="auto"/>
            <w:right w:val="none" w:sz="0" w:space="0" w:color="auto"/>
          </w:divBdr>
          <w:divsChild>
            <w:div w:id="1744064669">
              <w:marLeft w:val="0"/>
              <w:marRight w:val="0"/>
              <w:marTop w:val="0"/>
              <w:marBottom w:val="0"/>
              <w:divBdr>
                <w:top w:val="none" w:sz="0" w:space="0" w:color="auto"/>
                <w:left w:val="none" w:sz="0" w:space="0" w:color="auto"/>
                <w:bottom w:val="none" w:sz="0" w:space="0" w:color="auto"/>
                <w:right w:val="none" w:sz="0" w:space="0" w:color="auto"/>
              </w:divBdr>
              <w:divsChild>
                <w:div w:id="21252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3098">
      <w:bodyDiv w:val="1"/>
      <w:marLeft w:val="0"/>
      <w:marRight w:val="0"/>
      <w:marTop w:val="0"/>
      <w:marBottom w:val="0"/>
      <w:divBdr>
        <w:top w:val="none" w:sz="0" w:space="0" w:color="auto"/>
        <w:left w:val="none" w:sz="0" w:space="0" w:color="auto"/>
        <w:bottom w:val="none" w:sz="0" w:space="0" w:color="auto"/>
        <w:right w:val="none" w:sz="0" w:space="0" w:color="auto"/>
      </w:divBdr>
    </w:div>
    <w:div w:id="1532961502">
      <w:bodyDiv w:val="1"/>
      <w:marLeft w:val="0"/>
      <w:marRight w:val="0"/>
      <w:marTop w:val="0"/>
      <w:marBottom w:val="0"/>
      <w:divBdr>
        <w:top w:val="none" w:sz="0" w:space="0" w:color="auto"/>
        <w:left w:val="none" w:sz="0" w:space="0" w:color="auto"/>
        <w:bottom w:val="none" w:sz="0" w:space="0" w:color="auto"/>
        <w:right w:val="none" w:sz="0" w:space="0" w:color="auto"/>
      </w:divBdr>
      <w:divsChild>
        <w:div w:id="742223288">
          <w:marLeft w:val="0"/>
          <w:marRight w:val="0"/>
          <w:marTop w:val="0"/>
          <w:marBottom w:val="0"/>
          <w:divBdr>
            <w:top w:val="none" w:sz="0" w:space="0" w:color="auto"/>
            <w:left w:val="none" w:sz="0" w:space="0" w:color="auto"/>
            <w:bottom w:val="none" w:sz="0" w:space="0" w:color="auto"/>
            <w:right w:val="none" w:sz="0" w:space="0" w:color="auto"/>
          </w:divBdr>
          <w:divsChild>
            <w:div w:id="525825684">
              <w:marLeft w:val="0"/>
              <w:marRight w:val="0"/>
              <w:marTop w:val="0"/>
              <w:marBottom w:val="0"/>
              <w:divBdr>
                <w:top w:val="none" w:sz="0" w:space="0" w:color="auto"/>
                <w:left w:val="none" w:sz="0" w:space="0" w:color="auto"/>
                <w:bottom w:val="none" w:sz="0" w:space="0" w:color="auto"/>
                <w:right w:val="none" w:sz="0" w:space="0" w:color="auto"/>
              </w:divBdr>
              <w:divsChild>
                <w:div w:id="7808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3428">
      <w:bodyDiv w:val="1"/>
      <w:marLeft w:val="0"/>
      <w:marRight w:val="0"/>
      <w:marTop w:val="0"/>
      <w:marBottom w:val="0"/>
      <w:divBdr>
        <w:top w:val="none" w:sz="0" w:space="0" w:color="auto"/>
        <w:left w:val="none" w:sz="0" w:space="0" w:color="auto"/>
        <w:bottom w:val="none" w:sz="0" w:space="0" w:color="auto"/>
        <w:right w:val="none" w:sz="0" w:space="0" w:color="auto"/>
      </w:divBdr>
    </w:div>
    <w:div w:id="1544558048">
      <w:bodyDiv w:val="1"/>
      <w:marLeft w:val="0"/>
      <w:marRight w:val="0"/>
      <w:marTop w:val="0"/>
      <w:marBottom w:val="0"/>
      <w:divBdr>
        <w:top w:val="none" w:sz="0" w:space="0" w:color="auto"/>
        <w:left w:val="none" w:sz="0" w:space="0" w:color="auto"/>
        <w:bottom w:val="none" w:sz="0" w:space="0" w:color="auto"/>
        <w:right w:val="none" w:sz="0" w:space="0" w:color="auto"/>
      </w:divBdr>
      <w:divsChild>
        <w:div w:id="121465462">
          <w:marLeft w:val="0"/>
          <w:marRight w:val="0"/>
          <w:marTop w:val="0"/>
          <w:marBottom w:val="0"/>
          <w:divBdr>
            <w:top w:val="none" w:sz="0" w:space="0" w:color="auto"/>
            <w:left w:val="none" w:sz="0" w:space="0" w:color="auto"/>
            <w:bottom w:val="none" w:sz="0" w:space="0" w:color="auto"/>
            <w:right w:val="none" w:sz="0" w:space="0" w:color="auto"/>
          </w:divBdr>
          <w:divsChild>
            <w:div w:id="1156842590">
              <w:marLeft w:val="0"/>
              <w:marRight w:val="0"/>
              <w:marTop w:val="0"/>
              <w:marBottom w:val="0"/>
              <w:divBdr>
                <w:top w:val="none" w:sz="0" w:space="0" w:color="auto"/>
                <w:left w:val="none" w:sz="0" w:space="0" w:color="auto"/>
                <w:bottom w:val="none" w:sz="0" w:space="0" w:color="auto"/>
                <w:right w:val="none" w:sz="0" w:space="0" w:color="auto"/>
              </w:divBdr>
              <w:divsChild>
                <w:div w:id="986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1134">
      <w:bodyDiv w:val="1"/>
      <w:marLeft w:val="0"/>
      <w:marRight w:val="0"/>
      <w:marTop w:val="0"/>
      <w:marBottom w:val="0"/>
      <w:divBdr>
        <w:top w:val="none" w:sz="0" w:space="0" w:color="auto"/>
        <w:left w:val="none" w:sz="0" w:space="0" w:color="auto"/>
        <w:bottom w:val="none" w:sz="0" w:space="0" w:color="auto"/>
        <w:right w:val="none" w:sz="0" w:space="0" w:color="auto"/>
      </w:divBdr>
    </w:div>
    <w:div w:id="1550994889">
      <w:bodyDiv w:val="1"/>
      <w:marLeft w:val="0"/>
      <w:marRight w:val="0"/>
      <w:marTop w:val="0"/>
      <w:marBottom w:val="0"/>
      <w:divBdr>
        <w:top w:val="none" w:sz="0" w:space="0" w:color="auto"/>
        <w:left w:val="none" w:sz="0" w:space="0" w:color="auto"/>
        <w:bottom w:val="none" w:sz="0" w:space="0" w:color="auto"/>
        <w:right w:val="none" w:sz="0" w:space="0" w:color="auto"/>
      </w:divBdr>
      <w:divsChild>
        <w:div w:id="1213810972">
          <w:marLeft w:val="0"/>
          <w:marRight w:val="0"/>
          <w:marTop w:val="0"/>
          <w:marBottom w:val="0"/>
          <w:divBdr>
            <w:top w:val="none" w:sz="0" w:space="0" w:color="auto"/>
            <w:left w:val="none" w:sz="0" w:space="0" w:color="auto"/>
            <w:bottom w:val="none" w:sz="0" w:space="0" w:color="auto"/>
            <w:right w:val="none" w:sz="0" w:space="0" w:color="auto"/>
          </w:divBdr>
          <w:divsChild>
            <w:div w:id="1511043">
              <w:marLeft w:val="0"/>
              <w:marRight w:val="0"/>
              <w:marTop w:val="0"/>
              <w:marBottom w:val="0"/>
              <w:divBdr>
                <w:top w:val="none" w:sz="0" w:space="0" w:color="auto"/>
                <w:left w:val="none" w:sz="0" w:space="0" w:color="auto"/>
                <w:bottom w:val="none" w:sz="0" w:space="0" w:color="auto"/>
                <w:right w:val="none" w:sz="0" w:space="0" w:color="auto"/>
              </w:divBdr>
              <w:divsChild>
                <w:div w:id="2032221001">
                  <w:marLeft w:val="0"/>
                  <w:marRight w:val="0"/>
                  <w:marTop w:val="0"/>
                  <w:marBottom w:val="0"/>
                  <w:divBdr>
                    <w:top w:val="none" w:sz="0" w:space="0" w:color="auto"/>
                    <w:left w:val="none" w:sz="0" w:space="0" w:color="auto"/>
                    <w:bottom w:val="none" w:sz="0" w:space="0" w:color="auto"/>
                    <w:right w:val="none" w:sz="0" w:space="0" w:color="auto"/>
                  </w:divBdr>
                  <w:divsChild>
                    <w:div w:id="21404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99929">
      <w:bodyDiv w:val="1"/>
      <w:marLeft w:val="0"/>
      <w:marRight w:val="0"/>
      <w:marTop w:val="0"/>
      <w:marBottom w:val="0"/>
      <w:divBdr>
        <w:top w:val="none" w:sz="0" w:space="0" w:color="auto"/>
        <w:left w:val="none" w:sz="0" w:space="0" w:color="auto"/>
        <w:bottom w:val="none" w:sz="0" w:space="0" w:color="auto"/>
        <w:right w:val="none" w:sz="0" w:space="0" w:color="auto"/>
      </w:divBdr>
    </w:div>
    <w:div w:id="1556965631">
      <w:bodyDiv w:val="1"/>
      <w:marLeft w:val="0"/>
      <w:marRight w:val="0"/>
      <w:marTop w:val="0"/>
      <w:marBottom w:val="0"/>
      <w:divBdr>
        <w:top w:val="none" w:sz="0" w:space="0" w:color="auto"/>
        <w:left w:val="none" w:sz="0" w:space="0" w:color="auto"/>
        <w:bottom w:val="none" w:sz="0" w:space="0" w:color="auto"/>
        <w:right w:val="none" w:sz="0" w:space="0" w:color="auto"/>
      </w:divBdr>
    </w:div>
    <w:div w:id="1557424480">
      <w:bodyDiv w:val="1"/>
      <w:marLeft w:val="0"/>
      <w:marRight w:val="0"/>
      <w:marTop w:val="0"/>
      <w:marBottom w:val="0"/>
      <w:divBdr>
        <w:top w:val="none" w:sz="0" w:space="0" w:color="auto"/>
        <w:left w:val="none" w:sz="0" w:space="0" w:color="auto"/>
        <w:bottom w:val="none" w:sz="0" w:space="0" w:color="auto"/>
        <w:right w:val="none" w:sz="0" w:space="0" w:color="auto"/>
      </w:divBdr>
      <w:divsChild>
        <w:div w:id="1334184256">
          <w:marLeft w:val="0"/>
          <w:marRight w:val="0"/>
          <w:marTop w:val="0"/>
          <w:marBottom w:val="0"/>
          <w:divBdr>
            <w:top w:val="none" w:sz="0" w:space="0" w:color="auto"/>
            <w:left w:val="none" w:sz="0" w:space="0" w:color="auto"/>
            <w:bottom w:val="none" w:sz="0" w:space="0" w:color="auto"/>
            <w:right w:val="none" w:sz="0" w:space="0" w:color="auto"/>
          </w:divBdr>
          <w:divsChild>
            <w:div w:id="259947988">
              <w:marLeft w:val="0"/>
              <w:marRight w:val="0"/>
              <w:marTop w:val="0"/>
              <w:marBottom w:val="0"/>
              <w:divBdr>
                <w:top w:val="none" w:sz="0" w:space="0" w:color="auto"/>
                <w:left w:val="none" w:sz="0" w:space="0" w:color="auto"/>
                <w:bottom w:val="none" w:sz="0" w:space="0" w:color="auto"/>
                <w:right w:val="none" w:sz="0" w:space="0" w:color="auto"/>
              </w:divBdr>
              <w:divsChild>
                <w:div w:id="12547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2716">
      <w:bodyDiv w:val="1"/>
      <w:marLeft w:val="0"/>
      <w:marRight w:val="0"/>
      <w:marTop w:val="0"/>
      <w:marBottom w:val="0"/>
      <w:divBdr>
        <w:top w:val="none" w:sz="0" w:space="0" w:color="auto"/>
        <w:left w:val="none" w:sz="0" w:space="0" w:color="auto"/>
        <w:bottom w:val="none" w:sz="0" w:space="0" w:color="auto"/>
        <w:right w:val="none" w:sz="0" w:space="0" w:color="auto"/>
      </w:divBdr>
    </w:div>
    <w:div w:id="1567915136">
      <w:bodyDiv w:val="1"/>
      <w:marLeft w:val="0"/>
      <w:marRight w:val="0"/>
      <w:marTop w:val="0"/>
      <w:marBottom w:val="0"/>
      <w:divBdr>
        <w:top w:val="none" w:sz="0" w:space="0" w:color="auto"/>
        <w:left w:val="none" w:sz="0" w:space="0" w:color="auto"/>
        <w:bottom w:val="none" w:sz="0" w:space="0" w:color="auto"/>
        <w:right w:val="none" w:sz="0" w:space="0" w:color="auto"/>
      </w:divBdr>
      <w:divsChild>
        <w:div w:id="1644969073">
          <w:marLeft w:val="0"/>
          <w:marRight w:val="0"/>
          <w:marTop w:val="0"/>
          <w:marBottom w:val="0"/>
          <w:divBdr>
            <w:top w:val="none" w:sz="0" w:space="0" w:color="auto"/>
            <w:left w:val="none" w:sz="0" w:space="0" w:color="auto"/>
            <w:bottom w:val="none" w:sz="0" w:space="0" w:color="auto"/>
            <w:right w:val="none" w:sz="0" w:space="0" w:color="auto"/>
          </w:divBdr>
          <w:divsChild>
            <w:div w:id="1682857940">
              <w:marLeft w:val="0"/>
              <w:marRight w:val="0"/>
              <w:marTop w:val="0"/>
              <w:marBottom w:val="0"/>
              <w:divBdr>
                <w:top w:val="none" w:sz="0" w:space="0" w:color="auto"/>
                <w:left w:val="none" w:sz="0" w:space="0" w:color="auto"/>
                <w:bottom w:val="none" w:sz="0" w:space="0" w:color="auto"/>
                <w:right w:val="none" w:sz="0" w:space="0" w:color="auto"/>
              </w:divBdr>
              <w:divsChild>
                <w:div w:id="530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4118">
      <w:bodyDiv w:val="1"/>
      <w:marLeft w:val="0"/>
      <w:marRight w:val="0"/>
      <w:marTop w:val="0"/>
      <w:marBottom w:val="0"/>
      <w:divBdr>
        <w:top w:val="none" w:sz="0" w:space="0" w:color="auto"/>
        <w:left w:val="none" w:sz="0" w:space="0" w:color="auto"/>
        <w:bottom w:val="none" w:sz="0" w:space="0" w:color="auto"/>
        <w:right w:val="none" w:sz="0" w:space="0" w:color="auto"/>
      </w:divBdr>
    </w:div>
    <w:div w:id="1571111618">
      <w:bodyDiv w:val="1"/>
      <w:marLeft w:val="0"/>
      <w:marRight w:val="0"/>
      <w:marTop w:val="0"/>
      <w:marBottom w:val="0"/>
      <w:divBdr>
        <w:top w:val="none" w:sz="0" w:space="0" w:color="auto"/>
        <w:left w:val="none" w:sz="0" w:space="0" w:color="auto"/>
        <w:bottom w:val="none" w:sz="0" w:space="0" w:color="auto"/>
        <w:right w:val="none" w:sz="0" w:space="0" w:color="auto"/>
      </w:divBdr>
    </w:div>
    <w:div w:id="1577978673">
      <w:bodyDiv w:val="1"/>
      <w:marLeft w:val="0"/>
      <w:marRight w:val="0"/>
      <w:marTop w:val="0"/>
      <w:marBottom w:val="0"/>
      <w:divBdr>
        <w:top w:val="none" w:sz="0" w:space="0" w:color="auto"/>
        <w:left w:val="none" w:sz="0" w:space="0" w:color="auto"/>
        <w:bottom w:val="none" w:sz="0" w:space="0" w:color="auto"/>
        <w:right w:val="none" w:sz="0" w:space="0" w:color="auto"/>
      </w:divBdr>
    </w:div>
    <w:div w:id="1586496673">
      <w:bodyDiv w:val="1"/>
      <w:marLeft w:val="0"/>
      <w:marRight w:val="0"/>
      <w:marTop w:val="0"/>
      <w:marBottom w:val="0"/>
      <w:divBdr>
        <w:top w:val="none" w:sz="0" w:space="0" w:color="auto"/>
        <w:left w:val="none" w:sz="0" w:space="0" w:color="auto"/>
        <w:bottom w:val="none" w:sz="0" w:space="0" w:color="auto"/>
        <w:right w:val="none" w:sz="0" w:space="0" w:color="auto"/>
      </w:divBdr>
    </w:div>
    <w:div w:id="1586962321">
      <w:bodyDiv w:val="1"/>
      <w:marLeft w:val="0"/>
      <w:marRight w:val="0"/>
      <w:marTop w:val="0"/>
      <w:marBottom w:val="0"/>
      <w:divBdr>
        <w:top w:val="none" w:sz="0" w:space="0" w:color="auto"/>
        <w:left w:val="none" w:sz="0" w:space="0" w:color="auto"/>
        <w:bottom w:val="none" w:sz="0" w:space="0" w:color="auto"/>
        <w:right w:val="none" w:sz="0" w:space="0" w:color="auto"/>
      </w:divBdr>
    </w:div>
    <w:div w:id="1593205015">
      <w:bodyDiv w:val="1"/>
      <w:marLeft w:val="0"/>
      <w:marRight w:val="0"/>
      <w:marTop w:val="0"/>
      <w:marBottom w:val="0"/>
      <w:divBdr>
        <w:top w:val="none" w:sz="0" w:space="0" w:color="auto"/>
        <w:left w:val="none" w:sz="0" w:space="0" w:color="auto"/>
        <w:bottom w:val="none" w:sz="0" w:space="0" w:color="auto"/>
        <w:right w:val="none" w:sz="0" w:space="0" w:color="auto"/>
      </w:divBdr>
    </w:div>
    <w:div w:id="1622489057">
      <w:bodyDiv w:val="1"/>
      <w:marLeft w:val="0"/>
      <w:marRight w:val="0"/>
      <w:marTop w:val="0"/>
      <w:marBottom w:val="0"/>
      <w:divBdr>
        <w:top w:val="none" w:sz="0" w:space="0" w:color="auto"/>
        <w:left w:val="none" w:sz="0" w:space="0" w:color="auto"/>
        <w:bottom w:val="none" w:sz="0" w:space="0" w:color="auto"/>
        <w:right w:val="none" w:sz="0" w:space="0" w:color="auto"/>
      </w:divBdr>
    </w:div>
    <w:div w:id="1623536770">
      <w:bodyDiv w:val="1"/>
      <w:marLeft w:val="0"/>
      <w:marRight w:val="0"/>
      <w:marTop w:val="0"/>
      <w:marBottom w:val="0"/>
      <w:divBdr>
        <w:top w:val="none" w:sz="0" w:space="0" w:color="auto"/>
        <w:left w:val="none" w:sz="0" w:space="0" w:color="auto"/>
        <w:bottom w:val="none" w:sz="0" w:space="0" w:color="auto"/>
        <w:right w:val="none" w:sz="0" w:space="0" w:color="auto"/>
      </w:divBdr>
    </w:div>
    <w:div w:id="1623606439">
      <w:bodyDiv w:val="1"/>
      <w:marLeft w:val="0"/>
      <w:marRight w:val="0"/>
      <w:marTop w:val="0"/>
      <w:marBottom w:val="0"/>
      <w:divBdr>
        <w:top w:val="none" w:sz="0" w:space="0" w:color="auto"/>
        <w:left w:val="none" w:sz="0" w:space="0" w:color="auto"/>
        <w:bottom w:val="none" w:sz="0" w:space="0" w:color="auto"/>
        <w:right w:val="none" w:sz="0" w:space="0" w:color="auto"/>
      </w:divBdr>
      <w:divsChild>
        <w:div w:id="1995181049">
          <w:marLeft w:val="0"/>
          <w:marRight w:val="0"/>
          <w:marTop w:val="0"/>
          <w:marBottom w:val="0"/>
          <w:divBdr>
            <w:top w:val="none" w:sz="0" w:space="0" w:color="auto"/>
            <w:left w:val="none" w:sz="0" w:space="0" w:color="auto"/>
            <w:bottom w:val="none" w:sz="0" w:space="0" w:color="auto"/>
            <w:right w:val="none" w:sz="0" w:space="0" w:color="auto"/>
          </w:divBdr>
          <w:divsChild>
            <w:div w:id="1468013076">
              <w:marLeft w:val="0"/>
              <w:marRight w:val="0"/>
              <w:marTop w:val="0"/>
              <w:marBottom w:val="0"/>
              <w:divBdr>
                <w:top w:val="none" w:sz="0" w:space="0" w:color="auto"/>
                <w:left w:val="none" w:sz="0" w:space="0" w:color="auto"/>
                <w:bottom w:val="none" w:sz="0" w:space="0" w:color="auto"/>
                <w:right w:val="none" w:sz="0" w:space="0" w:color="auto"/>
              </w:divBdr>
              <w:divsChild>
                <w:div w:id="179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8619">
      <w:bodyDiv w:val="1"/>
      <w:marLeft w:val="0"/>
      <w:marRight w:val="0"/>
      <w:marTop w:val="0"/>
      <w:marBottom w:val="0"/>
      <w:divBdr>
        <w:top w:val="none" w:sz="0" w:space="0" w:color="auto"/>
        <w:left w:val="none" w:sz="0" w:space="0" w:color="auto"/>
        <w:bottom w:val="none" w:sz="0" w:space="0" w:color="auto"/>
        <w:right w:val="none" w:sz="0" w:space="0" w:color="auto"/>
      </w:divBdr>
    </w:div>
    <w:div w:id="1636639972">
      <w:bodyDiv w:val="1"/>
      <w:marLeft w:val="0"/>
      <w:marRight w:val="0"/>
      <w:marTop w:val="0"/>
      <w:marBottom w:val="0"/>
      <w:divBdr>
        <w:top w:val="none" w:sz="0" w:space="0" w:color="auto"/>
        <w:left w:val="none" w:sz="0" w:space="0" w:color="auto"/>
        <w:bottom w:val="none" w:sz="0" w:space="0" w:color="auto"/>
        <w:right w:val="none" w:sz="0" w:space="0" w:color="auto"/>
      </w:divBdr>
    </w:div>
    <w:div w:id="1646886245">
      <w:bodyDiv w:val="1"/>
      <w:marLeft w:val="0"/>
      <w:marRight w:val="0"/>
      <w:marTop w:val="0"/>
      <w:marBottom w:val="0"/>
      <w:divBdr>
        <w:top w:val="none" w:sz="0" w:space="0" w:color="auto"/>
        <w:left w:val="none" w:sz="0" w:space="0" w:color="auto"/>
        <w:bottom w:val="none" w:sz="0" w:space="0" w:color="auto"/>
        <w:right w:val="none" w:sz="0" w:space="0" w:color="auto"/>
      </w:divBdr>
    </w:div>
    <w:div w:id="1650017036">
      <w:bodyDiv w:val="1"/>
      <w:marLeft w:val="0"/>
      <w:marRight w:val="0"/>
      <w:marTop w:val="0"/>
      <w:marBottom w:val="0"/>
      <w:divBdr>
        <w:top w:val="none" w:sz="0" w:space="0" w:color="auto"/>
        <w:left w:val="none" w:sz="0" w:space="0" w:color="auto"/>
        <w:bottom w:val="none" w:sz="0" w:space="0" w:color="auto"/>
        <w:right w:val="none" w:sz="0" w:space="0" w:color="auto"/>
      </w:divBdr>
      <w:divsChild>
        <w:div w:id="1312948427">
          <w:marLeft w:val="0"/>
          <w:marRight w:val="0"/>
          <w:marTop w:val="0"/>
          <w:marBottom w:val="0"/>
          <w:divBdr>
            <w:top w:val="none" w:sz="0" w:space="0" w:color="auto"/>
            <w:left w:val="none" w:sz="0" w:space="0" w:color="auto"/>
            <w:bottom w:val="none" w:sz="0" w:space="0" w:color="auto"/>
            <w:right w:val="none" w:sz="0" w:space="0" w:color="auto"/>
          </w:divBdr>
          <w:divsChild>
            <w:div w:id="454370773">
              <w:marLeft w:val="0"/>
              <w:marRight w:val="0"/>
              <w:marTop w:val="0"/>
              <w:marBottom w:val="0"/>
              <w:divBdr>
                <w:top w:val="none" w:sz="0" w:space="0" w:color="auto"/>
                <w:left w:val="none" w:sz="0" w:space="0" w:color="auto"/>
                <w:bottom w:val="none" w:sz="0" w:space="0" w:color="auto"/>
                <w:right w:val="none" w:sz="0" w:space="0" w:color="auto"/>
              </w:divBdr>
              <w:divsChild>
                <w:div w:id="1373993763">
                  <w:marLeft w:val="0"/>
                  <w:marRight w:val="0"/>
                  <w:marTop w:val="0"/>
                  <w:marBottom w:val="0"/>
                  <w:divBdr>
                    <w:top w:val="none" w:sz="0" w:space="0" w:color="auto"/>
                    <w:left w:val="none" w:sz="0" w:space="0" w:color="auto"/>
                    <w:bottom w:val="none" w:sz="0" w:space="0" w:color="auto"/>
                    <w:right w:val="none" w:sz="0" w:space="0" w:color="auto"/>
                  </w:divBdr>
                </w:div>
              </w:divsChild>
            </w:div>
            <w:div w:id="1048799321">
              <w:marLeft w:val="0"/>
              <w:marRight w:val="0"/>
              <w:marTop w:val="0"/>
              <w:marBottom w:val="0"/>
              <w:divBdr>
                <w:top w:val="none" w:sz="0" w:space="0" w:color="auto"/>
                <w:left w:val="none" w:sz="0" w:space="0" w:color="auto"/>
                <w:bottom w:val="none" w:sz="0" w:space="0" w:color="auto"/>
                <w:right w:val="none" w:sz="0" w:space="0" w:color="auto"/>
              </w:divBdr>
              <w:divsChild>
                <w:div w:id="15526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28212">
      <w:bodyDiv w:val="1"/>
      <w:marLeft w:val="0"/>
      <w:marRight w:val="0"/>
      <w:marTop w:val="0"/>
      <w:marBottom w:val="0"/>
      <w:divBdr>
        <w:top w:val="none" w:sz="0" w:space="0" w:color="auto"/>
        <w:left w:val="none" w:sz="0" w:space="0" w:color="auto"/>
        <w:bottom w:val="none" w:sz="0" w:space="0" w:color="auto"/>
        <w:right w:val="none" w:sz="0" w:space="0" w:color="auto"/>
      </w:divBdr>
    </w:div>
    <w:div w:id="1661545838">
      <w:bodyDiv w:val="1"/>
      <w:marLeft w:val="0"/>
      <w:marRight w:val="0"/>
      <w:marTop w:val="0"/>
      <w:marBottom w:val="0"/>
      <w:divBdr>
        <w:top w:val="none" w:sz="0" w:space="0" w:color="auto"/>
        <w:left w:val="none" w:sz="0" w:space="0" w:color="auto"/>
        <w:bottom w:val="none" w:sz="0" w:space="0" w:color="auto"/>
        <w:right w:val="none" w:sz="0" w:space="0" w:color="auto"/>
      </w:divBdr>
    </w:div>
    <w:div w:id="1663971392">
      <w:bodyDiv w:val="1"/>
      <w:marLeft w:val="0"/>
      <w:marRight w:val="0"/>
      <w:marTop w:val="0"/>
      <w:marBottom w:val="0"/>
      <w:divBdr>
        <w:top w:val="none" w:sz="0" w:space="0" w:color="auto"/>
        <w:left w:val="none" w:sz="0" w:space="0" w:color="auto"/>
        <w:bottom w:val="none" w:sz="0" w:space="0" w:color="auto"/>
        <w:right w:val="none" w:sz="0" w:space="0" w:color="auto"/>
      </w:divBdr>
    </w:div>
    <w:div w:id="1676568941">
      <w:bodyDiv w:val="1"/>
      <w:marLeft w:val="0"/>
      <w:marRight w:val="0"/>
      <w:marTop w:val="0"/>
      <w:marBottom w:val="0"/>
      <w:divBdr>
        <w:top w:val="none" w:sz="0" w:space="0" w:color="auto"/>
        <w:left w:val="none" w:sz="0" w:space="0" w:color="auto"/>
        <w:bottom w:val="none" w:sz="0" w:space="0" w:color="auto"/>
        <w:right w:val="none" w:sz="0" w:space="0" w:color="auto"/>
      </w:divBdr>
    </w:div>
    <w:div w:id="1678460179">
      <w:bodyDiv w:val="1"/>
      <w:marLeft w:val="0"/>
      <w:marRight w:val="0"/>
      <w:marTop w:val="0"/>
      <w:marBottom w:val="0"/>
      <w:divBdr>
        <w:top w:val="none" w:sz="0" w:space="0" w:color="auto"/>
        <w:left w:val="none" w:sz="0" w:space="0" w:color="auto"/>
        <w:bottom w:val="none" w:sz="0" w:space="0" w:color="auto"/>
        <w:right w:val="none" w:sz="0" w:space="0" w:color="auto"/>
      </w:divBdr>
      <w:divsChild>
        <w:div w:id="909728827">
          <w:marLeft w:val="0"/>
          <w:marRight w:val="0"/>
          <w:marTop w:val="0"/>
          <w:marBottom w:val="0"/>
          <w:divBdr>
            <w:top w:val="none" w:sz="0" w:space="0" w:color="auto"/>
            <w:left w:val="none" w:sz="0" w:space="0" w:color="auto"/>
            <w:bottom w:val="none" w:sz="0" w:space="0" w:color="auto"/>
            <w:right w:val="none" w:sz="0" w:space="0" w:color="auto"/>
          </w:divBdr>
          <w:divsChild>
            <w:div w:id="1688864713">
              <w:marLeft w:val="0"/>
              <w:marRight w:val="0"/>
              <w:marTop w:val="0"/>
              <w:marBottom w:val="0"/>
              <w:divBdr>
                <w:top w:val="none" w:sz="0" w:space="0" w:color="auto"/>
                <w:left w:val="none" w:sz="0" w:space="0" w:color="auto"/>
                <w:bottom w:val="none" w:sz="0" w:space="0" w:color="auto"/>
                <w:right w:val="none" w:sz="0" w:space="0" w:color="auto"/>
              </w:divBdr>
              <w:divsChild>
                <w:div w:id="16827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1564">
      <w:bodyDiv w:val="1"/>
      <w:marLeft w:val="0"/>
      <w:marRight w:val="0"/>
      <w:marTop w:val="0"/>
      <w:marBottom w:val="0"/>
      <w:divBdr>
        <w:top w:val="none" w:sz="0" w:space="0" w:color="auto"/>
        <w:left w:val="none" w:sz="0" w:space="0" w:color="auto"/>
        <w:bottom w:val="none" w:sz="0" w:space="0" w:color="auto"/>
        <w:right w:val="none" w:sz="0" w:space="0" w:color="auto"/>
      </w:divBdr>
    </w:div>
    <w:div w:id="1694649825">
      <w:bodyDiv w:val="1"/>
      <w:marLeft w:val="0"/>
      <w:marRight w:val="0"/>
      <w:marTop w:val="0"/>
      <w:marBottom w:val="0"/>
      <w:divBdr>
        <w:top w:val="none" w:sz="0" w:space="0" w:color="auto"/>
        <w:left w:val="none" w:sz="0" w:space="0" w:color="auto"/>
        <w:bottom w:val="none" w:sz="0" w:space="0" w:color="auto"/>
        <w:right w:val="none" w:sz="0" w:space="0" w:color="auto"/>
      </w:divBdr>
    </w:div>
    <w:div w:id="1709407125">
      <w:bodyDiv w:val="1"/>
      <w:marLeft w:val="0"/>
      <w:marRight w:val="0"/>
      <w:marTop w:val="0"/>
      <w:marBottom w:val="0"/>
      <w:divBdr>
        <w:top w:val="none" w:sz="0" w:space="0" w:color="auto"/>
        <w:left w:val="none" w:sz="0" w:space="0" w:color="auto"/>
        <w:bottom w:val="none" w:sz="0" w:space="0" w:color="auto"/>
        <w:right w:val="none" w:sz="0" w:space="0" w:color="auto"/>
      </w:divBdr>
    </w:div>
    <w:div w:id="1713842566">
      <w:bodyDiv w:val="1"/>
      <w:marLeft w:val="0"/>
      <w:marRight w:val="0"/>
      <w:marTop w:val="0"/>
      <w:marBottom w:val="0"/>
      <w:divBdr>
        <w:top w:val="none" w:sz="0" w:space="0" w:color="auto"/>
        <w:left w:val="none" w:sz="0" w:space="0" w:color="auto"/>
        <w:bottom w:val="none" w:sz="0" w:space="0" w:color="auto"/>
        <w:right w:val="none" w:sz="0" w:space="0" w:color="auto"/>
      </w:divBdr>
    </w:div>
    <w:div w:id="1720785069">
      <w:bodyDiv w:val="1"/>
      <w:marLeft w:val="0"/>
      <w:marRight w:val="0"/>
      <w:marTop w:val="0"/>
      <w:marBottom w:val="0"/>
      <w:divBdr>
        <w:top w:val="none" w:sz="0" w:space="0" w:color="auto"/>
        <w:left w:val="none" w:sz="0" w:space="0" w:color="auto"/>
        <w:bottom w:val="none" w:sz="0" w:space="0" w:color="auto"/>
        <w:right w:val="none" w:sz="0" w:space="0" w:color="auto"/>
      </w:divBdr>
    </w:div>
    <w:div w:id="1729957519">
      <w:bodyDiv w:val="1"/>
      <w:marLeft w:val="0"/>
      <w:marRight w:val="0"/>
      <w:marTop w:val="0"/>
      <w:marBottom w:val="0"/>
      <w:divBdr>
        <w:top w:val="none" w:sz="0" w:space="0" w:color="auto"/>
        <w:left w:val="none" w:sz="0" w:space="0" w:color="auto"/>
        <w:bottom w:val="none" w:sz="0" w:space="0" w:color="auto"/>
        <w:right w:val="none" w:sz="0" w:space="0" w:color="auto"/>
      </w:divBdr>
      <w:divsChild>
        <w:div w:id="261452874">
          <w:marLeft w:val="0"/>
          <w:marRight w:val="0"/>
          <w:marTop w:val="0"/>
          <w:marBottom w:val="0"/>
          <w:divBdr>
            <w:top w:val="none" w:sz="0" w:space="0" w:color="auto"/>
            <w:left w:val="none" w:sz="0" w:space="0" w:color="auto"/>
            <w:bottom w:val="none" w:sz="0" w:space="0" w:color="auto"/>
            <w:right w:val="none" w:sz="0" w:space="0" w:color="auto"/>
          </w:divBdr>
          <w:divsChild>
            <w:div w:id="467741639">
              <w:marLeft w:val="0"/>
              <w:marRight w:val="0"/>
              <w:marTop w:val="0"/>
              <w:marBottom w:val="0"/>
              <w:divBdr>
                <w:top w:val="none" w:sz="0" w:space="0" w:color="auto"/>
                <w:left w:val="none" w:sz="0" w:space="0" w:color="auto"/>
                <w:bottom w:val="none" w:sz="0" w:space="0" w:color="auto"/>
                <w:right w:val="none" w:sz="0" w:space="0" w:color="auto"/>
              </w:divBdr>
              <w:divsChild>
                <w:div w:id="1776554419">
                  <w:marLeft w:val="0"/>
                  <w:marRight w:val="0"/>
                  <w:marTop w:val="0"/>
                  <w:marBottom w:val="0"/>
                  <w:divBdr>
                    <w:top w:val="none" w:sz="0" w:space="0" w:color="auto"/>
                    <w:left w:val="none" w:sz="0" w:space="0" w:color="auto"/>
                    <w:bottom w:val="none" w:sz="0" w:space="0" w:color="auto"/>
                    <w:right w:val="none" w:sz="0" w:space="0" w:color="auto"/>
                  </w:divBdr>
                  <w:divsChild>
                    <w:div w:id="16097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68971">
      <w:bodyDiv w:val="1"/>
      <w:marLeft w:val="0"/>
      <w:marRight w:val="0"/>
      <w:marTop w:val="0"/>
      <w:marBottom w:val="0"/>
      <w:divBdr>
        <w:top w:val="none" w:sz="0" w:space="0" w:color="auto"/>
        <w:left w:val="none" w:sz="0" w:space="0" w:color="auto"/>
        <w:bottom w:val="none" w:sz="0" w:space="0" w:color="auto"/>
        <w:right w:val="none" w:sz="0" w:space="0" w:color="auto"/>
      </w:divBdr>
    </w:div>
    <w:div w:id="1754233858">
      <w:bodyDiv w:val="1"/>
      <w:marLeft w:val="0"/>
      <w:marRight w:val="0"/>
      <w:marTop w:val="0"/>
      <w:marBottom w:val="0"/>
      <w:divBdr>
        <w:top w:val="none" w:sz="0" w:space="0" w:color="auto"/>
        <w:left w:val="none" w:sz="0" w:space="0" w:color="auto"/>
        <w:bottom w:val="none" w:sz="0" w:space="0" w:color="auto"/>
        <w:right w:val="none" w:sz="0" w:space="0" w:color="auto"/>
      </w:divBdr>
    </w:div>
    <w:div w:id="1759015178">
      <w:bodyDiv w:val="1"/>
      <w:marLeft w:val="0"/>
      <w:marRight w:val="0"/>
      <w:marTop w:val="0"/>
      <w:marBottom w:val="0"/>
      <w:divBdr>
        <w:top w:val="none" w:sz="0" w:space="0" w:color="auto"/>
        <w:left w:val="none" w:sz="0" w:space="0" w:color="auto"/>
        <w:bottom w:val="none" w:sz="0" w:space="0" w:color="auto"/>
        <w:right w:val="none" w:sz="0" w:space="0" w:color="auto"/>
      </w:divBdr>
    </w:div>
    <w:div w:id="1763067433">
      <w:bodyDiv w:val="1"/>
      <w:marLeft w:val="0"/>
      <w:marRight w:val="0"/>
      <w:marTop w:val="0"/>
      <w:marBottom w:val="0"/>
      <w:divBdr>
        <w:top w:val="none" w:sz="0" w:space="0" w:color="auto"/>
        <w:left w:val="none" w:sz="0" w:space="0" w:color="auto"/>
        <w:bottom w:val="none" w:sz="0" w:space="0" w:color="auto"/>
        <w:right w:val="none" w:sz="0" w:space="0" w:color="auto"/>
      </w:divBdr>
    </w:div>
    <w:div w:id="1764640673">
      <w:bodyDiv w:val="1"/>
      <w:marLeft w:val="0"/>
      <w:marRight w:val="0"/>
      <w:marTop w:val="0"/>
      <w:marBottom w:val="0"/>
      <w:divBdr>
        <w:top w:val="none" w:sz="0" w:space="0" w:color="auto"/>
        <w:left w:val="none" w:sz="0" w:space="0" w:color="auto"/>
        <w:bottom w:val="none" w:sz="0" w:space="0" w:color="auto"/>
        <w:right w:val="none" w:sz="0" w:space="0" w:color="auto"/>
      </w:divBdr>
    </w:div>
    <w:div w:id="1785078044">
      <w:bodyDiv w:val="1"/>
      <w:marLeft w:val="0"/>
      <w:marRight w:val="0"/>
      <w:marTop w:val="0"/>
      <w:marBottom w:val="0"/>
      <w:divBdr>
        <w:top w:val="none" w:sz="0" w:space="0" w:color="auto"/>
        <w:left w:val="none" w:sz="0" w:space="0" w:color="auto"/>
        <w:bottom w:val="none" w:sz="0" w:space="0" w:color="auto"/>
        <w:right w:val="none" w:sz="0" w:space="0" w:color="auto"/>
      </w:divBdr>
    </w:div>
    <w:div w:id="1788741484">
      <w:bodyDiv w:val="1"/>
      <w:marLeft w:val="0"/>
      <w:marRight w:val="0"/>
      <w:marTop w:val="0"/>
      <w:marBottom w:val="0"/>
      <w:divBdr>
        <w:top w:val="none" w:sz="0" w:space="0" w:color="auto"/>
        <w:left w:val="none" w:sz="0" w:space="0" w:color="auto"/>
        <w:bottom w:val="none" w:sz="0" w:space="0" w:color="auto"/>
        <w:right w:val="none" w:sz="0" w:space="0" w:color="auto"/>
      </w:divBdr>
    </w:div>
    <w:div w:id="1803428365">
      <w:bodyDiv w:val="1"/>
      <w:marLeft w:val="0"/>
      <w:marRight w:val="0"/>
      <w:marTop w:val="0"/>
      <w:marBottom w:val="0"/>
      <w:divBdr>
        <w:top w:val="none" w:sz="0" w:space="0" w:color="auto"/>
        <w:left w:val="none" w:sz="0" w:space="0" w:color="auto"/>
        <w:bottom w:val="none" w:sz="0" w:space="0" w:color="auto"/>
        <w:right w:val="none" w:sz="0" w:space="0" w:color="auto"/>
      </w:divBdr>
      <w:divsChild>
        <w:div w:id="457453998">
          <w:marLeft w:val="0"/>
          <w:marRight w:val="0"/>
          <w:marTop w:val="0"/>
          <w:marBottom w:val="0"/>
          <w:divBdr>
            <w:top w:val="none" w:sz="0" w:space="0" w:color="auto"/>
            <w:left w:val="none" w:sz="0" w:space="0" w:color="auto"/>
            <w:bottom w:val="none" w:sz="0" w:space="0" w:color="auto"/>
            <w:right w:val="none" w:sz="0" w:space="0" w:color="auto"/>
          </w:divBdr>
          <w:divsChild>
            <w:div w:id="1401363185">
              <w:marLeft w:val="0"/>
              <w:marRight w:val="0"/>
              <w:marTop w:val="0"/>
              <w:marBottom w:val="0"/>
              <w:divBdr>
                <w:top w:val="none" w:sz="0" w:space="0" w:color="auto"/>
                <w:left w:val="none" w:sz="0" w:space="0" w:color="auto"/>
                <w:bottom w:val="none" w:sz="0" w:space="0" w:color="auto"/>
                <w:right w:val="none" w:sz="0" w:space="0" w:color="auto"/>
              </w:divBdr>
              <w:divsChild>
                <w:div w:id="9573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4041">
      <w:bodyDiv w:val="1"/>
      <w:marLeft w:val="0"/>
      <w:marRight w:val="0"/>
      <w:marTop w:val="0"/>
      <w:marBottom w:val="0"/>
      <w:divBdr>
        <w:top w:val="none" w:sz="0" w:space="0" w:color="auto"/>
        <w:left w:val="none" w:sz="0" w:space="0" w:color="auto"/>
        <w:bottom w:val="none" w:sz="0" w:space="0" w:color="auto"/>
        <w:right w:val="none" w:sz="0" w:space="0" w:color="auto"/>
      </w:divBdr>
    </w:div>
    <w:div w:id="1821994554">
      <w:bodyDiv w:val="1"/>
      <w:marLeft w:val="0"/>
      <w:marRight w:val="0"/>
      <w:marTop w:val="0"/>
      <w:marBottom w:val="0"/>
      <w:divBdr>
        <w:top w:val="none" w:sz="0" w:space="0" w:color="auto"/>
        <w:left w:val="none" w:sz="0" w:space="0" w:color="auto"/>
        <w:bottom w:val="none" w:sz="0" w:space="0" w:color="auto"/>
        <w:right w:val="none" w:sz="0" w:space="0" w:color="auto"/>
      </w:divBdr>
    </w:div>
    <w:div w:id="1824734443">
      <w:bodyDiv w:val="1"/>
      <w:marLeft w:val="0"/>
      <w:marRight w:val="0"/>
      <w:marTop w:val="0"/>
      <w:marBottom w:val="0"/>
      <w:divBdr>
        <w:top w:val="none" w:sz="0" w:space="0" w:color="auto"/>
        <w:left w:val="none" w:sz="0" w:space="0" w:color="auto"/>
        <w:bottom w:val="none" w:sz="0" w:space="0" w:color="auto"/>
        <w:right w:val="none" w:sz="0" w:space="0" w:color="auto"/>
      </w:divBdr>
    </w:div>
    <w:div w:id="1825050596">
      <w:bodyDiv w:val="1"/>
      <w:marLeft w:val="0"/>
      <w:marRight w:val="0"/>
      <w:marTop w:val="0"/>
      <w:marBottom w:val="0"/>
      <w:divBdr>
        <w:top w:val="none" w:sz="0" w:space="0" w:color="auto"/>
        <w:left w:val="none" w:sz="0" w:space="0" w:color="auto"/>
        <w:bottom w:val="none" w:sz="0" w:space="0" w:color="auto"/>
        <w:right w:val="none" w:sz="0" w:space="0" w:color="auto"/>
      </w:divBdr>
    </w:div>
    <w:div w:id="1836647399">
      <w:bodyDiv w:val="1"/>
      <w:marLeft w:val="0"/>
      <w:marRight w:val="0"/>
      <w:marTop w:val="0"/>
      <w:marBottom w:val="0"/>
      <w:divBdr>
        <w:top w:val="none" w:sz="0" w:space="0" w:color="auto"/>
        <w:left w:val="none" w:sz="0" w:space="0" w:color="auto"/>
        <w:bottom w:val="none" w:sz="0" w:space="0" w:color="auto"/>
        <w:right w:val="none" w:sz="0" w:space="0" w:color="auto"/>
      </w:divBdr>
    </w:div>
    <w:div w:id="1864708901">
      <w:bodyDiv w:val="1"/>
      <w:marLeft w:val="0"/>
      <w:marRight w:val="0"/>
      <w:marTop w:val="0"/>
      <w:marBottom w:val="0"/>
      <w:divBdr>
        <w:top w:val="none" w:sz="0" w:space="0" w:color="auto"/>
        <w:left w:val="none" w:sz="0" w:space="0" w:color="auto"/>
        <w:bottom w:val="none" w:sz="0" w:space="0" w:color="auto"/>
        <w:right w:val="none" w:sz="0" w:space="0" w:color="auto"/>
      </w:divBdr>
    </w:div>
    <w:div w:id="1866598537">
      <w:bodyDiv w:val="1"/>
      <w:marLeft w:val="0"/>
      <w:marRight w:val="0"/>
      <w:marTop w:val="0"/>
      <w:marBottom w:val="0"/>
      <w:divBdr>
        <w:top w:val="none" w:sz="0" w:space="0" w:color="auto"/>
        <w:left w:val="none" w:sz="0" w:space="0" w:color="auto"/>
        <w:bottom w:val="none" w:sz="0" w:space="0" w:color="auto"/>
        <w:right w:val="none" w:sz="0" w:space="0" w:color="auto"/>
      </w:divBdr>
    </w:div>
    <w:div w:id="1877889583">
      <w:bodyDiv w:val="1"/>
      <w:marLeft w:val="0"/>
      <w:marRight w:val="0"/>
      <w:marTop w:val="0"/>
      <w:marBottom w:val="0"/>
      <w:divBdr>
        <w:top w:val="none" w:sz="0" w:space="0" w:color="auto"/>
        <w:left w:val="none" w:sz="0" w:space="0" w:color="auto"/>
        <w:bottom w:val="none" w:sz="0" w:space="0" w:color="auto"/>
        <w:right w:val="none" w:sz="0" w:space="0" w:color="auto"/>
      </w:divBdr>
      <w:divsChild>
        <w:div w:id="173308949">
          <w:marLeft w:val="0"/>
          <w:marRight w:val="0"/>
          <w:marTop w:val="0"/>
          <w:marBottom w:val="0"/>
          <w:divBdr>
            <w:top w:val="none" w:sz="0" w:space="0" w:color="auto"/>
            <w:left w:val="none" w:sz="0" w:space="0" w:color="auto"/>
            <w:bottom w:val="none" w:sz="0" w:space="0" w:color="auto"/>
            <w:right w:val="none" w:sz="0" w:space="0" w:color="auto"/>
          </w:divBdr>
          <w:divsChild>
            <w:div w:id="1872260127">
              <w:marLeft w:val="0"/>
              <w:marRight w:val="0"/>
              <w:marTop w:val="0"/>
              <w:marBottom w:val="0"/>
              <w:divBdr>
                <w:top w:val="none" w:sz="0" w:space="0" w:color="auto"/>
                <w:left w:val="none" w:sz="0" w:space="0" w:color="auto"/>
                <w:bottom w:val="none" w:sz="0" w:space="0" w:color="auto"/>
                <w:right w:val="none" w:sz="0" w:space="0" w:color="auto"/>
              </w:divBdr>
              <w:divsChild>
                <w:div w:id="1598446581">
                  <w:marLeft w:val="0"/>
                  <w:marRight w:val="0"/>
                  <w:marTop w:val="0"/>
                  <w:marBottom w:val="0"/>
                  <w:divBdr>
                    <w:top w:val="none" w:sz="0" w:space="0" w:color="auto"/>
                    <w:left w:val="none" w:sz="0" w:space="0" w:color="auto"/>
                    <w:bottom w:val="none" w:sz="0" w:space="0" w:color="auto"/>
                    <w:right w:val="none" w:sz="0" w:space="0" w:color="auto"/>
                  </w:divBdr>
                  <w:divsChild>
                    <w:div w:id="1466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3651">
      <w:bodyDiv w:val="1"/>
      <w:marLeft w:val="0"/>
      <w:marRight w:val="0"/>
      <w:marTop w:val="0"/>
      <w:marBottom w:val="0"/>
      <w:divBdr>
        <w:top w:val="none" w:sz="0" w:space="0" w:color="auto"/>
        <w:left w:val="none" w:sz="0" w:space="0" w:color="auto"/>
        <w:bottom w:val="none" w:sz="0" w:space="0" w:color="auto"/>
        <w:right w:val="none" w:sz="0" w:space="0" w:color="auto"/>
      </w:divBdr>
    </w:div>
    <w:div w:id="1905290887">
      <w:bodyDiv w:val="1"/>
      <w:marLeft w:val="0"/>
      <w:marRight w:val="0"/>
      <w:marTop w:val="0"/>
      <w:marBottom w:val="0"/>
      <w:divBdr>
        <w:top w:val="none" w:sz="0" w:space="0" w:color="auto"/>
        <w:left w:val="none" w:sz="0" w:space="0" w:color="auto"/>
        <w:bottom w:val="none" w:sz="0" w:space="0" w:color="auto"/>
        <w:right w:val="none" w:sz="0" w:space="0" w:color="auto"/>
      </w:divBdr>
    </w:div>
    <w:div w:id="1913469643">
      <w:bodyDiv w:val="1"/>
      <w:marLeft w:val="0"/>
      <w:marRight w:val="0"/>
      <w:marTop w:val="0"/>
      <w:marBottom w:val="0"/>
      <w:divBdr>
        <w:top w:val="none" w:sz="0" w:space="0" w:color="auto"/>
        <w:left w:val="none" w:sz="0" w:space="0" w:color="auto"/>
        <w:bottom w:val="none" w:sz="0" w:space="0" w:color="auto"/>
        <w:right w:val="none" w:sz="0" w:space="0" w:color="auto"/>
      </w:divBdr>
    </w:div>
    <w:div w:id="1918203376">
      <w:bodyDiv w:val="1"/>
      <w:marLeft w:val="0"/>
      <w:marRight w:val="0"/>
      <w:marTop w:val="0"/>
      <w:marBottom w:val="0"/>
      <w:divBdr>
        <w:top w:val="none" w:sz="0" w:space="0" w:color="auto"/>
        <w:left w:val="none" w:sz="0" w:space="0" w:color="auto"/>
        <w:bottom w:val="none" w:sz="0" w:space="0" w:color="auto"/>
        <w:right w:val="none" w:sz="0" w:space="0" w:color="auto"/>
      </w:divBdr>
    </w:div>
    <w:div w:id="1937053157">
      <w:bodyDiv w:val="1"/>
      <w:marLeft w:val="0"/>
      <w:marRight w:val="0"/>
      <w:marTop w:val="0"/>
      <w:marBottom w:val="0"/>
      <w:divBdr>
        <w:top w:val="none" w:sz="0" w:space="0" w:color="auto"/>
        <w:left w:val="none" w:sz="0" w:space="0" w:color="auto"/>
        <w:bottom w:val="none" w:sz="0" w:space="0" w:color="auto"/>
        <w:right w:val="none" w:sz="0" w:space="0" w:color="auto"/>
      </w:divBdr>
    </w:div>
    <w:div w:id="1938248080">
      <w:bodyDiv w:val="1"/>
      <w:marLeft w:val="0"/>
      <w:marRight w:val="0"/>
      <w:marTop w:val="0"/>
      <w:marBottom w:val="0"/>
      <w:divBdr>
        <w:top w:val="none" w:sz="0" w:space="0" w:color="auto"/>
        <w:left w:val="none" w:sz="0" w:space="0" w:color="auto"/>
        <w:bottom w:val="none" w:sz="0" w:space="0" w:color="auto"/>
        <w:right w:val="none" w:sz="0" w:space="0" w:color="auto"/>
      </w:divBdr>
    </w:div>
    <w:div w:id="1939632377">
      <w:bodyDiv w:val="1"/>
      <w:marLeft w:val="0"/>
      <w:marRight w:val="0"/>
      <w:marTop w:val="0"/>
      <w:marBottom w:val="0"/>
      <w:divBdr>
        <w:top w:val="none" w:sz="0" w:space="0" w:color="auto"/>
        <w:left w:val="none" w:sz="0" w:space="0" w:color="auto"/>
        <w:bottom w:val="none" w:sz="0" w:space="0" w:color="auto"/>
        <w:right w:val="none" w:sz="0" w:space="0" w:color="auto"/>
      </w:divBdr>
    </w:div>
    <w:div w:id="1943606654">
      <w:bodyDiv w:val="1"/>
      <w:marLeft w:val="0"/>
      <w:marRight w:val="0"/>
      <w:marTop w:val="0"/>
      <w:marBottom w:val="0"/>
      <w:divBdr>
        <w:top w:val="none" w:sz="0" w:space="0" w:color="auto"/>
        <w:left w:val="none" w:sz="0" w:space="0" w:color="auto"/>
        <w:bottom w:val="none" w:sz="0" w:space="0" w:color="auto"/>
        <w:right w:val="none" w:sz="0" w:space="0" w:color="auto"/>
      </w:divBdr>
    </w:div>
    <w:div w:id="1945188732">
      <w:bodyDiv w:val="1"/>
      <w:marLeft w:val="0"/>
      <w:marRight w:val="0"/>
      <w:marTop w:val="0"/>
      <w:marBottom w:val="0"/>
      <w:divBdr>
        <w:top w:val="none" w:sz="0" w:space="0" w:color="auto"/>
        <w:left w:val="none" w:sz="0" w:space="0" w:color="auto"/>
        <w:bottom w:val="none" w:sz="0" w:space="0" w:color="auto"/>
        <w:right w:val="none" w:sz="0" w:space="0" w:color="auto"/>
      </w:divBdr>
    </w:div>
    <w:div w:id="1950432948">
      <w:bodyDiv w:val="1"/>
      <w:marLeft w:val="0"/>
      <w:marRight w:val="0"/>
      <w:marTop w:val="0"/>
      <w:marBottom w:val="0"/>
      <w:divBdr>
        <w:top w:val="none" w:sz="0" w:space="0" w:color="auto"/>
        <w:left w:val="none" w:sz="0" w:space="0" w:color="auto"/>
        <w:bottom w:val="none" w:sz="0" w:space="0" w:color="auto"/>
        <w:right w:val="none" w:sz="0" w:space="0" w:color="auto"/>
      </w:divBdr>
      <w:divsChild>
        <w:div w:id="1593511009">
          <w:marLeft w:val="0"/>
          <w:marRight w:val="0"/>
          <w:marTop w:val="0"/>
          <w:marBottom w:val="0"/>
          <w:divBdr>
            <w:top w:val="none" w:sz="0" w:space="0" w:color="auto"/>
            <w:left w:val="none" w:sz="0" w:space="0" w:color="auto"/>
            <w:bottom w:val="none" w:sz="0" w:space="0" w:color="auto"/>
            <w:right w:val="none" w:sz="0" w:space="0" w:color="auto"/>
          </w:divBdr>
          <w:divsChild>
            <w:div w:id="339502773">
              <w:marLeft w:val="0"/>
              <w:marRight w:val="0"/>
              <w:marTop w:val="0"/>
              <w:marBottom w:val="0"/>
              <w:divBdr>
                <w:top w:val="none" w:sz="0" w:space="0" w:color="auto"/>
                <w:left w:val="none" w:sz="0" w:space="0" w:color="auto"/>
                <w:bottom w:val="none" w:sz="0" w:space="0" w:color="auto"/>
                <w:right w:val="none" w:sz="0" w:space="0" w:color="auto"/>
              </w:divBdr>
              <w:divsChild>
                <w:div w:id="638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17448">
      <w:bodyDiv w:val="1"/>
      <w:marLeft w:val="0"/>
      <w:marRight w:val="0"/>
      <w:marTop w:val="0"/>
      <w:marBottom w:val="0"/>
      <w:divBdr>
        <w:top w:val="none" w:sz="0" w:space="0" w:color="auto"/>
        <w:left w:val="none" w:sz="0" w:space="0" w:color="auto"/>
        <w:bottom w:val="none" w:sz="0" w:space="0" w:color="auto"/>
        <w:right w:val="none" w:sz="0" w:space="0" w:color="auto"/>
      </w:divBdr>
      <w:divsChild>
        <w:div w:id="387344751">
          <w:marLeft w:val="0"/>
          <w:marRight w:val="0"/>
          <w:marTop w:val="0"/>
          <w:marBottom w:val="0"/>
          <w:divBdr>
            <w:top w:val="none" w:sz="0" w:space="0" w:color="auto"/>
            <w:left w:val="none" w:sz="0" w:space="0" w:color="auto"/>
            <w:bottom w:val="none" w:sz="0" w:space="0" w:color="auto"/>
            <w:right w:val="none" w:sz="0" w:space="0" w:color="auto"/>
          </w:divBdr>
          <w:divsChild>
            <w:div w:id="759644408">
              <w:marLeft w:val="0"/>
              <w:marRight w:val="0"/>
              <w:marTop w:val="0"/>
              <w:marBottom w:val="0"/>
              <w:divBdr>
                <w:top w:val="none" w:sz="0" w:space="0" w:color="auto"/>
                <w:left w:val="none" w:sz="0" w:space="0" w:color="auto"/>
                <w:bottom w:val="none" w:sz="0" w:space="0" w:color="auto"/>
                <w:right w:val="none" w:sz="0" w:space="0" w:color="auto"/>
              </w:divBdr>
              <w:divsChild>
                <w:div w:id="1074744667">
                  <w:marLeft w:val="0"/>
                  <w:marRight w:val="0"/>
                  <w:marTop w:val="0"/>
                  <w:marBottom w:val="0"/>
                  <w:divBdr>
                    <w:top w:val="none" w:sz="0" w:space="0" w:color="auto"/>
                    <w:left w:val="none" w:sz="0" w:space="0" w:color="auto"/>
                    <w:bottom w:val="none" w:sz="0" w:space="0" w:color="auto"/>
                    <w:right w:val="none" w:sz="0" w:space="0" w:color="auto"/>
                  </w:divBdr>
                  <w:divsChild>
                    <w:div w:id="3465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7228">
      <w:bodyDiv w:val="1"/>
      <w:marLeft w:val="0"/>
      <w:marRight w:val="0"/>
      <w:marTop w:val="0"/>
      <w:marBottom w:val="0"/>
      <w:divBdr>
        <w:top w:val="none" w:sz="0" w:space="0" w:color="auto"/>
        <w:left w:val="none" w:sz="0" w:space="0" w:color="auto"/>
        <w:bottom w:val="none" w:sz="0" w:space="0" w:color="auto"/>
        <w:right w:val="none" w:sz="0" w:space="0" w:color="auto"/>
      </w:divBdr>
    </w:div>
    <w:div w:id="1986004464">
      <w:bodyDiv w:val="1"/>
      <w:marLeft w:val="0"/>
      <w:marRight w:val="0"/>
      <w:marTop w:val="0"/>
      <w:marBottom w:val="0"/>
      <w:divBdr>
        <w:top w:val="none" w:sz="0" w:space="0" w:color="auto"/>
        <w:left w:val="none" w:sz="0" w:space="0" w:color="auto"/>
        <w:bottom w:val="none" w:sz="0" w:space="0" w:color="auto"/>
        <w:right w:val="none" w:sz="0" w:space="0" w:color="auto"/>
      </w:divBdr>
    </w:div>
    <w:div w:id="1990670053">
      <w:bodyDiv w:val="1"/>
      <w:marLeft w:val="0"/>
      <w:marRight w:val="0"/>
      <w:marTop w:val="0"/>
      <w:marBottom w:val="0"/>
      <w:divBdr>
        <w:top w:val="none" w:sz="0" w:space="0" w:color="auto"/>
        <w:left w:val="none" w:sz="0" w:space="0" w:color="auto"/>
        <w:bottom w:val="none" w:sz="0" w:space="0" w:color="auto"/>
        <w:right w:val="none" w:sz="0" w:space="0" w:color="auto"/>
      </w:divBdr>
      <w:divsChild>
        <w:div w:id="1033112943">
          <w:marLeft w:val="0"/>
          <w:marRight w:val="0"/>
          <w:marTop w:val="0"/>
          <w:marBottom w:val="0"/>
          <w:divBdr>
            <w:top w:val="none" w:sz="0" w:space="0" w:color="auto"/>
            <w:left w:val="none" w:sz="0" w:space="0" w:color="auto"/>
            <w:bottom w:val="none" w:sz="0" w:space="0" w:color="auto"/>
            <w:right w:val="none" w:sz="0" w:space="0" w:color="auto"/>
          </w:divBdr>
          <w:divsChild>
            <w:div w:id="1973053953">
              <w:marLeft w:val="0"/>
              <w:marRight w:val="0"/>
              <w:marTop w:val="0"/>
              <w:marBottom w:val="0"/>
              <w:divBdr>
                <w:top w:val="none" w:sz="0" w:space="0" w:color="auto"/>
                <w:left w:val="none" w:sz="0" w:space="0" w:color="auto"/>
                <w:bottom w:val="none" w:sz="0" w:space="0" w:color="auto"/>
                <w:right w:val="none" w:sz="0" w:space="0" w:color="auto"/>
              </w:divBdr>
              <w:divsChild>
                <w:div w:id="442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9400">
      <w:bodyDiv w:val="1"/>
      <w:marLeft w:val="0"/>
      <w:marRight w:val="0"/>
      <w:marTop w:val="0"/>
      <w:marBottom w:val="0"/>
      <w:divBdr>
        <w:top w:val="none" w:sz="0" w:space="0" w:color="auto"/>
        <w:left w:val="none" w:sz="0" w:space="0" w:color="auto"/>
        <w:bottom w:val="none" w:sz="0" w:space="0" w:color="auto"/>
        <w:right w:val="none" w:sz="0" w:space="0" w:color="auto"/>
      </w:divBdr>
    </w:div>
    <w:div w:id="2007055893">
      <w:bodyDiv w:val="1"/>
      <w:marLeft w:val="0"/>
      <w:marRight w:val="0"/>
      <w:marTop w:val="0"/>
      <w:marBottom w:val="0"/>
      <w:divBdr>
        <w:top w:val="none" w:sz="0" w:space="0" w:color="auto"/>
        <w:left w:val="none" w:sz="0" w:space="0" w:color="auto"/>
        <w:bottom w:val="none" w:sz="0" w:space="0" w:color="auto"/>
        <w:right w:val="none" w:sz="0" w:space="0" w:color="auto"/>
      </w:divBdr>
    </w:div>
    <w:div w:id="2008902989">
      <w:bodyDiv w:val="1"/>
      <w:marLeft w:val="0"/>
      <w:marRight w:val="0"/>
      <w:marTop w:val="0"/>
      <w:marBottom w:val="0"/>
      <w:divBdr>
        <w:top w:val="none" w:sz="0" w:space="0" w:color="auto"/>
        <w:left w:val="none" w:sz="0" w:space="0" w:color="auto"/>
        <w:bottom w:val="none" w:sz="0" w:space="0" w:color="auto"/>
        <w:right w:val="none" w:sz="0" w:space="0" w:color="auto"/>
      </w:divBdr>
      <w:divsChild>
        <w:div w:id="1316687346">
          <w:marLeft w:val="0"/>
          <w:marRight w:val="0"/>
          <w:marTop w:val="0"/>
          <w:marBottom w:val="0"/>
          <w:divBdr>
            <w:top w:val="none" w:sz="0" w:space="0" w:color="auto"/>
            <w:left w:val="none" w:sz="0" w:space="0" w:color="auto"/>
            <w:bottom w:val="none" w:sz="0" w:space="0" w:color="auto"/>
            <w:right w:val="none" w:sz="0" w:space="0" w:color="auto"/>
          </w:divBdr>
          <w:divsChild>
            <w:div w:id="1733113181">
              <w:marLeft w:val="0"/>
              <w:marRight w:val="0"/>
              <w:marTop w:val="0"/>
              <w:marBottom w:val="0"/>
              <w:divBdr>
                <w:top w:val="none" w:sz="0" w:space="0" w:color="auto"/>
                <w:left w:val="none" w:sz="0" w:space="0" w:color="auto"/>
                <w:bottom w:val="none" w:sz="0" w:space="0" w:color="auto"/>
                <w:right w:val="none" w:sz="0" w:space="0" w:color="auto"/>
              </w:divBdr>
              <w:divsChild>
                <w:div w:id="1452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6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927">
          <w:marLeft w:val="0"/>
          <w:marRight w:val="0"/>
          <w:marTop w:val="0"/>
          <w:marBottom w:val="0"/>
          <w:divBdr>
            <w:top w:val="none" w:sz="0" w:space="0" w:color="auto"/>
            <w:left w:val="none" w:sz="0" w:space="0" w:color="auto"/>
            <w:bottom w:val="none" w:sz="0" w:space="0" w:color="auto"/>
            <w:right w:val="none" w:sz="0" w:space="0" w:color="auto"/>
          </w:divBdr>
          <w:divsChild>
            <w:div w:id="2046832604">
              <w:marLeft w:val="0"/>
              <w:marRight w:val="0"/>
              <w:marTop w:val="0"/>
              <w:marBottom w:val="0"/>
              <w:divBdr>
                <w:top w:val="none" w:sz="0" w:space="0" w:color="auto"/>
                <w:left w:val="none" w:sz="0" w:space="0" w:color="auto"/>
                <w:bottom w:val="none" w:sz="0" w:space="0" w:color="auto"/>
                <w:right w:val="none" w:sz="0" w:space="0" w:color="auto"/>
              </w:divBdr>
              <w:divsChild>
                <w:div w:id="19530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110">
      <w:bodyDiv w:val="1"/>
      <w:marLeft w:val="0"/>
      <w:marRight w:val="0"/>
      <w:marTop w:val="0"/>
      <w:marBottom w:val="0"/>
      <w:divBdr>
        <w:top w:val="none" w:sz="0" w:space="0" w:color="auto"/>
        <w:left w:val="none" w:sz="0" w:space="0" w:color="auto"/>
        <w:bottom w:val="none" w:sz="0" w:space="0" w:color="auto"/>
        <w:right w:val="none" w:sz="0" w:space="0" w:color="auto"/>
      </w:divBdr>
    </w:div>
    <w:div w:id="2033795238">
      <w:bodyDiv w:val="1"/>
      <w:marLeft w:val="0"/>
      <w:marRight w:val="0"/>
      <w:marTop w:val="0"/>
      <w:marBottom w:val="0"/>
      <w:divBdr>
        <w:top w:val="none" w:sz="0" w:space="0" w:color="auto"/>
        <w:left w:val="none" w:sz="0" w:space="0" w:color="auto"/>
        <w:bottom w:val="none" w:sz="0" w:space="0" w:color="auto"/>
        <w:right w:val="none" w:sz="0" w:space="0" w:color="auto"/>
      </w:divBdr>
    </w:div>
    <w:div w:id="2043900324">
      <w:bodyDiv w:val="1"/>
      <w:marLeft w:val="0"/>
      <w:marRight w:val="0"/>
      <w:marTop w:val="0"/>
      <w:marBottom w:val="0"/>
      <w:divBdr>
        <w:top w:val="none" w:sz="0" w:space="0" w:color="auto"/>
        <w:left w:val="none" w:sz="0" w:space="0" w:color="auto"/>
        <w:bottom w:val="none" w:sz="0" w:space="0" w:color="auto"/>
        <w:right w:val="none" w:sz="0" w:space="0" w:color="auto"/>
      </w:divBdr>
    </w:div>
    <w:div w:id="2044864602">
      <w:bodyDiv w:val="1"/>
      <w:marLeft w:val="0"/>
      <w:marRight w:val="0"/>
      <w:marTop w:val="0"/>
      <w:marBottom w:val="0"/>
      <w:divBdr>
        <w:top w:val="none" w:sz="0" w:space="0" w:color="auto"/>
        <w:left w:val="none" w:sz="0" w:space="0" w:color="auto"/>
        <w:bottom w:val="none" w:sz="0" w:space="0" w:color="auto"/>
        <w:right w:val="none" w:sz="0" w:space="0" w:color="auto"/>
      </w:divBdr>
    </w:div>
    <w:div w:id="2048212790">
      <w:bodyDiv w:val="1"/>
      <w:marLeft w:val="0"/>
      <w:marRight w:val="0"/>
      <w:marTop w:val="0"/>
      <w:marBottom w:val="0"/>
      <w:divBdr>
        <w:top w:val="none" w:sz="0" w:space="0" w:color="auto"/>
        <w:left w:val="none" w:sz="0" w:space="0" w:color="auto"/>
        <w:bottom w:val="none" w:sz="0" w:space="0" w:color="auto"/>
        <w:right w:val="none" w:sz="0" w:space="0" w:color="auto"/>
      </w:divBdr>
    </w:div>
    <w:div w:id="2057729190">
      <w:bodyDiv w:val="1"/>
      <w:marLeft w:val="0"/>
      <w:marRight w:val="0"/>
      <w:marTop w:val="0"/>
      <w:marBottom w:val="0"/>
      <w:divBdr>
        <w:top w:val="none" w:sz="0" w:space="0" w:color="auto"/>
        <w:left w:val="none" w:sz="0" w:space="0" w:color="auto"/>
        <w:bottom w:val="none" w:sz="0" w:space="0" w:color="auto"/>
        <w:right w:val="none" w:sz="0" w:space="0" w:color="auto"/>
      </w:divBdr>
    </w:div>
    <w:div w:id="2064478303">
      <w:bodyDiv w:val="1"/>
      <w:marLeft w:val="0"/>
      <w:marRight w:val="0"/>
      <w:marTop w:val="0"/>
      <w:marBottom w:val="0"/>
      <w:divBdr>
        <w:top w:val="none" w:sz="0" w:space="0" w:color="auto"/>
        <w:left w:val="none" w:sz="0" w:space="0" w:color="auto"/>
        <w:bottom w:val="none" w:sz="0" w:space="0" w:color="auto"/>
        <w:right w:val="none" w:sz="0" w:space="0" w:color="auto"/>
      </w:divBdr>
    </w:div>
    <w:div w:id="2085755007">
      <w:bodyDiv w:val="1"/>
      <w:marLeft w:val="0"/>
      <w:marRight w:val="0"/>
      <w:marTop w:val="0"/>
      <w:marBottom w:val="0"/>
      <w:divBdr>
        <w:top w:val="none" w:sz="0" w:space="0" w:color="auto"/>
        <w:left w:val="none" w:sz="0" w:space="0" w:color="auto"/>
        <w:bottom w:val="none" w:sz="0" w:space="0" w:color="auto"/>
        <w:right w:val="none" w:sz="0" w:space="0" w:color="auto"/>
      </w:divBdr>
    </w:div>
    <w:div w:id="2093578886">
      <w:bodyDiv w:val="1"/>
      <w:marLeft w:val="0"/>
      <w:marRight w:val="0"/>
      <w:marTop w:val="0"/>
      <w:marBottom w:val="0"/>
      <w:divBdr>
        <w:top w:val="none" w:sz="0" w:space="0" w:color="auto"/>
        <w:left w:val="none" w:sz="0" w:space="0" w:color="auto"/>
        <w:bottom w:val="none" w:sz="0" w:space="0" w:color="auto"/>
        <w:right w:val="none" w:sz="0" w:space="0" w:color="auto"/>
      </w:divBdr>
      <w:divsChild>
        <w:div w:id="1250963609">
          <w:marLeft w:val="0"/>
          <w:marRight w:val="0"/>
          <w:marTop w:val="0"/>
          <w:marBottom w:val="0"/>
          <w:divBdr>
            <w:top w:val="none" w:sz="0" w:space="0" w:color="auto"/>
            <w:left w:val="none" w:sz="0" w:space="0" w:color="auto"/>
            <w:bottom w:val="none" w:sz="0" w:space="0" w:color="auto"/>
            <w:right w:val="none" w:sz="0" w:space="0" w:color="auto"/>
          </w:divBdr>
          <w:divsChild>
            <w:div w:id="1373729715">
              <w:marLeft w:val="0"/>
              <w:marRight w:val="0"/>
              <w:marTop w:val="0"/>
              <w:marBottom w:val="0"/>
              <w:divBdr>
                <w:top w:val="none" w:sz="0" w:space="0" w:color="auto"/>
                <w:left w:val="none" w:sz="0" w:space="0" w:color="auto"/>
                <w:bottom w:val="none" w:sz="0" w:space="0" w:color="auto"/>
                <w:right w:val="none" w:sz="0" w:space="0" w:color="auto"/>
              </w:divBdr>
              <w:divsChild>
                <w:div w:id="12379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6373">
      <w:bodyDiv w:val="1"/>
      <w:marLeft w:val="0"/>
      <w:marRight w:val="0"/>
      <w:marTop w:val="0"/>
      <w:marBottom w:val="0"/>
      <w:divBdr>
        <w:top w:val="none" w:sz="0" w:space="0" w:color="auto"/>
        <w:left w:val="none" w:sz="0" w:space="0" w:color="auto"/>
        <w:bottom w:val="none" w:sz="0" w:space="0" w:color="auto"/>
        <w:right w:val="none" w:sz="0" w:space="0" w:color="auto"/>
      </w:divBdr>
    </w:div>
    <w:div w:id="2103914505">
      <w:bodyDiv w:val="1"/>
      <w:marLeft w:val="0"/>
      <w:marRight w:val="0"/>
      <w:marTop w:val="0"/>
      <w:marBottom w:val="0"/>
      <w:divBdr>
        <w:top w:val="none" w:sz="0" w:space="0" w:color="auto"/>
        <w:left w:val="none" w:sz="0" w:space="0" w:color="auto"/>
        <w:bottom w:val="none" w:sz="0" w:space="0" w:color="auto"/>
        <w:right w:val="none" w:sz="0" w:space="0" w:color="auto"/>
      </w:divBdr>
    </w:div>
    <w:div w:id="2114279750">
      <w:bodyDiv w:val="1"/>
      <w:marLeft w:val="0"/>
      <w:marRight w:val="0"/>
      <w:marTop w:val="0"/>
      <w:marBottom w:val="0"/>
      <w:divBdr>
        <w:top w:val="none" w:sz="0" w:space="0" w:color="auto"/>
        <w:left w:val="none" w:sz="0" w:space="0" w:color="auto"/>
        <w:bottom w:val="none" w:sz="0" w:space="0" w:color="auto"/>
        <w:right w:val="none" w:sz="0" w:space="0" w:color="auto"/>
      </w:divBdr>
    </w:div>
    <w:div w:id="2118524300">
      <w:bodyDiv w:val="1"/>
      <w:marLeft w:val="0"/>
      <w:marRight w:val="0"/>
      <w:marTop w:val="0"/>
      <w:marBottom w:val="0"/>
      <w:divBdr>
        <w:top w:val="none" w:sz="0" w:space="0" w:color="auto"/>
        <w:left w:val="none" w:sz="0" w:space="0" w:color="auto"/>
        <w:bottom w:val="none" w:sz="0" w:space="0" w:color="auto"/>
        <w:right w:val="none" w:sz="0" w:space="0" w:color="auto"/>
      </w:divBdr>
    </w:div>
    <w:div w:id="2122263887">
      <w:bodyDiv w:val="1"/>
      <w:marLeft w:val="0"/>
      <w:marRight w:val="0"/>
      <w:marTop w:val="0"/>
      <w:marBottom w:val="0"/>
      <w:divBdr>
        <w:top w:val="none" w:sz="0" w:space="0" w:color="auto"/>
        <w:left w:val="none" w:sz="0" w:space="0" w:color="auto"/>
        <w:bottom w:val="none" w:sz="0" w:space="0" w:color="auto"/>
        <w:right w:val="none" w:sz="0" w:space="0" w:color="auto"/>
      </w:divBdr>
    </w:div>
    <w:div w:id="2131239388">
      <w:bodyDiv w:val="1"/>
      <w:marLeft w:val="0"/>
      <w:marRight w:val="0"/>
      <w:marTop w:val="0"/>
      <w:marBottom w:val="0"/>
      <w:divBdr>
        <w:top w:val="none" w:sz="0" w:space="0" w:color="auto"/>
        <w:left w:val="none" w:sz="0" w:space="0" w:color="auto"/>
        <w:bottom w:val="none" w:sz="0" w:space="0" w:color="auto"/>
        <w:right w:val="none" w:sz="0" w:space="0" w:color="auto"/>
      </w:divBdr>
      <w:divsChild>
        <w:div w:id="1936984004">
          <w:marLeft w:val="0"/>
          <w:marRight w:val="0"/>
          <w:marTop w:val="0"/>
          <w:marBottom w:val="0"/>
          <w:divBdr>
            <w:top w:val="none" w:sz="0" w:space="0" w:color="auto"/>
            <w:left w:val="none" w:sz="0" w:space="0" w:color="auto"/>
            <w:bottom w:val="none" w:sz="0" w:space="0" w:color="auto"/>
            <w:right w:val="none" w:sz="0" w:space="0" w:color="auto"/>
          </w:divBdr>
          <w:divsChild>
            <w:div w:id="742066356">
              <w:marLeft w:val="0"/>
              <w:marRight w:val="0"/>
              <w:marTop w:val="0"/>
              <w:marBottom w:val="0"/>
              <w:divBdr>
                <w:top w:val="none" w:sz="0" w:space="0" w:color="auto"/>
                <w:left w:val="none" w:sz="0" w:space="0" w:color="auto"/>
                <w:bottom w:val="none" w:sz="0" w:space="0" w:color="auto"/>
                <w:right w:val="none" w:sz="0" w:space="0" w:color="auto"/>
              </w:divBdr>
              <w:divsChild>
                <w:div w:id="18988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0B91486C-450C-4351-8034-5C715EAA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E:\BA-Daten\BA\Merkblätter und Vorlagen\_Praxis\AnleitungenDeckblatt\DHBWKAPraxis_7.dotx</Template>
  <TotalTime>0</TotalTime>
  <Pages>28</Pages>
  <Words>5758</Words>
  <Characters>36276</Characters>
  <Application>Microsoft Office Word</Application>
  <DocSecurity>0</DocSecurity>
  <Lines>302</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41951</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Fabian Schwickert</cp:lastModifiedBy>
  <cp:revision>10</cp:revision>
  <cp:lastPrinted>2021-03-17T16:34:00Z</cp:lastPrinted>
  <dcterms:created xsi:type="dcterms:W3CDTF">2022-03-28T10:54:00Z</dcterms:created>
  <dcterms:modified xsi:type="dcterms:W3CDTF">2022-03-28T15:40:00Z</dcterms:modified>
</cp:coreProperties>
</file>