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0F28" w14:textId="77777777" w:rsidR="008B0601" w:rsidRPr="008B0601" w:rsidRDefault="008B0601" w:rsidP="008B0601">
      <w:pPr>
        <w:pStyle w:val="Titelberschrift"/>
        <w:spacing w:before="0" w:after="0" w:line="240" w:lineRule="auto"/>
        <w:rPr>
          <w:b/>
          <w:bCs/>
          <w:sz w:val="24"/>
          <w:szCs w:val="24"/>
        </w:rPr>
      </w:pPr>
    </w:p>
    <w:p w14:paraId="36AB3DA9" w14:textId="60172048" w:rsidR="00152E69" w:rsidRPr="00C830E7" w:rsidRDefault="001E623D" w:rsidP="00985CD8">
      <w:pPr>
        <w:pStyle w:val="Titelberschrift"/>
      </w:pPr>
      <w:bookmarkStart w:id="0" w:name="_Toc66548736"/>
      <w:bookmarkStart w:id="1" w:name="_Toc66897749"/>
      <w:bookmarkStart w:id="2" w:name="_Toc93146816"/>
      <w:bookmarkStart w:id="3" w:name="_Toc97828053"/>
      <w:r>
        <w:t>Technische</w:t>
      </w:r>
      <w:bookmarkEnd w:id="0"/>
      <w:bookmarkEnd w:id="1"/>
      <w:r>
        <w:t xml:space="preserve"> Dokumentation des Projekts „</w:t>
      </w:r>
      <w:proofErr w:type="spellStart"/>
      <w:r>
        <w:t>Taskitory</w:t>
      </w:r>
      <w:proofErr w:type="spellEnd"/>
      <w:r>
        <w:t>“</w:t>
      </w:r>
      <w:bookmarkEnd w:id="2"/>
      <w:bookmarkEnd w:id="3"/>
    </w:p>
    <w:p w14:paraId="626944D9" w14:textId="77777777" w:rsidR="00152E69" w:rsidRDefault="00152E69" w:rsidP="002C53A5">
      <w:pPr>
        <w:jc w:val="center"/>
        <w:outlineLvl w:val="0"/>
      </w:pPr>
    </w:p>
    <w:p w14:paraId="7B832B78" w14:textId="3E44514B" w:rsidR="00BB4A43" w:rsidRPr="00AF2A44" w:rsidRDefault="001E623D" w:rsidP="005B3709">
      <w:pPr>
        <w:spacing w:after="1200" w:line="360" w:lineRule="auto"/>
        <w:jc w:val="center"/>
        <w:rPr>
          <w:rFonts w:ascii="Cambria" w:hAnsi="Cambria"/>
        </w:rPr>
      </w:pPr>
      <w:r>
        <w:rPr>
          <w:rFonts w:ascii="Cambria" w:hAnsi="Cambria"/>
        </w:rPr>
        <w:t>Programmentwurf für die Vorlesung Software Engineering II</w:t>
      </w:r>
    </w:p>
    <w:p w14:paraId="72279759" w14:textId="77777777" w:rsidR="00152E69" w:rsidRPr="00AF2A44" w:rsidRDefault="00152E69" w:rsidP="00975107">
      <w:pPr>
        <w:spacing w:after="120" w:line="360" w:lineRule="auto"/>
        <w:jc w:val="center"/>
        <w:rPr>
          <w:rFonts w:ascii="Cambria" w:hAnsi="Cambria"/>
        </w:rPr>
      </w:pPr>
      <w:r w:rsidRPr="00AF2A44">
        <w:rPr>
          <w:rFonts w:ascii="Cambria" w:hAnsi="Cambria"/>
        </w:rPr>
        <w:t>für die Prüfung zum</w:t>
      </w:r>
    </w:p>
    <w:p w14:paraId="73E61BCD" w14:textId="77777777" w:rsidR="00152E69" w:rsidRPr="00AF2A44" w:rsidRDefault="00152E69" w:rsidP="00975107">
      <w:pPr>
        <w:spacing w:after="160" w:line="360" w:lineRule="auto"/>
        <w:jc w:val="center"/>
        <w:rPr>
          <w:rFonts w:ascii="Cambria" w:hAnsi="Cambria"/>
        </w:rPr>
      </w:pPr>
      <w:r w:rsidRPr="00AF2A44">
        <w:rPr>
          <w:rFonts w:ascii="Cambria" w:hAnsi="Cambria"/>
        </w:rPr>
        <w:t xml:space="preserve">Bachelor </w:t>
      </w:r>
      <w:proofErr w:type="spellStart"/>
      <w:r w:rsidRPr="00AF2A44">
        <w:rPr>
          <w:rFonts w:ascii="Cambria" w:hAnsi="Cambria"/>
        </w:rPr>
        <w:t>of</w:t>
      </w:r>
      <w:proofErr w:type="spellEnd"/>
      <w:r w:rsidRPr="00AF2A44">
        <w:rPr>
          <w:rFonts w:ascii="Cambria" w:hAnsi="Cambria"/>
        </w:rPr>
        <w:t xml:space="preserve"> Science</w:t>
      </w:r>
    </w:p>
    <w:p w14:paraId="5DC58C05" w14:textId="77777777" w:rsidR="00152E69" w:rsidRPr="00AF2A44" w:rsidRDefault="00152E69" w:rsidP="00975107">
      <w:pPr>
        <w:spacing w:after="60"/>
        <w:jc w:val="center"/>
        <w:rPr>
          <w:rFonts w:ascii="Cambria" w:hAnsi="Cambria"/>
        </w:rPr>
      </w:pPr>
      <w:r w:rsidRPr="00AF2A44">
        <w:rPr>
          <w:rFonts w:ascii="Cambria" w:hAnsi="Cambria"/>
        </w:rPr>
        <w:t>des Studiengangs Informatik</w:t>
      </w:r>
    </w:p>
    <w:p w14:paraId="7E998217" w14:textId="77777777" w:rsidR="00152E69" w:rsidRPr="00AF2A44" w:rsidRDefault="00152E69" w:rsidP="00975107">
      <w:pPr>
        <w:spacing w:after="120" w:line="360" w:lineRule="auto"/>
        <w:jc w:val="center"/>
        <w:rPr>
          <w:rFonts w:ascii="Cambria" w:hAnsi="Cambria"/>
        </w:rPr>
      </w:pPr>
      <w:r w:rsidRPr="00AF2A44">
        <w:rPr>
          <w:rFonts w:ascii="Cambria" w:hAnsi="Cambria"/>
        </w:rPr>
        <w:t>Studienrichtung Angewandte Informatik</w:t>
      </w:r>
    </w:p>
    <w:p w14:paraId="6220AA3C" w14:textId="77777777" w:rsidR="00152E69" w:rsidRPr="00AF2A44" w:rsidRDefault="00152E69" w:rsidP="00975107">
      <w:pPr>
        <w:spacing w:after="120" w:line="360" w:lineRule="auto"/>
        <w:jc w:val="center"/>
        <w:rPr>
          <w:rFonts w:ascii="Cambria" w:hAnsi="Cambria"/>
        </w:rPr>
      </w:pPr>
      <w:r w:rsidRPr="00AF2A44">
        <w:rPr>
          <w:rFonts w:ascii="Cambria" w:hAnsi="Cambria"/>
        </w:rPr>
        <w:t>an der</w:t>
      </w:r>
    </w:p>
    <w:p w14:paraId="1A2F9FA2" w14:textId="77777777" w:rsidR="00152E69" w:rsidRPr="00AF2A44" w:rsidRDefault="00152E69" w:rsidP="002C53A5">
      <w:pPr>
        <w:spacing w:after="160" w:line="360" w:lineRule="auto"/>
        <w:jc w:val="center"/>
        <w:rPr>
          <w:rFonts w:ascii="Cambria" w:hAnsi="Cambria"/>
        </w:rPr>
      </w:pPr>
      <w:r w:rsidRPr="00AF2A44">
        <w:rPr>
          <w:rFonts w:ascii="Cambria" w:hAnsi="Cambria"/>
        </w:rPr>
        <w:t>Dualen Hochschule Baden-Württemberg Karlsruhe</w:t>
      </w:r>
    </w:p>
    <w:p w14:paraId="300BC98B" w14:textId="77777777" w:rsidR="00152E69" w:rsidRPr="00AF2A44" w:rsidRDefault="00152E69" w:rsidP="00975107">
      <w:pPr>
        <w:spacing w:after="160" w:line="360" w:lineRule="auto"/>
        <w:jc w:val="center"/>
        <w:rPr>
          <w:rFonts w:ascii="Cambria" w:hAnsi="Cambria"/>
        </w:rPr>
      </w:pPr>
      <w:r w:rsidRPr="00AF2A44">
        <w:rPr>
          <w:rFonts w:ascii="Cambria" w:hAnsi="Cambria"/>
        </w:rPr>
        <w:t>von</w:t>
      </w:r>
    </w:p>
    <w:p w14:paraId="4F3F9C1B" w14:textId="77777777" w:rsidR="00152E69" w:rsidRPr="00AF2A44" w:rsidRDefault="00152E69" w:rsidP="00975107">
      <w:pPr>
        <w:spacing w:after="360" w:line="360" w:lineRule="auto"/>
        <w:jc w:val="center"/>
        <w:rPr>
          <w:rFonts w:ascii="Cambria" w:hAnsi="Cambria"/>
        </w:rPr>
      </w:pPr>
      <w:r w:rsidRPr="00AF2A44">
        <w:rPr>
          <w:rFonts w:ascii="Cambria" w:hAnsi="Cambria"/>
        </w:rPr>
        <w:t xml:space="preserve">Fabian </w:t>
      </w:r>
      <w:proofErr w:type="spellStart"/>
      <w:r w:rsidRPr="00AF2A44">
        <w:rPr>
          <w:rFonts w:ascii="Cambria" w:hAnsi="Cambria"/>
        </w:rPr>
        <w:t>Schwickert</w:t>
      </w:r>
      <w:proofErr w:type="spellEnd"/>
    </w:p>
    <w:p w14:paraId="44EE9C64" w14:textId="71F54627" w:rsidR="005B3709" w:rsidRPr="00B23BB3" w:rsidRDefault="008C5F2F" w:rsidP="005B3709">
      <w:pPr>
        <w:spacing w:after="1560" w:line="360" w:lineRule="auto"/>
        <w:jc w:val="center"/>
        <w:rPr>
          <w:rFonts w:ascii="Cambria" w:hAnsi="Cambria"/>
          <w:color w:val="000000" w:themeColor="text1"/>
        </w:rPr>
      </w:pPr>
      <w:r>
        <w:rPr>
          <w:rFonts w:ascii="Cambria" w:hAnsi="Cambria"/>
          <w:color w:val="FF0000"/>
        </w:rPr>
        <w:t>16</w:t>
      </w:r>
      <w:r w:rsidR="007F2C13" w:rsidRPr="001E623D">
        <w:rPr>
          <w:rFonts w:ascii="Cambria" w:hAnsi="Cambria"/>
          <w:color w:val="FF0000"/>
        </w:rPr>
        <w:t>. M</w:t>
      </w:r>
      <w:r w:rsidR="001E623D" w:rsidRPr="001E623D">
        <w:rPr>
          <w:rFonts w:ascii="Cambria" w:hAnsi="Cambria"/>
          <w:color w:val="FF0000"/>
        </w:rPr>
        <w:t>ai</w:t>
      </w:r>
      <w:r w:rsidR="007F2C13">
        <w:rPr>
          <w:rFonts w:ascii="Cambria" w:hAnsi="Cambria"/>
          <w:color w:val="000000" w:themeColor="text1"/>
        </w:rPr>
        <w:t xml:space="preserve"> 202</w:t>
      </w:r>
      <w:r w:rsidR="001E623D">
        <w:rPr>
          <w:rFonts w:ascii="Cambria" w:hAnsi="Cambria"/>
          <w:color w:val="000000" w:themeColor="text1"/>
        </w:rPr>
        <w:t>2</w:t>
      </w:r>
    </w:p>
    <w:p w14:paraId="08249F4C" w14:textId="77777777" w:rsidR="00152E69" w:rsidRPr="00AF2A44" w:rsidRDefault="00152E69" w:rsidP="00BB4A43">
      <w:pPr>
        <w:rPr>
          <w:rFonts w:ascii="Cambria" w:hAnsi="Cambria"/>
        </w:rPr>
      </w:pPr>
    </w:p>
    <w:p w14:paraId="7FFFCD6B" w14:textId="6FE21C66"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Matrikelnummer</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00DC0101" w:rsidRPr="00AF2A44">
        <w:rPr>
          <w:rFonts w:ascii="Cambria" w:hAnsi="Cambria"/>
          <w:color w:val="000000" w:themeColor="text1"/>
        </w:rPr>
        <w:t>4439027</w:t>
      </w:r>
    </w:p>
    <w:p w14:paraId="13788586" w14:textId="2F306D69"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Kurs</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TINF19 B4</w:t>
      </w:r>
    </w:p>
    <w:p w14:paraId="11A71EB4" w14:textId="6DFD72F7" w:rsidR="00152E69" w:rsidRPr="00AF2A44" w:rsidRDefault="00152E69" w:rsidP="00BB4A43">
      <w:pPr>
        <w:tabs>
          <w:tab w:val="right" w:leader="dot" w:pos="9072"/>
        </w:tabs>
        <w:spacing w:after="120" w:line="360" w:lineRule="auto"/>
        <w:rPr>
          <w:rFonts w:ascii="Cambria" w:hAnsi="Cambria"/>
        </w:rPr>
      </w:pPr>
      <w:r w:rsidRPr="00AF2A44">
        <w:rPr>
          <w:rFonts w:ascii="Cambria" w:hAnsi="Cambria"/>
        </w:rPr>
        <w:t>Ausbildungsfirm</w:t>
      </w:r>
      <w:r w:rsidR="00BB4A43" w:rsidRPr="00AF2A44">
        <w:rPr>
          <w:rFonts w:ascii="Cambria" w:hAnsi="Cambria"/>
        </w:rPr>
        <w:t>a</w:t>
      </w:r>
      <w:r w:rsidR="00851923">
        <w:rPr>
          <w:rFonts w:ascii="Cambria" w:hAnsi="Cambria"/>
        </w:rPr>
        <w:t xml:space="preserve"> </w:t>
      </w:r>
      <w:r w:rsidR="00BB4A43" w:rsidRPr="00AF2A44">
        <w:rPr>
          <w:rFonts w:ascii="Cambria" w:hAnsi="Cambria"/>
        </w:rPr>
        <w:tab/>
      </w:r>
      <w:r w:rsidR="00851923">
        <w:rPr>
          <w:rFonts w:ascii="Cambria" w:hAnsi="Cambria"/>
        </w:rPr>
        <w:t xml:space="preserve"> </w:t>
      </w:r>
      <w:r w:rsidRPr="00AF2A44">
        <w:rPr>
          <w:rFonts w:ascii="Cambria" w:hAnsi="Cambria"/>
        </w:rPr>
        <w:t>Siemens AG</w:t>
      </w:r>
      <w:r w:rsidR="00595EC1" w:rsidRPr="00AF2A44">
        <w:rPr>
          <w:rFonts w:ascii="Cambria" w:hAnsi="Cambria"/>
        </w:rPr>
        <w:t xml:space="preserve">, </w:t>
      </w:r>
      <w:r w:rsidRPr="00AF2A44">
        <w:rPr>
          <w:rFonts w:ascii="Cambria" w:hAnsi="Cambria"/>
        </w:rPr>
        <w:t>Karlsruhe</w:t>
      </w:r>
    </w:p>
    <w:p w14:paraId="7CCC7130" w14:textId="4AEA71CB" w:rsidR="00F360B1" w:rsidRPr="00AF2A44" w:rsidRDefault="00152E69" w:rsidP="00F84223">
      <w:pPr>
        <w:tabs>
          <w:tab w:val="right" w:leader="dot" w:pos="9072"/>
        </w:tabs>
        <w:spacing w:after="120" w:line="360" w:lineRule="auto"/>
        <w:rPr>
          <w:rFonts w:ascii="Cambria" w:hAnsi="Cambria"/>
        </w:rPr>
      </w:pPr>
      <w:r w:rsidRPr="00AF2A44">
        <w:rPr>
          <w:rFonts w:ascii="Cambria" w:hAnsi="Cambria"/>
        </w:rPr>
        <w:t>Gutachter der Studienakademie</w:t>
      </w:r>
      <w:r w:rsidR="00851923">
        <w:rPr>
          <w:rFonts w:ascii="Cambria" w:hAnsi="Cambria"/>
        </w:rPr>
        <w:t xml:space="preserve"> </w:t>
      </w:r>
      <w:r w:rsidRPr="00AF2A44">
        <w:rPr>
          <w:rFonts w:ascii="Cambria" w:hAnsi="Cambria"/>
        </w:rPr>
        <w:tab/>
      </w:r>
      <w:r w:rsidR="00851923">
        <w:rPr>
          <w:rFonts w:ascii="Cambria" w:hAnsi="Cambria"/>
        </w:rPr>
        <w:t xml:space="preserve"> </w:t>
      </w:r>
      <w:r w:rsidR="00A83B4E">
        <w:rPr>
          <w:rFonts w:ascii="Cambria" w:hAnsi="Cambria"/>
          <w:color w:val="000000" w:themeColor="text1"/>
        </w:rPr>
        <w:t xml:space="preserve">Mirko </w:t>
      </w:r>
      <w:proofErr w:type="spellStart"/>
      <w:r w:rsidR="00A83B4E">
        <w:rPr>
          <w:rFonts w:ascii="Cambria" w:hAnsi="Cambria"/>
          <w:color w:val="000000" w:themeColor="text1"/>
        </w:rPr>
        <w:t>Dostmann</w:t>
      </w:r>
      <w:proofErr w:type="spellEnd"/>
    </w:p>
    <w:p w14:paraId="56313632" w14:textId="77777777" w:rsidR="00F7472F" w:rsidRDefault="00F7472F">
      <w:pPr>
        <w:rPr>
          <w:b/>
          <w:bCs/>
          <w:sz w:val="28"/>
        </w:rPr>
      </w:pPr>
      <w:bookmarkStart w:id="4" w:name="_Toc270506265"/>
      <w:r>
        <w:br w:type="page"/>
      </w:r>
    </w:p>
    <w:p w14:paraId="38F90AD5" w14:textId="77777777" w:rsidR="00E3281C" w:rsidRPr="00312255" w:rsidRDefault="0094609B" w:rsidP="001A71CA">
      <w:pPr>
        <w:pStyle w:val="Verzeichnisberschrift"/>
      </w:pPr>
      <w:bookmarkStart w:id="5" w:name="_Toc97828054"/>
      <w:r w:rsidRPr="001A71CA">
        <w:lastRenderedPageBreak/>
        <w:t>Inhaltsverzeichnis</w:t>
      </w:r>
      <w:bookmarkEnd w:id="4"/>
      <w:bookmarkEnd w:id="5"/>
    </w:p>
    <w:bookmarkStart w:id="6" w:name="_Toc269368680"/>
    <w:p w14:paraId="6E503BF4" w14:textId="17F45663" w:rsidR="008865C2" w:rsidRDefault="00D104B3" w:rsidP="008865C2">
      <w:pPr>
        <w:pStyle w:val="Inhaltsverzeichnistopeng"/>
        <w:rPr>
          <w:rFonts w:asciiTheme="minorHAnsi" w:eastAsiaTheme="minorEastAsia" w:hAnsiTheme="minorHAnsi" w:cstheme="minorBidi"/>
          <w:noProof/>
        </w:rPr>
      </w:pPr>
      <w:r>
        <w:fldChar w:fldCharType="begin"/>
      </w:r>
      <w:r>
        <w:instrText xml:space="preserve"> TOC \o "1-3" \h \z \u </w:instrText>
      </w:r>
      <w:r>
        <w:fldChar w:fldCharType="separate"/>
      </w:r>
      <w:hyperlink w:anchor="_Toc97828054" w:history="1">
        <w:r w:rsidR="008865C2" w:rsidRPr="009B1C88">
          <w:rPr>
            <w:rStyle w:val="Hyperlink"/>
            <w:noProof/>
          </w:rPr>
          <w:t>Inhaltsverzeichnis</w:t>
        </w:r>
        <w:r w:rsidR="008865C2">
          <w:rPr>
            <w:noProof/>
            <w:webHidden/>
          </w:rPr>
          <w:tab/>
        </w:r>
        <w:r w:rsidR="008865C2">
          <w:rPr>
            <w:noProof/>
            <w:webHidden/>
          </w:rPr>
          <w:fldChar w:fldCharType="begin"/>
        </w:r>
        <w:r w:rsidR="008865C2">
          <w:rPr>
            <w:noProof/>
            <w:webHidden/>
          </w:rPr>
          <w:instrText xml:space="preserve"> PAGEREF _Toc97828054 \h </w:instrText>
        </w:r>
        <w:r w:rsidR="008865C2">
          <w:rPr>
            <w:noProof/>
            <w:webHidden/>
          </w:rPr>
        </w:r>
        <w:r w:rsidR="008865C2">
          <w:rPr>
            <w:noProof/>
            <w:webHidden/>
          </w:rPr>
          <w:fldChar w:fldCharType="separate"/>
        </w:r>
        <w:r w:rsidR="008865C2">
          <w:rPr>
            <w:noProof/>
            <w:webHidden/>
          </w:rPr>
          <w:t>II</w:t>
        </w:r>
        <w:r w:rsidR="008865C2">
          <w:rPr>
            <w:noProof/>
            <w:webHidden/>
          </w:rPr>
          <w:fldChar w:fldCharType="end"/>
        </w:r>
      </w:hyperlink>
    </w:p>
    <w:p w14:paraId="1718FFB2" w14:textId="7D482D3D" w:rsidR="008865C2" w:rsidRDefault="00956F01" w:rsidP="008865C2">
      <w:pPr>
        <w:pStyle w:val="Inhaltsverzeichnistopeng"/>
        <w:rPr>
          <w:rFonts w:asciiTheme="minorHAnsi" w:eastAsiaTheme="minorEastAsia" w:hAnsiTheme="minorHAnsi" w:cstheme="minorBidi"/>
          <w:noProof/>
        </w:rPr>
      </w:pPr>
      <w:hyperlink w:anchor="_Toc97828055" w:history="1">
        <w:r w:rsidR="008865C2" w:rsidRPr="009B1C88">
          <w:rPr>
            <w:rStyle w:val="Hyperlink"/>
            <w:noProof/>
          </w:rPr>
          <w:t>Abbildungsverzeichnis</w:t>
        </w:r>
        <w:r w:rsidR="008865C2">
          <w:rPr>
            <w:noProof/>
            <w:webHidden/>
          </w:rPr>
          <w:tab/>
        </w:r>
        <w:r w:rsidR="008865C2">
          <w:rPr>
            <w:noProof/>
            <w:webHidden/>
          </w:rPr>
          <w:fldChar w:fldCharType="begin"/>
        </w:r>
        <w:r w:rsidR="008865C2">
          <w:rPr>
            <w:noProof/>
            <w:webHidden/>
          </w:rPr>
          <w:instrText xml:space="preserve"> PAGEREF _Toc97828055 \h </w:instrText>
        </w:r>
        <w:r w:rsidR="008865C2">
          <w:rPr>
            <w:noProof/>
            <w:webHidden/>
          </w:rPr>
        </w:r>
        <w:r w:rsidR="008865C2">
          <w:rPr>
            <w:noProof/>
            <w:webHidden/>
          </w:rPr>
          <w:fldChar w:fldCharType="separate"/>
        </w:r>
        <w:r w:rsidR="008865C2">
          <w:rPr>
            <w:noProof/>
            <w:webHidden/>
          </w:rPr>
          <w:t>III</w:t>
        </w:r>
        <w:r w:rsidR="008865C2">
          <w:rPr>
            <w:noProof/>
            <w:webHidden/>
          </w:rPr>
          <w:fldChar w:fldCharType="end"/>
        </w:r>
      </w:hyperlink>
    </w:p>
    <w:p w14:paraId="3516137A" w14:textId="2C1F69D2" w:rsidR="008865C2" w:rsidRDefault="00956F01" w:rsidP="008865C2">
      <w:pPr>
        <w:pStyle w:val="Inhaltsverzeichnistopeng"/>
        <w:rPr>
          <w:rFonts w:asciiTheme="minorHAnsi" w:eastAsiaTheme="minorEastAsia" w:hAnsiTheme="minorHAnsi" w:cstheme="minorBidi"/>
          <w:noProof/>
        </w:rPr>
      </w:pPr>
      <w:hyperlink w:anchor="_Toc97828056" w:history="1">
        <w:r w:rsidR="008865C2" w:rsidRPr="009B1C88">
          <w:rPr>
            <w:rStyle w:val="Hyperlink"/>
            <w:noProof/>
          </w:rPr>
          <w:t>Tabellenverzeichnis</w:t>
        </w:r>
        <w:r w:rsidR="008865C2">
          <w:rPr>
            <w:noProof/>
            <w:webHidden/>
          </w:rPr>
          <w:tab/>
        </w:r>
        <w:r w:rsidR="008865C2">
          <w:rPr>
            <w:noProof/>
            <w:webHidden/>
          </w:rPr>
          <w:fldChar w:fldCharType="begin"/>
        </w:r>
        <w:r w:rsidR="008865C2">
          <w:rPr>
            <w:noProof/>
            <w:webHidden/>
          </w:rPr>
          <w:instrText xml:space="preserve"> PAGEREF _Toc97828056 \h </w:instrText>
        </w:r>
        <w:r w:rsidR="008865C2">
          <w:rPr>
            <w:noProof/>
            <w:webHidden/>
          </w:rPr>
        </w:r>
        <w:r w:rsidR="008865C2">
          <w:rPr>
            <w:noProof/>
            <w:webHidden/>
          </w:rPr>
          <w:fldChar w:fldCharType="separate"/>
        </w:r>
        <w:r w:rsidR="008865C2">
          <w:rPr>
            <w:noProof/>
            <w:webHidden/>
          </w:rPr>
          <w:t>IV</w:t>
        </w:r>
        <w:r w:rsidR="008865C2">
          <w:rPr>
            <w:noProof/>
            <w:webHidden/>
          </w:rPr>
          <w:fldChar w:fldCharType="end"/>
        </w:r>
      </w:hyperlink>
    </w:p>
    <w:p w14:paraId="2AF5F18F" w14:textId="2EF50704" w:rsidR="008865C2" w:rsidRDefault="00956F01" w:rsidP="008865C2">
      <w:pPr>
        <w:pStyle w:val="InhaltsverzeichnisSprung"/>
        <w:rPr>
          <w:rFonts w:asciiTheme="minorHAnsi" w:eastAsiaTheme="minorEastAsia" w:hAnsiTheme="minorHAnsi" w:cstheme="minorBidi"/>
        </w:rPr>
      </w:pPr>
      <w:hyperlink w:anchor="_Toc97828057" w:history="1">
        <w:r w:rsidR="008865C2" w:rsidRPr="009B1C88">
          <w:rPr>
            <w:rStyle w:val="Hyperlink"/>
          </w:rPr>
          <w:t>Abkürzungsverzeichnis</w:t>
        </w:r>
        <w:r w:rsidR="008865C2">
          <w:rPr>
            <w:webHidden/>
          </w:rPr>
          <w:tab/>
        </w:r>
        <w:r w:rsidR="008865C2">
          <w:rPr>
            <w:webHidden/>
          </w:rPr>
          <w:fldChar w:fldCharType="begin"/>
        </w:r>
        <w:r w:rsidR="008865C2">
          <w:rPr>
            <w:webHidden/>
          </w:rPr>
          <w:instrText xml:space="preserve"> PAGEREF _Toc97828057 \h </w:instrText>
        </w:r>
        <w:r w:rsidR="008865C2">
          <w:rPr>
            <w:webHidden/>
          </w:rPr>
        </w:r>
        <w:r w:rsidR="008865C2">
          <w:rPr>
            <w:webHidden/>
          </w:rPr>
          <w:fldChar w:fldCharType="separate"/>
        </w:r>
        <w:r w:rsidR="008865C2">
          <w:rPr>
            <w:webHidden/>
          </w:rPr>
          <w:t>V</w:t>
        </w:r>
        <w:r w:rsidR="008865C2">
          <w:rPr>
            <w:webHidden/>
          </w:rPr>
          <w:fldChar w:fldCharType="end"/>
        </w:r>
      </w:hyperlink>
    </w:p>
    <w:p w14:paraId="3840C44E" w14:textId="6EEE2F03" w:rsidR="008865C2" w:rsidRDefault="00956F01" w:rsidP="008865C2">
      <w:pPr>
        <w:pStyle w:val="Inhaltsverzeichnis1Weit"/>
        <w:rPr>
          <w:rFonts w:asciiTheme="minorHAnsi" w:eastAsiaTheme="minorEastAsia" w:hAnsiTheme="minorHAnsi" w:cstheme="minorBidi"/>
          <w:noProof/>
        </w:rPr>
      </w:pPr>
      <w:hyperlink w:anchor="_Toc97828058" w:history="1">
        <w:r w:rsidR="008865C2" w:rsidRPr="009B1C88">
          <w:rPr>
            <w:rStyle w:val="Hyperlink"/>
            <w:noProof/>
          </w:rPr>
          <w:t>1</w:t>
        </w:r>
        <w:r w:rsidR="008865C2">
          <w:rPr>
            <w:rFonts w:asciiTheme="minorHAnsi" w:eastAsiaTheme="minorEastAsia" w:hAnsiTheme="minorHAnsi" w:cstheme="minorBidi"/>
            <w:noProof/>
          </w:rPr>
          <w:tab/>
        </w:r>
        <w:r w:rsidR="008865C2" w:rsidRPr="009B1C88">
          <w:rPr>
            <w:rStyle w:val="Hyperlink"/>
            <w:noProof/>
          </w:rPr>
          <w:t>Problemstellung, Ziel und Aufbau</w:t>
        </w:r>
        <w:r w:rsidR="008865C2">
          <w:rPr>
            <w:noProof/>
            <w:webHidden/>
          </w:rPr>
          <w:tab/>
        </w:r>
        <w:r w:rsidR="008865C2">
          <w:rPr>
            <w:noProof/>
            <w:webHidden/>
          </w:rPr>
          <w:fldChar w:fldCharType="begin"/>
        </w:r>
        <w:r w:rsidR="008865C2">
          <w:rPr>
            <w:noProof/>
            <w:webHidden/>
          </w:rPr>
          <w:instrText xml:space="preserve"> PAGEREF _Toc97828058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27B7B782" w14:textId="1F4BDF10" w:rsidR="008865C2" w:rsidRDefault="00956F01" w:rsidP="008865C2">
      <w:pPr>
        <w:pStyle w:val="Inhaltsverzeichnis1Weit"/>
        <w:rPr>
          <w:rFonts w:asciiTheme="minorHAnsi" w:eastAsiaTheme="minorEastAsia" w:hAnsiTheme="minorHAnsi" w:cstheme="minorBidi"/>
          <w:noProof/>
        </w:rPr>
      </w:pPr>
      <w:hyperlink w:anchor="_Toc97828059" w:history="1">
        <w:r w:rsidR="008865C2" w:rsidRPr="009B1C88">
          <w:rPr>
            <w:rStyle w:val="Hyperlink"/>
            <w:noProof/>
          </w:rPr>
          <w:t>2</w:t>
        </w:r>
        <w:r w:rsidR="008865C2">
          <w:rPr>
            <w:rFonts w:asciiTheme="minorHAnsi" w:eastAsiaTheme="minorEastAsia" w:hAnsiTheme="minorHAnsi" w:cstheme="minorBidi"/>
            <w:noProof/>
          </w:rPr>
          <w:tab/>
        </w:r>
        <w:r w:rsidR="008865C2" w:rsidRPr="009B1C88">
          <w:rPr>
            <w:rStyle w:val="Hyperlink"/>
            <w:noProof/>
          </w:rPr>
          <w:t>Anforderungsanalyse</w:t>
        </w:r>
        <w:r w:rsidR="008865C2">
          <w:rPr>
            <w:noProof/>
            <w:webHidden/>
          </w:rPr>
          <w:tab/>
        </w:r>
        <w:r w:rsidR="008865C2">
          <w:rPr>
            <w:noProof/>
            <w:webHidden/>
          </w:rPr>
          <w:fldChar w:fldCharType="begin"/>
        </w:r>
        <w:r w:rsidR="008865C2">
          <w:rPr>
            <w:noProof/>
            <w:webHidden/>
          </w:rPr>
          <w:instrText xml:space="preserve"> PAGEREF _Toc97828059 \h </w:instrText>
        </w:r>
        <w:r w:rsidR="008865C2">
          <w:rPr>
            <w:noProof/>
            <w:webHidden/>
          </w:rPr>
        </w:r>
        <w:r w:rsidR="008865C2">
          <w:rPr>
            <w:noProof/>
            <w:webHidden/>
          </w:rPr>
          <w:fldChar w:fldCharType="separate"/>
        </w:r>
        <w:r w:rsidR="008865C2">
          <w:rPr>
            <w:noProof/>
            <w:webHidden/>
          </w:rPr>
          <w:t>1</w:t>
        </w:r>
        <w:r w:rsidR="008865C2">
          <w:rPr>
            <w:noProof/>
            <w:webHidden/>
          </w:rPr>
          <w:fldChar w:fldCharType="end"/>
        </w:r>
      </w:hyperlink>
    </w:p>
    <w:p w14:paraId="4E07C187" w14:textId="25A3831B" w:rsidR="008865C2" w:rsidRDefault="00956F01" w:rsidP="008865C2">
      <w:pPr>
        <w:pStyle w:val="Inhaltsverzeichnis1eng"/>
        <w:rPr>
          <w:rFonts w:asciiTheme="minorHAnsi" w:eastAsiaTheme="minorEastAsia" w:hAnsiTheme="minorHAnsi" w:cstheme="minorBidi"/>
          <w:noProof/>
        </w:rPr>
      </w:pPr>
      <w:hyperlink w:anchor="_Toc97828060" w:history="1">
        <w:r w:rsidR="008865C2" w:rsidRPr="009B1C88">
          <w:rPr>
            <w:rStyle w:val="Hyperlink"/>
            <w:noProof/>
          </w:rPr>
          <w:t>3</w:t>
        </w:r>
        <w:r w:rsidR="008865C2">
          <w:rPr>
            <w:rFonts w:asciiTheme="minorHAnsi" w:eastAsiaTheme="minorEastAsia" w:hAnsiTheme="minorHAnsi" w:cstheme="minorBidi"/>
            <w:noProof/>
          </w:rPr>
          <w:tab/>
        </w:r>
        <w:r w:rsidR="008865C2" w:rsidRPr="009B1C88">
          <w:rPr>
            <w:rStyle w:val="Hyperlink"/>
            <w:noProof/>
          </w:rPr>
          <w:t>Domain Driven Design</w:t>
        </w:r>
        <w:r w:rsidR="008865C2">
          <w:rPr>
            <w:noProof/>
            <w:webHidden/>
          </w:rPr>
          <w:tab/>
        </w:r>
        <w:r w:rsidR="008865C2">
          <w:rPr>
            <w:noProof/>
            <w:webHidden/>
          </w:rPr>
          <w:fldChar w:fldCharType="begin"/>
        </w:r>
        <w:r w:rsidR="008865C2">
          <w:rPr>
            <w:noProof/>
            <w:webHidden/>
          </w:rPr>
          <w:instrText xml:space="preserve"> PAGEREF _Toc97828060 \h </w:instrText>
        </w:r>
        <w:r w:rsidR="008865C2">
          <w:rPr>
            <w:noProof/>
            <w:webHidden/>
          </w:rPr>
        </w:r>
        <w:r w:rsidR="008865C2">
          <w:rPr>
            <w:noProof/>
            <w:webHidden/>
          </w:rPr>
          <w:fldChar w:fldCharType="separate"/>
        </w:r>
        <w:r w:rsidR="008865C2">
          <w:rPr>
            <w:noProof/>
            <w:webHidden/>
          </w:rPr>
          <w:t>8</w:t>
        </w:r>
        <w:r w:rsidR="008865C2">
          <w:rPr>
            <w:noProof/>
            <w:webHidden/>
          </w:rPr>
          <w:fldChar w:fldCharType="end"/>
        </w:r>
      </w:hyperlink>
    </w:p>
    <w:p w14:paraId="1A9846F0" w14:textId="2E3944AE" w:rsidR="008865C2" w:rsidRDefault="00956F01" w:rsidP="008865C2">
      <w:pPr>
        <w:pStyle w:val="Inhaltsverzeichnis2eng"/>
        <w:rPr>
          <w:rFonts w:asciiTheme="minorHAnsi" w:eastAsiaTheme="minorEastAsia" w:hAnsiTheme="minorHAnsi" w:cstheme="minorBidi"/>
        </w:rPr>
      </w:pPr>
      <w:hyperlink w:anchor="_Toc97828061" w:history="1">
        <w:r w:rsidR="008865C2" w:rsidRPr="009B1C88">
          <w:rPr>
            <w:rStyle w:val="Hyperlink"/>
            <w:rFonts w:cs="Arial"/>
          </w:rPr>
          <w:t>3.1</w:t>
        </w:r>
        <w:r w:rsidR="008865C2">
          <w:rPr>
            <w:rFonts w:asciiTheme="minorHAnsi" w:eastAsiaTheme="minorEastAsia" w:hAnsiTheme="minorHAnsi" w:cstheme="minorBidi"/>
          </w:rPr>
          <w:tab/>
        </w:r>
        <w:r w:rsidR="008865C2" w:rsidRPr="009B1C88">
          <w:rPr>
            <w:rStyle w:val="Hyperlink"/>
          </w:rPr>
          <w:t>Ubiquitous Language</w:t>
        </w:r>
        <w:r w:rsidR="008865C2">
          <w:rPr>
            <w:webHidden/>
          </w:rPr>
          <w:tab/>
        </w:r>
        <w:r w:rsidR="008865C2">
          <w:rPr>
            <w:webHidden/>
          </w:rPr>
          <w:fldChar w:fldCharType="begin"/>
        </w:r>
        <w:r w:rsidR="008865C2">
          <w:rPr>
            <w:webHidden/>
          </w:rPr>
          <w:instrText xml:space="preserve"> PAGEREF _Toc97828061 \h </w:instrText>
        </w:r>
        <w:r w:rsidR="008865C2">
          <w:rPr>
            <w:webHidden/>
          </w:rPr>
        </w:r>
        <w:r w:rsidR="008865C2">
          <w:rPr>
            <w:webHidden/>
          </w:rPr>
          <w:fldChar w:fldCharType="separate"/>
        </w:r>
        <w:r w:rsidR="008865C2">
          <w:rPr>
            <w:webHidden/>
          </w:rPr>
          <w:t>8</w:t>
        </w:r>
        <w:r w:rsidR="008865C2">
          <w:rPr>
            <w:webHidden/>
          </w:rPr>
          <w:fldChar w:fldCharType="end"/>
        </w:r>
      </w:hyperlink>
    </w:p>
    <w:p w14:paraId="5EE6386E" w14:textId="32E624E2" w:rsidR="008865C2" w:rsidRDefault="00956F01" w:rsidP="008865C2">
      <w:pPr>
        <w:pStyle w:val="Inhaltsverzeichnis2weit"/>
        <w:rPr>
          <w:rFonts w:asciiTheme="minorHAnsi" w:eastAsiaTheme="minorEastAsia" w:hAnsiTheme="minorHAnsi" w:cstheme="minorBidi"/>
        </w:rPr>
      </w:pPr>
      <w:hyperlink w:anchor="_Toc97828062" w:history="1">
        <w:r w:rsidR="008865C2" w:rsidRPr="009B1C88">
          <w:rPr>
            <w:rStyle w:val="Hyperlink"/>
            <w:rFonts w:cs="Arial"/>
          </w:rPr>
          <w:t>3.2</w:t>
        </w:r>
        <w:r w:rsidR="008865C2">
          <w:rPr>
            <w:rFonts w:asciiTheme="minorHAnsi" w:eastAsiaTheme="minorEastAsia" w:hAnsiTheme="minorHAnsi" w:cstheme="minorBidi"/>
          </w:rPr>
          <w:tab/>
        </w:r>
        <w:r w:rsidR="008865C2" w:rsidRPr="009B1C88">
          <w:rPr>
            <w:rStyle w:val="Hyperlink"/>
          </w:rPr>
          <w:t>Taktische Muster des Domain Driven Design</w:t>
        </w:r>
        <w:r w:rsidR="008865C2">
          <w:rPr>
            <w:webHidden/>
          </w:rPr>
          <w:tab/>
        </w:r>
        <w:r w:rsidR="008865C2">
          <w:rPr>
            <w:webHidden/>
          </w:rPr>
          <w:fldChar w:fldCharType="begin"/>
        </w:r>
        <w:r w:rsidR="008865C2">
          <w:rPr>
            <w:webHidden/>
          </w:rPr>
          <w:instrText xml:space="preserve"> PAGEREF _Toc97828062 \h </w:instrText>
        </w:r>
        <w:r w:rsidR="008865C2">
          <w:rPr>
            <w:webHidden/>
          </w:rPr>
        </w:r>
        <w:r w:rsidR="008865C2">
          <w:rPr>
            <w:webHidden/>
          </w:rPr>
          <w:fldChar w:fldCharType="separate"/>
        </w:r>
        <w:r w:rsidR="008865C2">
          <w:rPr>
            <w:webHidden/>
          </w:rPr>
          <w:t>9</w:t>
        </w:r>
        <w:r w:rsidR="008865C2">
          <w:rPr>
            <w:webHidden/>
          </w:rPr>
          <w:fldChar w:fldCharType="end"/>
        </w:r>
      </w:hyperlink>
    </w:p>
    <w:p w14:paraId="410FCC99" w14:textId="42F5010B" w:rsidR="008865C2" w:rsidRDefault="00956F01" w:rsidP="008865C2">
      <w:pPr>
        <w:pStyle w:val="Inhaltsverzeichnis1Weit"/>
        <w:rPr>
          <w:rFonts w:asciiTheme="minorHAnsi" w:eastAsiaTheme="minorEastAsia" w:hAnsiTheme="minorHAnsi" w:cstheme="minorBidi"/>
          <w:noProof/>
        </w:rPr>
      </w:pPr>
      <w:hyperlink w:anchor="_Toc97828063" w:history="1">
        <w:r w:rsidR="008865C2" w:rsidRPr="009B1C88">
          <w:rPr>
            <w:rStyle w:val="Hyperlink"/>
            <w:noProof/>
          </w:rPr>
          <w:t>4</w:t>
        </w:r>
        <w:r w:rsidR="008865C2">
          <w:rPr>
            <w:rFonts w:asciiTheme="minorHAnsi" w:eastAsiaTheme="minorEastAsia" w:hAnsiTheme="minorHAnsi" w:cstheme="minorBidi"/>
            <w:noProof/>
          </w:rPr>
          <w:tab/>
        </w:r>
        <w:r w:rsidR="008865C2" w:rsidRPr="009B1C88">
          <w:rPr>
            <w:rStyle w:val="Hyperlink"/>
            <w:noProof/>
          </w:rPr>
          <w:t>Clean Architecture</w:t>
        </w:r>
        <w:r w:rsidR="008865C2">
          <w:rPr>
            <w:noProof/>
            <w:webHidden/>
          </w:rPr>
          <w:tab/>
        </w:r>
        <w:r w:rsidR="008865C2">
          <w:rPr>
            <w:noProof/>
            <w:webHidden/>
          </w:rPr>
          <w:fldChar w:fldCharType="begin"/>
        </w:r>
        <w:r w:rsidR="008865C2">
          <w:rPr>
            <w:noProof/>
            <w:webHidden/>
          </w:rPr>
          <w:instrText xml:space="preserve"> PAGEREF _Toc97828063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1628CDFF" w14:textId="32A7E347" w:rsidR="008865C2" w:rsidRDefault="00956F01" w:rsidP="008865C2">
      <w:pPr>
        <w:pStyle w:val="Inhaltsverzeichnis1Weit"/>
        <w:rPr>
          <w:rFonts w:asciiTheme="minorHAnsi" w:eastAsiaTheme="minorEastAsia" w:hAnsiTheme="minorHAnsi" w:cstheme="minorBidi"/>
          <w:noProof/>
        </w:rPr>
      </w:pPr>
      <w:hyperlink w:anchor="_Toc97828064" w:history="1">
        <w:r w:rsidR="008865C2" w:rsidRPr="009B1C88">
          <w:rPr>
            <w:rStyle w:val="Hyperlink"/>
            <w:noProof/>
          </w:rPr>
          <w:t>5</w:t>
        </w:r>
        <w:r w:rsidR="008865C2">
          <w:rPr>
            <w:rFonts w:asciiTheme="minorHAnsi" w:eastAsiaTheme="minorEastAsia" w:hAnsiTheme="minorHAnsi" w:cstheme="minorBidi"/>
            <w:noProof/>
          </w:rPr>
          <w:tab/>
        </w:r>
        <w:r w:rsidR="008865C2" w:rsidRPr="009B1C88">
          <w:rPr>
            <w:rStyle w:val="Hyperlink"/>
            <w:noProof/>
          </w:rPr>
          <w:t>Entwurfsmuster</w:t>
        </w:r>
        <w:r w:rsidR="008865C2">
          <w:rPr>
            <w:noProof/>
            <w:webHidden/>
          </w:rPr>
          <w:tab/>
        </w:r>
        <w:r w:rsidR="008865C2">
          <w:rPr>
            <w:noProof/>
            <w:webHidden/>
          </w:rPr>
          <w:fldChar w:fldCharType="begin"/>
        </w:r>
        <w:r w:rsidR="008865C2">
          <w:rPr>
            <w:noProof/>
            <w:webHidden/>
          </w:rPr>
          <w:instrText xml:space="preserve"> PAGEREF _Toc97828064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36735CE5" w14:textId="21C086AB" w:rsidR="008865C2" w:rsidRDefault="00956F01" w:rsidP="008865C2">
      <w:pPr>
        <w:pStyle w:val="Inhaltsverzeichnis1Weit"/>
        <w:rPr>
          <w:rFonts w:asciiTheme="minorHAnsi" w:eastAsiaTheme="minorEastAsia" w:hAnsiTheme="minorHAnsi" w:cstheme="minorBidi"/>
          <w:noProof/>
        </w:rPr>
      </w:pPr>
      <w:hyperlink w:anchor="_Toc97828065" w:history="1">
        <w:r w:rsidR="008865C2" w:rsidRPr="009B1C88">
          <w:rPr>
            <w:rStyle w:val="Hyperlink"/>
            <w:noProof/>
          </w:rPr>
          <w:t>6</w:t>
        </w:r>
        <w:r w:rsidR="008865C2">
          <w:rPr>
            <w:rFonts w:asciiTheme="minorHAnsi" w:eastAsiaTheme="minorEastAsia" w:hAnsiTheme="minorHAnsi" w:cstheme="minorBidi"/>
            <w:noProof/>
          </w:rPr>
          <w:tab/>
        </w:r>
        <w:r w:rsidR="008865C2" w:rsidRPr="009B1C88">
          <w:rPr>
            <w:rStyle w:val="Hyperlink"/>
            <w:noProof/>
          </w:rPr>
          <w:t>Programming Principles</w:t>
        </w:r>
        <w:r w:rsidR="008865C2">
          <w:rPr>
            <w:noProof/>
            <w:webHidden/>
          </w:rPr>
          <w:tab/>
        </w:r>
        <w:r w:rsidR="008865C2">
          <w:rPr>
            <w:noProof/>
            <w:webHidden/>
          </w:rPr>
          <w:fldChar w:fldCharType="begin"/>
        </w:r>
        <w:r w:rsidR="008865C2">
          <w:rPr>
            <w:noProof/>
            <w:webHidden/>
          </w:rPr>
          <w:instrText xml:space="preserve"> PAGEREF _Toc97828065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2BF8BF2" w14:textId="5619CAD6" w:rsidR="008865C2" w:rsidRDefault="00956F01" w:rsidP="008865C2">
      <w:pPr>
        <w:pStyle w:val="Inhaltsverzeichnis1eng"/>
        <w:rPr>
          <w:rFonts w:asciiTheme="minorHAnsi" w:eastAsiaTheme="minorEastAsia" w:hAnsiTheme="minorHAnsi" w:cstheme="minorBidi"/>
          <w:noProof/>
        </w:rPr>
      </w:pPr>
      <w:hyperlink w:anchor="_Toc97828066" w:history="1">
        <w:r w:rsidR="008865C2" w:rsidRPr="009B1C88">
          <w:rPr>
            <w:rStyle w:val="Hyperlink"/>
            <w:noProof/>
          </w:rPr>
          <w:t>7</w:t>
        </w:r>
        <w:r w:rsidR="008865C2">
          <w:rPr>
            <w:rFonts w:asciiTheme="minorHAnsi" w:eastAsiaTheme="minorEastAsia" w:hAnsiTheme="minorHAnsi" w:cstheme="minorBidi"/>
            <w:noProof/>
          </w:rPr>
          <w:tab/>
        </w:r>
        <w:r w:rsidR="008865C2" w:rsidRPr="009B1C88">
          <w:rPr>
            <w:rStyle w:val="Hyperlink"/>
            <w:noProof/>
          </w:rPr>
          <w:t>Testing</w:t>
        </w:r>
        <w:r w:rsidR="008865C2">
          <w:rPr>
            <w:noProof/>
            <w:webHidden/>
          </w:rPr>
          <w:tab/>
        </w:r>
        <w:r w:rsidR="008865C2">
          <w:rPr>
            <w:noProof/>
            <w:webHidden/>
          </w:rPr>
          <w:fldChar w:fldCharType="begin"/>
        </w:r>
        <w:r w:rsidR="008865C2">
          <w:rPr>
            <w:noProof/>
            <w:webHidden/>
          </w:rPr>
          <w:instrText xml:space="preserve"> PAGEREF _Toc97828066 \h </w:instrText>
        </w:r>
        <w:r w:rsidR="008865C2">
          <w:rPr>
            <w:noProof/>
            <w:webHidden/>
          </w:rPr>
        </w:r>
        <w:r w:rsidR="008865C2">
          <w:rPr>
            <w:noProof/>
            <w:webHidden/>
          </w:rPr>
          <w:fldChar w:fldCharType="separate"/>
        </w:r>
        <w:r w:rsidR="008865C2">
          <w:rPr>
            <w:noProof/>
            <w:webHidden/>
          </w:rPr>
          <w:t>9</w:t>
        </w:r>
        <w:r w:rsidR="008865C2">
          <w:rPr>
            <w:noProof/>
            <w:webHidden/>
          </w:rPr>
          <w:fldChar w:fldCharType="end"/>
        </w:r>
      </w:hyperlink>
    </w:p>
    <w:p w14:paraId="096872B9" w14:textId="587D4F16" w:rsidR="008865C2" w:rsidRDefault="00956F01" w:rsidP="008865C2">
      <w:pPr>
        <w:pStyle w:val="Inhaltsverzeichnis2eng"/>
        <w:rPr>
          <w:rFonts w:asciiTheme="minorHAnsi" w:eastAsiaTheme="minorEastAsia" w:hAnsiTheme="minorHAnsi" w:cstheme="minorBidi"/>
        </w:rPr>
      </w:pPr>
      <w:hyperlink w:anchor="_Toc97828067" w:history="1">
        <w:r w:rsidR="008865C2" w:rsidRPr="009B1C88">
          <w:rPr>
            <w:rStyle w:val="Hyperlink"/>
            <w:rFonts w:cs="Arial"/>
          </w:rPr>
          <w:t>7.1</w:t>
        </w:r>
        <w:r w:rsidR="008865C2">
          <w:rPr>
            <w:rFonts w:asciiTheme="minorHAnsi" w:eastAsiaTheme="minorEastAsia" w:hAnsiTheme="minorHAnsi" w:cstheme="minorBidi"/>
          </w:rPr>
          <w:tab/>
        </w:r>
        <w:r w:rsidR="008865C2" w:rsidRPr="009B1C88">
          <w:rPr>
            <w:rStyle w:val="Hyperlink"/>
          </w:rPr>
          <w:t>Unit Testing</w:t>
        </w:r>
        <w:r w:rsidR="008865C2">
          <w:rPr>
            <w:webHidden/>
          </w:rPr>
          <w:tab/>
        </w:r>
        <w:r w:rsidR="008865C2">
          <w:rPr>
            <w:webHidden/>
          </w:rPr>
          <w:fldChar w:fldCharType="begin"/>
        </w:r>
        <w:r w:rsidR="008865C2">
          <w:rPr>
            <w:webHidden/>
          </w:rPr>
          <w:instrText xml:space="preserve"> PAGEREF _Toc97828067 \h </w:instrText>
        </w:r>
        <w:r w:rsidR="008865C2">
          <w:rPr>
            <w:webHidden/>
          </w:rPr>
        </w:r>
        <w:r w:rsidR="008865C2">
          <w:rPr>
            <w:webHidden/>
          </w:rPr>
          <w:fldChar w:fldCharType="separate"/>
        </w:r>
        <w:r w:rsidR="008865C2">
          <w:rPr>
            <w:webHidden/>
          </w:rPr>
          <w:t>9</w:t>
        </w:r>
        <w:r w:rsidR="008865C2">
          <w:rPr>
            <w:webHidden/>
          </w:rPr>
          <w:fldChar w:fldCharType="end"/>
        </w:r>
      </w:hyperlink>
    </w:p>
    <w:p w14:paraId="0705D258" w14:textId="5A3EA223" w:rsidR="008865C2" w:rsidRDefault="00956F01" w:rsidP="008865C2">
      <w:pPr>
        <w:pStyle w:val="Inhaltsverzeichnis2weit"/>
        <w:rPr>
          <w:rFonts w:asciiTheme="minorHAnsi" w:eastAsiaTheme="minorEastAsia" w:hAnsiTheme="minorHAnsi" w:cstheme="minorBidi"/>
        </w:rPr>
      </w:pPr>
      <w:hyperlink w:anchor="_Toc97828068" w:history="1">
        <w:r w:rsidR="008865C2" w:rsidRPr="009B1C88">
          <w:rPr>
            <w:rStyle w:val="Hyperlink"/>
            <w:rFonts w:cs="Arial"/>
          </w:rPr>
          <w:t>7.2</w:t>
        </w:r>
        <w:r w:rsidR="008865C2">
          <w:rPr>
            <w:rFonts w:asciiTheme="minorHAnsi" w:eastAsiaTheme="minorEastAsia" w:hAnsiTheme="minorHAnsi" w:cstheme="minorBidi"/>
          </w:rPr>
          <w:tab/>
        </w:r>
        <w:r w:rsidR="008865C2" w:rsidRPr="009B1C88">
          <w:rPr>
            <w:rStyle w:val="Hyperlink"/>
          </w:rPr>
          <w:t>Mocks</w:t>
        </w:r>
        <w:r w:rsidR="008865C2">
          <w:rPr>
            <w:webHidden/>
          </w:rPr>
          <w:tab/>
        </w:r>
        <w:r w:rsidR="008865C2">
          <w:rPr>
            <w:webHidden/>
          </w:rPr>
          <w:fldChar w:fldCharType="begin"/>
        </w:r>
        <w:r w:rsidR="008865C2">
          <w:rPr>
            <w:webHidden/>
          </w:rPr>
          <w:instrText xml:space="preserve"> PAGEREF _Toc97828068 \h </w:instrText>
        </w:r>
        <w:r w:rsidR="008865C2">
          <w:rPr>
            <w:webHidden/>
          </w:rPr>
        </w:r>
        <w:r w:rsidR="008865C2">
          <w:rPr>
            <w:webHidden/>
          </w:rPr>
          <w:fldChar w:fldCharType="separate"/>
        </w:r>
        <w:r w:rsidR="008865C2">
          <w:rPr>
            <w:webHidden/>
          </w:rPr>
          <w:t>9</w:t>
        </w:r>
        <w:r w:rsidR="008865C2">
          <w:rPr>
            <w:webHidden/>
          </w:rPr>
          <w:fldChar w:fldCharType="end"/>
        </w:r>
      </w:hyperlink>
    </w:p>
    <w:p w14:paraId="056327BF" w14:textId="50F1D4D8" w:rsidR="008865C2" w:rsidRDefault="00956F01" w:rsidP="008865C2">
      <w:pPr>
        <w:pStyle w:val="InhaltsverzeichnisSprung"/>
        <w:tabs>
          <w:tab w:val="clear" w:pos="426"/>
          <w:tab w:val="left" w:pos="567"/>
        </w:tabs>
        <w:ind w:hanging="425"/>
        <w:rPr>
          <w:rFonts w:asciiTheme="minorHAnsi" w:eastAsiaTheme="minorEastAsia" w:hAnsiTheme="minorHAnsi" w:cstheme="minorBidi"/>
        </w:rPr>
      </w:pPr>
      <w:hyperlink w:anchor="_Toc97828069" w:history="1">
        <w:r w:rsidR="008865C2" w:rsidRPr="009B1C88">
          <w:rPr>
            <w:rStyle w:val="Hyperlink"/>
          </w:rPr>
          <w:t>8</w:t>
        </w:r>
        <w:r w:rsidR="008865C2">
          <w:rPr>
            <w:rFonts w:asciiTheme="minorHAnsi" w:eastAsiaTheme="minorEastAsia" w:hAnsiTheme="minorHAnsi" w:cstheme="minorBidi"/>
          </w:rPr>
          <w:tab/>
        </w:r>
        <w:r w:rsidR="008865C2" w:rsidRPr="009B1C88">
          <w:rPr>
            <w:rStyle w:val="Hyperlink"/>
          </w:rPr>
          <w:t>Refactoring</w:t>
        </w:r>
        <w:r w:rsidR="008865C2">
          <w:rPr>
            <w:webHidden/>
          </w:rPr>
          <w:tab/>
        </w:r>
        <w:r w:rsidR="008865C2">
          <w:rPr>
            <w:webHidden/>
          </w:rPr>
          <w:fldChar w:fldCharType="begin"/>
        </w:r>
        <w:r w:rsidR="008865C2">
          <w:rPr>
            <w:webHidden/>
          </w:rPr>
          <w:instrText xml:space="preserve"> PAGEREF _Toc97828069 \h </w:instrText>
        </w:r>
        <w:r w:rsidR="008865C2">
          <w:rPr>
            <w:webHidden/>
          </w:rPr>
        </w:r>
        <w:r w:rsidR="008865C2">
          <w:rPr>
            <w:webHidden/>
          </w:rPr>
          <w:fldChar w:fldCharType="separate"/>
        </w:r>
        <w:r w:rsidR="008865C2">
          <w:rPr>
            <w:webHidden/>
          </w:rPr>
          <w:t>9</w:t>
        </w:r>
        <w:r w:rsidR="008865C2">
          <w:rPr>
            <w:webHidden/>
          </w:rPr>
          <w:fldChar w:fldCharType="end"/>
        </w:r>
      </w:hyperlink>
    </w:p>
    <w:p w14:paraId="47F86DEE" w14:textId="5FD26A03" w:rsidR="008865C2" w:rsidRDefault="00956F01" w:rsidP="008865C2">
      <w:pPr>
        <w:pStyle w:val="Inhaltsverzeichnistopeng"/>
        <w:rPr>
          <w:rFonts w:asciiTheme="minorHAnsi" w:eastAsiaTheme="minorEastAsia" w:hAnsiTheme="minorHAnsi" w:cstheme="minorBidi"/>
          <w:noProof/>
        </w:rPr>
      </w:pPr>
      <w:hyperlink w:anchor="_Toc97828070" w:history="1">
        <w:r w:rsidR="008865C2" w:rsidRPr="009B1C88">
          <w:rPr>
            <w:rStyle w:val="Hyperlink"/>
            <w:noProof/>
          </w:rPr>
          <w:t>Literaturverzeichnis</w:t>
        </w:r>
        <w:r w:rsidR="008865C2">
          <w:rPr>
            <w:noProof/>
            <w:webHidden/>
          </w:rPr>
          <w:tab/>
        </w:r>
        <w:r w:rsidR="008865C2">
          <w:rPr>
            <w:noProof/>
            <w:webHidden/>
          </w:rPr>
          <w:fldChar w:fldCharType="begin"/>
        </w:r>
        <w:r w:rsidR="008865C2">
          <w:rPr>
            <w:noProof/>
            <w:webHidden/>
          </w:rPr>
          <w:instrText xml:space="preserve"> PAGEREF _Toc97828070 \h </w:instrText>
        </w:r>
        <w:r w:rsidR="008865C2">
          <w:rPr>
            <w:noProof/>
            <w:webHidden/>
          </w:rPr>
        </w:r>
        <w:r w:rsidR="008865C2">
          <w:rPr>
            <w:noProof/>
            <w:webHidden/>
          </w:rPr>
          <w:fldChar w:fldCharType="separate"/>
        </w:r>
        <w:r w:rsidR="008865C2">
          <w:rPr>
            <w:noProof/>
            <w:webHidden/>
          </w:rPr>
          <w:t>XI</w:t>
        </w:r>
        <w:r w:rsidR="008865C2">
          <w:rPr>
            <w:noProof/>
            <w:webHidden/>
          </w:rPr>
          <w:fldChar w:fldCharType="end"/>
        </w:r>
      </w:hyperlink>
    </w:p>
    <w:p w14:paraId="0DB1FDFF" w14:textId="209E2875" w:rsidR="00DC3715" w:rsidRDefault="00D104B3" w:rsidP="00FE4C15">
      <w:pPr>
        <w:pStyle w:val="Verzeichnisberschrift"/>
        <w:rPr>
          <w:bCs w:val="0"/>
        </w:rPr>
      </w:pPr>
      <w:r>
        <w:fldChar w:fldCharType="end"/>
      </w:r>
      <w:bookmarkStart w:id="7" w:name="_Toc270506266"/>
      <w:r w:rsidR="00DC3715">
        <w:br w:type="page"/>
      </w:r>
    </w:p>
    <w:p w14:paraId="0069D3A4" w14:textId="639E3FD4" w:rsidR="00FF1092" w:rsidRDefault="00FF1092" w:rsidP="001A71CA">
      <w:pPr>
        <w:pStyle w:val="Verzeichnisberschrift"/>
      </w:pPr>
      <w:bookmarkStart w:id="8" w:name="_Toc97828055"/>
      <w:r w:rsidRPr="001A71CA">
        <w:lastRenderedPageBreak/>
        <w:t>Abbildung</w:t>
      </w:r>
      <w:r w:rsidR="0020105D" w:rsidRPr="001A71CA">
        <w:t>s</w:t>
      </w:r>
      <w:r w:rsidRPr="001A71CA">
        <w:t>verzeichnis</w:t>
      </w:r>
      <w:bookmarkEnd w:id="7"/>
      <w:bookmarkEnd w:id="8"/>
    </w:p>
    <w:p w14:paraId="7F3A1C26" w14:textId="77777777" w:rsidR="0082439D" w:rsidRDefault="00945962" w:rsidP="00985CD8">
      <w:pPr>
        <w:pStyle w:val="Block"/>
      </w:pPr>
      <w:r>
        <w:rPr>
          <w:noProof/>
        </w:rPr>
        <w:fldChar w:fldCharType="begin"/>
      </w:r>
      <w:r w:rsidR="006770B4">
        <w:instrText xml:space="preserve"> TOC \t "Beschriftung" \c </w:instrText>
      </w:r>
      <w:r>
        <w:rPr>
          <w:noProof/>
        </w:rPr>
        <w:fldChar w:fldCharType="separate"/>
      </w:r>
      <w:r w:rsidR="0082439D">
        <w:rPr>
          <w:noProof/>
        </w:rPr>
        <w:t>Es konnten keine Einträge für ein Abbildungsverzeichnis gefunden werden.</w:t>
      </w:r>
      <w:r>
        <w:fldChar w:fldCharType="end"/>
      </w:r>
      <w:bookmarkStart w:id="9" w:name="_Toc270506267"/>
    </w:p>
    <w:p w14:paraId="684A708E" w14:textId="77777777" w:rsidR="0082439D" w:rsidRDefault="0082439D">
      <w:pPr>
        <w:rPr>
          <w:rFonts w:ascii="Arial" w:hAnsi="Arial"/>
          <w:bCs/>
          <w:sz w:val="36"/>
        </w:rPr>
      </w:pPr>
      <w:r>
        <w:br w:type="page"/>
      </w:r>
    </w:p>
    <w:p w14:paraId="20E086E1" w14:textId="7356E98B" w:rsidR="00FF1092" w:rsidRDefault="00FF1092" w:rsidP="006B21E1">
      <w:pPr>
        <w:pStyle w:val="Verzeichnisberschrift"/>
        <w:spacing w:before="120" w:after="60" w:line="360" w:lineRule="auto"/>
      </w:pPr>
      <w:bookmarkStart w:id="10" w:name="_Toc97828056"/>
      <w:r w:rsidRPr="001A71CA">
        <w:lastRenderedPageBreak/>
        <w:t>Tabellenverzeichnis</w:t>
      </w:r>
      <w:bookmarkEnd w:id="9"/>
      <w:bookmarkEnd w:id="10"/>
    </w:p>
    <w:bookmarkStart w:id="11" w:name="_Toc270506268"/>
    <w:p w14:paraId="56BEB958" w14:textId="3D97813C" w:rsidR="00C768C4" w:rsidRDefault="0048392D" w:rsidP="00985CD8">
      <w:pPr>
        <w:pStyle w:val="Block"/>
        <w:rPr>
          <w:bCs/>
        </w:rPr>
      </w:pPr>
      <w:r>
        <w:rPr>
          <w:noProof/>
        </w:rPr>
        <w:fldChar w:fldCharType="begin"/>
      </w:r>
      <w:r>
        <w:instrText xml:space="preserve"> TOC \p " " \h \z \c "Tabelle" </w:instrText>
      </w:r>
      <w:r>
        <w:rPr>
          <w:noProof/>
        </w:rPr>
        <w:fldChar w:fldCharType="separate"/>
      </w:r>
      <w:r w:rsidR="0082439D">
        <w:rPr>
          <w:noProof/>
        </w:rPr>
        <w:t>Es konnten keine Einträge für ein Abbildungsverzeichnis gefunden werden.</w:t>
      </w:r>
      <w:r>
        <w:fldChar w:fldCharType="end"/>
      </w:r>
      <w:r w:rsidR="00C768C4">
        <w:br w:type="page"/>
      </w:r>
    </w:p>
    <w:p w14:paraId="6DD94327" w14:textId="7AAD2E91" w:rsidR="00FF1092" w:rsidRPr="0082119C" w:rsidRDefault="006B7054" w:rsidP="00DB0365">
      <w:pPr>
        <w:pStyle w:val="Verzeichnisberschrift"/>
        <w:spacing w:after="360"/>
      </w:pPr>
      <w:bookmarkStart w:id="12" w:name="_Toc97828057"/>
      <w:r w:rsidRPr="001A71CA">
        <w:lastRenderedPageBreak/>
        <w:t>Abkürzungsverzeic</w:t>
      </w:r>
      <w:r w:rsidR="0082119C" w:rsidRPr="001A71CA">
        <w:t>h</w:t>
      </w:r>
      <w:r w:rsidRPr="001A71CA">
        <w:t>nis</w:t>
      </w:r>
      <w:bookmarkEnd w:id="11"/>
      <w:bookmarkEnd w:id="12"/>
    </w:p>
    <w:p w14:paraId="0E7318CE" w14:textId="6061A7E3" w:rsidR="00CA68D3" w:rsidRDefault="00CA68D3" w:rsidP="00DB0365">
      <w:pPr>
        <w:pStyle w:val="Abkrzungsverzeichnis"/>
        <w:tabs>
          <w:tab w:val="left" w:leader="dot" w:pos="2268"/>
        </w:tabs>
        <w:spacing w:after="0" w:line="300" w:lineRule="exact"/>
      </w:pPr>
      <w:r>
        <w:t xml:space="preserve">AG </w:t>
      </w:r>
      <w:r>
        <w:tab/>
        <w:t xml:space="preserve"> </w:t>
      </w:r>
      <w:r w:rsidR="00D25A21" w:rsidRPr="00D25A21">
        <w:t>Aktiengesellschaft</w:t>
      </w:r>
    </w:p>
    <w:p w14:paraId="038D836A" w14:textId="77777777" w:rsidR="00111F33" w:rsidRDefault="00111F33" w:rsidP="004664C7">
      <w:pPr>
        <w:pStyle w:val="Abkrzungsverzeichnis"/>
        <w:tabs>
          <w:tab w:val="left" w:leader="dot" w:pos="2268"/>
        </w:tabs>
      </w:pPr>
      <w:bookmarkStart w:id="13" w:name="_Ref268205252"/>
      <w:bookmarkStart w:id="14" w:name="_Ref268205257"/>
      <w:bookmarkStart w:id="15" w:name="_Ref268205281"/>
      <w:bookmarkStart w:id="16" w:name="_Ref268205306"/>
      <w:bookmarkStart w:id="17" w:name="_Toc269368665"/>
      <w:bookmarkEnd w:id="6"/>
    </w:p>
    <w:p w14:paraId="650BAA34" w14:textId="77777777" w:rsidR="0082439D" w:rsidRDefault="0082439D" w:rsidP="004664C7">
      <w:pPr>
        <w:pStyle w:val="Abkrzungsverzeichnis"/>
        <w:tabs>
          <w:tab w:val="left" w:leader="dot" w:pos="2268"/>
        </w:tabs>
      </w:pPr>
    </w:p>
    <w:p w14:paraId="0F4CF801" w14:textId="081692D5" w:rsidR="0082439D" w:rsidRPr="00FB1A6B" w:rsidRDefault="0082439D" w:rsidP="004664C7">
      <w:pPr>
        <w:pStyle w:val="Abkrzungsverzeichnis"/>
        <w:tabs>
          <w:tab w:val="left" w:leader="dot" w:pos="2268"/>
        </w:tabs>
        <w:sectPr w:rsidR="0082439D" w:rsidRPr="00FB1A6B" w:rsidSect="00F253A9">
          <w:headerReference w:type="default" r:id="rId8"/>
          <w:footerReference w:type="even" r:id="rId9"/>
          <w:footerReference w:type="default" r:id="rId10"/>
          <w:headerReference w:type="first" r:id="rId11"/>
          <w:footerReference w:type="first" r:id="rId12"/>
          <w:pgSz w:w="11906" w:h="16838" w:code="9"/>
          <w:pgMar w:top="2693" w:right="1416" w:bottom="1418" w:left="1418" w:header="709" w:footer="513" w:gutter="0"/>
          <w:pgNumType w:fmt="upperRoman" w:start="1"/>
          <w:cols w:space="708"/>
          <w:titlePg/>
          <w:docGrid w:linePitch="360"/>
        </w:sectPr>
      </w:pPr>
    </w:p>
    <w:p w14:paraId="16D300D4" w14:textId="7E7D6105" w:rsidR="00AE61EE" w:rsidRDefault="002A6B72" w:rsidP="0056163F">
      <w:pPr>
        <w:pStyle w:val="berschrift1"/>
      </w:pPr>
      <w:bookmarkStart w:id="18" w:name="_Toc97828058"/>
      <w:bookmarkStart w:id="19" w:name="_Toc270506270"/>
      <w:r w:rsidRPr="0056163F">
        <w:lastRenderedPageBreak/>
        <w:t>Problemstellung</w:t>
      </w:r>
      <w:r>
        <w:t>, Ziel und Aufbau</w:t>
      </w:r>
      <w:bookmarkEnd w:id="18"/>
    </w:p>
    <w:bookmarkEnd w:id="13"/>
    <w:bookmarkEnd w:id="14"/>
    <w:bookmarkEnd w:id="15"/>
    <w:bookmarkEnd w:id="16"/>
    <w:bookmarkEnd w:id="17"/>
    <w:bookmarkEnd w:id="19"/>
    <w:p w14:paraId="54F413E0" w14:textId="3C3B02DD" w:rsidR="002C2E11" w:rsidRDefault="002C2E11" w:rsidP="008C5F2F">
      <w:pPr>
        <w:pStyle w:val="Block"/>
      </w:pPr>
      <w:r>
        <w:t xml:space="preserve">Es gibt eine Reihe von Aufgabenverwaltungs-Systemen wie z. B. </w:t>
      </w:r>
      <w:proofErr w:type="spellStart"/>
      <w:r>
        <w:t>Jira</w:t>
      </w:r>
      <w:proofErr w:type="spellEnd"/>
      <w:r>
        <w:t xml:space="preserve">, </w:t>
      </w:r>
      <w:proofErr w:type="spellStart"/>
      <w:r>
        <w:t>Youtrack</w:t>
      </w:r>
      <w:proofErr w:type="spellEnd"/>
      <w:r>
        <w:t xml:space="preserve"> oder </w:t>
      </w:r>
      <w:r w:rsidR="009E3E07">
        <w:t>Mi</w:t>
      </w:r>
      <w:r w:rsidR="008C5F2F">
        <w:softHyphen/>
      </w:r>
      <w:r w:rsidR="009E3E07">
        <w:t>cro</w:t>
      </w:r>
      <w:r w:rsidR="008C5F2F">
        <w:softHyphen/>
      </w:r>
      <w:r w:rsidR="009E3E07">
        <w:t xml:space="preserve">soft </w:t>
      </w:r>
      <w:proofErr w:type="spellStart"/>
      <w:r w:rsidR="009E3E07">
        <w:t>Planner</w:t>
      </w:r>
      <w:proofErr w:type="spellEnd"/>
      <w:r>
        <w:t>, die mit einem Kanban Board arbeiten.</w:t>
      </w:r>
      <w:r w:rsidR="00FC66A6">
        <w:t xml:space="preserve"> D</w:t>
      </w:r>
      <w:r w:rsidR="002E5FDF">
        <w:t>ie hier dokumentierte</w:t>
      </w:r>
      <w:r>
        <w:t xml:space="preserve"> Klau</w:t>
      </w:r>
      <w:r w:rsidR="008C5F2F">
        <w:softHyphen/>
      </w:r>
      <w:r>
        <w:t>sur</w:t>
      </w:r>
      <w:r w:rsidR="008C5F2F">
        <w:softHyphen/>
      </w:r>
      <w:r>
        <w:t>er</w:t>
      </w:r>
      <w:r w:rsidR="008C5F2F">
        <w:softHyphen/>
      </w:r>
      <w:r w:rsidR="00FC66A6">
        <w:softHyphen/>
      </w:r>
      <w:r w:rsidR="00C87000">
        <w:softHyphen/>
      </w:r>
      <w:r>
        <w:t>satz</w:t>
      </w:r>
      <w:r w:rsidR="008C5F2F">
        <w:softHyphen/>
      </w:r>
      <w:r>
        <w:t>leis</w:t>
      </w:r>
      <w:r w:rsidR="008C5F2F">
        <w:softHyphen/>
      </w:r>
      <w:r>
        <w:t>tung</w:t>
      </w:r>
      <w:r w:rsidR="002E5FDF">
        <w:t xml:space="preserve"> </w:t>
      </w:r>
      <w:r w:rsidR="00FC66A6">
        <w:t>besteht in der Entwicklung einer</w:t>
      </w:r>
      <w:r>
        <w:t xml:space="preserve"> App</w:t>
      </w:r>
      <w:r>
        <w:softHyphen/>
        <w:t>li</w:t>
      </w:r>
      <w:r>
        <w:softHyphen/>
        <w:t>ka</w:t>
      </w:r>
      <w:r>
        <w:softHyphen/>
        <w:t>tion, die eine solche Auf</w:t>
      </w:r>
      <w:r w:rsidR="00FC66A6">
        <w:softHyphen/>
      </w:r>
      <w:r>
        <w:t>ga</w:t>
      </w:r>
      <w:r w:rsidR="00FC66A6">
        <w:softHyphen/>
      </w:r>
      <w:r>
        <w:t>ben</w:t>
      </w:r>
      <w:r w:rsidR="00FC66A6">
        <w:softHyphen/>
      </w:r>
      <w:r>
        <w:t>ver</w:t>
      </w:r>
      <w:r w:rsidR="00FC66A6">
        <w:softHyphen/>
      </w:r>
      <w:r>
        <w:t>wal</w:t>
      </w:r>
      <w:r w:rsidR="00C87000">
        <w:softHyphen/>
      </w:r>
      <w:r w:rsidR="00FC66A6">
        <w:softHyphen/>
      </w:r>
      <w:r w:rsidR="00FC66A6">
        <w:softHyphen/>
      </w:r>
      <w:r>
        <w:t>tung mo</w:t>
      </w:r>
      <w:r w:rsidR="002E5FDF">
        <w:softHyphen/>
      </w:r>
      <w:r>
        <w:t>delliert. Es wird kei</w:t>
      </w:r>
      <w:r>
        <w:softHyphen/>
        <w:t>n</w:t>
      </w:r>
      <w:r w:rsidR="00FC66A6">
        <w:t>e graphische</w:t>
      </w:r>
      <w:r>
        <w:t xml:space="preserve"> Benutzeroberfläche</w:t>
      </w:r>
      <w:r w:rsidR="00FC66A6">
        <w:t xml:space="preserve"> (GUI)</w:t>
      </w:r>
      <w:r>
        <w:t xml:space="preserve"> entwickelt</w:t>
      </w:r>
      <w:r w:rsidR="00FC66A6">
        <w:t xml:space="preserve"> und</w:t>
      </w:r>
      <w:r>
        <w:t xml:space="preserve"> le</w:t>
      </w:r>
      <w:r w:rsidR="00FC66A6">
        <w:softHyphen/>
      </w:r>
      <w:r w:rsidR="00C87000">
        <w:softHyphen/>
      </w:r>
      <w:r>
        <w:t>diglich die not</w:t>
      </w:r>
      <w:r w:rsidR="002E5FDF">
        <w:softHyphen/>
      </w:r>
      <w:r>
        <w:t>wendige An</w:t>
      </w:r>
      <w:r>
        <w:softHyphen/>
        <w:t>wen</w:t>
      </w:r>
      <w:r>
        <w:softHyphen/>
        <w:t>dungs</w:t>
      </w:r>
      <w:r>
        <w:softHyphen/>
        <w:t>logik pro</w:t>
      </w:r>
      <w:r>
        <w:softHyphen/>
        <w:t>grammiert und über eine</w:t>
      </w:r>
      <w:r w:rsidR="00C87000">
        <w:t>n</w:t>
      </w:r>
      <w:r>
        <w:t xml:space="preserve"> REST-</w:t>
      </w:r>
      <w:r w:rsidR="00C87000">
        <w:t>Service</w:t>
      </w:r>
      <w:r>
        <w:t xml:space="preserve"> </w:t>
      </w:r>
      <w:r w:rsidR="00C366DD">
        <w:t>(</w:t>
      </w:r>
      <w:proofErr w:type="spellStart"/>
      <w:r w:rsidR="00C366DD" w:rsidRPr="00C366DD">
        <w:t>Re</w:t>
      </w:r>
      <w:r w:rsidR="00C87000">
        <w:softHyphen/>
      </w:r>
      <w:r w:rsidR="00C366DD">
        <w:softHyphen/>
      </w:r>
      <w:r w:rsidR="00C366DD" w:rsidRPr="00C366DD">
        <w:t>pre</w:t>
      </w:r>
      <w:r w:rsidR="00C366DD">
        <w:softHyphen/>
      </w:r>
      <w:r w:rsidR="00C366DD" w:rsidRPr="00C366DD">
        <w:t>sentational</w:t>
      </w:r>
      <w:proofErr w:type="spellEnd"/>
      <w:r w:rsidR="00C366DD" w:rsidRPr="00C366DD">
        <w:t xml:space="preserve"> State Transfe</w:t>
      </w:r>
      <w:r w:rsidR="00C366DD">
        <w:t xml:space="preserve">r) </w:t>
      </w:r>
      <w:r>
        <w:t>verfügbar ge</w:t>
      </w:r>
      <w:r w:rsidR="002E5FDF">
        <w:softHyphen/>
      </w:r>
      <w:r>
        <w:t xml:space="preserve">macht. </w:t>
      </w:r>
      <w:r w:rsidR="002E5FDF">
        <w:t>Für die</w:t>
      </w:r>
      <w:r>
        <w:t xml:space="preserve"> </w:t>
      </w:r>
      <w:r w:rsidR="002E5FDF">
        <w:t>Implementierung</w:t>
      </w:r>
      <w:r>
        <w:t xml:space="preserve"> </w:t>
      </w:r>
      <w:r w:rsidR="00C87000">
        <w:t>des Rest-Ser</w:t>
      </w:r>
      <w:r w:rsidR="00C87000">
        <w:softHyphen/>
        <w:t xml:space="preserve">vices </w:t>
      </w:r>
      <w:r>
        <w:t>wird die Pro</w:t>
      </w:r>
      <w:r>
        <w:softHyphen/>
        <w:t>gram</w:t>
      </w:r>
      <w:r>
        <w:softHyphen/>
        <w:t>miersprache Java</w:t>
      </w:r>
      <w:r w:rsidR="009E3E07">
        <w:t xml:space="preserve"> mit dem Package Manager </w:t>
      </w:r>
      <w:r w:rsidR="002E5FDF">
        <w:t>„</w:t>
      </w:r>
      <w:proofErr w:type="spellStart"/>
      <w:r w:rsidR="009E3E07">
        <w:t>Ma</w:t>
      </w:r>
      <w:r w:rsidR="00C366DD">
        <w:softHyphen/>
      </w:r>
      <w:r w:rsidR="002E5FDF">
        <w:softHyphen/>
      </w:r>
      <w:r w:rsidR="009E3E07">
        <w:t>ven</w:t>
      </w:r>
      <w:proofErr w:type="spellEnd"/>
      <w:r w:rsidR="002E5FDF">
        <w:t>“</w:t>
      </w:r>
      <w:r>
        <w:t xml:space="preserve"> und d</w:t>
      </w:r>
      <w:r w:rsidR="002E5FDF">
        <w:t>em</w:t>
      </w:r>
      <w:r>
        <w:t xml:space="preserve"> </w:t>
      </w:r>
      <w:r w:rsidR="002E5FDF">
        <w:t>„</w:t>
      </w:r>
      <w:r>
        <w:t>Spring</w:t>
      </w:r>
      <w:r w:rsidR="002E5FDF">
        <w:t>-</w:t>
      </w:r>
      <w:r>
        <w:t>Boot</w:t>
      </w:r>
      <w:r w:rsidR="002E5FDF">
        <w:t>-Framework“</w:t>
      </w:r>
      <w:r>
        <w:t xml:space="preserve"> verwendet.</w:t>
      </w:r>
    </w:p>
    <w:p w14:paraId="32AB6459" w14:textId="0758511E" w:rsidR="002C2E11" w:rsidRDefault="002C2E11" w:rsidP="008C5F2F">
      <w:pPr>
        <w:pStyle w:val="Block"/>
      </w:pPr>
      <w:r>
        <w:t xml:space="preserve">Mit der Anwendung soll es möglich sein, die Aufgaben in einem Projekt gemeinsam </w:t>
      </w:r>
      <w:r w:rsidR="002E5FDF">
        <w:t>in</w:t>
      </w:r>
      <w:r>
        <w:t xml:space="preserve"> </w:t>
      </w:r>
      <w:r w:rsidR="002E5FDF">
        <w:t>ei</w:t>
      </w:r>
      <w:r w:rsidR="002E5FDF">
        <w:softHyphen/>
        <w:t>nem</w:t>
      </w:r>
      <w:r>
        <w:t xml:space="preserve"> Projekt-Team zu</w:t>
      </w:r>
      <w:r w:rsidR="002E5FDF">
        <w:t xml:space="preserve"> verwalten</w:t>
      </w:r>
      <w:r>
        <w:t>. Dazu müssen Benutzer Accounts anlegen, die in den Kon</w:t>
      </w:r>
      <w:r w:rsidR="00330CD0">
        <w:softHyphen/>
      </w:r>
      <w:r>
        <w:softHyphen/>
      </w:r>
      <w:r w:rsidR="00C366DD">
        <w:softHyphen/>
      </w:r>
      <w:r>
        <w:t>text gemeinsamer Projekte gebracht werden. Das I</w:t>
      </w:r>
      <w:r w:rsidR="00D84BB2">
        <w:t>dentity- und Accessmanagement (I</w:t>
      </w:r>
      <w:r>
        <w:t>AM</w:t>
      </w:r>
      <w:r w:rsidR="00D84BB2">
        <w:t>)</w:t>
      </w:r>
      <w:r>
        <w:t xml:space="preserve"> soll dabei durch eine</w:t>
      </w:r>
      <w:r w:rsidR="00330CD0">
        <w:t>n</w:t>
      </w:r>
      <w:r>
        <w:t xml:space="preserve"> </w:t>
      </w:r>
      <w:proofErr w:type="spellStart"/>
      <w:r w:rsidR="00CA25A8">
        <w:t>Keycloak</w:t>
      </w:r>
      <w:proofErr w:type="spellEnd"/>
      <w:r w:rsidR="00CA25A8">
        <w:t xml:space="preserve"> </w:t>
      </w:r>
      <w:r w:rsidR="00330CD0">
        <w:t>umgesetzt werden</w:t>
      </w:r>
      <w:r>
        <w:t>.</w:t>
      </w:r>
      <w:r w:rsidR="00CA25A8">
        <w:t xml:space="preserve"> Ei</w:t>
      </w:r>
      <w:r w:rsidR="00CA25A8">
        <w:softHyphen/>
        <w:t>ne persistente Da</w:t>
      </w:r>
      <w:r w:rsidR="00CA25A8">
        <w:softHyphen/>
        <w:t>ten</w:t>
      </w:r>
      <w:r w:rsidR="00CA25A8">
        <w:softHyphen/>
        <w:t>spei</w:t>
      </w:r>
      <w:r w:rsidR="00CA25A8">
        <w:softHyphen/>
        <w:t>che</w:t>
      </w:r>
      <w:r w:rsidR="00CA25A8">
        <w:softHyphen/>
        <w:t xml:space="preserve">rung wird mit einer </w:t>
      </w:r>
      <w:proofErr w:type="spellStart"/>
      <w:r w:rsidR="00CA25A8">
        <w:t>Postgresql</w:t>
      </w:r>
      <w:proofErr w:type="spellEnd"/>
      <w:r w:rsidR="00CA25A8">
        <w:t>-Datenbank (DB) um</w:t>
      </w:r>
      <w:r w:rsidR="00CA25A8">
        <w:softHyphen/>
        <w:t>ge</w:t>
      </w:r>
      <w:r w:rsidR="00CA25A8">
        <w:softHyphen/>
        <w:t xml:space="preserve">setzt. In der DB werden die Daten des </w:t>
      </w:r>
      <w:proofErr w:type="spellStart"/>
      <w:r w:rsidR="00CA25A8">
        <w:t>Keycloaks</w:t>
      </w:r>
      <w:proofErr w:type="spellEnd"/>
      <w:r w:rsidR="00CA25A8">
        <w:t xml:space="preserve"> und ein eigenes DB-Modell gehalten. Die benannten Komponenten (</w:t>
      </w:r>
      <w:proofErr w:type="spellStart"/>
      <w:r w:rsidR="00CA25A8">
        <w:t>Key</w:t>
      </w:r>
      <w:r w:rsidR="00C87000">
        <w:softHyphen/>
      </w:r>
      <w:r w:rsidR="00CA25A8">
        <w:t>cloak</w:t>
      </w:r>
      <w:proofErr w:type="spellEnd"/>
      <w:r w:rsidR="00CA25A8">
        <w:t>, DB und REST-Service) der App</w:t>
      </w:r>
      <w:r w:rsidR="00CA25A8">
        <w:softHyphen/>
        <w:t xml:space="preserve">likation sollen </w:t>
      </w:r>
      <w:proofErr w:type="spellStart"/>
      <w:r w:rsidR="00CA25A8">
        <w:t>do</w:t>
      </w:r>
      <w:r w:rsidR="00CA25A8">
        <w:softHyphen/>
        <w:t>cke</w:t>
      </w:r>
      <w:r w:rsidR="00CA25A8">
        <w:softHyphen/>
        <w:t>risiert</w:t>
      </w:r>
      <w:proofErr w:type="spellEnd"/>
      <w:r w:rsidR="00CA25A8">
        <w:t xml:space="preserve"> werden und mit „</w:t>
      </w:r>
      <w:proofErr w:type="spellStart"/>
      <w:r w:rsidR="00CA25A8">
        <w:t>Docker-Com</w:t>
      </w:r>
      <w:r w:rsidR="00C87000">
        <w:softHyphen/>
      </w:r>
      <w:r w:rsidR="00CA25A8">
        <w:t>pose</w:t>
      </w:r>
      <w:proofErr w:type="spellEnd"/>
      <w:r w:rsidR="00CA25A8">
        <w:t>“ konfiguriert und be</w:t>
      </w:r>
      <w:r w:rsidR="00CA25A8">
        <w:softHyphen/>
        <w:t>trie</w:t>
      </w:r>
      <w:r w:rsidR="00CA25A8">
        <w:softHyphen/>
        <w:t>ben werden.</w:t>
      </w:r>
    </w:p>
    <w:p w14:paraId="48ABA4AE" w14:textId="43A81230" w:rsidR="00F4130A" w:rsidRDefault="00F4130A" w:rsidP="00F4130A">
      <w:pPr>
        <w:tabs>
          <w:tab w:val="left" w:pos="1418"/>
        </w:tabs>
        <w:spacing w:after="60" w:line="360" w:lineRule="auto"/>
        <w:rPr>
          <w:rFonts w:ascii="Cambria" w:hAnsi="Cambria"/>
        </w:rPr>
      </w:pPr>
      <w:r>
        <w:rPr>
          <w:rFonts w:ascii="Cambria" w:hAnsi="Cambria"/>
        </w:rPr>
        <w:t>Um die Bedienung des REST-Services zu vereinfachen</w:t>
      </w:r>
      <w:r w:rsidR="000B69F5">
        <w:rPr>
          <w:rFonts w:ascii="Cambria" w:hAnsi="Cambria"/>
        </w:rPr>
        <w:t xml:space="preserve">, </w:t>
      </w:r>
      <w:r>
        <w:rPr>
          <w:rFonts w:ascii="Cambria" w:hAnsi="Cambria"/>
        </w:rPr>
        <w:t xml:space="preserve">wird eine </w:t>
      </w:r>
      <w:r w:rsidR="000B69F5">
        <w:rPr>
          <w:rFonts w:ascii="Cambria" w:hAnsi="Cambria"/>
        </w:rPr>
        <w:t>Sammlung von Anfragen und Konfigurationen für einen HTTP-Client zur Verfügung gestellt. Dazu wird eine „Collection“ für Anwendung Postman zur Verfügung gestellt.</w:t>
      </w:r>
    </w:p>
    <w:p w14:paraId="078BC9F0" w14:textId="3D46D28F" w:rsidR="00CA25A8" w:rsidRDefault="000B69F5" w:rsidP="004B0D09">
      <w:pPr>
        <w:tabs>
          <w:tab w:val="left" w:pos="1418"/>
        </w:tabs>
        <w:spacing w:after="60" w:line="360" w:lineRule="auto"/>
        <w:rPr>
          <w:rFonts w:ascii="Cambria" w:hAnsi="Cambria"/>
        </w:rPr>
      </w:pPr>
      <w:r>
        <w:rPr>
          <w:rFonts w:ascii="Cambria" w:hAnsi="Cambria"/>
        </w:rPr>
        <w:t xml:space="preserve">Alle Inhalte der hier dokumentierten Klausurersatzleistung sind auf </w:t>
      </w:r>
      <w:proofErr w:type="spellStart"/>
      <w:r w:rsidR="00F4130A" w:rsidRPr="000B69F5">
        <w:rPr>
          <w:rFonts w:ascii="Cambria" w:hAnsi="Cambria"/>
        </w:rPr>
        <w:t>GitHub</w:t>
      </w:r>
      <w:proofErr w:type="spellEnd"/>
      <w:r>
        <w:rPr>
          <w:rFonts w:ascii="Cambria" w:hAnsi="Cambria"/>
        </w:rPr>
        <w:t xml:space="preserve"> unt</w:t>
      </w:r>
      <w:r w:rsidR="006F2B1C">
        <w:rPr>
          <w:rFonts w:ascii="Cambria" w:hAnsi="Cambria"/>
        </w:rPr>
        <w:t>er</w:t>
      </w:r>
      <w:r>
        <w:rPr>
          <w:rFonts w:ascii="Cambria" w:hAnsi="Cambria"/>
        </w:rPr>
        <w:t xml:space="preserve"> dem Link „</w:t>
      </w:r>
      <w:r w:rsidRPr="000B69F5">
        <w:rPr>
          <w:rFonts w:ascii="Cambria" w:hAnsi="Cambria"/>
        </w:rPr>
        <w:t>https://github.com/</w:t>
      </w:r>
      <w:proofErr w:type="spellStart"/>
      <w:r w:rsidRPr="000B69F5">
        <w:rPr>
          <w:rFonts w:ascii="Cambria" w:hAnsi="Cambria"/>
        </w:rPr>
        <w:t>Krayaty</w:t>
      </w:r>
      <w:proofErr w:type="spellEnd"/>
      <w:r w:rsidRPr="000B69F5">
        <w:rPr>
          <w:rFonts w:ascii="Cambria" w:hAnsi="Cambria"/>
        </w:rPr>
        <w:t>/</w:t>
      </w:r>
      <w:proofErr w:type="spellStart"/>
      <w:r w:rsidRPr="000B69F5">
        <w:rPr>
          <w:rFonts w:ascii="Cambria" w:hAnsi="Cambria"/>
        </w:rPr>
        <w:t>Taskitory</w:t>
      </w:r>
      <w:proofErr w:type="spellEnd"/>
      <w:r>
        <w:rPr>
          <w:rFonts w:ascii="Cambria" w:hAnsi="Cambria"/>
        </w:rPr>
        <w:t>“ erreichbar.</w:t>
      </w:r>
    </w:p>
    <w:p w14:paraId="011F089A" w14:textId="1C8BD7FD" w:rsidR="00DF18BC" w:rsidRDefault="00DF18BC" w:rsidP="0056163F">
      <w:pPr>
        <w:pStyle w:val="berschrift1"/>
      </w:pPr>
      <w:bookmarkStart w:id="20" w:name="_Toc97828059"/>
      <w:r>
        <w:t>Anforderungs</w:t>
      </w:r>
      <w:r w:rsidR="00C366DD">
        <w:t>analyse</w:t>
      </w:r>
      <w:bookmarkEnd w:id="20"/>
    </w:p>
    <w:p w14:paraId="5E80AE0E" w14:textId="54C3A84D" w:rsidR="006F2B1C" w:rsidRDefault="006F2B1C" w:rsidP="004B0D09">
      <w:pPr>
        <w:pStyle w:val="Block"/>
      </w:pPr>
      <w:r>
        <w:t>Die Anforderungen an die Applikation, die im Rahmen dieser Klausurersatzleistung ent</w:t>
      </w:r>
      <w:r>
        <w:softHyphen/>
        <w:t>wi</w:t>
      </w:r>
      <w:r>
        <w:softHyphen/>
        <w:t xml:space="preserve">ckelt wird, sind weniger umfangreich als bei Referenz-Applikationen wie z. B. </w:t>
      </w:r>
      <w:proofErr w:type="spellStart"/>
      <w:r>
        <w:t>Youtrack</w:t>
      </w:r>
      <w:proofErr w:type="spellEnd"/>
      <w:r>
        <w:t xml:space="preserve"> oder </w:t>
      </w:r>
      <w:proofErr w:type="spellStart"/>
      <w:r>
        <w:t>Jira</w:t>
      </w:r>
      <w:proofErr w:type="spellEnd"/>
      <w:r>
        <w:t>. Allerdings orientiert sich die die eigene Applikation an solchen Referenz-App</w:t>
      </w:r>
      <w:r>
        <w:softHyphen/>
        <w:t>li</w:t>
      </w:r>
      <w:r>
        <w:softHyphen/>
      </w:r>
      <w:r>
        <w:lastRenderedPageBreak/>
        <w:t>ka</w:t>
      </w:r>
      <w:r>
        <w:softHyphen/>
      </w:r>
      <w:r w:rsidR="005513DF">
        <w:softHyphen/>
      </w:r>
      <w:r>
        <w:t>tionen.</w:t>
      </w:r>
      <w:r w:rsidR="005513DF">
        <w:t xml:space="preserve"> Nachfolgend werden allgemeine funktionale Anforderungen definiert</w:t>
      </w:r>
      <w:r w:rsidR="00592F5A">
        <w:t xml:space="preserve"> und zen</w:t>
      </w:r>
      <w:r w:rsidR="00592F5A">
        <w:softHyphen/>
        <w:t>tra</w:t>
      </w:r>
      <w:r w:rsidR="00592F5A">
        <w:softHyphen/>
        <w:t>le</w:t>
      </w:r>
      <w:r w:rsidR="005513DF">
        <w:t xml:space="preserve"> </w:t>
      </w:r>
      <w:proofErr w:type="spellStart"/>
      <w:r w:rsidR="005513DF">
        <w:t>Use</w:t>
      </w:r>
      <w:proofErr w:type="spellEnd"/>
      <w:r w:rsidR="005513DF">
        <w:t>-Cases festgehalten, die implementiert werden sollen. Nicht-Funktionale An</w:t>
      </w:r>
      <w:r w:rsidR="00592F5A">
        <w:softHyphen/>
      </w:r>
      <w:r w:rsidR="005513DF">
        <w:t>for</w:t>
      </w:r>
      <w:r w:rsidR="00592F5A">
        <w:softHyphen/>
      </w:r>
      <w:r w:rsidR="005513DF">
        <w:t>de</w:t>
      </w:r>
      <w:r w:rsidR="00592F5A">
        <w:softHyphen/>
      </w:r>
      <w:r w:rsidR="005513DF">
        <w:t>rungen werden nur dann betrachtet, wenn entsprechende Probleme auftreten.</w:t>
      </w:r>
    </w:p>
    <w:p w14:paraId="7F58A681" w14:textId="2DFD6052" w:rsidR="005855A4" w:rsidRPr="005855A4" w:rsidRDefault="005855A4" w:rsidP="0040753A">
      <w:pPr>
        <w:pStyle w:val="Block"/>
        <w:keepNext/>
        <w:spacing w:before="120" w:after="0"/>
        <w:rPr>
          <w:b/>
          <w:bCs/>
        </w:rPr>
      </w:pPr>
      <w:r w:rsidRPr="005855A4">
        <w:rPr>
          <w:b/>
          <w:bCs/>
        </w:rPr>
        <w:t>Projekte und Benutzer</w:t>
      </w:r>
    </w:p>
    <w:p w14:paraId="5873711E" w14:textId="77777777" w:rsidR="00CC47D4" w:rsidRDefault="004B0D09" w:rsidP="004B0D09">
      <w:pPr>
        <w:pStyle w:val="Block"/>
      </w:pPr>
      <w:r>
        <w:t xml:space="preserve">Die Projekt-Entitäten sind der Haupt-Bezugspunkt für die anderen Entitäten. </w:t>
      </w:r>
      <w:r w:rsidR="00792757">
        <w:t>Benutzer</w:t>
      </w:r>
      <w:r>
        <w:t xml:space="preserve"> sind ei</w:t>
      </w:r>
      <w:r>
        <w:softHyphen/>
        <w:t>nem oder mehreren Projekten zugeordnet und können über eine Projekt-Entität auf die Res</w:t>
      </w:r>
      <w:r>
        <w:softHyphen/>
        <w:t>sourcen eines Projekts („Kanban Boards“, „Aufgaben“ und „Tags“) zugreifen. Dabei kön</w:t>
      </w:r>
      <w:r>
        <w:softHyphen/>
        <w:t>nen User die Rollen eines einfachen „Users“ oder eines Projekt-Administrators („Ad</w:t>
      </w:r>
      <w:r>
        <w:softHyphen/>
        <w:t>min“) innehaben.</w:t>
      </w:r>
      <w:r w:rsidR="00792757">
        <w:t xml:space="preserve"> </w:t>
      </w:r>
      <w:r w:rsidR="00792757" w:rsidRPr="00886896">
        <w:rPr>
          <w:color w:val="FF0000"/>
        </w:rPr>
        <w:t>Es muss zu jeder Zeit mindestens einen Projekt-Administrator ge</w:t>
      </w:r>
      <w:r w:rsidR="00886896" w:rsidRPr="00886896">
        <w:rPr>
          <w:color w:val="FF0000"/>
        </w:rPr>
        <w:softHyphen/>
      </w:r>
      <w:r w:rsidR="00792757" w:rsidRPr="00886896">
        <w:rPr>
          <w:color w:val="FF0000"/>
        </w:rPr>
        <w:t xml:space="preserve">ben. Es gibt keine Obergrenze für die Anzahl </w:t>
      </w:r>
      <w:r w:rsidR="00886896" w:rsidRPr="00886896">
        <w:rPr>
          <w:color w:val="FF0000"/>
        </w:rPr>
        <w:t xml:space="preserve">von </w:t>
      </w:r>
      <w:r w:rsidR="00792757" w:rsidRPr="00886896">
        <w:rPr>
          <w:color w:val="FF0000"/>
        </w:rPr>
        <w:t>Projekt-Administrator</w:t>
      </w:r>
      <w:r w:rsidR="00886896" w:rsidRPr="00886896">
        <w:rPr>
          <w:color w:val="FF0000"/>
        </w:rPr>
        <w:t>en.</w:t>
      </w:r>
      <w:r>
        <w:t xml:space="preserve"> </w:t>
      </w:r>
      <w:r w:rsidRPr="00886896">
        <w:rPr>
          <w:color w:val="FF0000"/>
        </w:rPr>
        <w:t>Die Rollen be</w:t>
      </w:r>
      <w:r w:rsidRPr="00886896">
        <w:rPr>
          <w:color w:val="FF0000"/>
        </w:rPr>
        <w:softHyphen/>
        <w:t>schrän</w:t>
      </w:r>
      <w:r w:rsidR="00886896">
        <w:rPr>
          <w:color w:val="FF0000"/>
        </w:rPr>
        <w:softHyphen/>
      </w:r>
      <w:r w:rsidRPr="00886896">
        <w:rPr>
          <w:color w:val="FF0000"/>
        </w:rPr>
        <w:softHyphen/>
        <w:t>ken den Zu</w:t>
      </w:r>
      <w:r w:rsidRPr="00886896">
        <w:rPr>
          <w:color w:val="FF0000"/>
        </w:rPr>
        <w:softHyphen/>
        <w:t xml:space="preserve">griff auf die Ressourcen eines Projekts. </w:t>
      </w:r>
      <w:r w:rsidR="00792757" w:rsidRPr="00886896">
        <w:rPr>
          <w:color w:val="FF0000"/>
        </w:rPr>
        <w:t>Einfache User können die At</w:t>
      </w:r>
      <w:r w:rsidR="00886896" w:rsidRPr="00886896">
        <w:rPr>
          <w:color w:val="FF0000"/>
        </w:rPr>
        <w:softHyphen/>
      </w:r>
      <w:r w:rsidR="00792757" w:rsidRPr="00886896">
        <w:rPr>
          <w:color w:val="FF0000"/>
        </w:rPr>
        <w:t>tri</w:t>
      </w:r>
      <w:r w:rsidR="00886896" w:rsidRPr="00886896">
        <w:rPr>
          <w:color w:val="FF0000"/>
        </w:rPr>
        <w:softHyphen/>
      </w:r>
      <w:r w:rsidR="00792757" w:rsidRPr="00886896">
        <w:rPr>
          <w:color w:val="FF0000"/>
        </w:rPr>
        <w:t>bu</w:t>
      </w:r>
      <w:r w:rsidR="00886896" w:rsidRPr="00886896">
        <w:rPr>
          <w:color w:val="FF0000"/>
        </w:rPr>
        <w:softHyphen/>
      </w:r>
      <w:r w:rsidR="00792757" w:rsidRPr="00886896">
        <w:rPr>
          <w:color w:val="FF0000"/>
        </w:rPr>
        <w:t xml:space="preserve">te </w:t>
      </w:r>
      <w:r w:rsidR="00886896" w:rsidRPr="00886896">
        <w:rPr>
          <w:color w:val="FF0000"/>
        </w:rPr>
        <w:t>einer</w:t>
      </w:r>
      <w:r w:rsidR="00792757" w:rsidRPr="00886896">
        <w:rPr>
          <w:color w:val="FF0000"/>
        </w:rPr>
        <w:t xml:space="preserve"> Projekt-</w:t>
      </w:r>
      <w:r w:rsidR="00886896" w:rsidRPr="00886896">
        <w:rPr>
          <w:color w:val="FF0000"/>
        </w:rPr>
        <w:t>E</w:t>
      </w:r>
      <w:r w:rsidR="00792757" w:rsidRPr="00886896">
        <w:rPr>
          <w:color w:val="FF0000"/>
        </w:rPr>
        <w:t xml:space="preserve">ntität nicht verändern. Zudem sollen einfache User </w:t>
      </w:r>
      <w:r w:rsidR="00886896" w:rsidRPr="00886896">
        <w:rPr>
          <w:color w:val="FF0000"/>
        </w:rPr>
        <w:t>keine be</w:t>
      </w:r>
      <w:r w:rsidR="00886896">
        <w:rPr>
          <w:color w:val="FF0000"/>
        </w:rPr>
        <w:softHyphen/>
      </w:r>
      <w:r w:rsidR="00886896" w:rsidRPr="00886896">
        <w:rPr>
          <w:color w:val="FF0000"/>
        </w:rPr>
        <w:t>ste</w:t>
      </w:r>
      <w:r w:rsidR="00886896">
        <w:rPr>
          <w:color w:val="FF0000"/>
        </w:rPr>
        <w:softHyphen/>
      </w:r>
      <w:r w:rsidR="00886896" w:rsidRPr="00886896">
        <w:rPr>
          <w:color w:val="FF0000"/>
        </w:rPr>
        <w:t>hen</w:t>
      </w:r>
      <w:r w:rsidR="00886896">
        <w:rPr>
          <w:color w:val="FF0000"/>
        </w:rPr>
        <w:softHyphen/>
      </w:r>
      <w:r w:rsidR="00886896" w:rsidRPr="00886896">
        <w:rPr>
          <w:color w:val="FF0000"/>
        </w:rPr>
        <w:t>den User entfernen oder neue hinzufügen können</w:t>
      </w:r>
      <w:r w:rsidR="00792757" w:rsidRPr="00886896">
        <w:rPr>
          <w:color w:val="FF0000"/>
        </w:rPr>
        <w:t>.</w:t>
      </w:r>
      <w:r w:rsidR="00886896" w:rsidRPr="00886896">
        <w:rPr>
          <w:color w:val="FF0000"/>
        </w:rPr>
        <w:t xml:space="preserve"> </w:t>
      </w:r>
      <w:r w:rsidR="001050E7" w:rsidRPr="001050E7">
        <w:rPr>
          <w:color w:val="000000" w:themeColor="text1"/>
        </w:rPr>
        <w:t>Einfache User können Datensätzen der an</w:t>
      </w:r>
      <w:r w:rsidR="001050E7" w:rsidRPr="001050E7">
        <w:rPr>
          <w:color w:val="000000" w:themeColor="text1"/>
        </w:rPr>
        <w:softHyphen/>
        <w:t>deren Entitäten hinzufügen, verändern und löschen.</w:t>
      </w:r>
      <w:r w:rsidR="001050E7">
        <w:rPr>
          <w:color w:val="FF0000"/>
        </w:rPr>
        <w:t xml:space="preserve"> </w:t>
      </w:r>
      <w:r w:rsidR="00886896" w:rsidRPr="001050E7">
        <w:rPr>
          <w:color w:val="000000" w:themeColor="text1"/>
        </w:rPr>
        <w:t>Projekt-Administratoren sollen al</w:t>
      </w:r>
      <w:r w:rsidR="001050E7" w:rsidRPr="001050E7">
        <w:rPr>
          <w:color w:val="000000" w:themeColor="text1"/>
        </w:rPr>
        <w:softHyphen/>
      </w:r>
      <w:r w:rsidR="00886896" w:rsidRPr="001050E7">
        <w:rPr>
          <w:color w:val="000000" w:themeColor="text1"/>
        </w:rPr>
        <w:t>le Zu</w:t>
      </w:r>
      <w:r w:rsidR="00886896" w:rsidRPr="001050E7">
        <w:rPr>
          <w:color w:val="000000" w:themeColor="text1"/>
        </w:rPr>
        <w:softHyphen/>
        <w:t>griffs-Rechte auf Ressourcen und Funktionen eines Projekts haben.</w:t>
      </w:r>
      <w:r w:rsidR="005855A4" w:rsidRPr="001050E7">
        <w:rPr>
          <w:color w:val="000000" w:themeColor="text1"/>
        </w:rPr>
        <w:t xml:space="preserve"> </w:t>
      </w:r>
      <w:r w:rsidR="005855A4">
        <w:rPr>
          <w:color w:val="FF0000"/>
        </w:rPr>
        <w:t>Das schließt das Hin</w:t>
      </w:r>
      <w:r w:rsidR="001050E7">
        <w:rPr>
          <w:color w:val="FF0000"/>
        </w:rPr>
        <w:softHyphen/>
      </w:r>
      <w:r w:rsidR="005855A4">
        <w:rPr>
          <w:color w:val="FF0000"/>
        </w:rPr>
        <w:t>zufügen, Befördern und Entfernen von Benutzern ein.</w:t>
      </w:r>
    </w:p>
    <w:p w14:paraId="10958080" w14:textId="711C69C9" w:rsidR="004B0D09" w:rsidRDefault="004B0D09" w:rsidP="004B0D09">
      <w:pPr>
        <w:pStyle w:val="Block"/>
      </w:pPr>
      <w:r>
        <w:t xml:space="preserve">Über die Zeit sollen </w:t>
      </w:r>
      <w:r w:rsidR="00792757">
        <w:t>Benutzer</w:t>
      </w:r>
      <w:r>
        <w:t xml:space="preserve"> ein Projekt verlassen und wieder beitreten können. Es </w:t>
      </w:r>
      <w:r w:rsidR="00886896">
        <w:t>ist</w:t>
      </w:r>
      <w:r>
        <w:t xml:space="preserve"> nicht mög</w:t>
      </w:r>
      <w:r>
        <w:softHyphen/>
        <w:t>lich einem Projekt</w:t>
      </w:r>
      <w:r w:rsidR="005855A4">
        <w:t>,</w:t>
      </w:r>
      <w:r>
        <w:t xml:space="preserve"> </w:t>
      </w:r>
      <w:r w:rsidR="00886896">
        <w:t>ohne die</w:t>
      </w:r>
      <w:r>
        <w:t xml:space="preserve"> Zustimmung des Projekt-Team</w:t>
      </w:r>
      <w:r w:rsidR="00886896">
        <w:t>s</w:t>
      </w:r>
      <w:r>
        <w:t xml:space="preserve"> </w:t>
      </w:r>
      <w:r w:rsidR="00886896">
        <w:t>beizutreten</w:t>
      </w:r>
      <w:r>
        <w:t>.</w:t>
      </w:r>
      <w:r w:rsidR="00886896">
        <w:t xml:space="preserve"> Dafür wird ein geheimer Projekt-Schlüs</w:t>
      </w:r>
      <w:r w:rsidR="001050E7">
        <w:softHyphen/>
      </w:r>
      <w:r w:rsidR="005855A4">
        <w:softHyphen/>
      </w:r>
      <w:r w:rsidR="00886896">
        <w:t>sel verwendet</w:t>
      </w:r>
      <w:r w:rsidR="005855A4">
        <w:t>, der nur von Projekt-Administratoren einsehbar ist</w:t>
      </w:r>
      <w:r w:rsidR="00886896">
        <w:t>.</w:t>
      </w:r>
    </w:p>
    <w:p w14:paraId="65B68F38" w14:textId="20026D74" w:rsidR="00592F5A" w:rsidRPr="00C159F5" w:rsidRDefault="00600AA8" w:rsidP="00592F5A">
      <w:pPr>
        <w:pStyle w:val="Block"/>
        <w:keepNext/>
        <w:numPr>
          <w:ilvl w:val="0"/>
          <w:numId w:val="33"/>
        </w:numPr>
        <w:spacing w:after="0"/>
        <w:ind w:left="709" w:hanging="709"/>
        <w:rPr>
          <w:u w:val="single"/>
        </w:rPr>
      </w:pPr>
      <w:r>
        <w:rPr>
          <w:u w:val="single"/>
        </w:rPr>
        <w:t>Benutzer-Konto</w:t>
      </w:r>
      <w:r w:rsidR="00FB6596">
        <w:rPr>
          <w:u w:val="single"/>
        </w:rPr>
        <w:t xml:space="preserve"> registrieren</w:t>
      </w:r>
    </w:p>
    <w:p w14:paraId="27A14617" w14:textId="4F7F6245" w:rsidR="00592F5A" w:rsidRDefault="00592F5A" w:rsidP="00592F5A">
      <w:pPr>
        <w:pStyle w:val="Block"/>
        <w:rPr>
          <w:color w:val="000000" w:themeColor="text1"/>
        </w:rPr>
      </w:pPr>
      <w:r w:rsidRPr="00E15E5D">
        <w:rPr>
          <w:color w:val="000000" w:themeColor="text1"/>
        </w:rPr>
        <w:t>Benutzer müssen ein</w:t>
      </w:r>
      <w:r w:rsidR="00600AA8">
        <w:rPr>
          <w:color w:val="000000" w:themeColor="text1"/>
        </w:rPr>
        <w:t xml:space="preserve"> Konto </w:t>
      </w:r>
      <w:r w:rsidRPr="00E15E5D">
        <w:rPr>
          <w:color w:val="000000" w:themeColor="text1"/>
        </w:rPr>
        <w:t>für die Applikation besitzen und einem Projekt zu</w:t>
      </w:r>
      <w:r w:rsidRPr="00E15E5D">
        <w:rPr>
          <w:color w:val="000000" w:themeColor="text1"/>
        </w:rPr>
        <w:softHyphen/>
        <w:t>ge</w:t>
      </w:r>
      <w:r w:rsidRPr="00E15E5D">
        <w:rPr>
          <w:color w:val="000000" w:themeColor="text1"/>
        </w:rPr>
        <w:softHyphen/>
        <w:t>ordnet sein, um die zugehörigen Informationen einsehen zu können. Ein Be</w:t>
      </w:r>
      <w:r w:rsidRPr="00E15E5D">
        <w:rPr>
          <w:color w:val="000000" w:themeColor="text1"/>
        </w:rPr>
        <w:softHyphen/>
        <w:t>nut</w:t>
      </w:r>
      <w:r w:rsidRPr="00E15E5D">
        <w:rPr>
          <w:color w:val="000000" w:themeColor="text1"/>
        </w:rPr>
        <w:softHyphen/>
        <w:t>zer-</w:t>
      </w:r>
      <w:r w:rsidR="00600AA8">
        <w:rPr>
          <w:color w:val="000000" w:themeColor="text1"/>
        </w:rPr>
        <w:t>Konto</w:t>
      </w:r>
      <w:r w:rsidRPr="00E15E5D">
        <w:rPr>
          <w:color w:val="000000" w:themeColor="text1"/>
        </w:rPr>
        <w:t xml:space="preserve"> soll durch einen Username identifizierbar sein und mit einem Passwort au</w:t>
      </w:r>
      <w:r w:rsidRPr="00E15E5D">
        <w:rPr>
          <w:color w:val="000000" w:themeColor="text1"/>
        </w:rPr>
        <w:softHyphen/>
        <w:t>thentifiziert wer</w:t>
      </w:r>
      <w:r w:rsidR="00E943F8">
        <w:rPr>
          <w:color w:val="000000" w:themeColor="text1"/>
        </w:rPr>
        <w:softHyphen/>
      </w:r>
      <w:r w:rsidRPr="00E15E5D">
        <w:rPr>
          <w:color w:val="000000" w:themeColor="text1"/>
        </w:rPr>
        <w:t xml:space="preserve">den. Weitere </w:t>
      </w:r>
      <w:r w:rsidR="00E15E5D">
        <w:rPr>
          <w:color w:val="000000" w:themeColor="text1"/>
        </w:rPr>
        <w:t>Benutzer</w:t>
      </w:r>
      <w:r w:rsidRPr="00E15E5D">
        <w:rPr>
          <w:color w:val="000000" w:themeColor="text1"/>
        </w:rPr>
        <w:t>daten sind für diese Applikation nicht relevant.</w:t>
      </w:r>
      <w:r w:rsidR="00FB6596">
        <w:rPr>
          <w:color w:val="000000" w:themeColor="text1"/>
        </w:rPr>
        <w:t xml:space="preserve"> Damit ein User sich bei der Applikation registrieren kann muss er per HTTP mit dem </w:t>
      </w:r>
      <w:proofErr w:type="spellStart"/>
      <w:r w:rsidR="00FB6596">
        <w:rPr>
          <w:color w:val="000000" w:themeColor="text1"/>
        </w:rPr>
        <w:t>Keycloak</w:t>
      </w:r>
      <w:proofErr w:type="spellEnd"/>
      <w:r w:rsidR="00FB6596">
        <w:rPr>
          <w:color w:val="000000" w:themeColor="text1"/>
        </w:rPr>
        <w:t xml:space="preserve"> kom</w:t>
      </w:r>
      <w:r w:rsidR="00E943F8">
        <w:rPr>
          <w:color w:val="000000" w:themeColor="text1"/>
        </w:rPr>
        <w:softHyphen/>
      </w:r>
      <w:r w:rsidR="00FB6596">
        <w:rPr>
          <w:color w:val="000000" w:themeColor="text1"/>
        </w:rPr>
        <w:t>mu</w:t>
      </w:r>
      <w:r w:rsidR="00E943F8">
        <w:rPr>
          <w:color w:val="000000" w:themeColor="text1"/>
        </w:rPr>
        <w:softHyphen/>
      </w:r>
      <w:r w:rsidR="00FB6596">
        <w:rPr>
          <w:color w:val="000000" w:themeColor="text1"/>
        </w:rPr>
        <w:t>ni</w:t>
      </w:r>
      <w:r w:rsidR="00E943F8">
        <w:rPr>
          <w:color w:val="000000" w:themeColor="text1"/>
        </w:rPr>
        <w:softHyphen/>
      </w:r>
      <w:r w:rsidR="00FB6596">
        <w:rPr>
          <w:color w:val="000000" w:themeColor="text1"/>
        </w:rPr>
        <w:t>zie</w:t>
      </w:r>
      <w:r w:rsidR="00E943F8">
        <w:rPr>
          <w:color w:val="000000" w:themeColor="text1"/>
        </w:rPr>
        <w:softHyphen/>
      </w:r>
      <w:r w:rsidR="00FB6596">
        <w:rPr>
          <w:color w:val="000000" w:themeColor="text1"/>
        </w:rPr>
        <w:t xml:space="preserve">ren. </w:t>
      </w:r>
      <w:r w:rsidR="00FB6596" w:rsidRPr="00FB6596">
        <w:rPr>
          <w:color w:val="FF0000"/>
        </w:rPr>
        <w:t>Mit einer HTTP-Anfrage sollen Username und Passwort übermittelt werden. Diese An</w:t>
      </w:r>
      <w:r w:rsidR="00E943F8">
        <w:rPr>
          <w:color w:val="FF0000"/>
        </w:rPr>
        <w:softHyphen/>
      </w:r>
      <w:r w:rsidR="00FB6596" w:rsidRPr="00FB6596">
        <w:rPr>
          <w:color w:val="FF0000"/>
        </w:rPr>
        <w:t>frage steht in der Postman-Collection zur Verfügung</w:t>
      </w:r>
      <w:r w:rsidR="00FB6596">
        <w:rPr>
          <w:color w:val="000000" w:themeColor="text1"/>
        </w:rPr>
        <w:t xml:space="preserve">. Bei erfolgreicher Registrierung </w:t>
      </w:r>
      <w:r w:rsidR="00FB6596">
        <w:rPr>
          <w:color w:val="000000" w:themeColor="text1"/>
        </w:rPr>
        <w:lastRenderedPageBreak/>
        <w:t xml:space="preserve">soll der </w:t>
      </w:r>
      <w:proofErr w:type="spellStart"/>
      <w:r w:rsidR="00FB6596">
        <w:rPr>
          <w:color w:val="000000" w:themeColor="text1"/>
        </w:rPr>
        <w:t>Keycloak</w:t>
      </w:r>
      <w:proofErr w:type="spellEnd"/>
      <w:r w:rsidR="00FB6596">
        <w:rPr>
          <w:color w:val="000000" w:themeColor="text1"/>
        </w:rPr>
        <w:t xml:space="preserve"> den Benutzer direkt anmelden und einen Access-Token zurückgeben.</w:t>
      </w:r>
      <w:r w:rsidR="002D2EAF">
        <w:rPr>
          <w:color w:val="000000" w:themeColor="text1"/>
        </w:rPr>
        <w:t xml:space="preserve"> Bei einem Fehler wird ein passender Fehlercode zurückgegeben.</w:t>
      </w:r>
    </w:p>
    <w:p w14:paraId="049AEE6A" w14:textId="7A787CA9" w:rsidR="002D2EAF" w:rsidRPr="00E15E5D" w:rsidRDefault="002D2EAF" w:rsidP="00592F5A">
      <w:pPr>
        <w:pStyle w:val="Block"/>
        <w:rPr>
          <w:color w:val="000000" w:themeColor="text1"/>
        </w:rPr>
      </w:pPr>
      <w:r>
        <w:rPr>
          <w:color w:val="000000" w:themeColor="text1"/>
        </w:rPr>
        <w:t>Die</w:t>
      </w:r>
      <w:r w:rsidR="00E943F8">
        <w:rPr>
          <w:color w:val="000000" w:themeColor="text1"/>
        </w:rPr>
        <w:softHyphen/>
      </w:r>
      <w:r>
        <w:rPr>
          <w:color w:val="000000" w:themeColor="text1"/>
        </w:rPr>
        <w:t xml:space="preserve">se Funktion wird bereits von dem </w:t>
      </w:r>
      <w:proofErr w:type="spellStart"/>
      <w:r>
        <w:rPr>
          <w:color w:val="000000" w:themeColor="text1"/>
        </w:rPr>
        <w:t>Keycloak</w:t>
      </w:r>
      <w:proofErr w:type="spellEnd"/>
      <w:r>
        <w:rPr>
          <w:color w:val="000000" w:themeColor="text1"/>
        </w:rPr>
        <w:t>-Server zur Verfügung gestellt und kann da</w:t>
      </w:r>
      <w:r w:rsidR="00E943F8">
        <w:rPr>
          <w:color w:val="000000" w:themeColor="text1"/>
        </w:rPr>
        <w:softHyphen/>
      </w:r>
      <w:r>
        <w:rPr>
          <w:color w:val="000000" w:themeColor="text1"/>
        </w:rPr>
        <w:t>her nicht vollständig konfiguriert werden.</w:t>
      </w:r>
    </w:p>
    <w:p w14:paraId="4A49C481" w14:textId="4EF9EAD4" w:rsidR="00FB6596" w:rsidRDefault="007C2E8D" w:rsidP="00592F5A">
      <w:pPr>
        <w:pStyle w:val="Block"/>
        <w:keepNext/>
        <w:numPr>
          <w:ilvl w:val="0"/>
          <w:numId w:val="33"/>
        </w:numPr>
        <w:spacing w:after="0"/>
        <w:ind w:left="709" w:hanging="709"/>
        <w:rPr>
          <w:u w:val="single"/>
        </w:rPr>
      </w:pPr>
      <w:r>
        <w:rPr>
          <w:u w:val="single"/>
        </w:rPr>
        <w:t>Benutzer-Konto</w:t>
      </w:r>
      <w:r w:rsidR="00FB6596">
        <w:rPr>
          <w:u w:val="single"/>
        </w:rPr>
        <w:t xml:space="preserve"> anmelden</w:t>
      </w:r>
    </w:p>
    <w:p w14:paraId="4758ABFC" w14:textId="7B0E2339" w:rsidR="002D2EAF" w:rsidRDefault="00FB6596" w:rsidP="00FB6596">
      <w:pPr>
        <w:pStyle w:val="Block"/>
        <w:rPr>
          <w:color w:val="000000" w:themeColor="text1"/>
        </w:rPr>
      </w:pPr>
      <w:r w:rsidRPr="00E15E5D">
        <w:rPr>
          <w:color w:val="000000" w:themeColor="text1"/>
        </w:rPr>
        <w:t xml:space="preserve">Benutzer </w:t>
      </w:r>
      <w:r>
        <w:rPr>
          <w:color w:val="000000" w:themeColor="text1"/>
        </w:rPr>
        <w:t xml:space="preserve">müssen sich gegenüber dem </w:t>
      </w:r>
      <w:proofErr w:type="spellStart"/>
      <w:r>
        <w:rPr>
          <w:color w:val="000000" w:themeColor="text1"/>
        </w:rPr>
        <w:t>Keycloak</w:t>
      </w:r>
      <w:proofErr w:type="spellEnd"/>
      <w:r>
        <w:rPr>
          <w:color w:val="000000" w:themeColor="text1"/>
        </w:rPr>
        <w:t xml:space="preserve"> identifizieren und authentifizieren, um Zu</w:t>
      </w:r>
      <w:r w:rsidR="00E943F8">
        <w:rPr>
          <w:color w:val="000000" w:themeColor="text1"/>
        </w:rPr>
        <w:softHyphen/>
      </w:r>
      <w:r>
        <w:rPr>
          <w:color w:val="000000" w:themeColor="text1"/>
        </w:rPr>
        <w:t xml:space="preserve">griff auf den </w:t>
      </w:r>
      <w:r w:rsidRPr="00E15E5D">
        <w:rPr>
          <w:color w:val="000000" w:themeColor="text1"/>
        </w:rPr>
        <w:t>REST-</w:t>
      </w:r>
      <w:r>
        <w:rPr>
          <w:color w:val="000000" w:themeColor="text1"/>
        </w:rPr>
        <w:t>Service</w:t>
      </w:r>
      <w:r w:rsidRPr="00E15E5D">
        <w:rPr>
          <w:color w:val="000000" w:themeColor="text1"/>
        </w:rPr>
        <w:t xml:space="preserve"> </w:t>
      </w:r>
      <w:r>
        <w:rPr>
          <w:color w:val="000000" w:themeColor="text1"/>
        </w:rPr>
        <w:t>der</w:t>
      </w:r>
      <w:r w:rsidRPr="00E15E5D">
        <w:rPr>
          <w:color w:val="000000" w:themeColor="text1"/>
        </w:rPr>
        <w:t xml:space="preserve"> Applikation </w:t>
      </w:r>
      <w:r>
        <w:rPr>
          <w:color w:val="000000" w:themeColor="text1"/>
        </w:rPr>
        <w:t>zu erhalten. D</w:t>
      </w:r>
      <w:r w:rsidR="00600AA8">
        <w:rPr>
          <w:color w:val="000000" w:themeColor="text1"/>
        </w:rPr>
        <w:t>er</w:t>
      </w:r>
      <w:r>
        <w:rPr>
          <w:color w:val="000000" w:themeColor="text1"/>
        </w:rPr>
        <w:t xml:space="preserve"> </w:t>
      </w:r>
      <w:r w:rsidR="00600AA8">
        <w:rPr>
          <w:color w:val="000000" w:themeColor="text1"/>
        </w:rPr>
        <w:t>Anmelde-</w:t>
      </w:r>
      <w:r>
        <w:rPr>
          <w:color w:val="000000" w:themeColor="text1"/>
        </w:rPr>
        <w:t>Vorgang wird über HTTP-kommunikation</w:t>
      </w:r>
      <w:r w:rsidR="00600AA8">
        <w:rPr>
          <w:color w:val="000000" w:themeColor="text1"/>
        </w:rPr>
        <w:t xml:space="preserve"> mit dem </w:t>
      </w:r>
      <w:proofErr w:type="spellStart"/>
      <w:r w:rsidR="00600AA8">
        <w:rPr>
          <w:color w:val="000000" w:themeColor="text1"/>
        </w:rPr>
        <w:t>Keycloak</w:t>
      </w:r>
      <w:proofErr w:type="spellEnd"/>
      <w:r>
        <w:rPr>
          <w:color w:val="000000" w:themeColor="text1"/>
        </w:rPr>
        <w:t xml:space="preserve"> abgewickelt.</w:t>
      </w:r>
      <w:r w:rsidR="002D2EAF">
        <w:rPr>
          <w:color w:val="000000" w:themeColor="text1"/>
        </w:rPr>
        <w:t xml:space="preserve"> Diese Funktion wird bereits von dem </w:t>
      </w:r>
      <w:proofErr w:type="spellStart"/>
      <w:r w:rsidR="002D2EAF">
        <w:rPr>
          <w:color w:val="000000" w:themeColor="text1"/>
        </w:rPr>
        <w:t>Keycloak</w:t>
      </w:r>
      <w:proofErr w:type="spellEnd"/>
      <w:r w:rsidR="002D2EAF">
        <w:rPr>
          <w:color w:val="000000" w:themeColor="text1"/>
        </w:rPr>
        <w:t>-Server zur Verfügung gestellt und kann daher nicht vollständig kon</w:t>
      </w:r>
      <w:r w:rsidR="00E943F8">
        <w:rPr>
          <w:color w:val="000000" w:themeColor="text1"/>
        </w:rPr>
        <w:softHyphen/>
      </w:r>
      <w:r w:rsidR="002D2EAF">
        <w:rPr>
          <w:color w:val="000000" w:themeColor="text1"/>
        </w:rPr>
        <w:t>fi</w:t>
      </w:r>
      <w:r w:rsidR="00E943F8">
        <w:rPr>
          <w:color w:val="000000" w:themeColor="text1"/>
        </w:rPr>
        <w:softHyphen/>
      </w:r>
      <w:r w:rsidR="002D2EAF">
        <w:rPr>
          <w:color w:val="000000" w:themeColor="text1"/>
        </w:rPr>
        <w:t>gu</w:t>
      </w:r>
      <w:r w:rsidR="00E943F8">
        <w:rPr>
          <w:color w:val="000000" w:themeColor="text1"/>
        </w:rPr>
        <w:softHyphen/>
      </w:r>
      <w:r w:rsidR="002D2EAF">
        <w:rPr>
          <w:color w:val="000000" w:themeColor="text1"/>
        </w:rPr>
        <w:t>riert werden.</w:t>
      </w:r>
    </w:p>
    <w:p w14:paraId="60F7CD72" w14:textId="7B536BF5" w:rsidR="002D2EAF" w:rsidRPr="00E943F8" w:rsidRDefault="00600AA8" w:rsidP="00FB6596">
      <w:pPr>
        <w:pStyle w:val="Block"/>
        <w:rPr>
          <w:color w:val="000000" w:themeColor="text1"/>
        </w:rPr>
      </w:pPr>
      <w:r>
        <w:rPr>
          <w:color w:val="000000" w:themeColor="text1"/>
        </w:rPr>
        <w:t>Die Anmeldung mit einem bestimmten Benutzer-Konto</w:t>
      </w:r>
      <w:r w:rsidR="002D2EAF">
        <w:rPr>
          <w:color w:val="000000" w:themeColor="text1"/>
        </w:rPr>
        <w:t xml:space="preserve"> wird durch die Postman-Col</w:t>
      </w:r>
      <w:r w:rsidR="00E943F8">
        <w:rPr>
          <w:color w:val="000000" w:themeColor="text1"/>
        </w:rPr>
        <w:softHyphen/>
      </w:r>
      <w:r w:rsidR="002D2EAF">
        <w:rPr>
          <w:color w:val="000000" w:themeColor="text1"/>
        </w:rPr>
        <w:t>lec</w:t>
      </w:r>
      <w:r w:rsidR="00E943F8">
        <w:rPr>
          <w:color w:val="000000" w:themeColor="text1"/>
        </w:rPr>
        <w:softHyphen/>
      </w:r>
      <w:r w:rsidR="002D2EAF">
        <w:rPr>
          <w:color w:val="000000" w:themeColor="text1"/>
        </w:rPr>
        <w:t>tion zur Verfügung gestellt werden. Es soll mit jeder Anfrage an den REST-Service der Ap</w:t>
      </w:r>
      <w:r w:rsidR="00E943F8">
        <w:rPr>
          <w:color w:val="000000" w:themeColor="text1"/>
        </w:rPr>
        <w:softHyphen/>
      </w:r>
      <w:r w:rsidR="002D2EAF">
        <w:rPr>
          <w:color w:val="000000" w:themeColor="text1"/>
        </w:rPr>
        <w:t>plikation geprüft werden, ob ein gültiger Access-Token vorhanden ist. Wenn das nicht der Fall ist, soll ein neuer Access-Token für das gerade verwendete Konto angefordert wer</w:t>
      </w:r>
      <w:r w:rsidR="00E943F8">
        <w:rPr>
          <w:color w:val="000000" w:themeColor="text1"/>
        </w:rPr>
        <w:softHyphen/>
      </w:r>
      <w:r w:rsidR="002D2EAF">
        <w:rPr>
          <w:color w:val="000000" w:themeColor="text1"/>
        </w:rPr>
        <w:t>den ohne, dass der Benutzer etwas tun muss.</w:t>
      </w:r>
      <w:r w:rsidR="00E943F8">
        <w:rPr>
          <w:color w:val="000000" w:themeColor="text1"/>
        </w:rPr>
        <w:t xml:space="preserve"> Die einzige Aktion des Benutzers ist die Wahl eines Benutzer-Accounts.</w:t>
      </w:r>
    </w:p>
    <w:p w14:paraId="350B1523" w14:textId="40EBFD09" w:rsidR="007C2E8D" w:rsidRDefault="007C2E8D" w:rsidP="00592F5A">
      <w:pPr>
        <w:pStyle w:val="Block"/>
        <w:keepNext/>
        <w:numPr>
          <w:ilvl w:val="0"/>
          <w:numId w:val="33"/>
        </w:numPr>
        <w:spacing w:after="0"/>
        <w:ind w:left="709" w:hanging="709"/>
        <w:rPr>
          <w:u w:val="single"/>
        </w:rPr>
      </w:pPr>
      <w:r>
        <w:rPr>
          <w:u w:val="single"/>
        </w:rPr>
        <w:t>Benutzer-Konto löschen</w:t>
      </w:r>
    </w:p>
    <w:p w14:paraId="38571A9C" w14:textId="32EB4FE8" w:rsidR="007C2E8D" w:rsidRPr="007C2E8D" w:rsidRDefault="007C2E8D" w:rsidP="007C2E8D">
      <w:pPr>
        <w:pStyle w:val="Block"/>
      </w:pPr>
      <w:r>
        <w:t xml:space="preserve">Wenn ein Benutzer sich entscheidet, sein Konto zu löschen, werden alle damit verbundenen Daten unwiederbringlich gelöscht. Dazu muss per HTTP mit dem </w:t>
      </w:r>
      <w:proofErr w:type="spellStart"/>
      <w:r>
        <w:t>Keycloak</w:t>
      </w:r>
      <w:proofErr w:type="spellEnd"/>
      <w:r>
        <w:t xml:space="preserve"> kommuniziert werden. Das Ergebnis des Löschvorgangs wird durch einen entsprechenden Status-Code </w:t>
      </w:r>
      <w:r w:rsidR="00E46553">
        <w:t>quittiert.</w:t>
      </w:r>
      <w:r w:rsidR="00E46553" w:rsidRPr="00E46553">
        <w:rPr>
          <w:color w:val="000000" w:themeColor="text1"/>
        </w:rPr>
        <w:t xml:space="preserve"> </w:t>
      </w:r>
      <w:r w:rsidR="00E46553">
        <w:rPr>
          <w:color w:val="000000" w:themeColor="text1"/>
        </w:rPr>
        <w:t xml:space="preserve">Diese Funktion wird bereits von dem </w:t>
      </w:r>
      <w:proofErr w:type="spellStart"/>
      <w:r w:rsidR="00E46553">
        <w:rPr>
          <w:color w:val="000000" w:themeColor="text1"/>
        </w:rPr>
        <w:t>Keycloak</w:t>
      </w:r>
      <w:proofErr w:type="spellEnd"/>
      <w:r w:rsidR="00E46553">
        <w:rPr>
          <w:color w:val="000000" w:themeColor="text1"/>
        </w:rPr>
        <w:t>-Ser</w:t>
      </w:r>
      <w:r w:rsidR="00E46553">
        <w:rPr>
          <w:color w:val="000000" w:themeColor="text1"/>
        </w:rPr>
        <w:softHyphen/>
        <w:t>ver zur Verfügung gestellt und kann daher nicht vollständig kon</w:t>
      </w:r>
      <w:r w:rsidR="00E46553">
        <w:rPr>
          <w:color w:val="000000" w:themeColor="text1"/>
        </w:rPr>
        <w:softHyphen/>
        <w:t>fi</w:t>
      </w:r>
      <w:r w:rsidR="00E46553">
        <w:rPr>
          <w:color w:val="000000" w:themeColor="text1"/>
        </w:rPr>
        <w:softHyphen/>
        <w:t>gu</w:t>
      </w:r>
      <w:r w:rsidR="00E46553">
        <w:rPr>
          <w:color w:val="000000" w:themeColor="text1"/>
        </w:rPr>
        <w:softHyphen/>
        <w:t>riert werden.</w:t>
      </w:r>
    </w:p>
    <w:p w14:paraId="337FCC94" w14:textId="64B2A905" w:rsidR="00592F5A" w:rsidRPr="00C159F5" w:rsidRDefault="00592F5A" w:rsidP="00592F5A">
      <w:pPr>
        <w:pStyle w:val="Block"/>
        <w:keepNext/>
        <w:numPr>
          <w:ilvl w:val="0"/>
          <w:numId w:val="33"/>
        </w:numPr>
        <w:spacing w:after="0"/>
        <w:ind w:left="709" w:hanging="709"/>
        <w:rPr>
          <w:u w:val="single"/>
        </w:rPr>
      </w:pPr>
      <w:r w:rsidRPr="00C159F5">
        <w:rPr>
          <w:u w:val="single"/>
        </w:rPr>
        <w:t>Projekt anlegen</w:t>
      </w:r>
    </w:p>
    <w:p w14:paraId="63D7FF6A" w14:textId="365026F6" w:rsidR="00E943F8" w:rsidRDefault="00E943F8" w:rsidP="00592F5A">
      <w:pPr>
        <w:pStyle w:val="Block"/>
        <w:rPr>
          <w:color w:val="000000" w:themeColor="text1"/>
        </w:rPr>
      </w:pPr>
      <w:r w:rsidRPr="00E943F8">
        <w:rPr>
          <w:color w:val="000000" w:themeColor="text1"/>
        </w:rPr>
        <w:t>Wenn ein</w:t>
      </w:r>
      <w:r>
        <w:rPr>
          <w:color w:val="000000" w:themeColor="text1"/>
        </w:rPr>
        <w:t xml:space="preserve"> Benutzer ein Konto registriert hat, ist er noch keinem Projekt zugeordnet. Um Funktionen der Applikation nutzen zu können, muss ein User mindestens einem Projekt zugeordnet sein. Denn ein</w:t>
      </w:r>
      <w:r w:rsidR="00592F5A" w:rsidRPr="00E943F8">
        <w:rPr>
          <w:color w:val="000000" w:themeColor="text1"/>
        </w:rPr>
        <w:t xml:space="preserve"> Projekt ist der gemeinsame Kontext für alle anderen Entitäten. </w:t>
      </w:r>
      <w:r>
        <w:rPr>
          <w:color w:val="000000" w:themeColor="text1"/>
        </w:rPr>
        <w:t xml:space="preserve">Aufgaben, Kanban Boards oder Tags </w:t>
      </w:r>
      <w:r w:rsidR="0032338A">
        <w:rPr>
          <w:color w:val="000000" w:themeColor="text1"/>
        </w:rPr>
        <w:t>können nicht ohne Projekt existieren.</w:t>
      </w:r>
    </w:p>
    <w:p w14:paraId="5180EA87" w14:textId="0E281FFA" w:rsidR="00592F5A" w:rsidRDefault="00592F5A" w:rsidP="00592F5A">
      <w:pPr>
        <w:pStyle w:val="Block"/>
        <w:rPr>
          <w:color w:val="000000" w:themeColor="text1"/>
        </w:rPr>
      </w:pPr>
      <w:r w:rsidRPr="00E943F8">
        <w:rPr>
          <w:color w:val="000000" w:themeColor="text1"/>
        </w:rPr>
        <w:t xml:space="preserve">Ein Projekt wird von einem Benutzer mit </w:t>
      </w:r>
      <w:r w:rsidR="0032338A">
        <w:rPr>
          <w:color w:val="000000" w:themeColor="text1"/>
        </w:rPr>
        <w:t xml:space="preserve">einer </w:t>
      </w:r>
      <w:r w:rsidRPr="00E943F8">
        <w:rPr>
          <w:color w:val="000000" w:themeColor="text1"/>
        </w:rPr>
        <w:t>Be</w:t>
      </w:r>
      <w:r w:rsidRPr="00E943F8">
        <w:rPr>
          <w:color w:val="000000" w:themeColor="text1"/>
        </w:rPr>
        <w:softHyphen/>
        <w:t>zeichnung</w:t>
      </w:r>
      <w:r w:rsidR="0032338A">
        <w:rPr>
          <w:color w:val="000000" w:themeColor="text1"/>
        </w:rPr>
        <w:t xml:space="preserve"> und Beschreibung angelegt. Der geheime Gruppen-Schlüssel wird automatisch generiert. Optional kann der </w:t>
      </w:r>
      <w:r w:rsidR="00DB3713">
        <w:rPr>
          <w:color w:val="000000" w:themeColor="text1"/>
        </w:rPr>
        <w:t>Benutzer</w:t>
      </w:r>
      <w:r w:rsidR="0032338A">
        <w:rPr>
          <w:color w:val="000000" w:themeColor="text1"/>
        </w:rPr>
        <w:t xml:space="preserve"> </w:t>
      </w:r>
      <w:r w:rsidR="0032338A">
        <w:rPr>
          <w:color w:val="000000" w:themeColor="text1"/>
        </w:rPr>
        <w:lastRenderedPageBreak/>
        <w:t>direkt ein Projekt-Team aus Benutzern zusammenstellen</w:t>
      </w:r>
      <w:r w:rsidR="007C2E8D">
        <w:rPr>
          <w:color w:val="000000" w:themeColor="text1"/>
        </w:rPr>
        <w:t>. Dabei kann er entscheiden, wel</w:t>
      </w:r>
      <w:r w:rsidR="007C2E8D">
        <w:rPr>
          <w:color w:val="000000" w:themeColor="text1"/>
        </w:rPr>
        <w:softHyphen/>
        <w:t>che Rolle ein Benutzer-Konto erhält</w:t>
      </w:r>
      <w:r w:rsidR="0032338A">
        <w:rPr>
          <w:color w:val="000000" w:themeColor="text1"/>
        </w:rPr>
        <w:t>.</w:t>
      </w:r>
      <w:r w:rsidRPr="00E943F8">
        <w:rPr>
          <w:color w:val="000000" w:themeColor="text1"/>
        </w:rPr>
        <w:t xml:space="preserve"> </w:t>
      </w:r>
      <w:r w:rsidR="0032338A">
        <w:rPr>
          <w:color w:val="000000" w:themeColor="text1"/>
        </w:rPr>
        <w:t>Der Ersteller eines Projekts wird automatisch als Ad</w:t>
      </w:r>
      <w:r w:rsidR="007C2E8D">
        <w:rPr>
          <w:color w:val="000000" w:themeColor="text1"/>
        </w:rPr>
        <w:softHyphen/>
      </w:r>
      <w:r w:rsidR="0032338A">
        <w:rPr>
          <w:color w:val="000000" w:themeColor="text1"/>
        </w:rPr>
        <w:t>mi</w:t>
      </w:r>
      <w:r w:rsidR="007C2E8D">
        <w:rPr>
          <w:color w:val="000000" w:themeColor="text1"/>
        </w:rPr>
        <w:softHyphen/>
      </w:r>
      <w:r w:rsidR="0032338A">
        <w:rPr>
          <w:color w:val="000000" w:themeColor="text1"/>
        </w:rPr>
        <w:t xml:space="preserve">nistrator dem Projekt zugeordnet. Ein Projekt hat nach der Initialisierung </w:t>
      </w:r>
      <w:r w:rsidRPr="00E943F8">
        <w:rPr>
          <w:color w:val="000000" w:themeColor="text1"/>
        </w:rPr>
        <w:t>ein leere</w:t>
      </w:r>
      <w:r w:rsidR="0032338A">
        <w:rPr>
          <w:color w:val="000000" w:themeColor="text1"/>
        </w:rPr>
        <w:t>s</w:t>
      </w:r>
      <w:r w:rsidRPr="00E943F8">
        <w:rPr>
          <w:color w:val="000000" w:themeColor="text1"/>
        </w:rPr>
        <w:t xml:space="preserve"> </w:t>
      </w:r>
      <w:proofErr w:type="spellStart"/>
      <w:r w:rsidR="0032338A">
        <w:rPr>
          <w:color w:val="000000" w:themeColor="text1"/>
        </w:rPr>
        <w:t>Back</w:t>
      </w:r>
      <w:r w:rsidR="007C2E8D">
        <w:rPr>
          <w:color w:val="000000" w:themeColor="text1"/>
        </w:rPr>
        <w:softHyphen/>
      </w:r>
      <w:r w:rsidR="0032338A">
        <w:rPr>
          <w:color w:val="000000" w:themeColor="text1"/>
        </w:rPr>
        <w:t>log</w:t>
      </w:r>
      <w:proofErr w:type="spellEnd"/>
      <w:r w:rsidR="0032338A">
        <w:rPr>
          <w:color w:val="000000" w:themeColor="text1"/>
        </w:rPr>
        <w:t>, keine Tags und keine Kanban Boards</w:t>
      </w:r>
      <w:r w:rsidRPr="00E943F8">
        <w:rPr>
          <w:color w:val="000000" w:themeColor="text1"/>
        </w:rPr>
        <w:t>.</w:t>
      </w:r>
    </w:p>
    <w:p w14:paraId="6D4BCD25" w14:textId="3AD9CBEF" w:rsidR="00E71B1F" w:rsidRDefault="00E71B1F" w:rsidP="00E71B1F">
      <w:pPr>
        <w:pStyle w:val="Block"/>
        <w:keepNext/>
        <w:numPr>
          <w:ilvl w:val="0"/>
          <w:numId w:val="33"/>
        </w:numPr>
        <w:spacing w:after="0"/>
        <w:ind w:left="709" w:hanging="709"/>
        <w:rPr>
          <w:u w:val="single"/>
        </w:rPr>
      </w:pPr>
      <w:r>
        <w:rPr>
          <w:u w:val="single"/>
        </w:rPr>
        <w:t>Benutzer</w:t>
      </w:r>
      <w:r w:rsidR="00CD1C6D">
        <w:rPr>
          <w:u w:val="single"/>
        </w:rPr>
        <w:t>-Konto</w:t>
      </w:r>
      <w:r>
        <w:rPr>
          <w:u w:val="single"/>
        </w:rPr>
        <w:t xml:space="preserve"> zu einem Projekt hinzufügen</w:t>
      </w:r>
    </w:p>
    <w:p w14:paraId="13290078" w14:textId="23A0A1A2" w:rsidR="00E71B1F" w:rsidRPr="00E71B1F" w:rsidRDefault="00E71B1F" w:rsidP="00E71B1F">
      <w:pPr>
        <w:pStyle w:val="Block"/>
      </w:pPr>
      <w:r>
        <w:t>Das Projekt-Team kann auch nach der Initialisierung erweitert werden. Dazu muss ein Benutzer den geheimen Schlüssel eines Projekts eingeben. Diesen geheimen Schlüssel</w:t>
      </w:r>
      <w:r w:rsidR="002C1F05">
        <w:t xml:space="preserve"> können nur Projekt-Administratoren einsehen. Ein Administrator kann einem Benutzer eine Nachricht schicken, die diesen Projekt-Schlüssel enthält oder den Projekt-Schlüssel auf andere Weise übermitteln. Wenn ein Benutzer über den Schlüssel einem Projekt beigetreten ist, werden alle Projekt-Mitglieder und auch der neu hinzugefügt Benutzer über eine Nachricht informiert.</w:t>
      </w:r>
    </w:p>
    <w:p w14:paraId="66E9C1DE" w14:textId="4ABA0CA4" w:rsidR="00E71B1F" w:rsidRDefault="00E71B1F" w:rsidP="00E71B1F">
      <w:pPr>
        <w:pStyle w:val="Block"/>
        <w:keepNext/>
        <w:numPr>
          <w:ilvl w:val="0"/>
          <w:numId w:val="33"/>
        </w:numPr>
        <w:spacing w:after="0"/>
        <w:ind w:left="709" w:hanging="709"/>
        <w:rPr>
          <w:u w:val="single"/>
        </w:rPr>
      </w:pPr>
      <w:r>
        <w:rPr>
          <w:u w:val="single"/>
        </w:rPr>
        <w:t>Ein Benutzer</w:t>
      </w:r>
      <w:r w:rsidR="00CD1C6D">
        <w:rPr>
          <w:u w:val="single"/>
        </w:rPr>
        <w:t>-Konto</w:t>
      </w:r>
      <w:r>
        <w:rPr>
          <w:u w:val="single"/>
        </w:rPr>
        <w:t xml:space="preserve"> befördern</w:t>
      </w:r>
    </w:p>
    <w:p w14:paraId="269BC55D" w14:textId="0786ACDF" w:rsidR="00E71B1F" w:rsidRDefault="00E71B1F" w:rsidP="00E71B1F">
      <w:pPr>
        <w:pStyle w:val="Block"/>
      </w:pPr>
      <w:r>
        <w:t>Projekt-Administratoren sollen einfache User zu Projekt-Administratoren befördern können.</w:t>
      </w:r>
      <w:r w:rsidR="00A26A1D">
        <w:t xml:space="preserve"> Der beförderte Benutzer und alle Mitglieder eines Projekt-Teams sollen darüber informiert werden.</w:t>
      </w:r>
    </w:p>
    <w:p w14:paraId="345F8067" w14:textId="1FAFEE3F" w:rsidR="007C2E8D" w:rsidRDefault="007C2E8D" w:rsidP="007C2E8D">
      <w:pPr>
        <w:pStyle w:val="Block"/>
        <w:keepNext/>
        <w:numPr>
          <w:ilvl w:val="0"/>
          <w:numId w:val="33"/>
        </w:numPr>
        <w:spacing w:after="0"/>
        <w:ind w:left="709" w:hanging="709"/>
        <w:rPr>
          <w:u w:val="single"/>
        </w:rPr>
      </w:pPr>
      <w:r>
        <w:rPr>
          <w:u w:val="single"/>
        </w:rPr>
        <w:t>Benutzer-Konto aus Projekt-Team entfernen</w:t>
      </w:r>
    </w:p>
    <w:p w14:paraId="599AB209" w14:textId="1016C4AA" w:rsidR="00C913BF" w:rsidRPr="00E71B1F" w:rsidRDefault="00E46553" w:rsidP="007C2E8D">
      <w:pPr>
        <w:pStyle w:val="Block"/>
        <w:rPr>
          <w:color w:val="FF0000"/>
        </w:rPr>
      </w:pPr>
      <w:r>
        <w:t>Ein Benutzer kann aus eigenem Antrieb aus einem Projekt austreten.</w:t>
      </w:r>
      <w:r w:rsidR="00C913BF">
        <w:t xml:space="preserve"> </w:t>
      </w:r>
      <w:r w:rsidR="00C913BF" w:rsidRPr="00C913BF">
        <w:rPr>
          <w:color w:val="000000" w:themeColor="text1"/>
        </w:rPr>
        <w:t>E</w:t>
      </w:r>
      <w:r w:rsidR="00C913BF">
        <w:rPr>
          <w:color w:val="000000" w:themeColor="text1"/>
        </w:rPr>
        <w:t>i</w:t>
      </w:r>
      <w:r w:rsidR="00C913BF" w:rsidRPr="00C913BF">
        <w:rPr>
          <w:color w:val="000000" w:themeColor="text1"/>
        </w:rPr>
        <w:t>n</w:t>
      </w:r>
      <w:r w:rsidR="00C913BF">
        <w:rPr>
          <w:color w:val="000000" w:themeColor="text1"/>
        </w:rPr>
        <w:t xml:space="preserve"> Benutzer mit der Rolle „User“ kann auch gegen seinen Willen von einem Projekt-Administrator aus einem Projekt entfernt werden. </w:t>
      </w:r>
      <w:r w:rsidR="00C913BF">
        <w:t xml:space="preserve">Dadurch werden die </w:t>
      </w:r>
      <w:r w:rsidRPr="00E46553">
        <w:rPr>
          <w:color w:val="FF0000"/>
        </w:rPr>
        <w:t>Referenzen auf den Benutzer</w:t>
      </w:r>
      <w:r w:rsidR="00C913BF">
        <w:rPr>
          <w:color w:val="FF0000"/>
        </w:rPr>
        <w:t xml:space="preserve"> </w:t>
      </w:r>
      <w:r w:rsidRPr="00E46553">
        <w:rPr>
          <w:color w:val="FF0000"/>
        </w:rPr>
        <w:t>aus dem Projekt entfernt. Das betrifft nur die Aufgaben in einem Projekt, die dem Benutzer zugeteilt waren. Das entsprechende Attribut eines Aufgabe-Datensatzes wird dann auf „NULL“ gesetzt.</w:t>
      </w:r>
      <w:r w:rsidR="0040753A">
        <w:rPr>
          <w:color w:val="FF0000"/>
        </w:rPr>
        <w:t xml:space="preserve"> Der entfernte Benutzer soll per Nachricht informiert werden, wenn ein Administrator ihn aus einem Projekt entfernt hat.</w:t>
      </w:r>
    </w:p>
    <w:p w14:paraId="5C584F54" w14:textId="37C9AC8E" w:rsidR="007C2E8D" w:rsidRDefault="00E71B1F" w:rsidP="007C2E8D">
      <w:pPr>
        <w:pStyle w:val="Block"/>
        <w:keepNext/>
        <w:numPr>
          <w:ilvl w:val="0"/>
          <w:numId w:val="33"/>
        </w:numPr>
        <w:spacing w:after="0"/>
        <w:ind w:left="709" w:hanging="709"/>
        <w:rPr>
          <w:u w:val="single"/>
        </w:rPr>
      </w:pPr>
      <w:r>
        <w:rPr>
          <w:u w:val="single"/>
        </w:rPr>
        <w:t>Projekt-Attribute anpassen</w:t>
      </w:r>
    </w:p>
    <w:p w14:paraId="4EED96FB" w14:textId="0968FDC4" w:rsidR="0040753A" w:rsidRPr="0040753A" w:rsidRDefault="0040753A" w:rsidP="0040753A">
      <w:pPr>
        <w:pStyle w:val="Block"/>
      </w:pPr>
      <w:r>
        <w:t>Die Bezeichnung und die Beschreibung eines Projekts sollen von einem Projekt-Ad</w:t>
      </w:r>
      <w:r>
        <w:softHyphen/>
        <w:t>mi</w:t>
      </w:r>
      <w:r>
        <w:softHyphen/>
        <w:t>nis</w:t>
      </w:r>
      <w:r>
        <w:softHyphen/>
        <w:t>tra</w:t>
      </w:r>
      <w:r>
        <w:softHyphen/>
        <w:t>tor geändert werden können. Benutzer mit der Rolle „User“ können diese At</w:t>
      </w:r>
      <w:r>
        <w:softHyphen/>
        <w:t>tri</w:t>
      </w:r>
      <w:r>
        <w:softHyphen/>
        <w:t>bute nicht ändern. Der geheime Schlüssel eines Projekts soll nicht geändert werden kön</w:t>
      </w:r>
      <w:r>
        <w:softHyphen/>
        <w:t>nen.</w:t>
      </w:r>
    </w:p>
    <w:p w14:paraId="1AEB0074" w14:textId="05C88FB4" w:rsidR="005855A4" w:rsidRPr="005855A4" w:rsidRDefault="005855A4" w:rsidP="0040753A">
      <w:pPr>
        <w:pStyle w:val="Block"/>
        <w:keepNext/>
        <w:spacing w:before="120" w:after="0"/>
        <w:rPr>
          <w:b/>
          <w:bCs/>
        </w:rPr>
      </w:pPr>
      <w:r w:rsidRPr="005855A4">
        <w:rPr>
          <w:b/>
          <w:bCs/>
        </w:rPr>
        <w:lastRenderedPageBreak/>
        <w:t>Aufgaben</w:t>
      </w:r>
    </w:p>
    <w:p w14:paraId="0B5B2C3C" w14:textId="032A4ABE" w:rsidR="00CC47D4" w:rsidRDefault="004B0D09" w:rsidP="004B0D09">
      <w:pPr>
        <w:pStyle w:val="Block"/>
      </w:pPr>
      <w:r>
        <w:t xml:space="preserve">Eine zentrale Funktion der Applikation ist die </w:t>
      </w:r>
      <w:r w:rsidR="009622B9">
        <w:t xml:space="preserve">Erstellung und </w:t>
      </w:r>
      <w:r>
        <w:t>Verwaltung von Aufgaben. Die Aufgaben-En</w:t>
      </w:r>
      <w:r>
        <w:softHyphen/>
      </w:r>
      <w:r>
        <w:softHyphen/>
        <w:t xml:space="preserve">tität ist dem entsprechend wichtig. Die Aufgaben werden neben </w:t>
      </w:r>
      <w:proofErr w:type="spellStart"/>
      <w:r w:rsidR="009622B9">
        <w:t>Entitäs</w:t>
      </w:r>
      <w:proofErr w:type="spellEnd"/>
      <w:r w:rsidR="009622B9">
        <w:t>-</w:t>
      </w:r>
      <w:r>
        <w:t>At</w:t>
      </w:r>
      <w:r w:rsidR="009622B9">
        <w:softHyphen/>
      </w:r>
      <w:r w:rsidR="009622B9">
        <w:softHyphen/>
      </w:r>
      <w:r w:rsidR="009622B9">
        <w:softHyphen/>
      </w:r>
      <w:r>
        <w:t>tri</w:t>
      </w:r>
      <w:r w:rsidR="009622B9">
        <w:softHyphen/>
      </w:r>
      <w:r>
        <w:t>bu</w:t>
      </w:r>
      <w:r w:rsidR="009622B9">
        <w:softHyphen/>
      </w:r>
      <w:r>
        <w:t>ten</w:t>
      </w:r>
      <w:r w:rsidR="009622B9">
        <w:t xml:space="preserve"> </w:t>
      </w:r>
      <w:r>
        <w:t>auch mit Meta-Informationen in „Tags“ be</w:t>
      </w:r>
      <w:r>
        <w:softHyphen/>
        <w:t>schrie</w:t>
      </w:r>
      <w:r>
        <w:softHyphen/>
        <w:t>ben.</w:t>
      </w:r>
      <w:r w:rsidR="009622B9" w:rsidRPr="009622B9">
        <w:t xml:space="preserve"> </w:t>
      </w:r>
      <w:r w:rsidR="009622B9">
        <w:t>Aufgaben haben die At</w:t>
      </w:r>
      <w:r w:rsidR="009622B9">
        <w:softHyphen/>
        <w:t>tri</w:t>
      </w:r>
      <w:r w:rsidR="009622B9">
        <w:softHyphen/>
        <w:t>bute „Be</w:t>
      </w:r>
      <w:r w:rsidR="009622B9">
        <w:softHyphen/>
        <w:t>zeich</w:t>
      </w:r>
      <w:r w:rsidR="009622B9">
        <w:softHyphen/>
        <w:t>nung“, „Beschreibung“, „Erstellungs-“ und „Fertigstellungs-Zeit</w:t>
      </w:r>
      <w:r w:rsidR="009622B9">
        <w:softHyphen/>
        <w:t>punkt“, „Kom</w:t>
      </w:r>
      <w:r w:rsidR="009622B9">
        <w:softHyphen/>
      </w:r>
      <w:r w:rsidR="009622B9">
        <w:softHyphen/>
        <w:t>ple</w:t>
      </w:r>
      <w:r w:rsidR="009622B9">
        <w:softHyphen/>
        <w:t>xi</w:t>
      </w:r>
      <w:r w:rsidR="009622B9">
        <w:softHyphen/>
        <w:t>tät“, „Bearbeitungs-Status“ und „zuständige Person“ besitzen.</w:t>
      </w:r>
      <w:r w:rsidR="00CC47D4">
        <w:t xml:space="preserve"> Die Bezeichnung einer Aufgabe ist in einem Projekt eindeutig. </w:t>
      </w:r>
      <w:r>
        <w:t>Es sollen Aufgaben-Kompositionen und Abhängigkeiten zwischen Aufgaben mög</w:t>
      </w:r>
      <w:r>
        <w:softHyphen/>
        <w:t>lich sein.</w:t>
      </w:r>
      <w:r w:rsidR="00CC47D4">
        <w:t xml:space="preserve"> </w:t>
      </w:r>
      <w:r>
        <w:t>Auf</w:t>
      </w:r>
      <w:r>
        <w:softHyphen/>
        <w:t>gaben sind nach der Erzeugung automatisch in dem „</w:t>
      </w:r>
      <w:proofErr w:type="spellStart"/>
      <w:r>
        <w:t>Backlog</w:t>
      </w:r>
      <w:proofErr w:type="spellEnd"/>
      <w:r>
        <w:t>“ eines Pro</w:t>
      </w:r>
      <w:r>
        <w:softHyphen/>
        <w:t>jekts ein</w:t>
      </w:r>
      <w:r>
        <w:softHyphen/>
        <w:t>sehbar, von wo sie einem „Kanban Board“ hinzugefügt werden können.</w:t>
      </w:r>
    </w:p>
    <w:p w14:paraId="533A3EBF" w14:textId="77777777" w:rsidR="006E39EE" w:rsidRPr="00C159F5" w:rsidRDefault="006E39EE" w:rsidP="006E39EE">
      <w:pPr>
        <w:pStyle w:val="Block"/>
        <w:keepNext/>
        <w:numPr>
          <w:ilvl w:val="0"/>
          <w:numId w:val="36"/>
        </w:numPr>
        <w:spacing w:before="120" w:after="0"/>
        <w:ind w:left="709" w:hanging="720"/>
        <w:rPr>
          <w:u w:val="single"/>
        </w:rPr>
      </w:pPr>
      <w:r>
        <w:rPr>
          <w:u w:val="single"/>
        </w:rPr>
        <w:t>Aufgaben</w:t>
      </w:r>
      <w:r w:rsidRPr="00C159F5">
        <w:rPr>
          <w:u w:val="single"/>
        </w:rPr>
        <w:t xml:space="preserve"> anlegen</w:t>
      </w:r>
    </w:p>
    <w:p w14:paraId="7C8610D5" w14:textId="7FA8F7F6" w:rsidR="006E39EE" w:rsidRPr="00813EC6" w:rsidRDefault="006E39EE" w:rsidP="00253340">
      <w:pPr>
        <w:pStyle w:val="Block"/>
      </w:pPr>
      <w:r>
        <w:t xml:space="preserve">Aufgaben sind immer einem Projekt zugeordnet. Aufgaben können daher nur angelegt werden, wenn </w:t>
      </w:r>
      <w:r w:rsidR="00253340">
        <w:t>ein Benutzer mindestens einem Projekt angehört. I</w:t>
      </w:r>
      <w:r>
        <w:t>m Stan</w:t>
      </w:r>
      <w:r>
        <w:softHyphen/>
        <w:t>dard</w:t>
      </w:r>
      <w:r>
        <w:softHyphen/>
        <w:t xml:space="preserve">fall </w:t>
      </w:r>
      <w:r w:rsidR="00253340">
        <w:t xml:space="preserve">wird eine neue Aufgabe zu dem </w:t>
      </w:r>
      <w:proofErr w:type="spellStart"/>
      <w:r w:rsidR="00253340">
        <w:t>Backlog</w:t>
      </w:r>
      <w:proofErr w:type="spellEnd"/>
      <w:r>
        <w:t xml:space="preserve"> eines Pro</w:t>
      </w:r>
      <w:r>
        <w:softHyphen/>
        <w:t>jekts</w:t>
      </w:r>
      <w:r w:rsidR="00253340">
        <w:t xml:space="preserve"> hinzugefügt</w:t>
      </w:r>
      <w:r>
        <w:t xml:space="preserve">. </w:t>
      </w:r>
      <w:r w:rsidR="00253340">
        <w:t>Wenn bereits ein Kanban Board erstellt wurde, kann eine Aufgabe auch direkt dem Kanban Board hinzugefügt wer</w:t>
      </w:r>
      <w:r w:rsidR="00035320">
        <w:softHyphen/>
      </w:r>
      <w:r w:rsidR="00253340">
        <w:t>den</w:t>
      </w:r>
      <w:r w:rsidR="00035320">
        <w:t>. Dort wird die Aufgabe in der Spalte „</w:t>
      </w:r>
      <w:proofErr w:type="spellStart"/>
      <w:r w:rsidR="00035320">
        <w:t>Todo</w:t>
      </w:r>
      <w:proofErr w:type="spellEnd"/>
      <w:r w:rsidR="00035320">
        <w:t>“ abgelegt</w:t>
      </w:r>
      <w:r w:rsidR="00253340">
        <w:t>. In diesem Fall wird die Auf</w:t>
      </w:r>
      <w:r w:rsidR="00035320">
        <w:softHyphen/>
      </w:r>
      <w:r w:rsidR="00253340">
        <w:t>ga</w:t>
      </w:r>
      <w:r w:rsidR="00035320">
        <w:softHyphen/>
      </w:r>
      <w:r w:rsidR="00253340">
        <w:t xml:space="preserve">be nicht mehr Im </w:t>
      </w:r>
      <w:proofErr w:type="spellStart"/>
      <w:r w:rsidR="00253340">
        <w:t>Backlog</w:t>
      </w:r>
      <w:proofErr w:type="spellEnd"/>
      <w:r w:rsidR="00253340">
        <w:t xml:space="preserve"> angezeigt.</w:t>
      </w:r>
    </w:p>
    <w:p w14:paraId="53EEA694" w14:textId="4DB70D57" w:rsidR="00253340" w:rsidRDefault="00035320" w:rsidP="006E39EE">
      <w:pPr>
        <w:pStyle w:val="Block"/>
        <w:keepNext/>
        <w:numPr>
          <w:ilvl w:val="0"/>
          <w:numId w:val="36"/>
        </w:numPr>
        <w:spacing w:before="120" w:after="0"/>
        <w:ind w:left="709" w:hanging="720"/>
        <w:rPr>
          <w:u w:val="single"/>
        </w:rPr>
      </w:pPr>
      <w:r>
        <w:rPr>
          <w:u w:val="single"/>
        </w:rPr>
        <w:t xml:space="preserve">Benutzern Aufgaben </w:t>
      </w:r>
      <w:r w:rsidR="00253340">
        <w:rPr>
          <w:u w:val="single"/>
        </w:rPr>
        <w:t>zuweisen</w:t>
      </w:r>
    </w:p>
    <w:p w14:paraId="65C37521" w14:textId="125455FE" w:rsidR="00253340" w:rsidRPr="00253340" w:rsidRDefault="00253340" w:rsidP="00253340">
      <w:pPr>
        <w:pStyle w:val="Block"/>
      </w:pPr>
      <w:r>
        <w:t xml:space="preserve">Eine bestehende Aufgabe kann einem </w:t>
      </w:r>
      <w:r w:rsidR="0073227D">
        <w:t>Mitglied des Projekt-Teams zur Bearbeitung zu</w:t>
      </w:r>
      <w:r w:rsidR="0073227D">
        <w:softHyphen/>
        <w:t>ge</w:t>
      </w:r>
      <w:r w:rsidR="0073227D">
        <w:softHyphen/>
        <w:t>wie</w:t>
      </w:r>
      <w:r w:rsidR="0073227D">
        <w:softHyphen/>
        <w:t>sen werden.</w:t>
      </w:r>
      <w:r w:rsidR="00D46913">
        <w:t xml:space="preserve"> Dabei ist es egal, ob die Aufgabe vorher bereits einer Person zugewiesen war oder nicht. Es ist auch möglich die Zuweisung aufzuheben und keine neue Zuweisung vor</w:t>
      </w:r>
      <w:r w:rsidR="00D46913">
        <w:softHyphen/>
        <w:t xml:space="preserve">zunehmen („NULL“). </w:t>
      </w:r>
      <w:r w:rsidR="0073227D">
        <w:t xml:space="preserve"> Diese Funktion ist für jeden Benutzer in einem Projekt zu</w:t>
      </w:r>
      <w:r w:rsidR="00D46913">
        <w:softHyphen/>
      </w:r>
      <w:r w:rsidR="0073227D">
        <w:t>gäng</w:t>
      </w:r>
      <w:r w:rsidR="00D46913">
        <w:softHyphen/>
      </w:r>
      <w:r w:rsidR="0073227D">
        <w:t>lich. Der zu</w:t>
      </w:r>
      <w:r w:rsidR="0073227D">
        <w:softHyphen/>
        <w:t>gewiesene Benutzer wird über eine Nachricht informiert.</w:t>
      </w:r>
    </w:p>
    <w:p w14:paraId="3E40A75A" w14:textId="04B2A19D" w:rsidR="006E39EE" w:rsidRPr="008C5F2F" w:rsidRDefault="006E39EE" w:rsidP="006E39EE">
      <w:pPr>
        <w:pStyle w:val="Block"/>
        <w:keepNext/>
        <w:numPr>
          <w:ilvl w:val="0"/>
          <w:numId w:val="36"/>
        </w:numPr>
        <w:spacing w:before="120" w:after="0"/>
        <w:ind w:left="709" w:hanging="720"/>
        <w:rPr>
          <w:u w:val="single"/>
        </w:rPr>
      </w:pPr>
      <w:r w:rsidRPr="008C5F2F">
        <w:rPr>
          <w:u w:val="single"/>
        </w:rPr>
        <w:t>Aufgaben zu einem Kanban Board hinzufügen</w:t>
      </w:r>
    </w:p>
    <w:p w14:paraId="72C1091B" w14:textId="3985DE83" w:rsidR="00035320" w:rsidRDefault="00035320" w:rsidP="006E39EE">
      <w:pPr>
        <w:pStyle w:val="Block"/>
      </w:pPr>
      <w:r>
        <w:t xml:space="preserve">Aufgaben können aus dem </w:t>
      </w:r>
      <w:proofErr w:type="spellStart"/>
      <w:r>
        <w:t>Backlog</w:t>
      </w:r>
      <w:proofErr w:type="spellEnd"/>
      <w:r>
        <w:t xml:space="preserve"> zu einem</w:t>
      </w:r>
      <w:r w:rsidR="007032AB">
        <w:t xml:space="preserve"> (1)</w:t>
      </w:r>
      <w:r>
        <w:t xml:space="preserve"> Kanban Board hinzugefügt werden. Dazu muss eines aus vielen möglichen Kanban Boards eines Projekts gewählt werden. Außerdem muss festgelegt werden, in welcher Spalte die Aufgabe abgelegt werden soll. Der Standardfall ist, dass die Aufgabe in der Spalte „</w:t>
      </w:r>
      <w:proofErr w:type="spellStart"/>
      <w:r>
        <w:t>Todo</w:t>
      </w:r>
      <w:proofErr w:type="spellEnd"/>
      <w:r>
        <w:t>“ abgelegt wird.</w:t>
      </w:r>
    </w:p>
    <w:p w14:paraId="396F90EB" w14:textId="77777777" w:rsidR="006E39EE" w:rsidRPr="008C5F2F" w:rsidRDefault="006E39EE" w:rsidP="006E39EE">
      <w:pPr>
        <w:pStyle w:val="Block"/>
        <w:keepNext/>
        <w:numPr>
          <w:ilvl w:val="0"/>
          <w:numId w:val="36"/>
        </w:numPr>
        <w:spacing w:before="120" w:after="0"/>
        <w:ind w:left="709" w:hanging="720"/>
        <w:rPr>
          <w:u w:val="single"/>
        </w:rPr>
      </w:pPr>
      <w:r w:rsidRPr="008C5F2F">
        <w:rPr>
          <w:u w:val="single"/>
        </w:rPr>
        <w:lastRenderedPageBreak/>
        <w:t>Aufgaben bearbeiten</w:t>
      </w:r>
    </w:p>
    <w:p w14:paraId="08821CE4" w14:textId="78A9BA59" w:rsidR="006E39EE" w:rsidRDefault="00D46913" w:rsidP="006E39EE">
      <w:pPr>
        <w:pStyle w:val="Block"/>
      </w:pPr>
      <w:r>
        <w:t>Die Attribute „Be</w:t>
      </w:r>
      <w:r>
        <w:softHyphen/>
        <w:t>zeich</w:t>
      </w:r>
      <w:r>
        <w:softHyphen/>
        <w:t>nung“, „Beschreibung“, „Komplexität“ und „zuständige Person“ (siehe oben) kön</w:t>
      </w:r>
      <w:r>
        <w:softHyphen/>
        <w:t>nen nach der Erstellung einer Aufgabe jederzeit durch einen Benutzer verändert werden.</w:t>
      </w:r>
      <w:r w:rsidR="00217F5A">
        <w:t xml:space="preserve"> Es bleibt zu beachten, dass die Bezeichnung der Aufgaben in einem Pro</w:t>
      </w:r>
      <w:r w:rsidR="00217F5A">
        <w:softHyphen/>
        <w:t>jekt eindeutig ist.</w:t>
      </w:r>
    </w:p>
    <w:p w14:paraId="5892AEB4" w14:textId="23029BFD" w:rsidR="00C90516" w:rsidRDefault="00C90516" w:rsidP="0073227D">
      <w:pPr>
        <w:pStyle w:val="Block"/>
        <w:keepNext/>
        <w:numPr>
          <w:ilvl w:val="0"/>
          <w:numId w:val="36"/>
        </w:numPr>
        <w:spacing w:before="120" w:after="0"/>
        <w:ind w:hanging="720"/>
        <w:rPr>
          <w:u w:val="single"/>
        </w:rPr>
      </w:pPr>
      <w:r>
        <w:rPr>
          <w:u w:val="single"/>
        </w:rPr>
        <w:t>Aufgaben löschen</w:t>
      </w:r>
    </w:p>
    <w:p w14:paraId="7DBF1CA3" w14:textId="71FFE79D" w:rsidR="0073227D" w:rsidRDefault="00C90516" w:rsidP="0073227D">
      <w:pPr>
        <w:pStyle w:val="Block"/>
      </w:pPr>
      <w:r>
        <w:t xml:space="preserve">Aufgaben können von allen Benutzern gelöscht werden. Dabei spielt es keine Rolle, ob die Aufgabe auf einem Kanban Board oder dem </w:t>
      </w:r>
      <w:proofErr w:type="spellStart"/>
      <w:r>
        <w:t>Backlog</w:t>
      </w:r>
      <w:proofErr w:type="spellEnd"/>
      <w:r>
        <w:t xml:space="preserve"> liegt.</w:t>
      </w:r>
    </w:p>
    <w:p w14:paraId="0165783C" w14:textId="16062C8B" w:rsidR="00D64CAE" w:rsidRDefault="00D64CAE" w:rsidP="00D64CAE">
      <w:pPr>
        <w:pStyle w:val="Block"/>
        <w:keepNext/>
        <w:numPr>
          <w:ilvl w:val="0"/>
          <w:numId w:val="36"/>
        </w:numPr>
        <w:spacing w:before="120" w:after="0"/>
        <w:ind w:hanging="720"/>
        <w:rPr>
          <w:u w:val="single"/>
        </w:rPr>
      </w:pPr>
      <w:r w:rsidRPr="00D64CAE">
        <w:rPr>
          <w:u w:val="single"/>
        </w:rPr>
        <w:t>Unter-Aufgaben erstellen</w:t>
      </w:r>
    </w:p>
    <w:p w14:paraId="05E7997B" w14:textId="6F78E480" w:rsidR="00D64CAE" w:rsidRPr="00D64CAE" w:rsidRDefault="00E84193" w:rsidP="00D64CAE">
      <w:pPr>
        <w:pStyle w:val="Block"/>
      </w:pPr>
      <w:r>
        <w:t>Aufgaben können aus einer Sammlung von Unteraufgaben bestehen. Um diesen Zusammenhang mit der Applikation „</w:t>
      </w:r>
      <w:proofErr w:type="spellStart"/>
      <w:r>
        <w:t>Taskitory</w:t>
      </w:r>
      <w:proofErr w:type="spellEnd"/>
      <w:r>
        <w:t>“ abzubilden, ist es jederzeit möglich einer bereits bestehenden Aufgabe bereits bestehende Unter-Aufgaben zuzuweisen. Außerdem können neue Aufgaben bei der Erzeugung als Unter-Aufgabe einer bereits bestehenden Aufgabe definiert werden.</w:t>
      </w:r>
    </w:p>
    <w:p w14:paraId="0DC3795F" w14:textId="0BE2F4EB" w:rsidR="00D64CAE" w:rsidRDefault="00D64CAE" w:rsidP="00D64CAE">
      <w:pPr>
        <w:pStyle w:val="Block"/>
        <w:keepNext/>
        <w:numPr>
          <w:ilvl w:val="0"/>
          <w:numId w:val="36"/>
        </w:numPr>
        <w:spacing w:before="120" w:after="0"/>
        <w:ind w:hanging="720"/>
        <w:rPr>
          <w:u w:val="single"/>
        </w:rPr>
      </w:pPr>
      <w:r>
        <w:rPr>
          <w:u w:val="single"/>
        </w:rPr>
        <w:t>Unter-Aufgaben löschen</w:t>
      </w:r>
    </w:p>
    <w:p w14:paraId="1CDA9CF0" w14:textId="31D6B2D4" w:rsidR="00E84193" w:rsidRPr="00E84193" w:rsidRDefault="00A40804" w:rsidP="00E84193">
      <w:pPr>
        <w:pStyle w:val="Block"/>
      </w:pPr>
      <w:r>
        <w:t>Die Unter-</w:t>
      </w:r>
      <w:r w:rsidR="00E84193">
        <w:t>Aufgab</w:t>
      </w:r>
      <w:r>
        <w:t>en einer übergeordneten Aufgabe können aus diesem Verhältnis ent</w:t>
      </w:r>
      <w:r>
        <w:softHyphen/>
        <w:t>fernt werden. Die Unter-Aufgaben sollen dabei nicht automatisch gelöscht werden, son</w:t>
      </w:r>
      <w:r>
        <w:softHyphen/>
        <w:t>dern werden in dem gleichen Kontext (</w:t>
      </w:r>
      <w:proofErr w:type="spellStart"/>
      <w:r>
        <w:t>Kanbanboard</w:t>
      </w:r>
      <w:proofErr w:type="spellEnd"/>
      <w:r>
        <w:t xml:space="preserve"> </w:t>
      </w:r>
      <w:r>
        <w:sym w:font="Wingdings" w:char="F0E0"/>
      </w:r>
      <w:r>
        <w:t xml:space="preserve"> Spalte, </w:t>
      </w:r>
      <w:proofErr w:type="spellStart"/>
      <w:r>
        <w:t>Backlog</w:t>
      </w:r>
      <w:proofErr w:type="spellEnd"/>
      <w:r>
        <w:t>) der über</w:t>
      </w:r>
      <w:r>
        <w:softHyphen/>
        <w:t>ge</w:t>
      </w:r>
      <w:r>
        <w:softHyphen/>
        <w:t>ord</w:t>
      </w:r>
      <w:r>
        <w:softHyphen/>
        <w:t>ne</w:t>
      </w:r>
      <w:r>
        <w:softHyphen/>
        <w:t>ten Aufgabe abgelegt.</w:t>
      </w:r>
    </w:p>
    <w:p w14:paraId="0EE0542D" w14:textId="62392116" w:rsidR="00D64CAE" w:rsidRDefault="00D64CAE" w:rsidP="00D64CAE">
      <w:pPr>
        <w:pStyle w:val="Block"/>
        <w:keepNext/>
        <w:numPr>
          <w:ilvl w:val="0"/>
          <w:numId w:val="36"/>
        </w:numPr>
        <w:spacing w:before="120" w:after="0"/>
        <w:ind w:hanging="720"/>
        <w:rPr>
          <w:u w:val="single"/>
        </w:rPr>
      </w:pPr>
      <w:r>
        <w:rPr>
          <w:u w:val="single"/>
        </w:rPr>
        <w:t>Abhängigkeiten von Aufgaben erstellen</w:t>
      </w:r>
    </w:p>
    <w:p w14:paraId="44B746F2" w14:textId="34F08B13" w:rsidR="005E1013" w:rsidRPr="005E1013" w:rsidRDefault="005E1013" w:rsidP="005E1013">
      <w:pPr>
        <w:pStyle w:val="Block"/>
      </w:pPr>
      <w:r>
        <w:t>Aufgaben können von anderen Aufgaben abhängen. Das meint, dass eine Bearbeitung ei</w:t>
      </w:r>
      <w:r w:rsidR="002320B8">
        <w:softHyphen/>
      </w:r>
      <w:r>
        <w:t xml:space="preserve">ner Aufgabe nicht möglich ist, bis die Abhängigkeit erledigt wurde. </w:t>
      </w:r>
      <w:r w:rsidR="002320B8">
        <w:t>Übergeordnete Auf</w:t>
      </w:r>
      <w:r w:rsidR="002320B8">
        <w:softHyphen/>
        <w:t>ga</w:t>
      </w:r>
      <w:r w:rsidR="002320B8">
        <w:softHyphen/>
        <w:t>ben sind automatisch abhängig von ihren Unter-Aufgaben und können nicht erneut mit ihren Unter-Aufgaben in Beziehung gesetzt werden. Alle anderen Abhängigkeiten zwi</w:t>
      </w:r>
      <w:r w:rsidR="002320B8">
        <w:softHyphen/>
        <w:t>schen bereits bestehenden Aufgaben können festgelegt werden.</w:t>
      </w:r>
    </w:p>
    <w:p w14:paraId="3030F113" w14:textId="4F7DE94A" w:rsidR="00D64CAE" w:rsidRDefault="00D64CAE" w:rsidP="00D64CAE">
      <w:pPr>
        <w:pStyle w:val="Block"/>
        <w:keepNext/>
        <w:numPr>
          <w:ilvl w:val="0"/>
          <w:numId w:val="36"/>
        </w:numPr>
        <w:spacing w:before="120" w:after="0"/>
        <w:ind w:hanging="720"/>
        <w:rPr>
          <w:u w:val="single"/>
        </w:rPr>
      </w:pPr>
      <w:r>
        <w:rPr>
          <w:u w:val="single"/>
        </w:rPr>
        <w:t>Abhängigkeiten von Aufgaben löschen</w:t>
      </w:r>
    </w:p>
    <w:p w14:paraId="2C6B9CC4" w14:textId="29ADD831" w:rsidR="002320B8" w:rsidRPr="002320B8" w:rsidRDefault="002320B8" w:rsidP="002320B8">
      <w:pPr>
        <w:pStyle w:val="Block"/>
      </w:pPr>
      <w:r>
        <w:t xml:space="preserve">Die Abhängigkeiten zwischen Aufgaben können wieder gelöscht werden. </w:t>
      </w:r>
      <w:r w:rsidR="00A445A1">
        <w:t>Die Ab</w:t>
      </w:r>
      <w:r w:rsidR="00A445A1">
        <w:softHyphen/>
        <w:t>hän</w:t>
      </w:r>
      <w:r w:rsidR="00A445A1">
        <w:softHyphen/>
        <w:t>gig</w:t>
      </w:r>
      <w:r w:rsidR="00A445A1">
        <w:softHyphen/>
        <w:t>keit (Aufgabe) soll dabei nicht automatisch gelöscht werden, son</w:t>
      </w:r>
      <w:r w:rsidR="00A445A1">
        <w:softHyphen/>
        <w:t>dern wird in dem glei</w:t>
      </w:r>
      <w:r w:rsidR="00A445A1">
        <w:softHyphen/>
        <w:t>chen Kontext (</w:t>
      </w:r>
      <w:proofErr w:type="spellStart"/>
      <w:r w:rsidR="00A445A1">
        <w:t>Kanbanboard</w:t>
      </w:r>
      <w:proofErr w:type="spellEnd"/>
      <w:r w:rsidR="00A445A1">
        <w:t xml:space="preserve"> </w:t>
      </w:r>
      <w:r w:rsidR="00A445A1">
        <w:sym w:font="Wingdings" w:char="F0E0"/>
      </w:r>
      <w:r w:rsidR="00A445A1">
        <w:t xml:space="preserve"> Spalte, </w:t>
      </w:r>
      <w:proofErr w:type="spellStart"/>
      <w:r w:rsidR="00A445A1">
        <w:t>Backlog</w:t>
      </w:r>
      <w:proofErr w:type="spellEnd"/>
      <w:r w:rsidR="00A445A1">
        <w:t>) der abhängigen Aufgabe ab</w:t>
      </w:r>
      <w:r w:rsidR="00A445A1">
        <w:softHyphen/>
        <w:t>ge</w:t>
      </w:r>
      <w:r w:rsidR="00A445A1">
        <w:softHyphen/>
        <w:t>legt.</w:t>
      </w:r>
    </w:p>
    <w:p w14:paraId="029867E9" w14:textId="315F883A" w:rsidR="00C90516" w:rsidRDefault="00C90516" w:rsidP="00CC47D4">
      <w:pPr>
        <w:pStyle w:val="Block"/>
        <w:spacing w:before="120" w:after="0"/>
        <w:rPr>
          <w:b/>
          <w:bCs/>
        </w:rPr>
      </w:pPr>
      <w:r>
        <w:rPr>
          <w:b/>
          <w:bCs/>
        </w:rPr>
        <w:lastRenderedPageBreak/>
        <w:t>Tags</w:t>
      </w:r>
    </w:p>
    <w:p w14:paraId="0CF8ED1B" w14:textId="71F72A3E" w:rsidR="00C90516" w:rsidRDefault="00C90516" w:rsidP="00C90516">
      <w:pPr>
        <w:pStyle w:val="Block"/>
        <w:keepNext/>
        <w:numPr>
          <w:ilvl w:val="0"/>
          <w:numId w:val="37"/>
        </w:numPr>
        <w:spacing w:before="120" w:after="0"/>
        <w:ind w:left="709" w:hanging="709"/>
        <w:rPr>
          <w:u w:val="single"/>
        </w:rPr>
      </w:pPr>
      <w:r>
        <w:rPr>
          <w:u w:val="single"/>
        </w:rPr>
        <w:t>Tag erstellen</w:t>
      </w:r>
    </w:p>
    <w:p w14:paraId="44ACCBD9" w14:textId="316E0AA9" w:rsidR="00C90516" w:rsidRPr="0073227D" w:rsidRDefault="00C90516" w:rsidP="00C90516">
      <w:pPr>
        <w:pStyle w:val="Block"/>
      </w:pPr>
      <w:r>
        <w:t xml:space="preserve">Tags können </w:t>
      </w:r>
      <w:r w:rsidR="00217F5A">
        <w:t>mit einer Bezeichnung und einer Beschreibung erzeugt werden und sind einem Projekt zugeordnet. Die Bezeichnung ist in einem Projekt eindeutig.</w:t>
      </w:r>
    </w:p>
    <w:p w14:paraId="7CFC1688" w14:textId="12AC4635" w:rsidR="00C90516" w:rsidRDefault="00C90516" w:rsidP="00C90516">
      <w:pPr>
        <w:pStyle w:val="Block"/>
        <w:keepNext/>
        <w:numPr>
          <w:ilvl w:val="0"/>
          <w:numId w:val="37"/>
        </w:numPr>
        <w:spacing w:before="120" w:after="0"/>
        <w:ind w:left="709" w:hanging="709"/>
        <w:rPr>
          <w:u w:val="single"/>
        </w:rPr>
      </w:pPr>
      <w:r>
        <w:rPr>
          <w:u w:val="single"/>
        </w:rPr>
        <w:t>Tag bearbeiten</w:t>
      </w:r>
    </w:p>
    <w:p w14:paraId="6DF958F0" w14:textId="06E8741F" w:rsidR="00C90516" w:rsidRPr="0073227D" w:rsidRDefault="00217F5A" w:rsidP="00C90516">
      <w:pPr>
        <w:pStyle w:val="Block"/>
      </w:pPr>
      <w:r>
        <w:t>Die Bezeichnung und die Beschreibung eines Tags können im Nachhinein geändert wer</w:t>
      </w:r>
      <w:r>
        <w:softHyphen/>
        <w:t>den. Dabei bleibt zu beachten, dass die Bezeichnung in einem Projekt eindeutig sein muss.</w:t>
      </w:r>
    </w:p>
    <w:p w14:paraId="5A38F644" w14:textId="77777777" w:rsidR="00C90516" w:rsidRDefault="00C90516" w:rsidP="00C90516">
      <w:pPr>
        <w:pStyle w:val="Block"/>
        <w:keepNext/>
        <w:numPr>
          <w:ilvl w:val="0"/>
          <w:numId w:val="37"/>
        </w:numPr>
        <w:spacing w:before="120" w:after="0"/>
        <w:ind w:left="709" w:hanging="709"/>
        <w:rPr>
          <w:u w:val="single"/>
        </w:rPr>
      </w:pPr>
      <w:r>
        <w:rPr>
          <w:u w:val="single"/>
        </w:rPr>
        <w:t>Tag löschen</w:t>
      </w:r>
    </w:p>
    <w:p w14:paraId="4E3098B3" w14:textId="0E3F4E2C" w:rsidR="00C90516" w:rsidRPr="00C90516" w:rsidRDefault="00217F5A" w:rsidP="00C90516">
      <w:pPr>
        <w:pStyle w:val="Block"/>
      </w:pPr>
      <w:r>
        <w:t>Ein Tag kann gelöscht werden. Dadurch werden automatisch alle Referenzen von Auf</w:t>
      </w:r>
      <w:r>
        <w:softHyphen/>
        <w:t>ga</w:t>
      </w:r>
      <w:r>
        <w:softHyphen/>
        <w:t>ben entfernt.</w:t>
      </w:r>
    </w:p>
    <w:p w14:paraId="51F3F846" w14:textId="164841D9" w:rsidR="00C90516" w:rsidRPr="00C90516" w:rsidRDefault="00C90516" w:rsidP="00C90516">
      <w:pPr>
        <w:pStyle w:val="Block"/>
        <w:keepNext/>
        <w:numPr>
          <w:ilvl w:val="0"/>
          <w:numId w:val="37"/>
        </w:numPr>
        <w:spacing w:before="120" w:after="0"/>
        <w:ind w:left="709" w:hanging="709"/>
        <w:rPr>
          <w:u w:val="single"/>
        </w:rPr>
      </w:pPr>
      <w:r>
        <w:rPr>
          <w:u w:val="single"/>
        </w:rPr>
        <w:t>Tags zuweisen</w:t>
      </w:r>
    </w:p>
    <w:p w14:paraId="38F9F6F5" w14:textId="462E29A9" w:rsidR="00C90516" w:rsidRPr="00C90516" w:rsidRDefault="00C90516" w:rsidP="00C90516">
      <w:pPr>
        <w:pStyle w:val="Block"/>
      </w:pPr>
      <w:r>
        <w:t xml:space="preserve">Aufgaben können über Tags mit Metadaten wie z. B. Versionsnummern </w:t>
      </w:r>
      <w:proofErr w:type="spellStart"/>
      <w:r>
        <w:t>uvm</w:t>
      </w:r>
      <w:proofErr w:type="spellEnd"/>
      <w:r>
        <w:t>. versehen werden. Die Tags und Aufgaben müssen dabei aus dem gleichen Projekt stammen.</w:t>
      </w:r>
    </w:p>
    <w:p w14:paraId="3B83633F" w14:textId="4B512229" w:rsidR="00CC47D4" w:rsidRPr="00CC47D4" w:rsidRDefault="00CC47D4" w:rsidP="00CC47D4">
      <w:pPr>
        <w:pStyle w:val="Block"/>
        <w:spacing w:before="120" w:after="0"/>
        <w:rPr>
          <w:b/>
          <w:bCs/>
        </w:rPr>
      </w:pPr>
      <w:r w:rsidRPr="00CC47D4">
        <w:rPr>
          <w:b/>
          <w:bCs/>
        </w:rPr>
        <w:t>Kanban Board</w:t>
      </w:r>
    </w:p>
    <w:p w14:paraId="14AFB912" w14:textId="77777777" w:rsidR="00CC47D4" w:rsidRDefault="004B0D09" w:rsidP="004B0D09">
      <w:pPr>
        <w:pStyle w:val="Block"/>
      </w:pPr>
      <w:r>
        <w:t>Ein Kanban Board be</w:t>
      </w:r>
      <w:r>
        <w:softHyphen/>
        <w:t>trifft einen be</w:t>
      </w:r>
      <w:r>
        <w:softHyphen/>
        <w:t>stimm</w:t>
      </w:r>
      <w:r>
        <w:softHyphen/>
        <w:t>ten Zeitraum („Sprint“). Nach einem Sprint besteht das Kan</w:t>
      </w:r>
      <w:r>
        <w:softHyphen/>
        <w:t xml:space="preserve">ban Board weiter, kann aber nicht mehr bearbeitet werden. Ein altes </w:t>
      </w:r>
      <w:r w:rsidR="00CC47D4">
        <w:t>Kan</w:t>
      </w:r>
      <w:r w:rsidR="00CC47D4">
        <w:softHyphen/>
      </w:r>
      <w:r>
        <w:t>ban Board kann in ein neues Kanban Board überführt werden.</w:t>
      </w:r>
      <w:r w:rsidR="00CC47D4">
        <w:t xml:space="preserve"> </w:t>
      </w:r>
    </w:p>
    <w:p w14:paraId="0F008CB7" w14:textId="11340BA7" w:rsidR="00CC47D4" w:rsidRDefault="00CC47D4" w:rsidP="004B0D09">
      <w:pPr>
        <w:pStyle w:val="Block"/>
      </w:pPr>
      <w:r>
        <w:t>Ein Kanban Board kann im Rah</w:t>
      </w:r>
      <w:r>
        <w:softHyphen/>
        <w:t>men dieser Klausurersatzleistung aus drei bis zu fünf Spalten bestehen, die den Status ei</w:t>
      </w:r>
      <w:r>
        <w:softHyphen/>
        <w:t>ner Auf</w:t>
      </w:r>
      <w:r>
        <w:softHyphen/>
        <w:t>gabe be</w:t>
      </w:r>
      <w:r>
        <w:softHyphen/>
        <w:t>schreiben. Die Spalten „</w:t>
      </w:r>
      <w:proofErr w:type="spellStart"/>
      <w:r>
        <w:t>ToDo</w:t>
      </w:r>
      <w:proofErr w:type="spellEnd"/>
      <w:r>
        <w:t>“, „In Progress“, und „</w:t>
      </w:r>
      <w:proofErr w:type="spellStart"/>
      <w:r>
        <w:t>Done</w:t>
      </w:r>
      <w:proofErr w:type="spellEnd"/>
      <w:r>
        <w:t>“ sind ob</w:t>
      </w:r>
      <w:r>
        <w:softHyphen/>
        <w:t>li</w:t>
      </w:r>
      <w:r>
        <w:softHyphen/>
        <w:t>ga</w:t>
      </w:r>
      <w:r>
        <w:softHyphen/>
        <w:t>to</w:t>
      </w:r>
      <w:r>
        <w:softHyphen/>
        <w:t>risch. Die Spalten „Review“ und „</w:t>
      </w:r>
      <w:proofErr w:type="spellStart"/>
      <w:r>
        <w:t>Testing</w:t>
      </w:r>
      <w:proofErr w:type="spellEnd"/>
      <w:r>
        <w:t>“ können bei Bedarf hinzugefügt und wieder ent</w:t>
      </w:r>
      <w:r>
        <w:softHyphen/>
        <w:t>fernt werden. Dabei sollen dort eingeordnete Aufgaben ihren Bearbeitungs-Status nicht ver</w:t>
      </w:r>
      <w:r>
        <w:softHyphen/>
        <w:t xml:space="preserve">lieren. Die Spalte und die darin enthaltenen Aufgaben werden lediglich ausgeblendet. </w:t>
      </w:r>
      <w:r w:rsidR="004B0D09">
        <w:t>Auf</w:t>
      </w:r>
      <w:r>
        <w:softHyphen/>
      </w:r>
      <w:r w:rsidR="004B0D09">
        <w:t>gaben können einem Kanban Board hin</w:t>
      </w:r>
      <w:r w:rsidR="004B0D09">
        <w:softHyphen/>
        <w:t>zu</w:t>
      </w:r>
      <w:r w:rsidR="004B0D09">
        <w:softHyphen/>
      </w:r>
      <w:r w:rsidR="004B0D09">
        <w:softHyphen/>
        <w:t>gefügt und auf dem Kanban Board in einen an</w:t>
      </w:r>
      <w:r>
        <w:softHyphen/>
      </w:r>
      <w:r w:rsidR="004B0D09">
        <w:t>deren Bearbeitungs-Status ver</w:t>
      </w:r>
      <w:r w:rsidR="004B0D09">
        <w:softHyphen/>
        <w:t>scho</w:t>
      </w:r>
      <w:r w:rsidR="004B0D09">
        <w:softHyphen/>
      </w:r>
      <w:r w:rsidR="004B0D09">
        <w:softHyphen/>
        <w:t>ben wer</w:t>
      </w:r>
      <w:r w:rsidR="004B0D09">
        <w:softHyphen/>
      </w:r>
      <w:r w:rsidR="004B0D09">
        <w:softHyphen/>
        <w:t>den.</w:t>
      </w:r>
    </w:p>
    <w:p w14:paraId="68343B18" w14:textId="2CCEA157" w:rsidR="00CA25A8" w:rsidRPr="00C02E67" w:rsidRDefault="004B0D09" w:rsidP="00CA25A8">
      <w:pPr>
        <w:pStyle w:val="Block"/>
      </w:pPr>
      <w:r>
        <w:t>Über einen Sprint können Statistiken an</w:t>
      </w:r>
      <w:r w:rsidR="00CC47D4">
        <w:softHyphen/>
      </w:r>
      <w:r>
        <w:softHyphen/>
        <w:t>ge</w:t>
      </w:r>
      <w:r>
        <w:softHyphen/>
        <w:t>legt werden. Dafür sollen ent</w:t>
      </w:r>
      <w:r>
        <w:softHyphen/>
        <w:t>spre</w:t>
      </w:r>
      <w:r>
        <w:softHyphen/>
        <w:t>chen</w:t>
      </w:r>
      <w:r>
        <w:softHyphen/>
        <w:t>de Kanban Boards als Repräsentation eines Sprints genutzt werden. Es soll z. B. aus</w:t>
      </w:r>
      <w:r>
        <w:softHyphen/>
        <w:t>ge</w:t>
      </w:r>
      <w:r>
        <w:softHyphen/>
        <w:t>wer</w:t>
      </w:r>
      <w:r>
        <w:softHyphen/>
        <w:t>tet werden, welcher Anteil der Aufgaben auf ei</w:t>
      </w:r>
      <w:r w:rsidR="00CC47D4">
        <w:softHyphen/>
      </w:r>
      <w:r>
        <w:t>nem Kanban Board in einem be</w:t>
      </w:r>
      <w:r>
        <w:softHyphen/>
        <w:t>stimm</w:t>
      </w:r>
      <w:r>
        <w:softHyphen/>
        <w:t>ten Bearbeitungs-Status ist.</w:t>
      </w:r>
    </w:p>
    <w:p w14:paraId="36CBF950" w14:textId="77777777" w:rsidR="00CA25A8" w:rsidRPr="00C159F5" w:rsidRDefault="00CA25A8" w:rsidP="006E39EE">
      <w:pPr>
        <w:pStyle w:val="Block"/>
        <w:keepNext/>
        <w:numPr>
          <w:ilvl w:val="0"/>
          <w:numId w:val="34"/>
        </w:numPr>
        <w:tabs>
          <w:tab w:val="left" w:pos="709"/>
        </w:tabs>
        <w:spacing w:after="0"/>
        <w:ind w:left="709" w:hanging="709"/>
        <w:rPr>
          <w:u w:val="single"/>
        </w:rPr>
      </w:pPr>
      <w:r w:rsidRPr="00C159F5">
        <w:rPr>
          <w:u w:val="single"/>
        </w:rPr>
        <w:lastRenderedPageBreak/>
        <w:t>Kanban Board anlegen</w:t>
      </w:r>
    </w:p>
    <w:p w14:paraId="4E96B8AD" w14:textId="36980C42" w:rsidR="00A93E88" w:rsidRDefault="00A93E88" w:rsidP="00CA25A8">
      <w:pPr>
        <w:pStyle w:val="Block"/>
      </w:pPr>
      <w:r>
        <w:t>Kanban Boards können mit einer für ein Projekt eindeutigen Bezeichnung, einer Beschreibung und einem festgelegten Sprint-Zeitraum erzeugt werden. Optional können noch die zwei Spalten „Review“ und „</w:t>
      </w:r>
      <w:proofErr w:type="spellStart"/>
      <w:r>
        <w:t>Testing</w:t>
      </w:r>
      <w:proofErr w:type="spellEnd"/>
      <w:r>
        <w:t>“ aktiviert werden.</w:t>
      </w:r>
    </w:p>
    <w:p w14:paraId="4A2833A0" w14:textId="4F0EEE7A" w:rsidR="00CA25A8" w:rsidRDefault="00CA25A8" w:rsidP="00CA25A8">
      <w:pPr>
        <w:pStyle w:val="Block"/>
      </w:pPr>
      <w:r>
        <w:t>Ein Kanban Board ist bei Er</w:t>
      </w:r>
      <w:r>
        <w:softHyphen/>
        <w:t>zeu</w:t>
      </w:r>
      <w:r>
        <w:softHyphen/>
        <w:t xml:space="preserve">gung leer und besitzt die oben benannten Spalten. Es sollen mehrere Kanban Boards </w:t>
      </w:r>
      <w:r w:rsidR="00A93E88">
        <w:t xml:space="preserve">für ein Projekt </w:t>
      </w:r>
      <w:r>
        <w:t>gleichzeitig bestehen können.</w:t>
      </w:r>
    </w:p>
    <w:p w14:paraId="1A6CD2DF" w14:textId="27AE4532" w:rsidR="001A5357" w:rsidRDefault="001A5357" w:rsidP="00A93E88">
      <w:pPr>
        <w:pStyle w:val="Block"/>
        <w:keepNext/>
        <w:numPr>
          <w:ilvl w:val="0"/>
          <w:numId w:val="34"/>
        </w:numPr>
        <w:spacing w:before="120" w:after="0"/>
        <w:ind w:hanging="720"/>
        <w:rPr>
          <w:u w:val="single"/>
        </w:rPr>
      </w:pPr>
      <w:r>
        <w:rPr>
          <w:u w:val="single"/>
        </w:rPr>
        <w:t>Attribute eines Kanban Boards bearbeiten</w:t>
      </w:r>
    </w:p>
    <w:p w14:paraId="47AA63EE" w14:textId="7D6D4615" w:rsidR="001A5357" w:rsidRDefault="001A5357" w:rsidP="007032AB">
      <w:pPr>
        <w:pStyle w:val="Block"/>
      </w:pPr>
      <w:r w:rsidRPr="007032AB">
        <w:t>Die Bezeichnung und die Beschre</w:t>
      </w:r>
      <w:r w:rsidR="007032AB">
        <w:t>i</w:t>
      </w:r>
      <w:r w:rsidRPr="007032AB">
        <w:t>bung eines Kanban</w:t>
      </w:r>
      <w:r w:rsidR="007032AB" w:rsidRPr="007032AB">
        <w:t xml:space="preserve"> Boards</w:t>
      </w:r>
      <w:r w:rsidR="007032AB">
        <w:t xml:space="preserve"> können durch die Benutzer des entsprechenden Projekts angepasst werden. Dabei bleibt zu beachten, dass die Bezeichnung in einem Projekt eindeutig sein muss.</w:t>
      </w:r>
    </w:p>
    <w:p w14:paraId="6426A091" w14:textId="7029827A" w:rsidR="007032AB" w:rsidRPr="007032AB" w:rsidRDefault="007032AB" w:rsidP="007032AB">
      <w:pPr>
        <w:pStyle w:val="Block"/>
      </w:pPr>
      <w:r>
        <w:t>Außerdem ist es möglich die Spalten „Review“ und „</w:t>
      </w:r>
      <w:proofErr w:type="spellStart"/>
      <w:r>
        <w:t>Testing</w:t>
      </w:r>
      <w:proofErr w:type="spellEnd"/>
      <w:r>
        <w:t>“ auszublenden. Alle in diesen Spalten befindlichen Aufgaben werden daraufhin ausgeblendet. Allerdings behalten sie den Status und können anschließend wieder eingeblendet werden.</w:t>
      </w:r>
    </w:p>
    <w:p w14:paraId="63A1555F" w14:textId="037F70FE" w:rsidR="001A5357" w:rsidRDefault="001A5357" w:rsidP="00A93E88">
      <w:pPr>
        <w:pStyle w:val="Block"/>
        <w:keepNext/>
        <w:numPr>
          <w:ilvl w:val="0"/>
          <w:numId w:val="34"/>
        </w:numPr>
        <w:spacing w:before="120" w:after="0"/>
        <w:ind w:hanging="720"/>
        <w:rPr>
          <w:u w:val="single"/>
        </w:rPr>
      </w:pPr>
      <w:r>
        <w:rPr>
          <w:u w:val="single"/>
        </w:rPr>
        <w:t>Kanban Board löschen</w:t>
      </w:r>
    </w:p>
    <w:p w14:paraId="4B1E7EB0" w14:textId="61021AD0" w:rsidR="007032AB" w:rsidRPr="007032AB" w:rsidRDefault="007032AB" w:rsidP="007032AB">
      <w:pPr>
        <w:pStyle w:val="Block"/>
      </w:pPr>
      <w:r>
        <w:t xml:space="preserve">Kanban Boards können durch Benutzer des entsprechenden Projekts gelöscht werden. Die darauf befindlichen Aufgaben werden daraufhin in das </w:t>
      </w:r>
      <w:proofErr w:type="spellStart"/>
      <w:r>
        <w:t>Backlog</w:t>
      </w:r>
      <w:proofErr w:type="spellEnd"/>
      <w:r>
        <w:t xml:space="preserve"> gelegt. Die Aufgaben behalten ihren Bearbeitungs-Status.</w:t>
      </w:r>
    </w:p>
    <w:p w14:paraId="6B177536" w14:textId="5AF23F22" w:rsidR="00C90516" w:rsidRPr="008C5F2F" w:rsidRDefault="00C90516" w:rsidP="00A93E88">
      <w:pPr>
        <w:pStyle w:val="Block"/>
        <w:keepNext/>
        <w:numPr>
          <w:ilvl w:val="0"/>
          <w:numId w:val="34"/>
        </w:numPr>
        <w:spacing w:before="120" w:after="0"/>
        <w:ind w:hanging="720"/>
        <w:rPr>
          <w:u w:val="single"/>
        </w:rPr>
      </w:pPr>
      <w:r w:rsidRPr="008C5F2F">
        <w:rPr>
          <w:u w:val="single"/>
        </w:rPr>
        <w:t xml:space="preserve">Aufgabe auf </w:t>
      </w:r>
      <w:r w:rsidR="00A93E88">
        <w:rPr>
          <w:u w:val="single"/>
        </w:rPr>
        <w:t>einem</w:t>
      </w:r>
      <w:r w:rsidRPr="008C5F2F">
        <w:rPr>
          <w:u w:val="single"/>
        </w:rPr>
        <w:t xml:space="preserve"> Kanban Board verschieben</w:t>
      </w:r>
    </w:p>
    <w:p w14:paraId="0448775A" w14:textId="75388880" w:rsidR="00C90516" w:rsidRPr="00C02E67" w:rsidRDefault="00C90516" w:rsidP="00CA25A8">
      <w:pPr>
        <w:pStyle w:val="Block"/>
      </w:pPr>
      <w:r>
        <w:t>Die zentrale Funktion eines Kanban Boards ist, Aufgaben über ihren Bearbeitungs-Sta</w:t>
      </w:r>
      <w:r>
        <w:softHyphen/>
      </w:r>
      <w:r>
        <w:softHyphen/>
        <w:t>tus zu verwalten. Be</w:t>
      </w:r>
      <w:r>
        <w:softHyphen/>
        <w:t>nut</w:t>
      </w:r>
      <w:r>
        <w:softHyphen/>
        <w:t xml:space="preserve">zer können die Aufgaben auf einem Kanban Board in einen anderen </w:t>
      </w:r>
      <w:proofErr w:type="spellStart"/>
      <w:r>
        <w:t>Be</w:t>
      </w:r>
      <w:r>
        <w:softHyphen/>
        <w:t>arbeitungs</w:t>
      </w:r>
      <w:proofErr w:type="spellEnd"/>
      <w:r>
        <w:t xml:space="preserve">-Status verschieben. Der Bearbeitungs-Status einer Aufgabe im </w:t>
      </w:r>
      <w:proofErr w:type="spellStart"/>
      <w:r>
        <w:t>Backlog</w:t>
      </w:r>
      <w:proofErr w:type="spellEnd"/>
      <w:r>
        <w:t xml:space="preserve"> ei</w:t>
      </w:r>
      <w:r>
        <w:softHyphen/>
        <w:t>nes Projekts kann nicht geändert werden.</w:t>
      </w:r>
    </w:p>
    <w:p w14:paraId="0351587F" w14:textId="77777777" w:rsidR="00CA25A8" w:rsidRPr="008C5F2F" w:rsidRDefault="00CA25A8" w:rsidP="00A93E88">
      <w:pPr>
        <w:pStyle w:val="Block"/>
        <w:keepNext/>
        <w:numPr>
          <w:ilvl w:val="0"/>
          <w:numId w:val="34"/>
        </w:numPr>
        <w:spacing w:after="0"/>
        <w:ind w:hanging="720"/>
        <w:rPr>
          <w:u w:val="single"/>
        </w:rPr>
      </w:pPr>
      <w:r w:rsidRPr="008C5F2F">
        <w:rPr>
          <w:u w:val="single"/>
        </w:rPr>
        <w:t>Kanban Board migrieren</w:t>
      </w:r>
    </w:p>
    <w:p w14:paraId="6D7C54CD" w14:textId="55CE1D34" w:rsidR="001A5357" w:rsidRPr="00813EC6" w:rsidRDefault="00A93E88" w:rsidP="00CA25A8">
      <w:pPr>
        <w:pStyle w:val="Block"/>
      </w:pPr>
      <w:r>
        <w:t>Das</w:t>
      </w:r>
      <w:r w:rsidR="00CA25A8">
        <w:t xml:space="preserve"> Kanban Board </w:t>
      </w:r>
      <w:r>
        <w:t>eines vergangenen Sprints kann in</w:t>
      </w:r>
      <w:r w:rsidR="00CA25A8">
        <w:t xml:space="preserve"> ein neues Kanban Board </w:t>
      </w:r>
      <w:r>
        <w:t xml:space="preserve">überführt </w:t>
      </w:r>
      <w:r w:rsidR="00CA25A8">
        <w:t>wer</w:t>
      </w:r>
      <w:r w:rsidR="00CA25A8">
        <w:softHyphen/>
        <w:t>den. Das ist dann interessant, wenn sich auf dem alten Kanban Board noch nicht ab</w:t>
      </w:r>
      <w:r w:rsidR="00CA25A8">
        <w:softHyphen/>
      </w:r>
      <w:r w:rsidR="00CA25A8">
        <w:softHyphen/>
        <w:t>ge</w:t>
      </w:r>
      <w:r w:rsidR="00CA25A8">
        <w:softHyphen/>
        <w:t>schlos</w:t>
      </w:r>
      <w:r w:rsidR="00CA25A8">
        <w:softHyphen/>
        <w:t>se</w:t>
      </w:r>
      <w:r w:rsidR="00CA25A8">
        <w:softHyphen/>
        <w:t>ne Aufgaben befinden. Diese Aufgaben sollen in den gleichen Status des neu</w:t>
      </w:r>
      <w:r w:rsidR="00CA25A8">
        <w:softHyphen/>
        <w:t>en Kanban Boards über</w:t>
      </w:r>
      <w:r w:rsidR="00CA25A8">
        <w:softHyphen/>
        <w:t>nommen werden.</w:t>
      </w:r>
    </w:p>
    <w:p w14:paraId="725975CB" w14:textId="6FA86C28" w:rsidR="00CA25A8" w:rsidRPr="008C5F2F" w:rsidRDefault="00CA25A8" w:rsidP="001A5357">
      <w:pPr>
        <w:pStyle w:val="Block"/>
        <w:keepNext/>
        <w:numPr>
          <w:ilvl w:val="0"/>
          <w:numId w:val="34"/>
        </w:numPr>
        <w:spacing w:after="0"/>
        <w:ind w:hanging="720"/>
        <w:rPr>
          <w:u w:val="single"/>
        </w:rPr>
      </w:pPr>
      <w:r w:rsidRPr="008C5F2F">
        <w:rPr>
          <w:u w:val="single"/>
        </w:rPr>
        <w:lastRenderedPageBreak/>
        <w:t>Statistik</w:t>
      </w:r>
      <w:r w:rsidR="001A5357">
        <w:rPr>
          <w:u w:val="single"/>
        </w:rPr>
        <w:t>en</w:t>
      </w:r>
      <w:r w:rsidRPr="008C5F2F">
        <w:rPr>
          <w:u w:val="single"/>
        </w:rPr>
        <w:t xml:space="preserve"> erstellen</w:t>
      </w:r>
    </w:p>
    <w:p w14:paraId="6D08D019" w14:textId="489E7B49" w:rsidR="00CA25A8" w:rsidRDefault="001A5357" w:rsidP="00CA25A8">
      <w:pPr>
        <w:pStyle w:val="Block"/>
      </w:pPr>
      <w:r>
        <w:t>Es soll möglich sein, Statistiken über ein bestehendes Kanban Board anzulegen</w:t>
      </w:r>
      <w:r w:rsidR="00CA25A8">
        <w:t xml:space="preserve">. Mögliche Anwendungsfälle sind z. B. </w:t>
      </w:r>
      <w:r>
        <w:t xml:space="preserve">die </w:t>
      </w:r>
      <w:r w:rsidR="00CA25A8">
        <w:t xml:space="preserve">Verteilung von Aufgaben nach </w:t>
      </w:r>
      <w:r>
        <w:t>Bearbeitungs-</w:t>
      </w:r>
      <w:r w:rsidR="00CA25A8">
        <w:t xml:space="preserve">Status oder </w:t>
      </w:r>
      <w:r>
        <w:t xml:space="preserve">die Berechnung einer </w:t>
      </w:r>
      <w:r w:rsidR="00CA25A8">
        <w:t>durchschnittliche</w:t>
      </w:r>
      <w:r>
        <w:t>n</w:t>
      </w:r>
      <w:r w:rsidR="00CA25A8">
        <w:t xml:space="preserve"> Bearbeitungsdauer.</w:t>
      </w:r>
    </w:p>
    <w:p w14:paraId="02EC764A" w14:textId="0E0C7FBB" w:rsidR="001A5357" w:rsidRPr="001A5357" w:rsidRDefault="001A5357" w:rsidP="001A5357">
      <w:pPr>
        <w:pStyle w:val="Block"/>
        <w:spacing w:before="120" w:after="0"/>
        <w:rPr>
          <w:b/>
          <w:bCs/>
        </w:rPr>
      </w:pPr>
      <w:r w:rsidRPr="001A5357">
        <w:rPr>
          <w:b/>
          <w:bCs/>
        </w:rPr>
        <w:t>Nachrichten</w:t>
      </w:r>
    </w:p>
    <w:p w14:paraId="2574B877" w14:textId="4F251A44" w:rsidR="00CA25A8" w:rsidRDefault="007032AB" w:rsidP="00C366DD">
      <w:pPr>
        <w:pStyle w:val="Block"/>
      </w:pPr>
      <w:r>
        <w:t>Ein Benutzer erhält Nachrichten über bestimmte Änderungen in den Projekten</w:t>
      </w:r>
      <w:r w:rsidR="00FF50B5">
        <w:t>, denen er an</w:t>
      </w:r>
      <w:r w:rsidR="00FF50B5">
        <w:softHyphen/>
        <w:t>gehört. Diese Nachrichten haben einen Absender, einen Adressaten und einen Inhalt. Zu</w:t>
      </w:r>
      <w:r w:rsidR="00FF50B5">
        <w:softHyphen/>
        <w:t>dem wird über ein Feld festgehalten, ob die Nachricht vom Benutzer abgerufen wur</w:t>
      </w:r>
      <w:r w:rsidR="00FF50B5">
        <w:softHyphen/>
        <w:t>de. Nachrichten sind nicht dazu gedacht, um Konversation abzuhalten.</w:t>
      </w:r>
    </w:p>
    <w:p w14:paraId="152A3A19" w14:textId="03C551B2" w:rsidR="00FF50B5" w:rsidRDefault="00FF50B5" w:rsidP="00FF50B5">
      <w:pPr>
        <w:pStyle w:val="Block"/>
        <w:keepNext/>
        <w:numPr>
          <w:ilvl w:val="0"/>
          <w:numId w:val="40"/>
        </w:numPr>
        <w:spacing w:after="0"/>
        <w:ind w:hanging="720"/>
        <w:rPr>
          <w:u w:val="single"/>
        </w:rPr>
      </w:pPr>
      <w:r>
        <w:rPr>
          <w:u w:val="single"/>
        </w:rPr>
        <w:t>Nachrichten empfangen</w:t>
      </w:r>
    </w:p>
    <w:p w14:paraId="43DBC246" w14:textId="4A1D11C9" w:rsidR="00FF50B5" w:rsidRDefault="00FF50B5" w:rsidP="00FF50B5">
      <w:pPr>
        <w:pStyle w:val="Block"/>
      </w:pPr>
      <w:r>
        <w:t xml:space="preserve">Benutzer können die erhaltenen Nachrichten empfangen und lesen. Dabei ist es möglich Nachrichten einzeln und in größeren Gruppen zu empfangen. </w:t>
      </w:r>
      <w:r w:rsidR="003E46A4">
        <w:t>Wurde eine Nachricht einmal empfangen, wird sie unwiederbringlich gelöscht.</w:t>
      </w:r>
    </w:p>
    <w:p w14:paraId="332B6DCA" w14:textId="77777777" w:rsidR="003E46A4" w:rsidRPr="00A26A1D" w:rsidRDefault="003E46A4" w:rsidP="003E46A4">
      <w:pPr>
        <w:pStyle w:val="Block"/>
        <w:rPr>
          <w:color w:val="FF0000"/>
        </w:rPr>
      </w:pPr>
      <w:proofErr w:type="spellStart"/>
      <w:r w:rsidRPr="00A26A1D">
        <w:rPr>
          <w:color w:val="FF0000"/>
        </w:rPr>
        <w:t>Todo</w:t>
      </w:r>
      <w:proofErr w:type="spellEnd"/>
      <w:r w:rsidRPr="00A26A1D">
        <w:rPr>
          <w:color w:val="FF0000"/>
        </w:rPr>
        <w:t xml:space="preserve"> </w:t>
      </w:r>
      <w:r w:rsidRPr="00A26A1D">
        <w:rPr>
          <w:color w:val="FF0000"/>
        </w:rPr>
        <w:sym w:font="Wingdings" w:char="F0E0"/>
      </w:r>
      <w:r w:rsidRPr="00A26A1D">
        <w:rPr>
          <w:color w:val="FF0000"/>
        </w:rPr>
        <w:t xml:space="preserve"> Message Entität</w:t>
      </w:r>
    </w:p>
    <w:p w14:paraId="241FA92A" w14:textId="77777777" w:rsidR="003E46A4" w:rsidRPr="007C2E8D" w:rsidRDefault="003E46A4" w:rsidP="003E46A4">
      <w:pPr>
        <w:pStyle w:val="Block"/>
      </w:pPr>
      <w:proofErr w:type="spellStart"/>
      <w:r>
        <w:rPr>
          <w:color w:val="FF0000"/>
        </w:rPr>
        <w:t>Todo</w:t>
      </w:r>
      <w:proofErr w:type="spellEnd"/>
      <w:r>
        <w:rPr>
          <w:color w:val="FF0000"/>
        </w:rPr>
        <w:t xml:space="preserve"> </w:t>
      </w:r>
      <w:r w:rsidRPr="00E46553">
        <w:rPr>
          <w:color w:val="FF0000"/>
        </w:rPr>
        <w:sym w:font="Wingdings" w:char="F0E0"/>
      </w:r>
      <w:r>
        <w:rPr>
          <w:color w:val="FF0000"/>
        </w:rPr>
        <w:t xml:space="preserve"> DB Projektmitgliedschaft modifizieren </w:t>
      </w:r>
      <w:r w:rsidRPr="00E46553">
        <w:rPr>
          <w:color w:val="FF0000"/>
        </w:rPr>
        <w:sym w:font="Wingdings" w:char="F0E0"/>
      </w:r>
      <w:r>
        <w:rPr>
          <w:color w:val="FF0000"/>
        </w:rPr>
        <w:t xml:space="preserve"> kein Austrittsdatum</w:t>
      </w:r>
    </w:p>
    <w:p w14:paraId="58401FDD" w14:textId="17FC229B" w:rsidR="003E46A4" w:rsidRPr="003E46A4" w:rsidRDefault="003E46A4" w:rsidP="00FF50B5">
      <w:pPr>
        <w:pStyle w:val="Block"/>
        <w:rPr>
          <w:color w:val="FF0000"/>
        </w:rPr>
      </w:pPr>
      <w:proofErr w:type="spellStart"/>
      <w:r w:rsidRPr="003E46A4">
        <w:rPr>
          <w:color w:val="FF0000"/>
        </w:rPr>
        <w:t>Todo</w:t>
      </w:r>
      <w:proofErr w:type="spellEnd"/>
      <w:r w:rsidRPr="003E46A4">
        <w:rPr>
          <w:color w:val="FF0000"/>
        </w:rPr>
        <w:t xml:space="preserve"> </w:t>
      </w:r>
      <w:r w:rsidRPr="003E46A4">
        <w:rPr>
          <w:color w:val="FF0000"/>
        </w:rPr>
        <w:sym w:font="Wingdings" w:char="F0E0"/>
      </w:r>
      <w:r w:rsidRPr="003E46A4">
        <w:rPr>
          <w:color w:val="FF0000"/>
        </w:rPr>
        <w:t xml:space="preserve"> DB Kanban Board </w:t>
      </w:r>
      <w:r w:rsidRPr="003E46A4">
        <w:rPr>
          <w:color w:val="FF0000"/>
        </w:rPr>
        <w:sym w:font="Wingdings" w:char="F0E0"/>
      </w:r>
      <w:r w:rsidRPr="003E46A4">
        <w:rPr>
          <w:color w:val="FF0000"/>
        </w:rPr>
        <w:t xml:space="preserve"> Progress Ebene Attribut weg</w:t>
      </w:r>
    </w:p>
    <w:p w14:paraId="072ED231" w14:textId="292A107C" w:rsidR="00E37A22" w:rsidRDefault="00E37A22" w:rsidP="00E37A22">
      <w:pPr>
        <w:pStyle w:val="berschrift1"/>
      </w:pPr>
      <w:bookmarkStart w:id="21" w:name="_Toc97828060"/>
      <w:r>
        <w:t xml:space="preserve">Domain </w:t>
      </w:r>
      <w:proofErr w:type="spellStart"/>
      <w:r>
        <w:t>Driven</w:t>
      </w:r>
      <w:proofErr w:type="spellEnd"/>
      <w:r>
        <w:t xml:space="preserve"> Design</w:t>
      </w:r>
      <w:bookmarkEnd w:id="21"/>
    </w:p>
    <w:p w14:paraId="1093C562" w14:textId="4605D10A" w:rsidR="00616AD4" w:rsidRDefault="00616AD4" w:rsidP="00E37A22">
      <w:pPr>
        <w:pStyle w:val="berschrift2"/>
      </w:pPr>
      <w:bookmarkStart w:id="22" w:name="_Toc97828061"/>
      <w:r>
        <w:t>Problemdomäne</w:t>
      </w:r>
    </w:p>
    <w:p w14:paraId="57B4980B" w14:textId="11A849D4" w:rsidR="003B215D" w:rsidRDefault="003B215D" w:rsidP="00616AD4">
      <w:pPr>
        <w:pStyle w:val="Block"/>
      </w:pPr>
      <w:r>
        <w:t>Die Problemdomäne einer Applikation setzt sich aus einer Kerndomäne</w:t>
      </w:r>
      <w:r w:rsidR="00F01E00">
        <w:t>, mehreren unterstützenden</w:t>
      </w:r>
      <w:r>
        <w:t xml:space="preserve"> und mehreren </w:t>
      </w:r>
      <w:r w:rsidR="00F01E00">
        <w:t>g</w:t>
      </w:r>
      <w:r>
        <w:t>e</w:t>
      </w:r>
      <w:r w:rsidR="00004263">
        <w:softHyphen/>
      </w:r>
      <w:r>
        <w:t>nerischen Domänen zusammen. Die Kerndomäne bestimmt die zentralen Funk</w:t>
      </w:r>
      <w:r w:rsidR="00004263">
        <w:softHyphen/>
      </w:r>
      <w:r>
        <w:t>tio</w:t>
      </w:r>
      <w:r w:rsidR="00004263">
        <w:softHyphen/>
      </w:r>
      <w:r>
        <w:t>na</w:t>
      </w:r>
      <w:r w:rsidR="00004263">
        <w:softHyphen/>
      </w:r>
      <w:r>
        <w:t>li</w:t>
      </w:r>
      <w:r w:rsidR="00004263">
        <w:softHyphen/>
      </w:r>
      <w:r>
        <w:t>tä</w:t>
      </w:r>
      <w:r w:rsidR="00004263">
        <w:softHyphen/>
      </w:r>
      <w:r>
        <w:t xml:space="preserve">ten und den Zweck einer Applikation. </w:t>
      </w:r>
      <w:r w:rsidR="00F01E00">
        <w:t>Unterstützenden Domäne</w:t>
      </w:r>
      <w:r w:rsidR="006F38FA">
        <w:t>n beziehen sich auf</w:t>
      </w:r>
      <w:r w:rsidR="00F01E00">
        <w:t xml:space="preserve"> Aufgaben-Felder, die </w:t>
      </w:r>
      <w:r w:rsidR="006F38FA">
        <w:t xml:space="preserve">nicht direkt Teil der Kerndomäne sind, aber die Kerndomäne mit ihren Funktionen unterstützen. Die Kerndomäne verwendet die unterstützenden Domänen, um die zentralen Funktionen einer Applikation umzusetzen. </w:t>
      </w:r>
      <w:r>
        <w:t xml:space="preserve">Die Generischen Domänen </w:t>
      </w:r>
      <w:r w:rsidR="006F38FA">
        <w:t>beziehen sich auf Aufgabenfelder</w:t>
      </w:r>
      <w:r w:rsidR="00372BB5">
        <w:t>,</w:t>
      </w:r>
      <w:r w:rsidR="006F38FA">
        <w:t xml:space="preserve"> die nicht direkt mit dem Zweck einer Applikation in Verbindung stehen, </w:t>
      </w:r>
      <w:r w:rsidR="006F38FA">
        <w:lastRenderedPageBreak/>
        <w:t>jedoch für das Betreiben einer Applikation notwendig sind.</w:t>
      </w:r>
      <w:r w:rsidR="00C61329">
        <w:t xml:space="preserve"> </w:t>
      </w:r>
      <w:r w:rsidR="006F38FA">
        <w:t xml:space="preserve">Die Generischen Domänen liefern Basis-Funktionalitäten, ohne die </w:t>
      </w:r>
      <w:r w:rsidR="00C61329">
        <w:t xml:space="preserve">eine </w:t>
      </w:r>
      <w:r w:rsidR="006F38FA">
        <w:t xml:space="preserve">Applikation nicht </w:t>
      </w:r>
      <w:r w:rsidR="00C61329">
        <w:t>lauffähig ist</w:t>
      </w:r>
      <w:r w:rsidR="00004263">
        <w:t>.</w:t>
      </w:r>
    </w:p>
    <w:p w14:paraId="7BE226E8" w14:textId="7905C929" w:rsidR="007B2DB3" w:rsidRDefault="00616AD4" w:rsidP="00616AD4">
      <w:pPr>
        <w:pStyle w:val="Block"/>
      </w:pPr>
      <w:r>
        <w:t>Die</w:t>
      </w:r>
      <w:r w:rsidR="003B215D">
        <w:t xml:space="preserve"> </w:t>
      </w:r>
      <w:r w:rsidR="00004263">
        <w:t>Problemdomäne</w:t>
      </w:r>
      <w:r w:rsidR="003B215D">
        <w:t xml:space="preserve"> der Applikation „</w:t>
      </w:r>
      <w:proofErr w:type="spellStart"/>
      <w:r w:rsidR="003B215D">
        <w:t>Taskitory</w:t>
      </w:r>
      <w:proofErr w:type="spellEnd"/>
      <w:r w:rsidR="003B215D">
        <w:t xml:space="preserve">“ </w:t>
      </w:r>
      <w:r w:rsidR="00004263">
        <w:t>ist die</w:t>
      </w:r>
      <w:r w:rsidR="003B215D">
        <w:t xml:space="preserve"> Aufgaben</w:t>
      </w:r>
      <w:r w:rsidR="00004263">
        <w:softHyphen/>
      </w:r>
      <w:r w:rsidR="003B215D">
        <w:t>ver</w:t>
      </w:r>
      <w:r w:rsidR="00004263">
        <w:softHyphen/>
      </w:r>
      <w:r w:rsidR="003B215D">
        <w:t>waltung in Projekten mit mehreren Projekt-Teilnehmern.</w:t>
      </w:r>
      <w:r w:rsidR="00004263">
        <w:t xml:space="preserve"> Dabei ist die Kerndomäne das Verwalten von Auf</w:t>
      </w:r>
      <w:r w:rsidR="00C61329">
        <w:softHyphen/>
      </w:r>
      <w:r w:rsidR="00004263">
        <w:t>ga</w:t>
      </w:r>
      <w:r w:rsidR="00C61329">
        <w:softHyphen/>
      </w:r>
      <w:r w:rsidR="00004263">
        <w:t>ben.</w:t>
      </w:r>
      <w:r w:rsidR="007B2DB3">
        <w:t xml:space="preserve"> Das Umfasst nicht nur das Erstellen, Verändern und Löschen von Aufgaben, sondern auch das Erstellen und Löschen von Abhängigkeiten sowie die Funktionen eines Kanban Boards.</w:t>
      </w:r>
    </w:p>
    <w:p w14:paraId="799C3117" w14:textId="51AD2E9D" w:rsidR="00C61329" w:rsidRDefault="00C61329" w:rsidP="00616AD4">
      <w:pPr>
        <w:pStyle w:val="Block"/>
      </w:pPr>
      <w:r>
        <w:t xml:space="preserve">Die über die Kerndomäne zur Verfügung gestellten Daten und Funktionen werden Benutzern der Applikation über die Domäne IAM zur Verfügung gestellt. Ohne eine Benutzerverwaltung könnte das Konzept von Projekt-Teams und damit die ganze Applikation nicht umgesetzt werden. IAM hat </w:t>
      </w:r>
      <w:r w:rsidR="007B2DB3">
        <w:t>keine inhaltliche Verbindung zu der Kerndomäne Aufgabenverwaltung und wird daher als generische Domäne eingestuft.</w:t>
      </w:r>
    </w:p>
    <w:p w14:paraId="7453EC71" w14:textId="2BBE4D59" w:rsidR="00CB7ECD" w:rsidRDefault="007B2DB3" w:rsidP="00715784">
      <w:pPr>
        <w:pStyle w:val="Block"/>
      </w:pPr>
      <w:r>
        <w:t xml:space="preserve">Die Verwaltung von </w:t>
      </w:r>
      <w:r w:rsidR="00CB7ECD">
        <w:t>Pro</w:t>
      </w:r>
      <w:r w:rsidR="00C61329">
        <w:softHyphen/>
      </w:r>
      <w:r w:rsidR="00CB7ECD">
        <w:t>jekt</w:t>
      </w:r>
      <w:r>
        <w:t xml:space="preserve">en ist kein zwingend notwendiger Aufgabenbereich für </w:t>
      </w:r>
      <w:r w:rsidR="00715784">
        <w:t>eine Auf</w:t>
      </w:r>
      <w:r w:rsidR="00715784">
        <w:softHyphen/>
        <w:t>gabenverwalten. Allerdings ist dieser Aufgabenbereich bei der Applikation „</w:t>
      </w:r>
      <w:proofErr w:type="spellStart"/>
      <w:r w:rsidR="00715784">
        <w:t>Tas</w:t>
      </w:r>
      <w:r w:rsidR="00715784">
        <w:softHyphen/>
        <w:t>ki</w:t>
      </w:r>
      <w:r w:rsidR="00715784">
        <w:softHyphen/>
        <w:t>tory</w:t>
      </w:r>
      <w:proofErr w:type="spellEnd"/>
      <w:r w:rsidR="00715784">
        <w:t>“ relevant für die Funktionen der Kerndomäne und inhaltlich mit dieser verbunden. Denn alle Objekte, die in der Kerndomäne verwendet, erzeugt oder gelöscht werden, sind ei</w:t>
      </w:r>
      <w:r w:rsidR="00715784">
        <w:softHyphen/>
        <w:t>nem Projekt zugeordnet.</w:t>
      </w:r>
      <w:r>
        <w:t xml:space="preserve"> </w:t>
      </w:r>
      <w:r w:rsidR="00715784">
        <w:t>Auch die Rolle eines Benutzers in einem Projekt kann in diese Do</w:t>
      </w:r>
      <w:r w:rsidR="00715784">
        <w:softHyphen/>
        <w:t>mäne gezählt werden, da Funktionen der Kerndomäne basierend auf der Rolle eines Be</w:t>
      </w:r>
      <w:r w:rsidR="00715784">
        <w:softHyphen/>
        <w:t>nutzers zugänglich sind.</w:t>
      </w:r>
      <w:r w:rsidR="00591C06">
        <w:t xml:space="preserve"> Auf Grund der inhaltlichen Verbindung zur Kerndomäne wird die Verwaltung von Projekten und der damit assoziierten Projekt-Teams als un</w:t>
      </w:r>
      <w:r w:rsidR="00591C06">
        <w:softHyphen/>
        <w:t>ter</w:t>
      </w:r>
      <w:r w:rsidR="00591C06">
        <w:softHyphen/>
        <w:t>stüt</w:t>
      </w:r>
      <w:r w:rsidR="00591C06">
        <w:softHyphen/>
        <w:t>zen</w:t>
      </w:r>
      <w:r w:rsidR="00591C06">
        <w:softHyphen/>
        <w:t>de Domäne eingestuft.</w:t>
      </w:r>
    </w:p>
    <w:p w14:paraId="1E230F61" w14:textId="30FE3945" w:rsidR="00591C06" w:rsidRDefault="00591C06" w:rsidP="00616AD4">
      <w:pPr>
        <w:pStyle w:val="Block"/>
      </w:pPr>
      <w:r>
        <w:t>Das Erstellen von Statistiken ist keine für eine Aufgabenverwaltung notwendige Funktion. Al</w:t>
      </w:r>
      <w:r>
        <w:softHyphen/>
        <w:t>lerdings werden in der Applikation „</w:t>
      </w:r>
      <w:proofErr w:type="spellStart"/>
      <w:r>
        <w:t>Taskitory</w:t>
      </w:r>
      <w:proofErr w:type="spellEnd"/>
      <w:r>
        <w:t>“ die Daten von Kanban Boards ver</w:t>
      </w:r>
      <w:r>
        <w:softHyphen/>
        <w:t>ar</w:t>
      </w:r>
      <w:r>
        <w:softHyphen/>
        <w:t>bei</w:t>
      </w:r>
      <w:r>
        <w:softHyphen/>
        <w:t>tet, die aus der Kerndomäne stammen. Es besteht damit eine klare inhaltliche Verbindung zur Kerndomäne. Das Erstellen von Statistiken ist damit eine unterstützende Domäne.</w:t>
      </w:r>
    </w:p>
    <w:p w14:paraId="30A628CC" w14:textId="3D3E18B3" w:rsidR="00F01E00" w:rsidRDefault="003922AC" w:rsidP="00616AD4">
      <w:pPr>
        <w:pStyle w:val="Block"/>
      </w:pPr>
      <w:r>
        <w:t>Die</w:t>
      </w:r>
      <w:r w:rsidR="00F01E00">
        <w:t xml:space="preserve"> Applikation „</w:t>
      </w:r>
      <w:proofErr w:type="spellStart"/>
      <w:r w:rsidR="00F01E00">
        <w:t>Taskitory</w:t>
      </w:r>
      <w:proofErr w:type="spellEnd"/>
      <w:r w:rsidR="00F01E00">
        <w:t>“</w:t>
      </w:r>
      <w:r>
        <w:t xml:space="preserve"> informiert Benutzer mit</w:t>
      </w:r>
      <w:r w:rsidR="00F01E00">
        <w:t xml:space="preserve"> Nachrichten über</w:t>
      </w:r>
      <w:r>
        <w:t xml:space="preserve"> bestimmte Er</w:t>
      </w:r>
      <w:r>
        <w:softHyphen/>
        <w:t>eig</w:t>
      </w:r>
      <w:r>
        <w:softHyphen/>
        <w:t>nis</w:t>
      </w:r>
      <w:r>
        <w:softHyphen/>
        <w:t>se, die für den Benutzer relevant sind</w:t>
      </w:r>
      <w:r w:rsidR="00F01E00">
        <w:t>.</w:t>
      </w:r>
      <w:r>
        <w:t xml:space="preserve"> Diese Ereignisse betreffen i. d. R. nicht die Kern</w:t>
      </w:r>
      <w:r>
        <w:softHyphen/>
        <w:t>do</w:t>
      </w:r>
      <w:r>
        <w:softHyphen/>
        <w:t>mäne, sondern unterstützende Domänen. Es besteht daher keine inhaltliche Ver</w:t>
      </w:r>
      <w:r>
        <w:softHyphen/>
        <w:t>bin</w:t>
      </w:r>
      <w:r>
        <w:softHyphen/>
        <w:t xml:space="preserve">dung zur Kerndomäne. Das Messaging ist eher eine Basisfunktionalität und wird daher als </w:t>
      </w:r>
      <w:r>
        <w:lastRenderedPageBreak/>
        <w:t>generische Domäne eingestuft. Abbildung X zeigt noch einmal die Problemdomäne der Applikation „</w:t>
      </w:r>
      <w:proofErr w:type="spellStart"/>
      <w:r>
        <w:t>Taskitory</w:t>
      </w:r>
      <w:proofErr w:type="spellEnd"/>
      <w:r>
        <w:t>“ mit allen Bestandteilen.</w:t>
      </w:r>
    </w:p>
    <w:p w14:paraId="250446EE" w14:textId="77777777" w:rsidR="00DD6F17" w:rsidRDefault="00DD6F17" w:rsidP="00DD6F17">
      <w:pPr>
        <w:pStyle w:val="Block"/>
        <w:keepNext/>
        <w:spacing w:before="120"/>
        <w:jc w:val="center"/>
      </w:pPr>
      <w:r w:rsidRPr="00DD6F17">
        <w:rPr>
          <w:noProof/>
        </w:rPr>
        <mc:AlternateContent>
          <mc:Choice Requires="wpg">
            <w:drawing>
              <wp:inline distT="0" distB="0" distL="0" distR="0" wp14:anchorId="1F13668B" wp14:editId="4D016750">
                <wp:extent cx="5252400" cy="2214000"/>
                <wp:effectExtent l="0" t="0" r="18415" b="8890"/>
                <wp:docPr id="55" name="Gruppieren 54">
                  <a:extLst xmlns:a="http://schemas.openxmlformats.org/drawingml/2006/main">
                    <a:ext uri="{FF2B5EF4-FFF2-40B4-BE49-F238E27FC236}">
                      <a16:creationId xmlns:a16="http://schemas.microsoft.com/office/drawing/2014/main" id="{1DC6C286-079C-AB4D-919B-4625C36CA61D}"/>
                    </a:ext>
                  </a:extLst>
                </wp:docPr>
                <wp:cNvGraphicFramePr/>
                <a:graphic xmlns:a="http://schemas.openxmlformats.org/drawingml/2006/main">
                  <a:graphicData uri="http://schemas.microsoft.com/office/word/2010/wordprocessingGroup">
                    <wpg:wgp>
                      <wpg:cNvGrpSpPr/>
                      <wpg:grpSpPr>
                        <a:xfrm>
                          <a:off x="0" y="0"/>
                          <a:ext cx="5252400" cy="2214000"/>
                          <a:chOff x="0" y="0"/>
                          <a:chExt cx="5951003" cy="2601105"/>
                        </a:xfrm>
                      </wpg:grpSpPr>
                      <wps:wsp>
                        <wps:cNvPr id="2" name="Rechteck 2">
                          <a:extLst>
                            <a:ext uri="{FF2B5EF4-FFF2-40B4-BE49-F238E27FC236}">
                              <a16:creationId xmlns:a16="http://schemas.microsoft.com/office/drawing/2014/main" id="{EC61D012-E5C3-E942-B4AE-B1877242379D}"/>
                            </a:ext>
                          </a:extLst>
                        </wps:cNvPr>
                        <wps:cNvSpPr/>
                        <wps:spPr>
                          <a:xfrm>
                            <a:off x="0" y="0"/>
                            <a:ext cx="5951003" cy="260110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wps:txbx>
                        <wps:bodyPr lIns="0" tIns="144000" rIns="0" bIns="0" rtlCol="0" anchor="t" anchorCtr="0"/>
                      </wps:wsp>
                      <wpg:grpSp>
                        <wpg:cNvPr id="3" name="Gruppieren 3">
                          <a:extLst>
                            <a:ext uri="{FF2B5EF4-FFF2-40B4-BE49-F238E27FC236}">
                              <a16:creationId xmlns:a16="http://schemas.microsoft.com/office/drawing/2014/main" id="{0C633DE3-40F4-0348-A5BB-B6C21077046F}"/>
                            </a:ext>
                          </a:extLst>
                        </wpg:cNvPr>
                        <wpg:cNvGrpSpPr/>
                        <wpg:grpSpPr>
                          <a:xfrm>
                            <a:off x="191375" y="593841"/>
                            <a:ext cx="5568251" cy="1786976"/>
                            <a:chOff x="191375" y="593841"/>
                            <a:chExt cx="5568251" cy="1786976"/>
                          </a:xfrm>
                        </wpg:grpSpPr>
                        <wps:wsp>
                          <wps:cNvPr id="4" name="Rechteck 4">
                            <a:extLst>
                              <a:ext uri="{FF2B5EF4-FFF2-40B4-BE49-F238E27FC236}">
                                <a16:creationId xmlns:a16="http://schemas.microsoft.com/office/drawing/2014/main" id="{5CE341AE-7FA3-D146-93FB-9939E5E01FD5}"/>
                              </a:ext>
                            </a:extLst>
                          </wps:cNvPr>
                          <wps:cNvSpPr/>
                          <wps:spPr>
                            <a:xfrm>
                              <a:off x="2465012"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wps:txbx>
                          <wps:bodyPr lIns="0" tIns="0" rIns="0" bIns="0" rtlCol="0" anchor="ctr" anchorCtr="0"/>
                        </wps:wsp>
                        <wps:wsp>
                          <wps:cNvPr id="5" name="Rechteck 5">
                            <a:extLst>
                              <a:ext uri="{FF2B5EF4-FFF2-40B4-BE49-F238E27FC236}">
                                <a16:creationId xmlns:a16="http://schemas.microsoft.com/office/drawing/2014/main" id="{8EAB9B99-8BD5-C44E-B476-9A1272E1A193}"/>
                              </a:ext>
                            </a:extLst>
                          </wps:cNvPr>
                          <wps:cNvSpPr/>
                          <wps:spPr>
                            <a:xfrm>
                              <a:off x="191375" y="1888483"/>
                              <a:ext cx="2139643"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wps:txbx>
                          <wps:bodyPr lIns="0" tIns="0" rIns="0" bIns="0" rtlCol="0" anchor="ctr" anchorCtr="0"/>
                        </wps:wsp>
                        <wps:wsp>
                          <wps:cNvPr id="6" name="Rechteck 6">
                            <a:extLst>
                              <a:ext uri="{FF2B5EF4-FFF2-40B4-BE49-F238E27FC236}">
                                <a16:creationId xmlns:a16="http://schemas.microsoft.com/office/drawing/2014/main" id="{DBF6BAF7-1C55-6C4B-B46C-BA8A1F3F8EB8}"/>
                              </a:ext>
                            </a:extLst>
                          </wps:cNvPr>
                          <wps:cNvSpPr/>
                          <wps:spPr>
                            <a:xfrm>
                              <a:off x="204246" y="1243933"/>
                              <a:ext cx="2113906"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wps:txbx>
                          <wps:bodyPr lIns="0" tIns="0" rIns="0" bIns="0" rtlCol="0" anchor="ctr" anchorCtr="0"/>
                        </wps:wsp>
                        <wps:wsp>
                          <wps:cNvPr id="7" name="Rechteck 7">
                            <a:extLst>
                              <a:ext uri="{FF2B5EF4-FFF2-40B4-BE49-F238E27FC236}">
                                <a16:creationId xmlns:a16="http://schemas.microsoft.com/office/drawing/2014/main" id="{833823B4-1D49-1A44-B771-C6235C875BC5}"/>
                              </a:ext>
                            </a:extLst>
                          </wps:cNvPr>
                          <wps:cNvSpPr/>
                          <wps:spPr>
                            <a:xfrm>
                              <a:off x="4185749"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wps:txbx>
                          <wps:bodyPr lIns="0" tIns="0" rIns="0" bIns="0" rtlCol="0" anchor="ctr" anchorCtr="0"/>
                        </wps:wsp>
                        <wps:wsp>
                          <wps:cNvPr id="8" name="Rechteck 8">
                            <a:extLst>
                              <a:ext uri="{FF2B5EF4-FFF2-40B4-BE49-F238E27FC236}">
                                <a16:creationId xmlns:a16="http://schemas.microsoft.com/office/drawing/2014/main" id="{DFE92D52-C6D5-A94C-88D5-FA9DD15ABB2E}"/>
                              </a:ext>
                            </a:extLst>
                          </wps:cNvPr>
                          <wps:cNvSpPr/>
                          <wps:spPr>
                            <a:xfrm>
                              <a:off x="204245" y="599383"/>
                              <a:ext cx="2113905"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wps:txbx>
                          <wps:bodyPr lIns="0" tIns="0" rIns="0" bIns="0" rtlCol="0" anchor="ctr" anchorCtr="0"/>
                        </wps:wsp>
                        <wps:wsp>
                          <wps:cNvPr id="9" name="Rechteck 9">
                            <a:extLst>
                              <a:ext uri="{FF2B5EF4-FFF2-40B4-BE49-F238E27FC236}">
                                <a16:creationId xmlns:a16="http://schemas.microsoft.com/office/drawing/2014/main" id="{3CE30391-F4DE-7C45-B04D-83D52A7540CF}"/>
                              </a:ext>
                            </a:extLst>
                          </wps:cNvPr>
                          <wps:cNvSpPr/>
                          <wps:spPr>
                            <a:xfrm>
                              <a:off x="2465012" y="593841"/>
                              <a:ext cx="3294614" cy="492334"/>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wps:txbx>
                          <wps:bodyPr lIns="0" tIns="0" rIns="0" bIns="0" rtlCol="0" anchor="ctr" anchorCtr="0"/>
                        </wps:wsp>
                        <wps:wsp>
                          <wps:cNvPr id="10" name="Rechteck 10">
                            <a:extLst>
                              <a:ext uri="{FF2B5EF4-FFF2-40B4-BE49-F238E27FC236}">
                                <a16:creationId xmlns:a16="http://schemas.microsoft.com/office/drawing/2014/main" id="{007278E4-36EC-364C-9435-2E6A1A3EAF0C}"/>
                              </a:ext>
                            </a:extLst>
                          </wps:cNvPr>
                          <wps:cNvSpPr/>
                          <wps:spPr>
                            <a:xfrm>
                              <a:off x="2465012" y="1238391"/>
                              <a:ext cx="1573877" cy="492334"/>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wps:txbx>
                          <wps:bodyPr lIns="0" tIns="0" rIns="0" bIns="0" rtlCol="0" anchor="ctr" anchorCtr="0"/>
                        </wps:wsp>
                        <wps:wsp>
                          <wps:cNvPr id="11" name="Rechteck 11">
                            <a:extLst>
                              <a:ext uri="{FF2B5EF4-FFF2-40B4-BE49-F238E27FC236}">
                                <a16:creationId xmlns:a16="http://schemas.microsoft.com/office/drawing/2014/main" id="{F4D2958C-062C-0743-8A08-7245C01CA469}"/>
                              </a:ext>
                            </a:extLst>
                          </wps:cNvPr>
                          <wps:cNvSpPr/>
                          <wps:spPr>
                            <a:xfrm>
                              <a:off x="4185749" y="1882941"/>
                              <a:ext cx="1573877" cy="492334"/>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wps:txbx>
                          <wps:bodyPr lIns="0" tIns="0" rIns="0" bIns="0" rtlCol="0" anchor="ctr" anchorCtr="0"/>
                        </wps:wsp>
                      </wpg:grpSp>
                    </wpg:wgp>
                  </a:graphicData>
                </a:graphic>
              </wp:inline>
            </w:drawing>
          </mc:Choice>
          <mc:Fallback>
            <w:pict>
              <v:group w14:anchorId="1F13668B" id="Gruppieren 54" o:spid="_x0000_s1026" style="width:413.55pt;height:174.35pt;mso-position-horizontal-relative:char;mso-position-vertical-relative:line" coordsize="59510,26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">
                <v:rect id="Rechteck 2" o:spid="_x0000_s1027" style="position:absolute;width:59510;height:260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" fillcolor="#d8d8d8 [2732]" strokecolor="black [3213]" strokeweight="1pt">
                  <v:textbox inset="0,4mm,0,0">
                    <w:txbxContent>
                      <w:p w14:paraId="49963A26" w14:textId="77777777" w:rsidR="00DD6F17" w:rsidRDefault="00DD6F17" w:rsidP="00DD6F17">
                        <w:pPr>
                          <w:jc w:val="center"/>
                          <w:rPr>
                            <w:rFonts w:ascii="Arial" w:hAnsi="Arial" w:cs="Arial"/>
                            <w:b/>
                            <w:bCs/>
                            <w:color w:val="000000" w:themeColor="text1"/>
                            <w:kern w:val="24"/>
                            <w:sz w:val="22"/>
                            <w:szCs w:val="22"/>
                          </w:rPr>
                        </w:pPr>
                        <w:r>
                          <w:rPr>
                            <w:rFonts w:ascii="Arial" w:hAnsi="Arial" w:cs="Arial"/>
                            <w:b/>
                            <w:bCs/>
                            <w:color w:val="000000" w:themeColor="text1"/>
                            <w:kern w:val="24"/>
                            <w:sz w:val="22"/>
                            <w:szCs w:val="22"/>
                          </w:rPr>
                          <w:t>Problemdomäne</w:t>
                        </w:r>
                      </w:p>
                    </w:txbxContent>
                  </v:textbox>
                </v:rect>
                <v:group id="Gruppieren 3" o:spid="_x0000_s1028" style="position:absolute;left:1913;top:5938;width:55683;height:17870" coordorigin="1913,5938" coordsize="55682,17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hteck 4" o:spid="_x0000_s1029" style="position:absolute;left:24650;top:18829;width:15738;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LiyAAAAN8AAAAPAAAAZHJzL2Rvd25yZXYueG1sRI9Pa8JA&#13;&#10;FMTvhX6H5Qm9FLOxF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BRldLiyAAAAN8A&#13;&#10;AAAPAAAAAAAAAAAAAAAAAAcCAABkcnMvZG93bnJldi54bWxQSwUGAAAAAAMAAwC3AAAA/AIAAAAA&#13;&#10;" fillcolor="#deeaf6 [660]" strokecolor="black [3213]" strokeweight="1pt">
                    <v:textbox inset="0,0,0,0">
                      <w:txbxContent>
                        <w:p w14:paraId="23419EFF"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IAM</w:t>
                          </w:r>
                        </w:p>
                      </w:txbxContent>
                    </v:textbox>
                  </v:rect>
                  <v:rect id="Rechteck 5" o:spid="_x0000_s1030" style="position:absolute;left:1913;top:18884;width:21397;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" fillcolor="#deeaf6 [660]" strokecolor="black [3213]" strokeweight="1pt">
                    <v:textbox inset="0,0,0,0">
                      <w:txbxContent>
                        <w:p w14:paraId="277D524A"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Generische Domänen</w:t>
                          </w:r>
                        </w:p>
                      </w:txbxContent>
                    </v:textbox>
                  </v:rect>
                  <v:rect id="Rechteck 6" o:spid="_x0000_s1031" style="position:absolute;left:2042;top:12439;width:211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" fillcolor="#9cc2e5 [1940]" strokecolor="black [3213]" strokeweight="1pt">
                    <v:textbox inset="0,0,0,0">
                      <w:txbxContent>
                        <w:p w14:paraId="0DCA9676"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Unterstützende Domänen</w:t>
                          </w:r>
                        </w:p>
                      </w:txbxContent>
                    </v:textbox>
                  </v:rect>
                  <v:rect id="Rechteck 7" o:spid="_x0000_s1032" style="position:absolute;left:41857;top:12383;width:157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" fillcolor="#9cc2e5 [1940]" strokecolor="black [3213]" strokeweight="1pt">
                    <v:textbox inset="0,0,0,0">
                      <w:txbxContent>
                        <w:p w14:paraId="2FFADB79"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Projekt-Verwaltung</w:t>
                          </w:r>
                        </w:p>
                      </w:txbxContent>
                    </v:textbox>
                  </v:rect>
                  <v:rect id="Rechteck 8" o:spid="_x0000_s1033" style="position:absolute;left:2042;top:5993;width:21139;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" fillcolor="#5b9bd5 [3204]" strokecolor="black [3213]" strokeweight="1pt">
                    <v:textbox inset="0,0,0,0">
                      <w:txbxContent>
                        <w:p w14:paraId="45C28A0C" w14:textId="77777777" w:rsidR="00DD6F17" w:rsidRDefault="00DD6F17" w:rsidP="00DD6F17">
                          <w:pPr>
                            <w:jc w:val="center"/>
                            <w:rPr>
                              <w:rFonts w:ascii="Arial" w:hAnsi="Arial" w:cs="Arial"/>
                              <w:b/>
                              <w:bCs/>
                              <w:color w:val="000000" w:themeColor="text1"/>
                              <w:kern w:val="24"/>
                              <w:sz w:val="21"/>
                              <w:szCs w:val="21"/>
                            </w:rPr>
                          </w:pPr>
                          <w:r>
                            <w:rPr>
                              <w:rFonts w:ascii="Arial" w:hAnsi="Arial" w:cs="Arial"/>
                              <w:b/>
                              <w:bCs/>
                              <w:color w:val="000000" w:themeColor="text1"/>
                              <w:kern w:val="24"/>
                              <w:sz w:val="21"/>
                              <w:szCs w:val="21"/>
                            </w:rPr>
                            <w:t>Kerndomäne</w:t>
                          </w:r>
                        </w:p>
                      </w:txbxContent>
                    </v:textbox>
                  </v:rect>
                  <v:rect id="Rechteck 9" o:spid="_x0000_s1034" style="position:absolute;left:24650;top:5938;width:32946;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" fillcolor="#5b9bd5 [3204]" strokecolor="black [3213]" strokeweight="1pt">
                    <v:textbox inset="0,0,0,0">
                      <w:txbxContent>
                        <w:p w14:paraId="5336C71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Aufgabenverwaltung</w:t>
                          </w:r>
                        </w:p>
                      </w:txbxContent>
                    </v:textbox>
                  </v:rect>
                  <v:rect id="Rechteck 10" o:spid="_x0000_s1035" style="position:absolute;left:24650;top:12383;width:15738;height:4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" fillcolor="#9cc2e5 [1940]" strokecolor="black [3213]" strokeweight="1pt">
                    <v:textbox inset="0,0,0,0">
                      <w:txbxContent>
                        <w:p w14:paraId="77800023"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Statistiken</w:t>
                          </w:r>
                        </w:p>
                      </w:txbxContent>
                    </v:textbox>
                  </v:rect>
                  <v:rect id="Rechteck 11" o:spid="_x0000_s1036" style="position:absolute;left:41857;top:18829;width:15739;height:49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" fillcolor="#deeaf6 [660]" strokecolor="black [3213]" strokeweight="1pt">
                    <v:textbox inset="0,0,0,0">
                      <w:txbxContent>
                        <w:p w14:paraId="04922F90" w14:textId="77777777" w:rsidR="00DD6F17" w:rsidRDefault="00DD6F17" w:rsidP="00DD6F17">
                          <w:pPr>
                            <w:jc w:val="center"/>
                            <w:rPr>
                              <w:rFonts w:ascii="Arial" w:hAnsi="Arial" w:cs="Arial"/>
                              <w:color w:val="000000" w:themeColor="text1"/>
                              <w:kern w:val="24"/>
                              <w:sz w:val="21"/>
                              <w:szCs w:val="21"/>
                            </w:rPr>
                          </w:pPr>
                          <w:r>
                            <w:rPr>
                              <w:rFonts w:ascii="Arial" w:hAnsi="Arial" w:cs="Arial"/>
                              <w:color w:val="000000" w:themeColor="text1"/>
                              <w:kern w:val="24"/>
                              <w:sz w:val="21"/>
                              <w:szCs w:val="21"/>
                            </w:rPr>
                            <w:t>Messaging</w:t>
                          </w:r>
                        </w:p>
                      </w:txbxContent>
                    </v:textbox>
                  </v:rect>
                </v:group>
                <w10:anchorlock/>
              </v:group>
            </w:pict>
          </mc:Fallback>
        </mc:AlternateContent>
      </w:r>
    </w:p>
    <w:p w14:paraId="79C7EEF6" w14:textId="39BA86CB" w:rsidR="00DD6F17" w:rsidRDefault="00DD6F17" w:rsidP="00DD6F17">
      <w:pPr>
        <w:pStyle w:val="Beschriftung"/>
      </w:pPr>
      <w:r>
        <w:t xml:space="preserve">Abb. </w:t>
      </w:r>
      <w:r w:rsidR="00956F01">
        <w:fldChar w:fldCharType="begin"/>
      </w:r>
      <w:r w:rsidR="00956F01">
        <w:instrText xml:space="preserve"> SEQ Abb. \* ARABIC </w:instrText>
      </w:r>
      <w:r w:rsidR="00956F01">
        <w:fldChar w:fldCharType="separate"/>
      </w:r>
      <w:r>
        <w:rPr>
          <w:noProof/>
        </w:rPr>
        <w:t>1</w:t>
      </w:r>
      <w:r w:rsidR="00956F01">
        <w:rPr>
          <w:noProof/>
        </w:rPr>
        <w:fldChar w:fldCharType="end"/>
      </w:r>
      <w:r>
        <w:t>: Die Problemdomäne der Applikation „</w:t>
      </w:r>
      <w:proofErr w:type="spellStart"/>
      <w:r>
        <w:t>Taskitory</w:t>
      </w:r>
      <w:proofErr w:type="spellEnd"/>
      <w:r>
        <w:t>“</w:t>
      </w:r>
    </w:p>
    <w:p w14:paraId="5A3D6143" w14:textId="692E495C" w:rsidR="0008024C" w:rsidRDefault="0008024C" w:rsidP="00616AD4">
      <w:pPr>
        <w:pStyle w:val="Block"/>
      </w:pPr>
      <w:r>
        <w:t>Um ein</w:t>
      </w:r>
      <w:r w:rsidR="00FA698F">
        <w:t xml:space="preserve"> M</w:t>
      </w:r>
      <w:r>
        <w:t>odell wie die Problemdomäne verstehen zu können, muss dieses Mo</w:t>
      </w:r>
      <w:r w:rsidR="0071286D">
        <w:softHyphen/>
      </w:r>
      <w:r>
        <w:t>dell in einem fachlichen Kontext</w:t>
      </w:r>
      <w:r w:rsidR="0071286D">
        <w:t xml:space="preserve"> </w:t>
      </w:r>
      <w:r>
        <w:t>betrachtet werden.</w:t>
      </w:r>
      <w:r w:rsidR="0071286D">
        <w:t xml:space="preserve"> Erst durch den Kontext wird konkretisiert, wie die Applikation benutzt wird und welche An</w:t>
      </w:r>
      <w:r w:rsidR="0071286D">
        <w:softHyphen/>
        <w:t>for</w:t>
      </w:r>
      <w:r w:rsidR="0071286D">
        <w:softHyphen/>
        <w:t>derungen an sie gestellt werden.</w:t>
      </w:r>
      <w:r w:rsidR="00FA698F">
        <w:t xml:space="preserve"> Im Domain </w:t>
      </w:r>
      <w:proofErr w:type="spellStart"/>
      <w:r w:rsidR="00FA698F">
        <w:t>Driven</w:t>
      </w:r>
      <w:proofErr w:type="spellEnd"/>
      <w:r w:rsidR="00FA698F">
        <w:t xml:space="preserve"> Design wird der „</w:t>
      </w:r>
      <w:proofErr w:type="spellStart"/>
      <w:r w:rsidR="00FA698F">
        <w:t>Bounded</w:t>
      </w:r>
      <w:proofErr w:type="spellEnd"/>
      <w:r w:rsidR="00FA698F">
        <w:t xml:space="preserve"> Kontext“ als fachlicher Kontext für eine </w:t>
      </w:r>
      <w:r w:rsidR="006C52CA">
        <w:t>D</w:t>
      </w:r>
      <w:r w:rsidR="00FA698F">
        <w:t>o</w:t>
      </w:r>
      <w:r w:rsidR="00FA698F">
        <w:softHyphen/>
        <w:t>mä</w:t>
      </w:r>
      <w:r w:rsidR="00FA698F">
        <w:softHyphen/>
        <w:t>ne definiert.</w:t>
      </w:r>
    </w:p>
    <w:p w14:paraId="6AF304BC" w14:textId="77777777" w:rsidR="002E41E0" w:rsidRDefault="00FA698F" w:rsidP="00616AD4">
      <w:pPr>
        <w:pStyle w:val="Block"/>
      </w:pPr>
      <w:r>
        <w:t xml:space="preserve">Die Kerndomäne der Applikation </w:t>
      </w:r>
      <w:proofErr w:type="spellStart"/>
      <w:r>
        <w:t>Taskitory</w:t>
      </w:r>
      <w:proofErr w:type="spellEnd"/>
      <w:r>
        <w:t xml:space="preserve"> muss immer im Kontext eines Projekts gesehen werden. </w:t>
      </w:r>
      <w:r w:rsidR="00F850E3">
        <w:t>Die Kerndomäne ist hauptsächlich für die Benutzer relevant, die Aufgaben bearbeiten. Das sind i. d. R. die Benutzer mit der Rolle „User“.</w:t>
      </w:r>
    </w:p>
    <w:p w14:paraId="029F4319" w14:textId="18814C17" w:rsidR="00FA698F" w:rsidRDefault="00F850E3" w:rsidP="00616AD4">
      <w:pPr>
        <w:pStyle w:val="Block"/>
      </w:pPr>
      <w:r>
        <w:t>Die B</w:t>
      </w:r>
      <w:r w:rsidR="002E41E0">
        <w:t>e</w:t>
      </w:r>
      <w:r>
        <w:t>nutzer mit der „Rolle“ Admin können als eine Art Projektleiter angesehen werden. Die</w:t>
      </w:r>
      <w:r w:rsidR="006C52CA">
        <w:softHyphen/>
      </w:r>
      <w:r>
        <w:t>ser Projektleiter ist unter Umständen weniger an den konkreten Aufgaben und eher a</w:t>
      </w:r>
      <w:r w:rsidR="002E41E0">
        <w:t xml:space="preserve">n den </w:t>
      </w:r>
      <w:r>
        <w:t>Statistiken</w:t>
      </w:r>
      <w:r w:rsidR="006C52CA">
        <w:t xml:space="preserve"> </w:t>
      </w:r>
      <w:r w:rsidR="002E41E0">
        <w:t>interessiert. Natürlich können Aufgaben auch im Kontext von Pro</w:t>
      </w:r>
      <w:r w:rsidR="006C52CA">
        <w:softHyphen/>
      </w:r>
      <w:r w:rsidR="002E41E0">
        <w:t>jekt</w:t>
      </w:r>
      <w:r w:rsidR="006C52CA">
        <w:softHyphen/>
      </w:r>
      <w:r w:rsidR="002E41E0">
        <w:t>lei</w:t>
      </w:r>
      <w:r w:rsidR="006C52CA">
        <w:softHyphen/>
      </w:r>
      <w:r w:rsidR="002E41E0">
        <w:t>tern betrachtet werden. Dadurch entsteht allerdings kein Un</w:t>
      </w:r>
      <w:r w:rsidR="006C52CA">
        <w:softHyphen/>
      </w:r>
      <w:r w:rsidR="006C52CA">
        <w:softHyphen/>
      </w:r>
      <w:r w:rsidR="002E41E0">
        <w:t>terschied zu der Be</w:t>
      </w:r>
      <w:r w:rsidR="006C52CA">
        <w:softHyphen/>
      </w:r>
      <w:r w:rsidR="002E41E0">
        <w:t>trach</w:t>
      </w:r>
      <w:r w:rsidR="006C52CA">
        <w:softHyphen/>
      </w:r>
      <w:r w:rsidR="002E41E0">
        <w:t>tungs</w:t>
      </w:r>
      <w:r w:rsidR="006C52CA">
        <w:softHyphen/>
      </w:r>
      <w:r w:rsidR="002E41E0">
        <w:t>weise einfache</w:t>
      </w:r>
      <w:r w:rsidR="006C52CA">
        <w:t>r</w:t>
      </w:r>
      <w:r w:rsidR="002E41E0">
        <w:t xml:space="preserve"> User. Projektleiter sind auch für die Ver</w:t>
      </w:r>
      <w:r w:rsidR="006C52CA">
        <w:softHyphen/>
      </w:r>
      <w:r w:rsidR="002E41E0">
        <w:t>wal</w:t>
      </w:r>
      <w:r w:rsidR="006C52CA">
        <w:softHyphen/>
      </w:r>
      <w:r w:rsidR="002E41E0">
        <w:t>tung von Projekten in</w:t>
      </w:r>
      <w:r w:rsidR="006C52CA">
        <w:softHyphen/>
      </w:r>
      <w:r w:rsidR="002E41E0">
        <w:t>klu</w:t>
      </w:r>
      <w:r w:rsidR="006C52CA">
        <w:softHyphen/>
      </w:r>
      <w:r w:rsidR="002E41E0">
        <w:t>sive Projekt-Team zuständig.</w:t>
      </w:r>
    </w:p>
    <w:p w14:paraId="6F85581D" w14:textId="206262FA" w:rsidR="002E41E0" w:rsidRDefault="00AE173B" w:rsidP="00616AD4">
      <w:pPr>
        <w:pStyle w:val="Block"/>
      </w:pPr>
      <w:r>
        <w:t xml:space="preserve">Das Verwalten der eigenen Kontoinformationen betrifft nur den Eigentümer des Kontos selbst. Die generische Domäne „IAM“ steht daher nur im Kontext </w:t>
      </w:r>
      <w:r w:rsidR="006C52CA">
        <w:t>von</w:t>
      </w:r>
      <w:r>
        <w:t xml:space="preserve"> Benutzer-Kont</w:t>
      </w:r>
      <w:r w:rsidR="006C52CA">
        <w:t>en</w:t>
      </w:r>
      <w:r>
        <w:t>. Auch die generische Domäne „Messaging“ betrifft den Benutzer</w:t>
      </w:r>
      <w:r w:rsidR="00C57C97">
        <w:t xml:space="preserve">. Das Messaging muss </w:t>
      </w:r>
      <w:r w:rsidR="00C57C97">
        <w:lastRenderedPageBreak/>
        <w:t>daher im Kontext eines Benutzerkontos gesehen werden. Allerdings beziehen sich Nach</w:t>
      </w:r>
      <w:r w:rsidR="006C52CA">
        <w:softHyphen/>
      </w:r>
      <w:r w:rsidR="00C57C97">
        <w:t>rich</w:t>
      </w:r>
      <w:r w:rsidR="006C52CA">
        <w:softHyphen/>
      </w:r>
      <w:r w:rsidR="00C57C97">
        <w:t>ten auch immer auf ein Projekt und sind daher von dem Projekt-Kontext betroffen.</w:t>
      </w:r>
    </w:p>
    <w:p w14:paraId="4087C7C3" w14:textId="77777777" w:rsidR="00DD6CC8" w:rsidRDefault="006C52CA" w:rsidP="00616AD4">
      <w:pPr>
        <w:pStyle w:val="Block"/>
      </w:pPr>
      <w:r>
        <w:t xml:space="preserve">Die </w:t>
      </w:r>
      <w:r w:rsidR="00F964AE">
        <w:t>einzelnen Teildomänen werden in verschiedenen Kontexten betrachtet. Dabei müssen fast alle Teildomänen im Kontext eines Projekts betrachtet werden. Nur die unterstützende Domäne „IAM“ wird nicht im Kontext eines Projekts betrachtet. Das lässt darauf schließen, dass die Applikation „</w:t>
      </w:r>
      <w:proofErr w:type="spellStart"/>
      <w:r w:rsidR="00F964AE">
        <w:t>Takitory</w:t>
      </w:r>
      <w:proofErr w:type="spellEnd"/>
      <w:r w:rsidR="00F964AE">
        <w:t xml:space="preserve">“ in zwei übergeordneten </w:t>
      </w:r>
      <w:proofErr w:type="spellStart"/>
      <w:r w:rsidR="00F964AE">
        <w:t>Bounded</w:t>
      </w:r>
      <w:proofErr w:type="spellEnd"/>
      <w:r w:rsidR="00F964AE">
        <w:t xml:space="preserve"> Kontexts betrachtet werden kann. Das IAM muss im Kontext der Benutzerverwaltung und der Rest der Applikation im </w:t>
      </w:r>
      <w:proofErr w:type="spellStart"/>
      <w:r w:rsidR="00F964AE">
        <w:t>Bounded</w:t>
      </w:r>
      <w:proofErr w:type="spellEnd"/>
      <w:r w:rsidR="00F964AE">
        <w:t xml:space="preserve"> Kontext </w:t>
      </w:r>
      <w:r w:rsidR="000409FD">
        <w:t xml:space="preserve">einer Projektarbeit betrachtet werden. Die oben genannten fachlichen Kontexte </w:t>
      </w:r>
      <w:r w:rsidR="00DD6CC8">
        <w:t xml:space="preserve">ergeben zusammen </w:t>
      </w:r>
      <w:r w:rsidR="000409FD">
        <w:t>de</w:t>
      </w:r>
      <w:r w:rsidR="00DD6CC8">
        <w:t>n</w:t>
      </w:r>
      <w:r w:rsidR="000409FD">
        <w:t xml:space="preserve"> großen </w:t>
      </w:r>
      <w:proofErr w:type="spellStart"/>
      <w:r w:rsidR="000409FD">
        <w:t>Bounded</w:t>
      </w:r>
      <w:proofErr w:type="spellEnd"/>
      <w:r w:rsidR="000409FD">
        <w:t xml:space="preserve"> Kontexts „Projektarbeit“.</w:t>
      </w:r>
    </w:p>
    <w:p w14:paraId="5EEB8948" w14:textId="1E53D3A2" w:rsidR="00F964AE" w:rsidRDefault="00DD6CC8" w:rsidP="00616AD4">
      <w:pPr>
        <w:pStyle w:val="Block"/>
      </w:pPr>
      <w:r>
        <w:t>Eine solche Komposition mehrere fachliche Kontexte mit einem ge</w:t>
      </w:r>
      <w:r>
        <w:softHyphen/>
        <w:t>mein</w:t>
      </w:r>
      <w:r>
        <w:softHyphen/>
        <w:t>sa</w:t>
      </w:r>
      <w:r>
        <w:softHyphen/>
        <w:t>men Be</w:t>
      </w:r>
      <w:r>
        <w:softHyphen/>
        <w:t>zugs</w:t>
      </w:r>
      <w:r>
        <w:softHyphen/>
        <w:t>punkt wird durch das Konzept vom „</w:t>
      </w:r>
      <w:proofErr w:type="spellStart"/>
      <w:r>
        <w:t>Shared</w:t>
      </w:r>
      <w:proofErr w:type="spellEnd"/>
      <w:r>
        <w:t xml:space="preserve"> Kernel“ umgesetzt. Hier wird eine ge</w:t>
      </w:r>
      <w:r>
        <w:softHyphen/>
        <w:t>mein</w:t>
      </w:r>
      <w:r>
        <w:softHyphen/>
        <w:t>sa</w:t>
      </w:r>
      <w:r>
        <w:softHyphen/>
        <w:t>me Basis für alle Kontexte geschaffen und für jeden Kontext speziell erweitert.</w:t>
      </w:r>
    </w:p>
    <w:p w14:paraId="79EFE9E9" w14:textId="778AAE2B" w:rsidR="00E37A22" w:rsidRDefault="00E37A22" w:rsidP="00E37A22">
      <w:pPr>
        <w:pStyle w:val="berschrift2"/>
      </w:pPr>
      <w:proofErr w:type="spellStart"/>
      <w:r>
        <w:t>Ubiquitous</w:t>
      </w:r>
      <w:proofErr w:type="spellEnd"/>
      <w:r>
        <w:t xml:space="preserve"> Language</w:t>
      </w:r>
      <w:bookmarkEnd w:id="22"/>
    </w:p>
    <w:p w14:paraId="3C73A0E9" w14:textId="5441F94A" w:rsidR="006124F4" w:rsidRDefault="006124F4" w:rsidP="00E37A22">
      <w:pPr>
        <w:pStyle w:val="Block"/>
      </w:pPr>
      <w:r>
        <w:t xml:space="preserve">Der Begriff </w:t>
      </w:r>
      <w:r w:rsidR="003135A5">
        <w:t>„</w:t>
      </w:r>
      <w:proofErr w:type="spellStart"/>
      <w:r w:rsidR="003135A5">
        <w:t>Ubiquitous</w:t>
      </w:r>
      <w:proofErr w:type="spellEnd"/>
      <w:r w:rsidR="003135A5">
        <w:t xml:space="preserve"> Language“ </w:t>
      </w:r>
      <w:r>
        <w:t>bezeichnet eine Sammlung von Begriffen, die ver</w:t>
      </w:r>
      <w:r w:rsidR="000A1519">
        <w:softHyphen/>
      </w:r>
      <w:r>
        <w:t>wen</w:t>
      </w:r>
      <w:r w:rsidR="000A1519">
        <w:softHyphen/>
      </w:r>
      <w:r>
        <w:t xml:space="preserve">det wird, um sich über eine Applikation zu </w:t>
      </w:r>
      <w:r w:rsidR="000A1519">
        <w:t>unterhalten</w:t>
      </w:r>
      <w:r>
        <w:t>. Das umfasst Fachbegriffe der Pro</w:t>
      </w:r>
      <w:r w:rsidR="000A1519">
        <w:softHyphen/>
      </w:r>
      <w:r>
        <w:t>blem</w:t>
      </w:r>
      <w:r w:rsidR="000A1519">
        <w:softHyphen/>
      </w:r>
      <w:r>
        <w:t>domäne</w:t>
      </w:r>
      <w:r w:rsidR="000A1519">
        <w:t xml:space="preserve"> und der technischen Implementierung. Es müssen alle nicht trivialen Objekte, Konzepte und Regeln eindeutig definiert werden.</w:t>
      </w:r>
    </w:p>
    <w:p w14:paraId="0713841F" w14:textId="42DBFFDA" w:rsidR="003135A5" w:rsidRDefault="000A1519" w:rsidP="00E37A22">
      <w:pPr>
        <w:pStyle w:val="Block"/>
      </w:pPr>
      <w:r>
        <w:t xml:space="preserve">Die </w:t>
      </w:r>
      <w:proofErr w:type="spellStart"/>
      <w:r>
        <w:t>Ubiquitous</w:t>
      </w:r>
      <w:proofErr w:type="spellEnd"/>
      <w:r>
        <w:t xml:space="preserve"> Language der Applikation </w:t>
      </w:r>
      <w:proofErr w:type="spellStart"/>
      <w:r>
        <w:t>Taskitory</w:t>
      </w:r>
      <w:proofErr w:type="spellEnd"/>
      <w:r>
        <w:t xml:space="preserve"> umfasst die folgenden Be</w:t>
      </w:r>
      <w:r w:rsidR="009267BF">
        <w:softHyphen/>
      </w:r>
      <w:r>
        <w:t>griffe</w:t>
      </w:r>
      <w:r w:rsidR="009267BF">
        <w:t xml:space="preserve"> für das Beschreiben problemdomänenspezifischer Objekte, Konzepte und Regeln:</w:t>
      </w:r>
    </w:p>
    <w:p w14:paraId="399F1053" w14:textId="236061CD" w:rsidR="00DE4621" w:rsidRDefault="009267BF" w:rsidP="00DE4621">
      <w:pPr>
        <w:pStyle w:val="Block"/>
        <w:keepNext/>
        <w:numPr>
          <w:ilvl w:val="0"/>
          <w:numId w:val="44"/>
        </w:numPr>
        <w:spacing w:before="120" w:after="0"/>
        <w:ind w:left="709" w:hanging="709"/>
      </w:pPr>
      <w:r>
        <w:t>Projekt</w:t>
      </w:r>
    </w:p>
    <w:p w14:paraId="4394C126" w14:textId="3CC2BA2D" w:rsidR="00DE4621" w:rsidRPr="00DE4621" w:rsidRDefault="00DE4621" w:rsidP="00DE4621">
      <w:pPr>
        <w:pStyle w:val="Block"/>
      </w:pPr>
      <w:r>
        <w:t>a</w:t>
      </w:r>
    </w:p>
    <w:p w14:paraId="36846A69" w14:textId="440A69DE" w:rsidR="009267BF" w:rsidRDefault="009267BF" w:rsidP="00DE4621">
      <w:pPr>
        <w:pStyle w:val="Block"/>
        <w:keepNext/>
        <w:numPr>
          <w:ilvl w:val="0"/>
          <w:numId w:val="44"/>
        </w:numPr>
        <w:spacing w:before="120" w:after="0"/>
        <w:ind w:left="709" w:hanging="709"/>
      </w:pPr>
      <w:r>
        <w:t>Benutzer</w:t>
      </w:r>
    </w:p>
    <w:p w14:paraId="5E8C3480" w14:textId="5EF9AF70" w:rsidR="00DE4621" w:rsidRDefault="00122F5C" w:rsidP="00DE4621">
      <w:pPr>
        <w:pStyle w:val="Block"/>
      </w:pPr>
      <w:r>
        <w:t>A</w:t>
      </w:r>
    </w:p>
    <w:p w14:paraId="2BCC35FA" w14:textId="4A5B97FE" w:rsidR="00122F5C" w:rsidRDefault="00122F5C" w:rsidP="00122F5C">
      <w:pPr>
        <w:pStyle w:val="Block"/>
        <w:keepNext/>
        <w:numPr>
          <w:ilvl w:val="0"/>
          <w:numId w:val="44"/>
        </w:numPr>
        <w:spacing w:before="120" w:after="0"/>
        <w:ind w:left="709" w:hanging="709"/>
      </w:pPr>
      <w:r>
        <w:t>Befördern (einen Benutzer)</w:t>
      </w:r>
    </w:p>
    <w:p w14:paraId="57A60D6C" w14:textId="250EBA37" w:rsidR="00122F5C" w:rsidRPr="00DE4621" w:rsidRDefault="00122F5C" w:rsidP="00DE4621">
      <w:pPr>
        <w:pStyle w:val="Block"/>
      </w:pPr>
      <w:r>
        <w:t>a</w:t>
      </w:r>
    </w:p>
    <w:p w14:paraId="10F30AB9" w14:textId="440918E3" w:rsidR="009267BF" w:rsidRDefault="009267BF" w:rsidP="00DE4621">
      <w:pPr>
        <w:pStyle w:val="Block"/>
        <w:keepNext/>
        <w:numPr>
          <w:ilvl w:val="0"/>
          <w:numId w:val="44"/>
        </w:numPr>
        <w:spacing w:before="120" w:after="0"/>
        <w:ind w:left="709" w:hanging="709"/>
      </w:pPr>
      <w:r>
        <w:lastRenderedPageBreak/>
        <w:t>Projektadministrator</w:t>
      </w:r>
    </w:p>
    <w:p w14:paraId="2C0C8C7D" w14:textId="787670F2" w:rsidR="00DE4621" w:rsidRPr="00DE4621" w:rsidRDefault="00DE4621" w:rsidP="00DE4621">
      <w:pPr>
        <w:pStyle w:val="Block"/>
      </w:pPr>
      <w:r>
        <w:t>a</w:t>
      </w:r>
    </w:p>
    <w:p w14:paraId="10696640" w14:textId="72D7F670" w:rsidR="009267BF" w:rsidRDefault="009267BF" w:rsidP="00DE4621">
      <w:pPr>
        <w:pStyle w:val="Block"/>
        <w:keepNext/>
        <w:numPr>
          <w:ilvl w:val="0"/>
          <w:numId w:val="44"/>
        </w:numPr>
        <w:spacing w:before="120" w:after="0"/>
        <w:ind w:left="709" w:hanging="709"/>
      </w:pPr>
      <w:r>
        <w:t>Einfacher User</w:t>
      </w:r>
    </w:p>
    <w:p w14:paraId="621610B6" w14:textId="038BF0DC" w:rsidR="00DE4621" w:rsidRPr="00DE4621" w:rsidRDefault="00DE4621" w:rsidP="00DE4621">
      <w:pPr>
        <w:pStyle w:val="Block"/>
      </w:pPr>
      <w:r>
        <w:t>a</w:t>
      </w:r>
    </w:p>
    <w:p w14:paraId="573BCB1C" w14:textId="2AA3DA20" w:rsidR="009267BF" w:rsidRDefault="009267BF" w:rsidP="00DE4621">
      <w:pPr>
        <w:pStyle w:val="Block"/>
        <w:keepNext/>
        <w:numPr>
          <w:ilvl w:val="0"/>
          <w:numId w:val="44"/>
        </w:numPr>
        <w:spacing w:before="120" w:after="0"/>
        <w:ind w:left="709" w:hanging="709"/>
      </w:pPr>
      <w:r>
        <w:t>Aufgabe</w:t>
      </w:r>
    </w:p>
    <w:p w14:paraId="6AF3CBEC" w14:textId="25E315D2" w:rsidR="00DE4621" w:rsidRPr="00DE4621" w:rsidRDefault="00DE4621" w:rsidP="00DE4621">
      <w:pPr>
        <w:pStyle w:val="Block"/>
      </w:pPr>
      <w:r>
        <w:t>a</w:t>
      </w:r>
    </w:p>
    <w:p w14:paraId="6A16D0C2" w14:textId="13C8E126" w:rsidR="009267BF" w:rsidRDefault="00D64CAE" w:rsidP="00DE4621">
      <w:pPr>
        <w:pStyle w:val="Block"/>
        <w:keepNext/>
        <w:numPr>
          <w:ilvl w:val="0"/>
          <w:numId w:val="44"/>
        </w:numPr>
        <w:spacing w:before="120" w:after="0"/>
        <w:ind w:left="709" w:hanging="709"/>
      </w:pPr>
      <w:proofErr w:type="spellStart"/>
      <w:r>
        <w:t>Backlog</w:t>
      </w:r>
      <w:proofErr w:type="spellEnd"/>
    </w:p>
    <w:p w14:paraId="1C7229B3" w14:textId="770B2B14" w:rsidR="00DE4621" w:rsidRPr="00DE4621" w:rsidRDefault="00DE4621" w:rsidP="00DE4621">
      <w:pPr>
        <w:pStyle w:val="Block"/>
      </w:pPr>
      <w:r>
        <w:t>a</w:t>
      </w:r>
    </w:p>
    <w:p w14:paraId="3A433984" w14:textId="02808D04" w:rsidR="009267BF" w:rsidRDefault="00D64CAE" w:rsidP="00DE4621">
      <w:pPr>
        <w:pStyle w:val="Block"/>
        <w:keepNext/>
        <w:numPr>
          <w:ilvl w:val="0"/>
          <w:numId w:val="44"/>
        </w:numPr>
        <w:spacing w:before="120" w:after="0"/>
        <w:ind w:left="709" w:hanging="709"/>
      </w:pPr>
      <w:r>
        <w:t>Kanban Board</w:t>
      </w:r>
    </w:p>
    <w:p w14:paraId="18AE718D" w14:textId="7746F04F" w:rsidR="00DE4621" w:rsidRPr="00DE4621" w:rsidRDefault="00DE4621" w:rsidP="00DE4621">
      <w:pPr>
        <w:pStyle w:val="Block"/>
      </w:pPr>
      <w:r>
        <w:t>a</w:t>
      </w:r>
    </w:p>
    <w:p w14:paraId="10746581" w14:textId="2A4A1BA5" w:rsidR="00A608CD" w:rsidRDefault="00A608CD" w:rsidP="00A608CD">
      <w:pPr>
        <w:pStyle w:val="Block"/>
        <w:keepNext/>
        <w:numPr>
          <w:ilvl w:val="0"/>
          <w:numId w:val="44"/>
        </w:numPr>
        <w:spacing w:before="120" w:after="0"/>
        <w:ind w:left="709" w:hanging="709"/>
      </w:pPr>
      <w:proofErr w:type="spellStart"/>
      <w:r>
        <w:t>Todo</w:t>
      </w:r>
      <w:proofErr w:type="spellEnd"/>
      <w:r w:rsidR="005544E4">
        <w:t xml:space="preserve"> (Kanban Board Spalte)</w:t>
      </w:r>
    </w:p>
    <w:p w14:paraId="5C66C1A8" w14:textId="77777777" w:rsidR="00A608CD" w:rsidRPr="00DE4621" w:rsidRDefault="00A608CD" w:rsidP="00A608CD">
      <w:pPr>
        <w:pStyle w:val="Block"/>
      </w:pPr>
      <w:r>
        <w:t>a</w:t>
      </w:r>
    </w:p>
    <w:p w14:paraId="0C56847E" w14:textId="747BEB25" w:rsidR="005544E4" w:rsidRDefault="005544E4" w:rsidP="005544E4">
      <w:pPr>
        <w:pStyle w:val="Block"/>
        <w:keepNext/>
        <w:numPr>
          <w:ilvl w:val="0"/>
          <w:numId w:val="44"/>
        </w:numPr>
        <w:spacing w:before="120" w:after="0"/>
        <w:ind w:left="709" w:hanging="709"/>
      </w:pPr>
      <w:r>
        <w:t>In Progress (Kanban Board Spalte)</w:t>
      </w:r>
    </w:p>
    <w:p w14:paraId="6E258367" w14:textId="77777777" w:rsidR="005544E4" w:rsidRPr="00DE4621" w:rsidRDefault="005544E4" w:rsidP="005544E4">
      <w:pPr>
        <w:pStyle w:val="Block"/>
      </w:pPr>
      <w:r>
        <w:t>a</w:t>
      </w:r>
    </w:p>
    <w:p w14:paraId="50F8E8D8" w14:textId="021535DC" w:rsidR="005544E4" w:rsidRDefault="005544E4" w:rsidP="005544E4">
      <w:pPr>
        <w:pStyle w:val="Block"/>
        <w:keepNext/>
        <w:numPr>
          <w:ilvl w:val="0"/>
          <w:numId w:val="44"/>
        </w:numPr>
        <w:spacing w:before="120" w:after="0"/>
        <w:ind w:left="709" w:hanging="709"/>
      </w:pPr>
      <w:r>
        <w:t>Review (Kanban Board Spalte)</w:t>
      </w:r>
    </w:p>
    <w:p w14:paraId="780990CA" w14:textId="77777777" w:rsidR="005544E4" w:rsidRPr="00DE4621" w:rsidRDefault="005544E4" w:rsidP="005544E4">
      <w:pPr>
        <w:pStyle w:val="Block"/>
      </w:pPr>
      <w:r>
        <w:t>a</w:t>
      </w:r>
    </w:p>
    <w:p w14:paraId="02BFF9D0" w14:textId="5E04DF1C" w:rsidR="005544E4" w:rsidRDefault="005544E4" w:rsidP="005544E4">
      <w:pPr>
        <w:pStyle w:val="Block"/>
        <w:keepNext/>
        <w:numPr>
          <w:ilvl w:val="0"/>
          <w:numId w:val="44"/>
        </w:numPr>
        <w:spacing w:before="120" w:after="0"/>
        <w:ind w:left="709" w:hanging="709"/>
      </w:pPr>
      <w:proofErr w:type="spellStart"/>
      <w:r>
        <w:t>Testing</w:t>
      </w:r>
      <w:proofErr w:type="spellEnd"/>
      <w:r>
        <w:t xml:space="preserve"> (Kanban Board Spalte)</w:t>
      </w:r>
    </w:p>
    <w:p w14:paraId="19DF5F95" w14:textId="77777777" w:rsidR="005544E4" w:rsidRPr="00DE4621" w:rsidRDefault="005544E4" w:rsidP="005544E4">
      <w:pPr>
        <w:pStyle w:val="Block"/>
      </w:pPr>
      <w:r>
        <w:t>a</w:t>
      </w:r>
    </w:p>
    <w:p w14:paraId="7BF0282F" w14:textId="743C2AB9" w:rsidR="005544E4" w:rsidRDefault="005544E4" w:rsidP="005544E4">
      <w:pPr>
        <w:pStyle w:val="Block"/>
        <w:keepNext/>
        <w:numPr>
          <w:ilvl w:val="0"/>
          <w:numId w:val="44"/>
        </w:numPr>
        <w:spacing w:before="120" w:after="0"/>
        <w:ind w:left="709" w:hanging="709"/>
      </w:pPr>
      <w:proofErr w:type="spellStart"/>
      <w:r>
        <w:t>Done</w:t>
      </w:r>
      <w:proofErr w:type="spellEnd"/>
      <w:r>
        <w:t xml:space="preserve"> (Kanban Board Spalte)</w:t>
      </w:r>
    </w:p>
    <w:p w14:paraId="1C347423" w14:textId="433FE9BA" w:rsidR="00A608CD" w:rsidRPr="00DE4621" w:rsidRDefault="005544E4" w:rsidP="00DE4621">
      <w:pPr>
        <w:pStyle w:val="Block"/>
      </w:pPr>
      <w:r>
        <w:t>a</w:t>
      </w:r>
    </w:p>
    <w:p w14:paraId="2AF66DFA" w14:textId="5EECB1E8" w:rsidR="009267BF" w:rsidRDefault="00D64CAE" w:rsidP="00DE4621">
      <w:pPr>
        <w:pStyle w:val="Block"/>
        <w:keepNext/>
        <w:numPr>
          <w:ilvl w:val="0"/>
          <w:numId w:val="44"/>
        </w:numPr>
        <w:spacing w:before="120" w:after="0"/>
        <w:ind w:left="709" w:hanging="709"/>
      </w:pPr>
      <w:r>
        <w:t>Tag</w:t>
      </w:r>
    </w:p>
    <w:p w14:paraId="397202A6" w14:textId="65DC6D53" w:rsidR="00DE4621" w:rsidRPr="00DE4621" w:rsidRDefault="00DE4621" w:rsidP="00DE4621">
      <w:pPr>
        <w:pStyle w:val="Block"/>
      </w:pPr>
      <w:r>
        <w:t>a</w:t>
      </w:r>
    </w:p>
    <w:p w14:paraId="3E56888D" w14:textId="545AECE2" w:rsidR="009267BF" w:rsidRDefault="00D64CAE" w:rsidP="00DE4621">
      <w:pPr>
        <w:pStyle w:val="Block"/>
        <w:keepNext/>
        <w:numPr>
          <w:ilvl w:val="0"/>
          <w:numId w:val="44"/>
        </w:numPr>
        <w:spacing w:before="120" w:after="0"/>
        <w:ind w:left="709" w:hanging="709"/>
      </w:pPr>
      <w:r>
        <w:t>Unteraufgabe</w:t>
      </w:r>
    </w:p>
    <w:p w14:paraId="3F3E6AE0" w14:textId="5896E5DF" w:rsidR="00DE4621" w:rsidRPr="00DE4621" w:rsidRDefault="00DE4621" w:rsidP="00DE4621">
      <w:pPr>
        <w:pStyle w:val="Block"/>
      </w:pPr>
      <w:r>
        <w:t>a</w:t>
      </w:r>
    </w:p>
    <w:p w14:paraId="0BE44C82" w14:textId="2FFD7554" w:rsidR="00D64CAE" w:rsidRDefault="00D64CAE" w:rsidP="00DE4621">
      <w:pPr>
        <w:pStyle w:val="Block"/>
        <w:keepNext/>
        <w:numPr>
          <w:ilvl w:val="0"/>
          <w:numId w:val="44"/>
        </w:numPr>
        <w:spacing w:before="120" w:after="0"/>
        <w:ind w:left="709" w:hanging="709"/>
      </w:pPr>
      <w:r>
        <w:t>Abhängigkeit</w:t>
      </w:r>
      <w:r w:rsidR="009267BF">
        <w:t xml:space="preserve"> (Aufgabe)</w:t>
      </w:r>
    </w:p>
    <w:p w14:paraId="298ADEC6" w14:textId="4F9121CD" w:rsidR="00DE4621" w:rsidRPr="00DE4621" w:rsidRDefault="00DE4621" w:rsidP="00DE4621">
      <w:pPr>
        <w:pStyle w:val="Block"/>
      </w:pPr>
      <w:r>
        <w:t>a</w:t>
      </w:r>
    </w:p>
    <w:p w14:paraId="6CFE749A" w14:textId="0DCAA771" w:rsidR="009267BF" w:rsidRDefault="009267BF" w:rsidP="00DE4621">
      <w:pPr>
        <w:pStyle w:val="Block"/>
        <w:keepNext/>
        <w:numPr>
          <w:ilvl w:val="0"/>
          <w:numId w:val="44"/>
        </w:numPr>
        <w:spacing w:before="120" w:after="0"/>
        <w:ind w:left="709" w:hanging="709"/>
      </w:pPr>
      <w:r>
        <w:lastRenderedPageBreak/>
        <w:t>Nachricht</w:t>
      </w:r>
    </w:p>
    <w:p w14:paraId="32865818" w14:textId="66EE537A" w:rsidR="00DE4621" w:rsidRPr="00DE4621" w:rsidRDefault="00DE4621" w:rsidP="00DE4621">
      <w:pPr>
        <w:pStyle w:val="Block"/>
      </w:pPr>
      <w:r>
        <w:t>a</w:t>
      </w:r>
    </w:p>
    <w:p w14:paraId="5C1E4D4F" w14:textId="60056974" w:rsidR="009267BF" w:rsidRDefault="009267BF" w:rsidP="00DE4621">
      <w:pPr>
        <w:pStyle w:val="Block"/>
        <w:keepNext/>
        <w:numPr>
          <w:ilvl w:val="0"/>
          <w:numId w:val="44"/>
        </w:numPr>
        <w:spacing w:before="120" w:after="0"/>
        <w:ind w:left="709" w:hanging="709"/>
      </w:pPr>
      <w:r>
        <w:t>Statistik</w:t>
      </w:r>
    </w:p>
    <w:p w14:paraId="5F7F2035" w14:textId="7DA38904" w:rsidR="00DE4621" w:rsidRDefault="00DE4621" w:rsidP="00DE4621">
      <w:pPr>
        <w:pStyle w:val="Block"/>
        <w:spacing w:after="120"/>
      </w:pPr>
      <w:r>
        <w:t>A</w:t>
      </w:r>
    </w:p>
    <w:p w14:paraId="0E112598" w14:textId="61449A75" w:rsidR="00DE4621" w:rsidRDefault="00DE4621" w:rsidP="00DE4621">
      <w:pPr>
        <w:pStyle w:val="Block"/>
      </w:pPr>
      <w:r>
        <w:t xml:space="preserve">Die </w:t>
      </w:r>
      <w:proofErr w:type="spellStart"/>
      <w:r>
        <w:t>Ubiquitous</w:t>
      </w:r>
      <w:proofErr w:type="spellEnd"/>
      <w:r>
        <w:t xml:space="preserve"> Language der Applikation </w:t>
      </w:r>
      <w:proofErr w:type="spellStart"/>
      <w:r>
        <w:t>Taskitory</w:t>
      </w:r>
      <w:proofErr w:type="spellEnd"/>
      <w:r>
        <w:t xml:space="preserve"> umfasst die folgenden Be</w:t>
      </w:r>
      <w:r>
        <w:softHyphen/>
        <w:t>griffe für das Be</w:t>
      </w:r>
      <w:r>
        <w:softHyphen/>
        <w:t>schreiben technischer Objekte, Konzepte und Regeln für die Implementierung der App</w:t>
      </w:r>
      <w:r>
        <w:softHyphen/>
        <w:t>li</w:t>
      </w:r>
      <w:r>
        <w:softHyphen/>
        <w:t>kation:</w:t>
      </w:r>
    </w:p>
    <w:p w14:paraId="60067594" w14:textId="25B2084E" w:rsidR="00B347DF" w:rsidRDefault="00B347DF" w:rsidP="00A608CD">
      <w:pPr>
        <w:pStyle w:val="Block"/>
        <w:keepNext/>
        <w:numPr>
          <w:ilvl w:val="0"/>
          <w:numId w:val="45"/>
        </w:numPr>
        <w:spacing w:before="120" w:after="0"/>
        <w:ind w:hanging="720"/>
      </w:pPr>
      <w:r>
        <w:t>REST Servic</w:t>
      </w:r>
      <w:r w:rsidR="00A608CD">
        <w:t>e (Backend)</w:t>
      </w:r>
    </w:p>
    <w:p w14:paraId="39F56896" w14:textId="4A1A8486" w:rsidR="00A608CD" w:rsidRPr="00A608CD" w:rsidRDefault="00A608CD" w:rsidP="00A608CD">
      <w:pPr>
        <w:pStyle w:val="Block"/>
      </w:pPr>
      <w:r w:rsidRPr="00A608CD">
        <w:t>a</w:t>
      </w:r>
    </w:p>
    <w:p w14:paraId="31E6DFBA" w14:textId="765AF134" w:rsidR="00B347DF" w:rsidRDefault="00B347DF" w:rsidP="00A608CD">
      <w:pPr>
        <w:pStyle w:val="Block"/>
        <w:keepNext/>
        <w:numPr>
          <w:ilvl w:val="0"/>
          <w:numId w:val="45"/>
        </w:numPr>
        <w:spacing w:before="120" w:after="0"/>
        <w:ind w:hanging="720"/>
      </w:pPr>
      <w:r>
        <w:t>JPA</w:t>
      </w:r>
    </w:p>
    <w:p w14:paraId="19E440A5" w14:textId="6490AB04" w:rsidR="00A608CD" w:rsidRPr="00A608CD" w:rsidRDefault="00A608CD" w:rsidP="00A608CD">
      <w:pPr>
        <w:pStyle w:val="Block"/>
      </w:pPr>
      <w:r w:rsidRPr="00A608CD">
        <w:t>a</w:t>
      </w:r>
    </w:p>
    <w:p w14:paraId="1FE65638" w14:textId="1CFDB7AF" w:rsidR="00DE4621" w:rsidRDefault="00DE4621" w:rsidP="00A608CD">
      <w:pPr>
        <w:pStyle w:val="Block"/>
        <w:keepNext/>
        <w:numPr>
          <w:ilvl w:val="0"/>
          <w:numId w:val="45"/>
        </w:numPr>
        <w:spacing w:before="120" w:after="0"/>
        <w:ind w:hanging="720"/>
      </w:pPr>
      <w:proofErr w:type="spellStart"/>
      <w:r>
        <w:t>Keycloak</w:t>
      </w:r>
      <w:proofErr w:type="spellEnd"/>
      <w:r>
        <w:t>-Server</w:t>
      </w:r>
      <w:r w:rsidR="00A608CD">
        <w:t xml:space="preserve"> (IAM)</w:t>
      </w:r>
    </w:p>
    <w:p w14:paraId="4C7C7862" w14:textId="5E233033" w:rsidR="00A608CD" w:rsidRPr="00A608CD" w:rsidRDefault="00A608CD" w:rsidP="00A608CD">
      <w:pPr>
        <w:pStyle w:val="Block"/>
      </w:pPr>
      <w:r w:rsidRPr="00A608CD">
        <w:t>a</w:t>
      </w:r>
    </w:p>
    <w:p w14:paraId="6F05FA2A" w14:textId="06FD0440" w:rsidR="00B347DF" w:rsidRDefault="00B347DF" w:rsidP="00A608CD">
      <w:pPr>
        <w:pStyle w:val="Block"/>
        <w:keepNext/>
        <w:numPr>
          <w:ilvl w:val="0"/>
          <w:numId w:val="45"/>
        </w:numPr>
        <w:spacing w:before="120" w:after="0"/>
        <w:ind w:hanging="720"/>
      </w:pPr>
      <w:proofErr w:type="spellStart"/>
      <w:r>
        <w:t>Postgresql</w:t>
      </w:r>
      <w:proofErr w:type="spellEnd"/>
      <w:r w:rsidR="00A608CD">
        <w:t xml:space="preserve"> (Datenbank)</w:t>
      </w:r>
    </w:p>
    <w:p w14:paraId="3398B80F" w14:textId="04D9E2C2" w:rsidR="00A608CD" w:rsidRPr="00A608CD" w:rsidRDefault="00A608CD" w:rsidP="00A608CD">
      <w:pPr>
        <w:pStyle w:val="Block"/>
      </w:pPr>
      <w:r w:rsidRPr="00A608CD">
        <w:t>a</w:t>
      </w:r>
    </w:p>
    <w:p w14:paraId="07092F40" w14:textId="35DCCEA5" w:rsidR="00B347DF" w:rsidRDefault="00B347DF" w:rsidP="00A608CD">
      <w:pPr>
        <w:pStyle w:val="Block"/>
        <w:keepNext/>
        <w:numPr>
          <w:ilvl w:val="0"/>
          <w:numId w:val="45"/>
        </w:numPr>
        <w:spacing w:before="120" w:after="0"/>
        <w:ind w:hanging="720"/>
      </w:pPr>
      <w:r>
        <w:t>Docker</w:t>
      </w:r>
      <w:r w:rsidR="00A608CD">
        <w:t>-C</w:t>
      </w:r>
      <w:r>
        <w:t>ontainer</w:t>
      </w:r>
    </w:p>
    <w:p w14:paraId="72F0632F" w14:textId="0B19FAB6" w:rsidR="00A608CD" w:rsidRPr="00A608CD" w:rsidRDefault="00A608CD" w:rsidP="00A608CD">
      <w:pPr>
        <w:pStyle w:val="Block"/>
      </w:pPr>
      <w:r w:rsidRPr="00A608CD">
        <w:t>a</w:t>
      </w:r>
    </w:p>
    <w:p w14:paraId="08FA57DB" w14:textId="7EB3DCAC" w:rsidR="00B347DF" w:rsidRDefault="00B347DF" w:rsidP="00A608CD">
      <w:pPr>
        <w:pStyle w:val="Block"/>
        <w:keepNext/>
        <w:numPr>
          <w:ilvl w:val="0"/>
          <w:numId w:val="45"/>
        </w:numPr>
        <w:spacing w:before="120" w:after="0"/>
        <w:ind w:hanging="720"/>
      </w:pPr>
      <w:r>
        <w:t xml:space="preserve">Docker </w:t>
      </w:r>
      <w:proofErr w:type="spellStart"/>
      <w:r>
        <w:t>Compose</w:t>
      </w:r>
      <w:proofErr w:type="spellEnd"/>
    </w:p>
    <w:p w14:paraId="5525BA67" w14:textId="236CEE71" w:rsidR="00A608CD" w:rsidRPr="00A608CD" w:rsidRDefault="00A608CD" w:rsidP="00A608CD">
      <w:pPr>
        <w:pStyle w:val="Block"/>
      </w:pPr>
      <w:r w:rsidRPr="00A608CD">
        <w:t>a</w:t>
      </w:r>
    </w:p>
    <w:p w14:paraId="05CC5AB1" w14:textId="2504238B" w:rsidR="00DE4621" w:rsidRDefault="00DE4621" w:rsidP="00A608CD">
      <w:pPr>
        <w:pStyle w:val="Block"/>
        <w:keepNext/>
        <w:numPr>
          <w:ilvl w:val="0"/>
          <w:numId w:val="45"/>
        </w:numPr>
        <w:spacing w:before="120" w:after="0"/>
        <w:ind w:hanging="720"/>
      </w:pPr>
      <w:r>
        <w:t>Postman Collection</w:t>
      </w:r>
    </w:p>
    <w:p w14:paraId="2AD451B5" w14:textId="2E4F47CC" w:rsidR="00A608CD" w:rsidRPr="00A608CD" w:rsidRDefault="00A608CD" w:rsidP="00A608CD">
      <w:pPr>
        <w:pStyle w:val="Block"/>
      </w:pPr>
      <w:r w:rsidRPr="00A608CD">
        <w:t>a</w:t>
      </w:r>
    </w:p>
    <w:p w14:paraId="460FC715" w14:textId="2F110A03" w:rsidR="00E37A22" w:rsidRDefault="00E37A22" w:rsidP="00E37A22">
      <w:pPr>
        <w:pStyle w:val="berschrift2"/>
      </w:pPr>
      <w:bookmarkStart w:id="23" w:name="_Toc97828062"/>
      <w:r>
        <w:t xml:space="preserve">Taktische Muster des Domain </w:t>
      </w:r>
      <w:proofErr w:type="spellStart"/>
      <w:r>
        <w:t>Driven</w:t>
      </w:r>
      <w:proofErr w:type="spellEnd"/>
      <w:r>
        <w:t xml:space="preserve"> Design</w:t>
      </w:r>
      <w:bookmarkEnd w:id="23"/>
    </w:p>
    <w:p w14:paraId="3BB9CF29" w14:textId="0A023314" w:rsidR="00E37A22" w:rsidRDefault="005544E4" w:rsidP="00E37A22">
      <w:pPr>
        <w:pStyle w:val="Block"/>
      </w:pPr>
      <w:proofErr w:type="spellStart"/>
      <w:r>
        <w:t>Entities</w:t>
      </w:r>
      <w:proofErr w:type="spellEnd"/>
    </w:p>
    <w:p w14:paraId="116E492E" w14:textId="2B5E1BF8" w:rsidR="005544E4" w:rsidRDefault="005544E4" w:rsidP="00E37A22">
      <w:pPr>
        <w:pStyle w:val="Block"/>
      </w:pPr>
      <w:r>
        <w:t>Aggregates</w:t>
      </w:r>
    </w:p>
    <w:p w14:paraId="5463BE7A" w14:textId="0C680BFF" w:rsidR="005544E4" w:rsidRDefault="005544E4" w:rsidP="00E37A22">
      <w:pPr>
        <w:pStyle w:val="Block"/>
      </w:pPr>
      <w:proofErr w:type="spellStart"/>
      <w:r>
        <w:t>Repositories</w:t>
      </w:r>
      <w:proofErr w:type="spellEnd"/>
    </w:p>
    <w:p w14:paraId="0EA0F4F4" w14:textId="05D5283F" w:rsidR="005544E4" w:rsidRDefault="005544E4" w:rsidP="00E37A22">
      <w:pPr>
        <w:pStyle w:val="Block"/>
      </w:pPr>
      <w:r>
        <w:t>Domain Services</w:t>
      </w:r>
    </w:p>
    <w:p w14:paraId="5D75B50D" w14:textId="210E3888" w:rsidR="005544E4" w:rsidRDefault="005544E4" w:rsidP="00E37A22">
      <w:pPr>
        <w:pStyle w:val="Block"/>
      </w:pPr>
      <w:r>
        <w:lastRenderedPageBreak/>
        <w:t>Value Objects</w:t>
      </w:r>
    </w:p>
    <w:p w14:paraId="633E0046" w14:textId="2B676EBE" w:rsidR="00E37A22" w:rsidRDefault="00E37A22" w:rsidP="00E37A22">
      <w:pPr>
        <w:pStyle w:val="berschrift1"/>
      </w:pPr>
      <w:bookmarkStart w:id="24" w:name="_Toc97828063"/>
      <w:r>
        <w:t xml:space="preserve">Clean </w:t>
      </w:r>
      <w:proofErr w:type="spellStart"/>
      <w:r>
        <w:t>Architecture</w:t>
      </w:r>
      <w:bookmarkEnd w:id="24"/>
      <w:proofErr w:type="spellEnd"/>
    </w:p>
    <w:p w14:paraId="3A103BD3" w14:textId="01A63BE3" w:rsidR="00E37A22" w:rsidRDefault="00E37A22" w:rsidP="00E37A22">
      <w:pPr>
        <w:pStyle w:val="Block"/>
      </w:pPr>
      <w:r>
        <w:t>A</w:t>
      </w:r>
    </w:p>
    <w:p w14:paraId="556283CC" w14:textId="77777777" w:rsidR="003E46A4" w:rsidRDefault="003E46A4" w:rsidP="003E46A4">
      <w:pPr>
        <w:pStyle w:val="berschrift1"/>
      </w:pPr>
      <w:bookmarkStart w:id="25" w:name="_Toc97828064"/>
      <w:r>
        <w:t>Entwurfsmuster</w:t>
      </w:r>
      <w:bookmarkEnd w:id="25"/>
    </w:p>
    <w:p w14:paraId="3F6711EF" w14:textId="77777777" w:rsidR="003E46A4" w:rsidRDefault="003E46A4" w:rsidP="003E46A4">
      <w:pPr>
        <w:pStyle w:val="Block"/>
      </w:pPr>
      <w:r>
        <w:t>A</w:t>
      </w:r>
    </w:p>
    <w:p w14:paraId="5DB3CCA2" w14:textId="6E917872" w:rsidR="00E37A22" w:rsidRDefault="00E37A22" w:rsidP="00E37A22">
      <w:pPr>
        <w:pStyle w:val="berschrift1"/>
      </w:pPr>
      <w:bookmarkStart w:id="26" w:name="_Toc97828065"/>
      <w:proofErr w:type="spellStart"/>
      <w:r>
        <w:t>Programming</w:t>
      </w:r>
      <w:proofErr w:type="spellEnd"/>
      <w:r>
        <w:t xml:space="preserve"> </w:t>
      </w:r>
      <w:proofErr w:type="spellStart"/>
      <w:r>
        <w:t>Principles</w:t>
      </w:r>
      <w:bookmarkEnd w:id="26"/>
      <w:proofErr w:type="spellEnd"/>
    </w:p>
    <w:p w14:paraId="0E3F5659" w14:textId="4E651464" w:rsidR="00A35729" w:rsidRDefault="00A35729" w:rsidP="00A35729">
      <w:pPr>
        <w:pStyle w:val="Block"/>
      </w:pPr>
      <w:r>
        <w:t>A</w:t>
      </w:r>
    </w:p>
    <w:p w14:paraId="7097CAA8" w14:textId="20433D1B" w:rsidR="00A35729" w:rsidRDefault="00A35729" w:rsidP="00A35729">
      <w:pPr>
        <w:pStyle w:val="berschrift1"/>
      </w:pPr>
      <w:bookmarkStart w:id="27" w:name="_Toc97828066"/>
      <w:proofErr w:type="spellStart"/>
      <w:r>
        <w:t>Testing</w:t>
      </w:r>
      <w:bookmarkEnd w:id="27"/>
      <w:proofErr w:type="spellEnd"/>
    </w:p>
    <w:p w14:paraId="4E8BE6A3" w14:textId="44A99E66" w:rsidR="00A35729" w:rsidRDefault="00A35729" w:rsidP="00A35729">
      <w:pPr>
        <w:pStyle w:val="berschrift2"/>
      </w:pPr>
      <w:bookmarkStart w:id="28" w:name="_Toc97828067"/>
      <w:r>
        <w:t xml:space="preserve">Unit </w:t>
      </w:r>
      <w:proofErr w:type="spellStart"/>
      <w:r>
        <w:t>Testing</w:t>
      </w:r>
      <w:bookmarkEnd w:id="28"/>
      <w:proofErr w:type="spellEnd"/>
    </w:p>
    <w:p w14:paraId="3A2E7616" w14:textId="1B5B437F" w:rsidR="00A35729" w:rsidRDefault="00A35729" w:rsidP="00A35729">
      <w:pPr>
        <w:pStyle w:val="Block"/>
      </w:pPr>
      <w:r>
        <w:t>A</w:t>
      </w:r>
    </w:p>
    <w:p w14:paraId="28F52D2E" w14:textId="573E491C" w:rsidR="00A35729" w:rsidRDefault="00A35729" w:rsidP="00A35729">
      <w:pPr>
        <w:pStyle w:val="berschrift2"/>
      </w:pPr>
      <w:bookmarkStart w:id="29" w:name="_Toc97828068"/>
      <w:r>
        <w:t>Mocks</w:t>
      </w:r>
      <w:bookmarkEnd w:id="29"/>
    </w:p>
    <w:p w14:paraId="0B87A04D" w14:textId="0B292397" w:rsidR="00A35729" w:rsidRDefault="00A35729" w:rsidP="00A35729">
      <w:pPr>
        <w:pStyle w:val="Block"/>
      </w:pPr>
      <w:r>
        <w:t>A</w:t>
      </w:r>
    </w:p>
    <w:p w14:paraId="43665219" w14:textId="1A5B4DB4" w:rsidR="00A35729" w:rsidRDefault="00A35729" w:rsidP="00A35729">
      <w:pPr>
        <w:pStyle w:val="berschrift1"/>
      </w:pPr>
      <w:bookmarkStart w:id="30" w:name="_Toc97828069"/>
      <w:proofErr w:type="spellStart"/>
      <w:r>
        <w:t>Refactoring</w:t>
      </w:r>
      <w:bookmarkEnd w:id="30"/>
      <w:proofErr w:type="spellEnd"/>
    </w:p>
    <w:p w14:paraId="75EEC864" w14:textId="393108C4" w:rsidR="00EB5678" w:rsidRPr="0056163F" w:rsidRDefault="00A35729" w:rsidP="00EB5678">
      <w:pPr>
        <w:pStyle w:val="Block"/>
      </w:pPr>
      <w:r>
        <w:t>A</w:t>
      </w:r>
    </w:p>
    <w:p w14:paraId="67386867" w14:textId="73D2B821" w:rsidR="006D1FD0" w:rsidRPr="00EB5678" w:rsidRDefault="006D1FD0" w:rsidP="00EB5678">
      <w:pPr>
        <w:pStyle w:val="Block"/>
        <w:rPr>
          <w:rFonts w:ascii="Arial" w:hAnsi="Arial"/>
          <w:bCs/>
          <w:sz w:val="36"/>
          <w:szCs w:val="28"/>
        </w:rPr>
        <w:sectPr w:rsidR="006D1FD0" w:rsidRPr="00EB5678" w:rsidSect="0082439D">
          <w:headerReference w:type="default" r:id="rId13"/>
          <w:footerReference w:type="default" r:id="rId14"/>
          <w:pgSz w:w="11906" w:h="16838" w:code="9"/>
          <w:pgMar w:top="2693" w:right="1418" w:bottom="1413" w:left="1418" w:header="709" w:footer="485" w:gutter="0"/>
          <w:pgNumType w:start="1"/>
          <w:cols w:space="708"/>
          <w:docGrid w:linePitch="360"/>
        </w:sectPr>
      </w:pPr>
    </w:p>
    <w:p w14:paraId="11C8EDE8" w14:textId="22D500BF" w:rsidR="005B5922" w:rsidRPr="00633CBC" w:rsidRDefault="005B5922" w:rsidP="005B5922">
      <w:pPr>
        <w:pStyle w:val="Verzeichnisberschrift"/>
      </w:pPr>
      <w:bookmarkStart w:id="31" w:name="_Toc270506285"/>
      <w:bookmarkStart w:id="32" w:name="_Toc97828070"/>
      <w:r w:rsidRPr="00CB4F30">
        <w:lastRenderedPageBreak/>
        <w:t>Literaturverzeichnis</w:t>
      </w:r>
      <w:bookmarkEnd w:id="31"/>
      <w:bookmarkEnd w:id="32"/>
    </w:p>
    <w:p w14:paraId="65740A1C" w14:textId="08E92BB1" w:rsidR="00FF1092" w:rsidRPr="003576EB" w:rsidRDefault="006D1FD0" w:rsidP="003576EB">
      <w:pPr>
        <w:pStyle w:val="BlockFiller"/>
        <w:numPr>
          <w:ilvl w:val="0"/>
          <w:numId w:val="4"/>
        </w:numPr>
        <w:spacing w:after="120"/>
        <w:ind w:left="567" w:hanging="567"/>
        <w:rPr>
          <w:sz w:val="24"/>
        </w:rPr>
      </w:pPr>
      <w:r>
        <w:rPr>
          <w:sz w:val="24"/>
        </w:rPr>
        <w:t>a</w:t>
      </w:r>
    </w:p>
    <w:sectPr w:rsidR="00FF1092" w:rsidRPr="003576EB" w:rsidSect="00BE2DB5">
      <w:pgSz w:w="11906" w:h="16838" w:code="9"/>
      <w:pgMar w:top="2693" w:right="1418" w:bottom="1418" w:left="1418" w:header="709" w:footer="471" w:gutter="0"/>
      <w:pgNumType w:fmt="upp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E2DB" w14:textId="77777777" w:rsidR="00956F01" w:rsidRDefault="00956F01" w:rsidP="00036903">
      <w:r>
        <w:separator/>
      </w:r>
    </w:p>
    <w:p w14:paraId="1D0FC699" w14:textId="77777777" w:rsidR="00956F01" w:rsidRDefault="00956F01"/>
    <w:p w14:paraId="0142A9A9" w14:textId="77777777" w:rsidR="00956F01" w:rsidRDefault="00956F01"/>
  </w:endnote>
  <w:endnote w:type="continuationSeparator" w:id="0">
    <w:p w14:paraId="698AC9D6" w14:textId="77777777" w:rsidR="00956F01" w:rsidRDefault="00956F01" w:rsidP="00036903">
      <w:r>
        <w:continuationSeparator/>
      </w:r>
    </w:p>
    <w:p w14:paraId="0C6E026B" w14:textId="77777777" w:rsidR="00956F01" w:rsidRDefault="00956F01"/>
    <w:p w14:paraId="735F7705" w14:textId="77777777" w:rsidR="00956F01" w:rsidRDefault="00956F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RealistiX">
    <w:altName w:val="Calibri"/>
    <w:panose1 w:val="020B0604020202020204"/>
    <w:charset w:val="00"/>
    <w:family w:val="swiss"/>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4934525"/>
      <w:docPartObj>
        <w:docPartGallery w:val="Page Numbers (Bottom of Page)"/>
        <w:docPartUnique/>
      </w:docPartObj>
    </w:sdtPr>
    <w:sdtEndPr>
      <w:rPr>
        <w:rStyle w:val="Seitenzahl"/>
      </w:rPr>
    </w:sdtEndPr>
    <w:sdtContent>
      <w:p w14:paraId="4406C13B" w14:textId="77777777" w:rsidR="00C63332" w:rsidRDefault="00C63332" w:rsidP="00E86F3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22FD0AB" w14:textId="77777777" w:rsidR="00C63332" w:rsidRDefault="00C63332" w:rsidP="00D642F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6C56" w14:textId="162D063B" w:rsidR="00C63332" w:rsidRPr="00AE61EE" w:rsidRDefault="0082439D" w:rsidP="00036903">
    <w:pPr>
      <w:pStyle w:val="Fuzeile"/>
    </w:pPr>
    <w:r w:rsidRPr="0082439D">
      <w:rPr>
        <w:sz w:val="20"/>
      </w:rPr>
      <w:t>Programmentwurf</w:t>
    </w:r>
    <w:r w:rsidR="00C63332" w:rsidRPr="0065283F">
      <w:rPr>
        <w:sz w:val="20"/>
      </w:rPr>
      <w:t xml:space="preserve"> / Stand</w:t>
    </w:r>
    <w:r w:rsidR="00D46913">
      <w:rPr>
        <w:sz w:val="20"/>
      </w:rPr>
      <w:t xml:space="preserve">: </w:t>
    </w:r>
    <w:r w:rsidR="00D46913">
      <w:rPr>
        <w:sz w:val="20"/>
      </w:rPr>
      <w:fldChar w:fldCharType="begin"/>
    </w:r>
    <w:r w:rsidR="00D46913">
      <w:rPr>
        <w:sz w:val="20"/>
      </w:rPr>
      <w:instrText xml:space="preserve"> TIME \@ "d. MMMM yyyy" </w:instrText>
    </w:r>
    <w:r w:rsidR="00D46913">
      <w:rPr>
        <w:sz w:val="20"/>
      </w:rPr>
      <w:fldChar w:fldCharType="separate"/>
    </w:r>
    <w:r w:rsidR="00122F5C">
      <w:rPr>
        <w:noProof/>
        <w:sz w:val="20"/>
      </w:rPr>
      <w:t>14. März 2022</w:t>
    </w:r>
    <w:r w:rsidR="00D46913">
      <w:rPr>
        <w:sz w:val="20"/>
      </w:rPr>
      <w:fldChar w:fldCharType="end"/>
    </w:r>
    <w:r w:rsidR="00C63332" w:rsidRPr="0065283F">
      <w:rPr>
        <w:sz w:val="20"/>
      </w:rPr>
      <w:tab/>
    </w:r>
    <w:r w:rsidR="00C63332" w:rsidRPr="0065283F">
      <w:rPr>
        <w:sz w:val="20"/>
      </w:rPr>
      <w:tab/>
    </w:r>
    <w:sdt>
      <w:sdtPr>
        <w:rPr>
          <w:rStyle w:val="Seitenzahl"/>
        </w:rPr>
        <w:id w:val="-75982186"/>
        <w:docPartObj>
          <w:docPartGallery w:val="Page Numbers (Bottom of Page)"/>
          <w:docPartUnique/>
        </w:docPartObj>
      </w:sdtPr>
      <w:sdtEndPr>
        <w:rPr>
          <w:rStyle w:val="Seitenzahl"/>
        </w:rPr>
      </w:sdtEndPr>
      <w:sdtContent>
        <w:r w:rsidR="00C63332" w:rsidRPr="00AE61EE">
          <w:rPr>
            <w:rStyle w:val="Seitenzahl"/>
          </w:rPr>
          <w:fldChar w:fldCharType="begin"/>
        </w:r>
        <w:r w:rsidR="00C63332" w:rsidRPr="00AE61EE">
          <w:rPr>
            <w:rStyle w:val="Seitenzahl"/>
          </w:rPr>
          <w:instrText xml:space="preserve"> PAGE </w:instrText>
        </w:r>
        <w:r w:rsidR="00C63332" w:rsidRPr="00AE61EE">
          <w:rPr>
            <w:rStyle w:val="Seitenzahl"/>
          </w:rPr>
          <w:fldChar w:fldCharType="separate"/>
        </w:r>
        <w:r w:rsidR="00C63332" w:rsidRPr="00AE61EE">
          <w:rPr>
            <w:rStyle w:val="Seitenzahl"/>
          </w:rPr>
          <w:t>I</w:t>
        </w:r>
        <w:r w:rsidR="00C63332" w:rsidRPr="00AE61EE">
          <w:rPr>
            <w:rStyle w:val="Seitenzahl"/>
          </w:rPr>
          <w:fldChar w:fldCharType="end"/>
        </w:r>
      </w:sdtContent>
    </w:sdt>
    <w:r w:rsidR="00C63332" w:rsidRPr="0065283F">
      <w:rPr>
        <w:noProof/>
        <w:sz w:val="20"/>
      </w:rPr>
      <w:fldChar w:fldCharType="begin"/>
    </w:r>
    <w:r w:rsidR="00C63332" w:rsidRPr="0065283F">
      <w:rPr>
        <w:noProof/>
        <w:sz w:val="20"/>
      </w:rPr>
      <w:instrText xml:space="preserve"> SECTIONPAGES\* Arabic \* MERGEFORMAT </w:instrText>
    </w:r>
    <w:r w:rsidR="00C63332" w:rsidRPr="0065283F">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F1E5" w14:textId="77777777" w:rsidR="00C63332" w:rsidRDefault="00C63332" w:rsidP="00AE61EE">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702767"/>
      <w:docPartObj>
        <w:docPartGallery w:val="Page Numbers (Bottom of Page)"/>
        <w:docPartUnique/>
      </w:docPartObj>
    </w:sdtPr>
    <w:sdtEndPr>
      <w:rPr>
        <w:rStyle w:val="Seitenzahl"/>
      </w:rPr>
    </w:sdtEndPr>
    <w:sdtContent>
      <w:p w14:paraId="380B6006" w14:textId="77777777" w:rsidR="00C63332" w:rsidRDefault="00C63332" w:rsidP="001B3B6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76FA63D" w14:textId="36F86985" w:rsidR="00C63332" w:rsidRPr="000755E9" w:rsidRDefault="0082439D" w:rsidP="00E86F37">
    <w:pPr>
      <w:pStyle w:val="Fuzeile"/>
      <w:tabs>
        <w:tab w:val="clear" w:pos="9072"/>
        <w:tab w:val="right" w:pos="9070"/>
      </w:tabs>
      <w:ind w:right="360"/>
      <w:rPr>
        <w:sz w:val="20"/>
      </w:rPr>
    </w:pPr>
    <w:r w:rsidRPr="0082439D">
      <w:rPr>
        <w:sz w:val="20"/>
      </w:rPr>
      <w:t>Programmentwurf</w:t>
    </w:r>
    <w:r w:rsidRPr="0065283F">
      <w:rPr>
        <w:sz w:val="20"/>
      </w:rPr>
      <w:t xml:space="preserve"> / Sta</w:t>
    </w:r>
    <w:r w:rsidRPr="00D46913">
      <w:rPr>
        <w:color w:val="000000" w:themeColor="text1"/>
        <w:sz w:val="20"/>
      </w:rPr>
      <w:t>nd:</w:t>
    </w:r>
    <w:r w:rsidR="00D46913" w:rsidRPr="00D46913">
      <w:rPr>
        <w:color w:val="000000" w:themeColor="text1"/>
        <w:sz w:val="20"/>
      </w:rPr>
      <w:t xml:space="preserve"> </w:t>
    </w:r>
    <w:r w:rsidR="00D46913" w:rsidRPr="00D46913">
      <w:rPr>
        <w:color w:val="000000" w:themeColor="text1"/>
        <w:sz w:val="20"/>
      </w:rPr>
      <w:fldChar w:fldCharType="begin"/>
    </w:r>
    <w:r w:rsidR="00D46913" w:rsidRPr="00D46913">
      <w:rPr>
        <w:color w:val="000000" w:themeColor="text1"/>
        <w:sz w:val="20"/>
      </w:rPr>
      <w:instrText xml:space="preserve"> TIME \@ "d. MMMM yyyy" </w:instrText>
    </w:r>
    <w:r w:rsidR="00D46913" w:rsidRPr="00D46913">
      <w:rPr>
        <w:color w:val="000000" w:themeColor="text1"/>
        <w:sz w:val="20"/>
      </w:rPr>
      <w:fldChar w:fldCharType="separate"/>
    </w:r>
    <w:r w:rsidR="00122F5C">
      <w:rPr>
        <w:noProof/>
        <w:color w:val="000000" w:themeColor="text1"/>
        <w:sz w:val="20"/>
      </w:rPr>
      <w:t>14. März 2022</w:t>
    </w:r>
    <w:r w:rsidR="00D46913" w:rsidRPr="00D46913">
      <w:rPr>
        <w:color w:val="000000" w:themeColor="text1"/>
        <w:sz w:val="20"/>
      </w:rPr>
      <w:fldChar w:fldCharType="end"/>
    </w:r>
    <w:r w:rsidR="00C63332" w:rsidRPr="00404949">
      <w:rPr>
        <w:color w:val="000000" w:themeColor="text1"/>
        <w:sz w:val="20"/>
      </w:rPr>
      <w:tab/>
    </w:r>
    <w:r w:rsidR="00C63332">
      <w:rPr>
        <w:color w:val="000000" w:themeColor="text1"/>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8440" w14:textId="77777777" w:rsidR="00956F01" w:rsidRDefault="00956F01">
      <w:r>
        <w:separator/>
      </w:r>
    </w:p>
  </w:footnote>
  <w:footnote w:type="continuationSeparator" w:id="0">
    <w:p w14:paraId="0AD9CDB7" w14:textId="77777777" w:rsidR="00956F01" w:rsidRDefault="00956F01" w:rsidP="00036903">
      <w:r>
        <w:continuationSeparator/>
      </w:r>
    </w:p>
    <w:p w14:paraId="60B5A5B1" w14:textId="77777777" w:rsidR="00956F01" w:rsidRDefault="00956F01"/>
    <w:p w14:paraId="33A26AB1" w14:textId="77777777" w:rsidR="00956F01" w:rsidRDefault="00956F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A3A46" w14:textId="77777777" w:rsidR="00C63332" w:rsidRDefault="00C63332" w:rsidP="00FD1545">
    <w:pPr>
      <w:pStyle w:val="Kopfzeile"/>
      <w:pBdr>
        <w:bottom w:val="none" w:sz="0" w:space="0" w:color="auto"/>
      </w:pBdr>
    </w:pPr>
    <w:r w:rsidRPr="001430B5">
      <w:rPr>
        <w:noProof/>
      </w:rPr>
      <w:drawing>
        <wp:anchor distT="0" distB="0" distL="114300" distR="114300" simplePos="0" relativeHeight="251671552" behindDoc="1" locked="0" layoutInCell="1" allowOverlap="1" wp14:anchorId="716B8829" wp14:editId="45538FB8">
          <wp:simplePos x="0" y="0"/>
          <wp:positionH relativeFrom="column">
            <wp:posOffset>3447415</wp:posOffset>
          </wp:positionH>
          <wp:positionV relativeFrom="paragraph">
            <wp:posOffset>-59055</wp:posOffset>
          </wp:positionV>
          <wp:extent cx="1014730" cy="514985"/>
          <wp:effectExtent l="0" t="0" r="1270" b="5715"/>
          <wp:wrapTight wrapText="bothSides">
            <wp:wrapPolygon edited="0">
              <wp:start x="0" y="0"/>
              <wp:lineTo x="0" y="21307"/>
              <wp:lineTo x="21357" y="21307"/>
              <wp:lineTo x="21357" y="0"/>
              <wp:lineTo x="0" y="0"/>
            </wp:wrapPolygon>
          </wp:wrapTight>
          <wp:docPr id="1891" name="Grafik 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30B5">
      <w:rPr>
        <w:noProof/>
      </w:rPr>
      <w:drawing>
        <wp:anchor distT="0" distB="0" distL="114300" distR="114300" simplePos="0" relativeHeight="251670528" behindDoc="1" locked="0" layoutInCell="1" allowOverlap="0" wp14:anchorId="31BD6561" wp14:editId="49E7046B">
          <wp:simplePos x="0" y="0"/>
          <wp:positionH relativeFrom="column">
            <wp:posOffset>4777105</wp:posOffset>
          </wp:positionH>
          <wp:positionV relativeFrom="paragraph">
            <wp:posOffset>66040</wp:posOffset>
          </wp:positionV>
          <wp:extent cx="981075" cy="333375"/>
          <wp:effectExtent l="0" t="0" r="0" b="0"/>
          <wp:wrapTight wrapText="bothSides">
            <wp:wrapPolygon edited="0">
              <wp:start x="0" y="0"/>
              <wp:lineTo x="0" y="20571"/>
              <wp:lineTo x="21250" y="20571"/>
              <wp:lineTo x="21250" y="0"/>
              <wp:lineTo x="0" y="0"/>
            </wp:wrapPolygon>
          </wp:wrapTight>
          <wp:docPr id="1892" name="Grafik 189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376A5A49" w14:textId="77777777" w:rsidR="00C63332" w:rsidRPr="00FD1545" w:rsidRDefault="00C63332" w:rsidP="00FD1545">
    <w:pPr>
      <w:pStyle w:val="Kopfzeile"/>
      <w:pBdr>
        <w:bottom w:val="none" w:sz="0" w:space="0" w:color="auto"/>
      </w:pBdr>
      <w:spacing w:after="240"/>
    </w:pPr>
  </w:p>
  <w:p w14:paraId="0616679B" w14:textId="3EFEEFBE" w:rsidR="00C63332" w:rsidRPr="00FD1545" w:rsidRDefault="00EB5678" w:rsidP="001918B7">
    <w:pPr>
      <w:pStyle w:val="Titelberschrift"/>
      <w:tabs>
        <w:tab w:val="right" w:pos="9072"/>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r w:rsidR="00C63332" w:rsidRPr="007E27E3">
      <w:rPr>
        <w:sz w:val="20"/>
        <w:szCs w:val="20"/>
      </w:rPr>
      <w:t xml:space="preserve"> </w:t>
    </w:r>
  </w:p>
  <w:p w14:paraId="24916AEB" w14:textId="77777777" w:rsidR="00C63332" w:rsidRPr="00FD1545" w:rsidRDefault="00C63332" w:rsidP="00FD1545">
    <w:pPr>
      <w:pStyle w:val="Kopfzeile"/>
      <w:spacing w:line="240" w:lineRule="aut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CBA7" w14:textId="77777777" w:rsidR="00C63332" w:rsidRDefault="00C63332" w:rsidP="00F360B1">
    <w:pPr>
      <w:pStyle w:val="Kopfzeile"/>
      <w:pBdr>
        <w:bottom w:val="none" w:sz="0" w:space="0" w:color="auto"/>
      </w:pBdr>
    </w:pPr>
    <w:r w:rsidRPr="00686747">
      <w:rPr>
        <w:noProof/>
      </w:rPr>
      <w:drawing>
        <wp:anchor distT="0" distB="0" distL="114300" distR="114300" simplePos="0" relativeHeight="251673600" behindDoc="1" locked="0" layoutInCell="1" allowOverlap="0" wp14:anchorId="3EA14FF8" wp14:editId="4D85A16E">
          <wp:simplePos x="0" y="0"/>
          <wp:positionH relativeFrom="column">
            <wp:posOffset>4249420</wp:posOffset>
          </wp:positionH>
          <wp:positionV relativeFrom="paragraph">
            <wp:posOffset>267297</wp:posOffset>
          </wp:positionV>
          <wp:extent cx="1348105" cy="457200"/>
          <wp:effectExtent l="0" t="0" r="0" b="0"/>
          <wp:wrapTight wrapText="bothSides">
            <wp:wrapPolygon edited="0">
              <wp:start x="0" y="0"/>
              <wp:lineTo x="0" y="21000"/>
              <wp:lineTo x="21366" y="21000"/>
              <wp:lineTo x="21366" y="0"/>
              <wp:lineTo x="0" y="0"/>
            </wp:wrapPolygon>
          </wp:wrapTight>
          <wp:docPr id="1893" name="Grafik 189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1">
                    <a:extLst>
                      <a:ext uri="{28A0092B-C50C-407E-A947-70E740481C1C}">
                        <a14:useLocalDpi xmlns:a14="http://schemas.microsoft.com/office/drawing/2010/main" val="0"/>
                      </a:ext>
                    </a:extLst>
                  </a:blip>
                  <a:srcRect l="294" r="294"/>
                  <a:stretch/>
                </pic:blipFill>
                <pic:spPr>
                  <a:xfrm>
                    <a:off x="0" y="0"/>
                    <a:ext cx="1348105" cy="457200"/>
                  </a:xfrm>
                  <a:prstGeom prst="rect">
                    <a:avLst/>
                  </a:prstGeom>
                </pic:spPr>
              </pic:pic>
            </a:graphicData>
          </a:graphic>
          <wp14:sizeRelH relativeFrom="margin">
            <wp14:pctWidth>0</wp14:pctWidth>
          </wp14:sizeRelH>
          <wp14:sizeRelV relativeFrom="margin">
            <wp14:pctHeight>0</wp14:pctHeight>
          </wp14:sizeRelV>
        </wp:anchor>
      </w:drawing>
    </w:r>
    <w:r w:rsidRPr="00686747">
      <w:rPr>
        <w:noProof/>
      </w:rPr>
      <w:drawing>
        <wp:anchor distT="0" distB="0" distL="114300" distR="114300" simplePos="0" relativeHeight="251674624" behindDoc="1" locked="0" layoutInCell="1" allowOverlap="1" wp14:anchorId="1A8EC59D" wp14:editId="723FEAE7">
          <wp:simplePos x="0" y="0"/>
          <wp:positionH relativeFrom="column">
            <wp:posOffset>325489</wp:posOffset>
          </wp:positionH>
          <wp:positionV relativeFrom="paragraph">
            <wp:posOffset>123190</wp:posOffset>
          </wp:positionV>
          <wp:extent cx="1332230" cy="676275"/>
          <wp:effectExtent l="0" t="0" r="1270" b="0"/>
          <wp:wrapTight wrapText="bothSides">
            <wp:wrapPolygon edited="0">
              <wp:start x="0" y="0"/>
              <wp:lineTo x="0" y="21093"/>
              <wp:lineTo x="21415" y="21093"/>
              <wp:lineTo x="21415" y="0"/>
              <wp:lineTo x="0" y="0"/>
            </wp:wrapPolygon>
          </wp:wrapTight>
          <wp:docPr id="1894" name="Grafik 1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2">
                    <a:extLst>
                      <a:ext uri="{28A0092B-C50C-407E-A947-70E740481C1C}">
                        <a14:useLocalDpi xmlns:a14="http://schemas.microsoft.com/office/drawing/2010/main" val="0"/>
                      </a:ext>
                    </a:extLst>
                  </a:blip>
                  <a:srcRect t="26152" b="22936"/>
                  <a:stretch/>
                </pic:blipFill>
                <pic:spPr bwMode="auto">
                  <a:xfrm>
                    <a:off x="0" y="0"/>
                    <a:ext cx="133223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2487" w14:textId="77777777" w:rsidR="00C63332" w:rsidRDefault="00C63332" w:rsidP="0018695B">
    <w:pPr>
      <w:pStyle w:val="Kopfzeile"/>
    </w:pPr>
    <w:r w:rsidRPr="0065283F">
      <w:rPr>
        <w:noProof/>
      </w:rPr>
      <w:drawing>
        <wp:anchor distT="0" distB="0" distL="114300" distR="114300" simplePos="0" relativeHeight="251680768" behindDoc="1" locked="0" layoutInCell="1" allowOverlap="1" wp14:anchorId="732C36B9" wp14:editId="023C4488">
          <wp:simplePos x="0" y="0"/>
          <wp:positionH relativeFrom="column">
            <wp:posOffset>3445510</wp:posOffset>
          </wp:positionH>
          <wp:positionV relativeFrom="paragraph">
            <wp:posOffset>-55245</wp:posOffset>
          </wp:positionV>
          <wp:extent cx="1014730" cy="514985"/>
          <wp:effectExtent l="0" t="0" r="1270" b="5715"/>
          <wp:wrapTight wrapText="bothSides">
            <wp:wrapPolygon edited="0">
              <wp:start x="0" y="0"/>
              <wp:lineTo x="0" y="21307"/>
              <wp:lineTo x="21357" y="21307"/>
              <wp:lineTo x="21357" y="0"/>
              <wp:lineTo x="0" y="0"/>
            </wp:wrapPolygon>
          </wp:wrapTight>
          <wp:docPr id="422" name="Grafik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BW-Log_Extern.jpg"/>
                  <pic:cNvPicPr/>
                </pic:nvPicPr>
                <pic:blipFill rotWithShape="1">
                  <a:blip r:embed="rId1">
                    <a:extLst>
                      <a:ext uri="{28A0092B-C50C-407E-A947-70E740481C1C}">
                        <a14:useLocalDpi xmlns:a14="http://schemas.microsoft.com/office/drawing/2010/main" val="0"/>
                      </a:ext>
                    </a:extLst>
                  </a:blip>
                  <a:srcRect t="26152" b="22936"/>
                  <a:stretch/>
                </pic:blipFill>
                <pic:spPr bwMode="auto">
                  <a:xfrm>
                    <a:off x="0" y="0"/>
                    <a:ext cx="1014730" cy="514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83F">
      <w:rPr>
        <w:noProof/>
      </w:rPr>
      <w:drawing>
        <wp:anchor distT="0" distB="0" distL="114300" distR="114300" simplePos="0" relativeHeight="251679744" behindDoc="1" locked="0" layoutInCell="1" allowOverlap="0" wp14:anchorId="5D1DD505" wp14:editId="5C8202D3">
          <wp:simplePos x="0" y="0"/>
          <wp:positionH relativeFrom="column">
            <wp:posOffset>4775233</wp:posOffset>
          </wp:positionH>
          <wp:positionV relativeFrom="paragraph">
            <wp:posOffset>69215</wp:posOffset>
          </wp:positionV>
          <wp:extent cx="981075" cy="333375"/>
          <wp:effectExtent l="0" t="0" r="0" b="0"/>
          <wp:wrapTight wrapText="bothSides">
            <wp:wrapPolygon edited="0">
              <wp:start x="0" y="0"/>
              <wp:lineTo x="0" y="20571"/>
              <wp:lineTo x="21250" y="20571"/>
              <wp:lineTo x="21250" y="0"/>
              <wp:lineTo x="0" y="0"/>
            </wp:wrapPolygon>
          </wp:wrapTight>
          <wp:docPr id="423" name="Grafik 423"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emens_Logo_Extern.png"/>
                  <pic:cNvPicPr/>
                </pic:nvPicPr>
                <pic:blipFill rotWithShape="1">
                  <a:blip r:embed="rId2">
                    <a:extLst>
                      <a:ext uri="{28A0092B-C50C-407E-A947-70E740481C1C}">
                        <a14:useLocalDpi xmlns:a14="http://schemas.microsoft.com/office/drawing/2010/main" val="0"/>
                      </a:ext>
                    </a:extLst>
                  </a:blip>
                  <a:srcRect l="294" r="294"/>
                  <a:stretch/>
                </pic:blipFill>
                <pic:spPr>
                  <a:xfrm>
                    <a:off x="0" y="0"/>
                    <a:ext cx="981075" cy="333375"/>
                  </a:xfrm>
                  <a:prstGeom prst="rect">
                    <a:avLst/>
                  </a:prstGeom>
                </pic:spPr>
              </pic:pic>
            </a:graphicData>
          </a:graphic>
          <wp14:sizeRelH relativeFrom="margin">
            <wp14:pctWidth>0</wp14:pctWidth>
          </wp14:sizeRelH>
          <wp14:sizeRelV relativeFrom="margin">
            <wp14:pctHeight>0</wp14:pctHeight>
          </wp14:sizeRelV>
        </wp:anchor>
      </w:drawing>
    </w:r>
  </w:p>
  <w:p w14:paraId="65511493" w14:textId="77777777" w:rsidR="00C63332" w:rsidRDefault="00C63332" w:rsidP="00605A21">
    <w:pPr>
      <w:pStyle w:val="Kopfzeile"/>
      <w:spacing w:after="360"/>
    </w:pPr>
  </w:p>
  <w:p w14:paraId="728F3AD1" w14:textId="7DAEDB1A" w:rsidR="00C63332" w:rsidRPr="00605A21" w:rsidRDefault="00EB5678" w:rsidP="00A20392">
    <w:pPr>
      <w:pStyle w:val="Titelberschrift"/>
      <w:pBdr>
        <w:bottom w:val="single" w:sz="4" w:space="1" w:color="auto"/>
      </w:pBdr>
      <w:tabs>
        <w:tab w:val="right" w:pos="9070"/>
      </w:tabs>
      <w:spacing w:before="0" w:after="0" w:line="240" w:lineRule="auto"/>
      <w:jc w:val="left"/>
      <w:rPr>
        <w:sz w:val="10"/>
        <w:szCs w:val="10"/>
      </w:rPr>
    </w:pPr>
    <w:r w:rsidRPr="00EB5678">
      <w:rPr>
        <w:sz w:val="20"/>
        <w:szCs w:val="20"/>
      </w:rPr>
      <w:t>Technische Dokumentation des Projekts „</w:t>
    </w:r>
    <w:proofErr w:type="spellStart"/>
    <w:r w:rsidRPr="00EB5678">
      <w:rPr>
        <w:sz w:val="20"/>
        <w:szCs w:val="20"/>
      </w:rPr>
      <w:t>Taskitory</w:t>
    </w:r>
    <w:proofErr w:type="spellEnd"/>
    <w:r w:rsidRPr="00EB5678">
      <w:rPr>
        <w:sz w:val="20"/>
        <w:szCs w:val="20"/>
      </w:rPr>
      <w:t>“</w:t>
    </w:r>
  </w:p>
  <w:p w14:paraId="7BD067F2" w14:textId="77777777" w:rsidR="00C63332" w:rsidRPr="00605A21" w:rsidRDefault="00C63332" w:rsidP="00605A21">
    <w:pPr>
      <w:pStyle w:val="Kopfzeile"/>
      <w:spacing w:line="240" w:lineRule="auto"/>
      <w:rPr>
        <w:sz w:val="10"/>
        <w:szCs w:val="10"/>
      </w:rPr>
    </w:pPr>
    <w:r w:rsidRPr="00605A21">
      <w:rPr>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5DA"/>
    <w:multiLevelType w:val="hybridMultilevel"/>
    <w:tmpl w:val="93D4B5CA"/>
    <w:lvl w:ilvl="0" w:tplc="4888109E">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12DBE"/>
    <w:multiLevelType w:val="hybridMultilevel"/>
    <w:tmpl w:val="F68E5058"/>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03320B"/>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39806E0"/>
    <w:multiLevelType w:val="hybridMultilevel"/>
    <w:tmpl w:val="B0180E08"/>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16770C"/>
    <w:multiLevelType w:val="hybridMultilevel"/>
    <w:tmpl w:val="9DE6EA8A"/>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E835CC"/>
    <w:multiLevelType w:val="hybridMultilevel"/>
    <w:tmpl w:val="9428563E"/>
    <w:lvl w:ilvl="0" w:tplc="D780F47E">
      <w:start w:val="1"/>
      <w:numFmt w:val="decimal"/>
      <w:lvlText w:val="UC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FE6269A"/>
    <w:multiLevelType w:val="multilevel"/>
    <w:tmpl w:val="545E2DDA"/>
    <w:lvl w:ilvl="0">
      <w:start w:val="1"/>
      <w:numFmt w:val="decimal"/>
      <w:pStyle w:val="berschrift1"/>
      <w:lvlText w:val="%1"/>
      <w:lvlJc w:val="left"/>
      <w:pPr>
        <w:ind w:left="417" w:hanging="417"/>
      </w:pPr>
      <w:rPr>
        <w:rFonts w:hint="default"/>
        <w:b w:val="0"/>
        <w:bCs w:val="0"/>
      </w:rPr>
    </w:lvl>
    <w:lvl w:ilvl="1">
      <w:start w:val="1"/>
      <w:numFmt w:val="decimal"/>
      <w:pStyle w:val="berschrift2"/>
      <w:lvlText w:val="%1.%2"/>
      <w:lvlJc w:val="left"/>
      <w:pPr>
        <w:ind w:left="57" w:hanging="57"/>
      </w:pPr>
      <w:rPr>
        <w:rFonts w:ascii="Arial" w:hAnsi="Arial" w:cs="Arial" w:hint="default"/>
        <w:b w:val="0"/>
        <w:bCs w:val="0"/>
        <w:i w:val="0"/>
        <w:sz w:val="32"/>
        <w:szCs w:val="32"/>
      </w:rPr>
    </w:lvl>
    <w:lvl w:ilvl="2">
      <w:start w:val="1"/>
      <w:numFmt w:val="decimal"/>
      <w:pStyle w:val="berschrift3"/>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7" w15:restartNumberingAfterBreak="0">
    <w:nsid w:val="198D6BB4"/>
    <w:multiLevelType w:val="hybridMultilevel"/>
    <w:tmpl w:val="6B96F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B43488"/>
    <w:multiLevelType w:val="hybridMultilevel"/>
    <w:tmpl w:val="0688CBEA"/>
    <w:lvl w:ilvl="0" w:tplc="126AB00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696AD1"/>
    <w:multiLevelType w:val="hybridMultilevel"/>
    <w:tmpl w:val="C50AB0F2"/>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736154"/>
    <w:multiLevelType w:val="hybridMultilevel"/>
    <w:tmpl w:val="18D641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946524"/>
    <w:multiLevelType w:val="hybridMultilevel"/>
    <w:tmpl w:val="B178F906"/>
    <w:lvl w:ilvl="0" w:tplc="0F48AB82">
      <w:start w:val="1"/>
      <w:numFmt w:val="decimal"/>
      <w:lvlText w:val="%1."/>
      <w:lvlJc w:val="left"/>
      <w:pPr>
        <w:ind w:left="720" w:hanging="360"/>
      </w:pPr>
      <w:rPr>
        <w:rFonts w:hint="default"/>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4" w15:restartNumberingAfterBreak="0">
    <w:nsid w:val="302E15B8"/>
    <w:multiLevelType w:val="hybridMultilevel"/>
    <w:tmpl w:val="C5D2AFD6"/>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5" w15:restartNumberingAfterBreak="0">
    <w:nsid w:val="321223D8"/>
    <w:multiLevelType w:val="hybridMultilevel"/>
    <w:tmpl w:val="F33C0500"/>
    <w:lvl w:ilvl="0" w:tplc="36280D24">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274B2E"/>
    <w:multiLevelType w:val="hybridMultilevel"/>
    <w:tmpl w:val="DA26775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53E37FF"/>
    <w:multiLevelType w:val="multilevel"/>
    <w:tmpl w:val="5E72C13C"/>
    <w:styleLink w:val="AktuelleListe2"/>
    <w:lvl w:ilvl="0">
      <w:start w:val="1"/>
      <w:numFmt w:val="decimal"/>
      <w:lvlText w:val="%1"/>
      <w:lvlJc w:val="left"/>
      <w:pPr>
        <w:ind w:left="417" w:hanging="417"/>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18" w15:restartNumberingAfterBreak="0">
    <w:nsid w:val="3890234E"/>
    <w:multiLevelType w:val="hybridMultilevel"/>
    <w:tmpl w:val="11149C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A5A3BF2"/>
    <w:multiLevelType w:val="hybridMultilevel"/>
    <w:tmpl w:val="4AF27C50"/>
    <w:lvl w:ilvl="0" w:tplc="A112C0DA">
      <w:start w:val="7"/>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3210D86"/>
    <w:multiLevelType w:val="hybridMultilevel"/>
    <w:tmpl w:val="3EE43A2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33475C9"/>
    <w:multiLevelType w:val="hybridMultilevel"/>
    <w:tmpl w:val="B44C3FEC"/>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5408D"/>
    <w:multiLevelType w:val="hybridMultilevel"/>
    <w:tmpl w:val="5874B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4F080A"/>
    <w:multiLevelType w:val="multilevel"/>
    <w:tmpl w:val="51441310"/>
    <w:lvl w:ilvl="0">
      <w:start w:val="1"/>
      <w:numFmt w:val="upperLetter"/>
      <w:pStyle w:val="berschriftAnhang"/>
      <w:lvlText w:val="%1."/>
      <w:lvlJc w:val="left"/>
      <w:pPr>
        <w:ind w:left="432" w:hanging="432"/>
      </w:pPr>
      <w:rPr>
        <w:rFonts w:ascii="Arial" w:hAnsi="Arial" w:hint="default"/>
        <w:b w:val="0"/>
        <w:i w:val="0"/>
        <w:sz w:val="32"/>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7007D47"/>
    <w:multiLevelType w:val="hybridMultilevel"/>
    <w:tmpl w:val="61F0D1DC"/>
    <w:lvl w:ilvl="0" w:tplc="794A7966">
      <w:start w:val="1"/>
      <w:numFmt w:val="decimal"/>
      <w:lvlText w:val="%1."/>
      <w:lvlJc w:val="left"/>
      <w:pPr>
        <w:ind w:left="720" w:hanging="360"/>
      </w:pPr>
      <w:rPr>
        <w:b w:val="0"/>
        <w:bCs w:val="0"/>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BB3FB8"/>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991089"/>
    <w:multiLevelType w:val="multilevel"/>
    <w:tmpl w:val="B078806E"/>
    <w:styleLink w:val="AktuelleListe1"/>
    <w:lvl w:ilvl="0">
      <w:start w:val="1"/>
      <w:numFmt w:val="decimal"/>
      <w:lvlText w:val="%1"/>
      <w:lvlJc w:val="left"/>
      <w:pPr>
        <w:ind w:left="417" w:hanging="360"/>
      </w:pPr>
      <w:rPr>
        <w:rFonts w:hint="default"/>
        <w:b w:val="0"/>
        <w:bCs w:val="0"/>
      </w:rPr>
    </w:lvl>
    <w:lvl w:ilvl="1">
      <w:start w:val="1"/>
      <w:numFmt w:val="decimal"/>
      <w:lvlText w:val="%1.%2"/>
      <w:lvlJc w:val="left"/>
      <w:pPr>
        <w:ind w:left="57" w:firstLine="0"/>
      </w:pPr>
      <w:rPr>
        <w:rFonts w:ascii="Arial" w:hAnsi="Arial" w:cs="Arial" w:hint="default"/>
        <w:b w:val="0"/>
        <w:bCs w:val="0"/>
        <w:i w:val="0"/>
        <w:sz w:val="32"/>
        <w:szCs w:val="32"/>
      </w:rPr>
    </w:lvl>
    <w:lvl w:ilvl="2">
      <w:start w:val="1"/>
      <w:numFmt w:val="decimal"/>
      <w:lvlText w:val="%1.%2.%3"/>
      <w:lvlJc w:val="left"/>
      <w:pPr>
        <w:ind w:left="57" w:firstLine="0"/>
      </w:pPr>
      <w:rPr>
        <w:rFonts w:ascii="Cambria" w:hAnsi="Cambria" w:hint="default"/>
        <w:b/>
        <w:i w:val="0"/>
        <w:sz w:val="28"/>
        <w:szCs w:val="28"/>
      </w:rPr>
    </w:lvl>
    <w:lvl w:ilvl="3">
      <w:start w:val="1"/>
      <w:numFmt w:val="decimal"/>
      <w:lvlText w:val="%4."/>
      <w:lvlJc w:val="left"/>
      <w:pPr>
        <w:ind w:left="414" w:hanging="357"/>
      </w:pPr>
      <w:rPr>
        <w:rFonts w:hint="default"/>
      </w:rPr>
    </w:lvl>
    <w:lvl w:ilvl="4">
      <w:start w:val="1"/>
      <w:numFmt w:val="lowerLetter"/>
      <w:lvlText w:val="%5."/>
      <w:lvlJc w:val="left"/>
      <w:pPr>
        <w:ind w:left="414" w:hanging="357"/>
      </w:pPr>
      <w:rPr>
        <w:rFonts w:hint="default"/>
      </w:rPr>
    </w:lvl>
    <w:lvl w:ilvl="5">
      <w:start w:val="1"/>
      <w:numFmt w:val="lowerRoman"/>
      <w:lvlText w:val="%6."/>
      <w:lvlJc w:val="right"/>
      <w:pPr>
        <w:ind w:left="414" w:hanging="357"/>
      </w:pPr>
      <w:rPr>
        <w:rFonts w:hint="default"/>
      </w:rPr>
    </w:lvl>
    <w:lvl w:ilvl="6">
      <w:start w:val="1"/>
      <w:numFmt w:val="decimal"/>
      <w:lvlText w:val="%7."/>
      <w:lvlJc w:val="left"/>
      <w:pPr>
        <w:ind w:left="414" w:hanging="357"/>
      </w:pPr>
      <w:rPr>
        <w:rFonts w:hint="default"/>
      </w:rPr>
    </w:lvl>
    <w:lvl w:ilvl="7">
      <w:start w:val="1"/>
      <w:numFmt w:val="lowerLetter"/>
      <w:lvlText w:val="%8."/>
      <w:lvlJc w:val="left"/>
      <w:pPr>
        <w:ind w:left="414" w:hanging="357"/>
      </w:pPr>
      <w:rPr>
        <w:rFonts w:hint="default"/>
      </w:rPr>
    </w:lvl>
    <w:lvl w:ilvl="8">
      <w:start w:val="1"/>
      <w:numFmt w:val="lowerRoman"/>
      <w:lvlText w:val="%9."/>
      <w:lvlJc w:val="right"/>
      <w:pPr>
        <w:ind w:left="414" w:hanging="357"/>
      </w:pPr>
      <w:rPr>
        <w:rFonts w:hint="default"/>
      </w:rPr>
    </w:lvl>
  </w:abstractNum>
  <w:abstractNum w:abstractNumId="27" w15:restartNumberingAfterBreak="0">
    <w:nsid w:val="52067512"/>
    <w:multiLevelType w:val="hybridMultilevel"/>
    <w:tmpl w:val="B37C4136"/>
    <w:lvl w:ilvl="0" w:tplc="5372B016">
      <w:start w:val="1"/>
      <w:numFmt w:val="decimal"/>
      <w:lvlText w:val="Akteur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2D62E91"/>
    <w:multiLevelType w:val="hybridMultilevel"/>
    <w:tmpl w:val="4C3ADAA6"/>
    <w:lvl w:ilvl="0" w:tplc="B06E060A">
      <w:start w:val="1"/>
      <w:numFmt w:val="decimal"/>
      <w:lvlText w:val="U%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4A1067"/>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9D09EB"/>
    <w:multiLevelType w:val="hybridMultilevel"/>
    <w:tmpl w:val="4E569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B372CD"/>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E8C7402"/>
    <w:multiLevelType w:val="hybridMultilevel"/>
    <w:tmpl w:val="C50AB0F2"/>
    <w:lvl w:ilvl="0" w:tplc="FFFFFFFF">
      <w:start w:val="1"/>
      <w:numFmt w:val="decimal"/>
      <w:lvlText w:val="%1."/>
      <w:lvlJc w:val="left"/>
      <w:pPr>
        <w:ind w:left="720" w:hanging="360"/>
      </w:pPr>
      <w:rPr>
        <w:rFonts w:hint="default"/>
        <w:b w:val="0"/>
        <w:bCs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136A64"/>
    <w:multiLevelType w:val="hybridMultilevel"/>
    <w:tmpl w:val="98CC58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3D3E51"/>
    <w:multiLevelType w:val="hybridMultilevel"/>
    <w:tmpl w:val="05341DE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6383A9D"/>
    <w:multiLevelType w:val="hybridMultilevel"/>
    <w:tmpl w:val="C4360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9D7862"/>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296CC5"/>
    <w:multiLevelType w:val="hybridMultilevel"/>
    <w:tmpl w:val="2006EC0A"/>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30051F"/>
    <w:multiLevelType w:val="hybridMultilevel"/>
    <w:tmpl w:val="31224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455508"/>
    <w:multiLevelType w:val="hybridMultilevel"/>
    <w:tmpl w:val="452C0B86"/>
    <w:lvl w:ilvl="0" w:tplc="59767B98">
      <w:start w:val="1"/>
      <w:numFmt w:val="decimal"/>
      <w:lvlText w:val="Phas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A3D4595"/>
    <w:multiLevelType w:val="hybridMultilevel"/>
    <w:tmpl w:val="5E1E36F4"/>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AB25D07"/>
    <w:multiLevelType w:val="hybridMultilevel"/>
    <w:tmpl w:val="9428563E"/>
    <w:lvl w:ilvl="0" w:tplc="FFFFFFFF">
      <w:start w:val="1"/>
      <w:numFmt w:val="decimal"/>
      <w:lvlText w:val="UC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DA362A"/>
    <w:multiLevelType w:val="hybridMultilevel"/>
    <w:tmpl w:val="15DCE17E"/>
    <w:lvl w:ilvl="0" w:tplc="C84E0E92">
      <w:start w:val="1"/>
      <w:numFmt w:val="decimal"/>
      <w:lvlText w:val="Schritt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13"/>
  </w:num>
  <w:num w:numId="4">
    <w:abstractNumId w:val="24"/>
  </w:num>
  <w:num w:numId="5">
    <w:abstractNumId w:val="12"/>
  </w:num>
  <w:num w:numId="6">
    <w:abstractNumId w:val="11"/>
  </w:num>
  <w:num w:numId="7">
    <w:abstractNumId w:val="0"/>
  </w:num>
  <w:num w:numId="8">
    <w:abstractNumId w:val="28"/>
  </w:num>
  <w:num w:numId="9">
    <w:abstractNumId w:val="8"/>
  </w:num>
  <w:num w:numId="10">
    <w:abstractNumId w:val="23"/>
  </w:num>
  <w:num w:numId="11">
    <w:abstractNumId w:val="31"/>
  </w:num>
  <w:num w:numId="12">
    <w:abstractNumId w:val="16"/>
  </w:num>
  <w:num w:numId="13">
    <w:abstractNumId w:val="22"/>
  </w:num>
  <w:num w:numId="14">
    <w:abstractNumId w:val="30"/>
  </w:num>
  <w:num w:numId="15">
    <w:abstractNumId w:val="42"/>
  </w:num>
  <w:num w:numId="16">
    <w:abstractNumId w:val="38"/>
  </w:num>
  <w:num w:numId="17">
    <w:abstractNumId w:val="35"/>
  </w:num>
  <w:num w:numId="18">
    <w:abstractNumId w:val="27"/>
  </w:num>
  <w:num w:numId="19">
    <w:abstractNumId w:val="39"/>
  </w:num>
  <w:num w:numId="20">
    <w:abstractNumId w:val="15"/>
  </w:num>
  <w:num w:numId="21">
    <w:abstractNumId w:val="19"/>
  </w:num>
  <w:num w:numId="22">
    <w:abstractNumId w:val="33"/>
  </w:num>
  <w:num w:numId="23">
    <w:abstractNumId w:val="29"/>
  </w:num>
  <w:num w:numId="24">
    <w:abstractNumId w:val="4"/>
  </w:num>
  <w:num w:numId="25">
    <w:abstractNumId w:val="2"/>
  </w:num>
  <w:num w:numId="26">
    <w:abstractNumId w:val="40"/>
  </w:num>
  <w:num w:numId="27">
    <w:abstractNumId w:val="3"/>
  </w:num>
  <w:num w:numId="28">
    <w:abstractNumId w:val="14"/>
  </w:num>
  <w:num w:numId="29">
    <w:abstractNumId w:val="20"/>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7"/>
  </w:num>
  <w:num w:numId="33">
    <w:abstractNumId w:val="1"/>
  </w:num>
  <w:num w:numId="34">
    <w:abstractNumId w:val="37"/>
  </w:num>
  <w:num w:numId="35">
    <w:abstractNumId w:val="34"/>
  </w:num>
  <w:num w:numId="36">
    <w:abstractNumId w:val="5"/>
  </w:num>
  <w:num w:numId="37">
    <w:abstractNumId w:val="21"/>
  </w:num>
  <w:num w:numId="38">
    <w:abstractNumId w:val="41"/>
  </w:num>
  <w:num w:numId="39">
    <w:abstractNumId w:val="36"/>
  </w:num>
  <w:num w:numId="40">
    <w:abstractNumId w:val="25"/>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17"/>
  </w:num>
  <w:num w:numId="44">
    <w:abstractNumId w:val="10"/>
  </w:num>
  <w:num w:numId="45">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onsecutiveHyphenLimit w:val="1"/>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9F8"/>
    <w:rsid w:val="00000C7B"/>
    <w:rsid w:val="0000106B"/>
    <w:rsid w:val="000025C9"/>
    <w:rsid w:val="00002C4C"/>
    <w:rsid w:val="00002D0F"/>
    <w:rsid w:val="00002DEA"/>
    <w:rsid w:val="00003003"/>
    <w:rsid w:val="00003250"/>
    <w:rsid w:val="000038D9"/>
    <w:rsid w:val="00003A30"/>
    <w:rsid w:val="00003A70"/>
    <w:rsid w:val="00003B3F"/>
    <w:rsid w:val="00004263"/>
    <w:rsid w:val="000043D8"/>
    <w:rsid w:val="00005202"/>
    <w:rsid w:val="00005302"/>
    <w:rsid w:val="00007308"/>
    <w:rsid w:val="000078E4"/>
    <w:rsid w:val="0000797C"/>
    <w:rsid w:val="00010B1E"/>
    <w:rsid w:val="00010F8D"/>
    <w:rsid w:val="0001132B"/>
    <w:rsid w:val="0001138B"/>
    <w:rsid w:val="000115F2"/>
    <w:rsid w:val="00011654"/>
    <w:rsid w:val="00011B38"/>
    <w:rsid w:val="00011CA0"/>
    <w:rsid w:val="000127D4"/>
    <w:rsid w:val="00012851"/>
    <w:rsid w:val="00012914"/>
    <w:rsid w:val="000134BE"/>
    <w:rsid w:val="00013AD7"/>
    <w:rsid w:val="00013BBA"/>
    <w:rsid w:val="00013D83"/>
    <w:rsid w:val="00013E3D"/>
    <w:rsid w:val="000140B3"/>
    <w:rsid w:val="00014746"/>
    <w:rsid w:val="00014AB0"/>
    <w:rsid w:val="00014FCB"/>
    <w:rsid w:val="000154F8"/>
    <w:rsid w:val="00015D9B"/>
    <w:rsid w:val="00015DF0"/>
    <w:rsid w:val="000160D0"/>
    <w:rsid w:val="0001624E"/>
    <w:rsid w:val="00016420"/>
    <w:rsid w:val="000166B4"/>
    <w:rsid w:val="0001685A"/>
    <w:rsid w:val="0001688F"/>
    <w:rsid w:val="00016B4B"/>
    <w:rsid w:val="0001715B"/>
    <w:rsid w:val="0001792A"/>
    <w:rsid w:val="00017969"/>
    <w:rsid w:val="00020231"/>
    <w:rsid w:val="00020252"/>
    <w:rsid w:val="000217EE"/>
    <w:rsid w:val="00021C77"/>
    <w:rsid w:val="0002240F"/>
    <w:rsid w:val="000231C2"/>
    <w:rsid w:val="000231F2"/>
    <w:rsid w:val="000232DA"/>
    <w:rsid w:val="0002359E"/>
    <w:rsid w:val="000236D6"/>
    <w:rsid w:val="00023CA0"/>
    <w:rsid w:val="0002423E"/>
    <w:rsid w:val="000250ED"/>
    <w:rsid w:val="0002532C"/>
    <w:rsid w:val="00025926"/>
    <w:rsid w:val="000259E5"/>
    <w:rsid w:val="00025BA8"/>
    <w:rsid w:val="00025C00"/>
    <w:rsid w:val="00025EEE"/>
    <w:rsid w:val="00025FF3"/>
    <w:rsid w:val="000263BA"/>
    <w:rsid w:val="0002682E"/>
    <w:rsid w:val="00026F24"/>
    <w:rsid w:val="00027053"/>
    <w:rsid w:val="00027CCE"/>
    <w:rsid w:val="00027DA6"/>
    <w:rsid w:val="00027E27"/>
    <w:rsid w:val="0003020F"/>
    <w:rsid w:val="00030214"/>
    <w:rsid w:val="0003098F"/>
    <w:rsid w:val="00031621"/>
    <w:rsid w:val="000317E0"/>
    <w:rsid w:val="0003195D"/>
    <w:rsid w:val="00032433"/>
    <w:rsid w:val="00032809"/>
    <w:rsid w:val="00032BC3"/>
    <w:rsid w:val="00033068"/>
    <w:rsid w:val="000330C6"/>
    <w:rsid w:val="00033355"/>
    <w:rsid w:val="00033381"/>
    <w:rsid w:val="0003367C"/>
    <w:rsid w:val="000339BE"/>
    <w:rsid w:val="00033AD4"/>
    <w:rsid w:val="00033F7D"/>
    <w:rsid w:val="00034167"/>
    <w:rsid w:val="00034623"/>
    <w:rsid w:val="000350E4"/>
    <w:rsid w:val="00035320"/>
    <w:rsid w:val="000355FF"/>
    <w:rsid w:val="00035C56"/>
    <w:rsid w:val="00035CEE"/>
    <w:rsid w:val="00035DC4"/>
    <w:rsid w:val="00036903"/>
    <w:rsid w:val="00036B67"/>
    <w:rsid w:val="00037019"/>
    <w:rsid w:val="000373AB"/>
    <w:rsid w:val="000373FB"/>
    <w:rsid w:val="00037D1A"/>
    <w:rsid w:val="000409FD"/>
    <w:rsid w:val="000414E1"/>
    <w:rsid w:val="00041F2E"/>
    <w:rsid w:val="00042438"/>
    <w:rsid w:val="000424E4"/>
    <w:rsid w:val="000425FE"/>
    <w:rsid w:val="000427CD"/>
    <w:rsid w:val="00042AE9"/>
    <w:rsid w:val="00042D7F"/>
    <w:rsid w:val="00042E2A"/>
    <w:rsid w:val="0004305D"/>
    <w:rsid w:val="000433B9"/>
    <w:rsid w:val="00043A7F"/>
    <w:rsid w:val="00043EE4"/>
    <w:rsid w:val="00044954"/>
    <w:rsid w:val="00045994"/>
    <w:rsid w:val="00045D85"/>
    <w:rsid w:val="00045E09"/>
    <w:rsid w:val="000462B1"/>
    <w:rsid w:val="00046486"/>
    <w:rsid w:val="00046C92"/>
    <w:rsid w:val="000473C5"/>
    <w:rsid w:val="00047603"/>
    <w:rsid w:val="000476FD"/>
    <w:rsid w:val="00047875"/>
    <w:rsid w:val="00047C8A"/>
    <w:rsid w:val="00047C9C"/>
    <w:rsid w:val="00050100"/>
    <w:rsid w:val="00050722"/>
    <w:rsid w:val="00050B93"/>
    <w:rsid w:val="00051012"/>
    <w:rsid w:val="00051035"/>
    <w:rsid w:val="000511ED"/>
    <w:rsid w:val="0005193C"/>
    <w:rsid w:val="00051B01"/>
    <w:rsid w:val="00051B41"/>
    <w:rsid w:val="000522F6"/>
    <w:rsid w:val="00052364"/>
    <w:rsid w:val="00052479"/>
    <w:rsid w:val="00052D71"/>
    <w:rsid w:val="00052DF9"/>
    <w:rsid w:val="00053216"/>
    <w:rsid w:val="00053303"/>
    <w:rsid w:val="00054092"/>
    <w:rsid w:val="000542B3"/>
    <w:rsid w:val="00054437"/>
    <w:rsid w:val="0005460A"/>
    <w:rsid w:val="00054768"/>
    <w:rsid w:val="0005522A"/>
    <w:rsid w:val="0005556D"/>
    <w:rsid w:val="00055646"/>
    <w:rsid w:val="00055AC5"/>
    <w:rsid w:val="00055FF3"/>
    <w:rsid w:val="000563E6"/>
    <w:rsid w:val="00056DBD"/>
    <w:rsid w:val="00057351"/>
    <w:rsid w:val="00057916"/>
    <w:rsid w:val="00057C62"/>
    <w:rsid w:val="0006007F"/>
    <w:rsid w:val="0006041B"/>
    <w:rsid w:val="00060427"/>
    <w:rsid w:val="00060809"/>
    <w:rsid w:val="000608C6"/>
    <w:rsid w:val="00060AAC"/>
    <w:rsid w:val="000611D1"/>
    <w:rsid w:val="00061E4D"/>
    <w:rsid w:val="0006206B"/>
    <w:rsid w:val="00062073"/>
    <w:rsid w:val="00062148"/>
    <w:rsid w:val="0006299B"/>
    <w:rsid w:val="00062B5E"/>
    <w:rsid w:val="00062E18"/>
    <w:rsid w:val="000634BC"/>
    <w:rsid w:val="00063CB3"/>
    <w:rsid w:val="000641AF"/>
    <w:rsid w:val="000643DC"/>
    <w:rsid w:val="00064B51"/>
    <w:rsid w:val="00064BDC"/>
    <w:rsid w:val="000658F5"/>
    <w:rsid w:val="00066BDD"/>
    <w:rsid w:val="00066F09"/>
    <w:rsid w:val="0006759B"/>
    <w:rsid w:val="00067866"/>
    <w:rsid w:val="000678B5"/>
    <w:rsid w:val="00067A0F"/>
    <w:rsid w:val="00067E69"/>
    <w:rsid w:val="00070312"/>
    <w:rsid w:val="000703B6"/>
    <w:rsid w:val="0007049F"/>
    <w:rsid w:val="000707F0"/>
    <w:rsid w:val="00070AC9"/>
    <w:rsid w:val="0007142A"/>
    <w:rsid w:val="000716A6"/>
    <w:rsid w:val="000717F0"/>
    <w:rsid w:val="000719E6"/>
    <w:rsid w:val="00071DF0"/>
    <w:rsid w:val="00071EEF"/>
    <w:rsid w:val="00071F43"/>
    <w:rsid w:val="0007234F"/>
    <w:rsid w:val="000723DB"/>
    <w:rsid w:val="000724FF"/>
    <w:rsid w:val="0007280B"/>
    <w:rsid w:val="00072835"/>
    <w:rsid w:val="00073014"/>
    <w:rsid w:val="00073445"/>
    <w:rsid w:val="00073DD9"/>
    <w:rsid w:val="0007473D"/>
    <w:rsid w:val="00075374"/>
    <w:rsid w:val="00075532"/>
    <w:rsid w:val="000755E9"/>
    <w:rsid w:val="00075725"/>
    <w:rsid w:val="00075B35"/>
    <w:rsid w:val="00075FBB"/>
    <w:rsid w:val="000764F2"/>
    <w:rsid w:val="00076A7E"/>
    <w:rsid w:val="00076BCA"/>
    <w:rsid w:val="000772AD"/>
    <w:rsid w:val="00080170"/>
    <w:rsid w:val="0008024C"/>
    <w:rsid w:val="0008082A"/>
    <w:rsid w:val="00080D3A"/>
    <w:rsid w:val="00080D94"/>
    <w:rsid w:val="00080FF8"/>
    <w:rsid w:val="000813F9"/>
    <w:rsid w:val="00082584"/>
    <w:rsid w:val="0008281E"/>
    <w:rsid w:val="00082EC1"/>
    <w:rsid w:val="0008358D"/>
    <w:rsid w:val="000839A2"/>
    <w:rsid w:val="00083F7E"/>
    <w:rsid w:val="0008451E"/>
    <w:rsid w:val="00084725"/>
    <w:rsid w:val="000848B3"/>
    <w:rsid w:val="000848BC"/>
    <w:rsid w:val="00085057"/>
    <w:rsid w:val="0008542F"/>
    <w:rsid w:val="00085A39"/>
    <w:rsid w:val="00085BB6"/>
    <w:rsid w:val="00086232"/>
    <w:rsid w:val="00086D45"/>
    <w:rsid w:val="00086F36"/>
    <w:rsid w:val="0008750A"/>
    <w:rsid w:val="00087816"/>
    <w:rsid w:val="00087B5B"/>
    <w:rsid w:val="00087C1B"/>
    <w:rsid w:val="00090099"/>
    <w:rsid w:val="0009018C"/>
    <w:rsid w:val="0009049F"/>
    <w:rsid w:val="000907F1"/>
    <w:rsid w:val="00090AD1"/>
    <w:rsid w:val="00090E83"/>
    <w:rsid w:val="00090E9C"/>
    <w:rsid w:val="000912CB"/>
    <w:rsid w:val="00091683"/>
    <w:rsid w:val="0009171E"/>
    <w:rsid w:val="00091AD7"/>
    <w:rsid w:val="00091B4B"/>
    <w:rsid w:val="00091C6A"/>
    <w:rsid w:val="000920A7"/>
    <w:rsid w:val="00092896"/>
    <w:rsid w:val="00092D2D"/>
    <w:rsid w:val="00092F04"/>
    <w:rsid w:val="00092F5C"/>
    <w:rsid w:val="000930BB"/>
    <w:rsid w:val="000938AC"/>
    <w:rsid w:val="000939A9"/>
    <w:rsid w:val="00094034"/>
    <w:rsid w:val="000945D8"/>
    <w:rsid w:val="0009476A"/>
    <w:rsid w:val="000948CA"/>
    <w:rsid w:val="00094EC8"/>
    <w:rsid w:val="000953EF"/>
    <w:rsid w:val="00095676"/>
    <w:rsid w:val="00095E55"/>
    <w:rsid w:val="000960DD"/>
    <w:rsid w:val="0009634E"/>
    <w:rsid w:val="00097096"/>
    <w:rsid w:val="0009709C"/>
    <w:rsid w:val="0009732A"/>
    <w:rsid w:val="0009795A"/>
    <w:rsid w:val="00097C59"/>
    <w:rsid w:val="000A12B0"/>
    <w:rsid w:val="000A12CB"/>
    <w:rsid w:val="000A1519"/>
    <w:rsid w:val="000A1B7A"/>
    <w:rsid w:val="000A1BCB"/>
    <w:rsid w:val="000A3242"/>
    <w:rsid w:val="000A3336"/>
    <w:rsid w:val="000A3677"/>
    <w:rsid w:val="000A36A8"/>
    <w:rsid w:val="000A3B80"/>
    <w:rsid w:val="000A3EF7"/>
    <w:rsid w:val="000A4329"/>
    <w:rsid w:val="000A4408"/>
    <w:rsid w:val="000A45CD"/>
    <w:rsid w:val="000A4A36"/>
    <w:rsid w:val="000A5060"/>
    <w:rsid w:val="000A5C46"/>
    <w:rsid w:val="000A6416"/>
    <w:rsid w:val="000A683F"/>
    <w:rsid w:val="000A6973"/>
    <w:rsid w:val="000A6F1C"/>
    <w:rsid w:val="000A72CC"/>
    <w:rsid w:val="000A78CA"/>
    <w:rsid w:val="000A7EFD"/>
    <w:rsid w:val="000B032D"/>
    <w:rsid w:val="000B0354"/>
    <w:rsid w:val="000B0C3E"/>
    <w:rsid w:val="000B0C9A"/>
    <w:rsid w:val="000B0D65"/>
    <w:rsid w:val="000B1757"/>
    <w:rsid w:val="000B1AE5"/>
    <w:rsid w:val="000B24A1"/>
    <w:rsid w:val="000B24F7"/>
    <w:rsid w:val="000B2983"/>
    <w:rsid w:val="000B3386"/>
    <w:rsid w:val="000B40B9"/>
    <w:rsid w:val="000B415F"/>
    <w:rsid w:val="000B447B"/>
    <w:rsid w:val="000B48D8"/>
    <w:rsid w:val="000B4928"/>
    <w:rsid w:val="000B51A2"/>
    <w:rsid w:val="000B5767"/>
    <w:rsid w:val="000B6360"/>
    <w:rsid w:val="000B6485"/>
    <w:rsid w:val="000B66A5"/>
    <w:rsid w:val="000B69F5"/>
    <w:rsid w:val="000B6D4E"/>
    <w:rsid w:val="000B6E07"/>
    <w:rsid w:val="000B6E9B"/>
    <w:rsid w:val="000B7420"/>
    <w:rsid w:val="000B795A"/>
    <w:rsid w:val="000C00A4"/>
    <w:rsid w:val="000C05A5"/>
    <w:rsid w:val="000C0672"/>
    <w:rsid w:val="000C0937"/>
    <w:rsid w:val="000C0D6D"/>
    <w:rsid w:val="000C104D"/>
    <w:rsid w:val="000C1309"/>
    <w:rsid w:val="000C1581"/>
    <w:rsid w:val="000C2299"/>
    <w:rsid w:val="000C24C9"/>
    <w:rsid w:val="000C25F8"/>
    <w:rsid w:val="000C26A9"/>
    <w:rsid w:val="000C27BC"/>
    <w:rsid w:val="000C29E9"/>
    <w:rsid w:val="000C2C61"/>
    <w:rsid w:val="000C2E6A"/>
    <w:rsid w:val="000C34C1"/>
    <w:rsid w:val="000C371C"/>
    <w:rsid w:val="000C387D"/>
    <w:rsid w:val="000C3B49"/>
    <w:rsid w:val="000C3B59"/>
    <w:rsid w:val="000C5047"/>
    <w:rsid w:val="000C5972"/>
    <w:rsid w:val="000C5B76"/>
    <w:rsid w:val="000C61CD"/>
    <w:rsid w:val="000C69EE"/>
    <w:rsid w:val="000C6F82"/>
    <w:rsid w:val="000C70D4"/>
    <w:rsid w:val="000C7783"/>
    <w:rsid w:val="000C79AF"/>
    <w:rsid w:val="000C7A23"/>
    <w:rsid w:val="000C7E76"/>
    <w:rsid w:val="000D024B"/>
    <w:rsid w:val="000D13B6"/>
    <w:rsid w:val="000D1CCE"/>
    <w:rsid w:val="000D2548"/>
    <w:rsid w:val="000D2F4D"/>
    <w:rsid w:val="000D3495"/>
    <w:rsid w:val="000D4454"/>
    <w:rsid w:val="000D4705"/>
    <w:rsid w:val="000D487C"/>
    <w:rsid w:val="000D4CD0"/>
    <w:rsid w:val="000D4CE4"/>
    <w:rsid w:val="000D5474"/>
    <w:rsid w:val="000D552B"/>
    <w:rsid w:val="000D55AE"/>
    <w:rsid w:val="000D5B11"/>
    <w:rsid w:val="000D634D"/>
    <w:rsid w:val="000D6E7F"/>
    <w:rsid w:val="000D7370"/>
    <w:rsid w:val="000D7E8E"/>
    <w:rsid w:val="000D7F5F"/>
    <w:rsid w:val="000E0368"/>
    <w:rsid w:val="000E07DB"/>
    <w:rsid w:val="000E09CB"/>
    <w:rsid w:val="000E0A48"/>
    <w:rsid w:val="000E0AEF"/>
    <w:rsid w:val="000E1553"/>
    <w:rsid w:val="000E2783"/>
    <w:rsid w:val="000E2832"/>
    <w:rsid w:val="000E35D7"/>
    <w:rsid w:val="000E3E52"/>
    <w:rsid w:val="000E41C8"/>
    <w:rsid w:val="000E53FD"/>
    <w:rsid w:val="000E58DA"/>
    <w:rsid w:val="000E5FF6"/>
    <w:rsid w:val="000E6711"/>
    <w:rsid w:val="000E6E10"/>
    <w:rsid w:val="000E703E"/>
    <w:rsid w:val="000E7719"/>
    <w:rsid w:val="000E7AC3"/>
    <w:rsid w:val="000F06D6"/>
    <w:rsid w:val="000F074B"/>
    <w:rsid w:val="000F0876"/>
    <w:rsid w:val="000F08CD"/>
    <w:rsid w:val="000F10D7"/>
    <w:rsid w:val="000F1202"/>
    <w:rsid w:val="000F17C4"/>
    <w:rsid w:val="000F1ADE"/>
    <w:rsid w:val="000F2141"/>
    <w:rsid w:val="000F363B"/>
    <w:rsid w:val="000F3A24"/>
    <w:rsid w:val="000F3B5A"/>
    <w:rsid w:val="000F3FB5"/>
    <w:rsid w:val="000F3FCE"/>
    <w:rsid w:val="000F41AF"/>
    <w:rsid w:val="000F461E"/>
    <w:rsid w:val="000F481D"/>
    <w:rsid w:val="000F4DD9"/>
    <w:rsid w:val="000F53E2"/>
    <w:rsid w:val="000F5974"/>
    <w:rsid w:val="000F5992"/>
    <w:rsid w:val="000F5E28"/>
    <w:rsid w:val="000F6186"/>
    <w:rsid w:val="000F65FA"/>
    <w:rsid w:val="000F6D28"/>
    <w:rsid w:val="000F70F6"/>
    <w:rsid w:val="000F740E"/>
    <w:rsid w:val="000F747D"/>
    <w:rsid w:val="000F7671"/>
    <w:rsid w:val="000F7767"/>
    <w:rsid w:val="000F7CF7"/>
    <w:rsid w:val="000F7D28"/>
    <w:rsid w:val="0010037F"/>
    <w:rsid w:val="001005A6"/>
    <w:rsid w:val="00100874"/>
    <w:rsid w:val="0010142C"/>
    <w:rsid w:val="00101490"/>
    <w:rsid w:val="0010179A"/>
    <w:rsid w:val="00101C3B"/>
    <w:rsid w:val="00102633"/>
    <w:rsid w:val="001029A6"/>
    <w:rsid w:val="00102B28"/>
    <w:rsid w:val="00102B73"/>
    <w:rsid w:val="00103986"/>
    <w:rsid w:val="00104079"/>
    <w:rsid w:val="001047A1"/>
    <w:rsid w:val="001048FF"/>
    <w:rsid w:val="00104986"/>
    <w:rsid w:val="00104A07"/>
    <w:rsid w:val="001050E7"/>
    <w:rsid w:val="0010585A"/>
    <w:rsid w:val="00105B92"/>
    <w:rsid w:val="0010679A"/>
    <w:rsid w:val="00106EE8"/>
    <w:rsid w:val="00107D76"/>
    <w:rsid w:val="00110433"/>
    <w:rsid w:val="00110A24"/>
    <w:rsid w:val="00110CCC"/>
    <w:rsid w:val="0011184D"/>
    <w:rsid w:val="001118E0"/>
    <w:rsid w:val="00111A9E"/>
    <w:rsid w:val="00111C20"/>
    <w:rsid w:val="00111CAA"/>
    <w:rsid w:val="00111F33"/>
    <w:rsid w:val="00112691"/>
    <w:rsid w:val="00112953"/>
    <w:rsid w:val="0011365D"/>
    <w:rsid w:val="00113A1D"/>
    <w:rsid w:val="00113B7E"/>
    <w:rsid w:val="00114111"/>
    <w:rsid w:val="00114EA6"/>
    <w:rsid w:val="00115291"/>
    <w:rsid w:val="00115469"/>
    <w:rsid w:val="00116054"/>
    <w:rsid w:val="001160D0"/>
    <w:rsid w:val="00116D97"/>
    <w:rsid w:val="00116E33"/>
    <w:rsid w:val="00116F71"/>
    <w:rsid w:val="00116F80"/>
    <w:rsid w:val="0011736A"/>
    <w:rsid w:val="0011798B"/>
    <w:rsid w:val="001179C7"/>
    <w:rsid w:val="0012074E"/>
    <w:rsid w:val="001209BF"/>
    <w:rsid w:val="00120A7D"/>
    <w:rsid w:val="00120F9E"/>
    <w:rsid w:val="001213A5"/>
    <w:rsid w:val="001214B2"/>
    <w:rsid w:val="00121AA9"/>
    <w:rsid w:val="0012236D"/>
    <w:rsid w:val="001226BB"/>
    <w:rsid w:val="00122F5C"/>
    <w:rsid w:val="00122FD1"/>
    <w:rsid w:val="00123999"/>
    <w:rsid w:val="001244DE"/>
    <w:rsid w:val="00124810"/>
    <w:rsid w:val="0012486A"/>
    <w:rsid w:val="00124CED"/>
    <w:rsid w:val="001256C7"/>
    <w:rsid w:val="001256CA"/>
    <w:rsid w:val="001266AA"/>
    <w:rsid w:val="00127284"/>
    <w:rsid w:val="001275F1"/>
    <w:rsid w:val="00127D5E"/>
    <w:rsid w:val="00130C40"/>
    <w:rsid w:val="00130EFF"/>
    <w:rsid w:val="00131F1F"/>
    <w:rsid w:val="00132A09"/>
    <w:rsid w:val="00133313"/>
    <w:rsid w:val="001338E1"/>
    <w:rsid w:val="00133A4F"/>
    <w:rsid w:val="00133B6F"/>
    <w:rsid w:val="00133DBA"/>
    <w:rsid w:val="0013405B"/>
    <w:rsid w:val="00134080"/>
    <w:rsid w:val="0013435B"/>
    <w:rsid w:val="001344E7"/>
    <w:rsid w:val="00134A41"/>
    <w:rsid w:val="00134B15"/>
    <w:rsid w:val="00134B9F"/>
    <w:rsid w:val="00134C2A"/>
    <w:rsid w:val="00134E43"/>
    <w:rsid w:val="00135519"/>
    <w:rsid w:val="00136115"/>
    <w:rsid w:val="001362FB"/>
    <w:rsid w:val="00136D06"/>
    <w:rsid w:val="00137B4C"/>
    <w:rsid w:val="00137D87"/>
    <w:rsid w:val="00137DE4"/>
    <w:rsid w:val="001401D8"/>
    <w:rsid w:val="0014064A"/>
    <w:rsid w:val="00140C5C"/>
    <w:rsid w:val="001413E8"/>
    <w:rsid w:val="0014175B"/>
    <w:rsid w:val="001417E3"/>
    <w:rsid w:val="001418D1"/>
    <w:rsid w:val="00141B7A"/>
    <w:rsid w:val="00141F50"/>
    <w:rsid w:val="00142806"/>
    <w:rsid w:val="001429F6"/>
    <w:rsid w:val="00142A38"/>
    <w:rsid w:val="001430B5"/>
    <w:rsid w:val="0014429E"/>
    <w:rsid w:val="001443F0"/>
    <w:rsid w:val="001447CD"/>
    <w:rsid w:val="00144905"/>
    <w:rsid w:val="00144B36"/>
    <w:rsid w:val="00144B78"/>
    <w:rsid w:val="001450D8"/>
    <w:rsid w:val="00145A2A"/>
    <w:rsid w:val="00145CB1"/>
    <w:rsid w:val="00145D3D"/>
    <w:rsid w:val="00146781"/>
    <w:rsid w:val="00146B91"/>
    <w:rsid w:val="001470FE"/>
    <w:rsid w:val="001476D0"/>
    <w:rsid w:val="00147814"/>
    <w:rsid w:val="00147D24"/>
    <w:rsid w:val="0015025B"/>
    <w:rsid w:val="0015054E"/>
    <w:rsid w:val="001507D6"/>
    <w:rsid w:val="00151002"/>
    <w:rsid w:val="00151347"/>
    <w:rsid w:val="00151826"/>
    <w:rsid w:val="001522E5"/>
    <w:rsid w:val="0015240D"/>
    <w:rsid w:val="00152435"/>
    <w:rsid w:val="0015295F"/>
    <w:rsid w:val="00152A3B"/>
    <w:rsid w:val="00152E69"/>
    <w:rsid w:val="00152E9B"/>
    <w:rsid w:val="00152FAC"/>
    <w:rsid w:val="00152FDD"/>
    <w:rsid w:val="00153395"/>
    <w:rsid w:val="00153C9E"/>
    <w:rsid w:val="0015424A"/>
    <w:rsid w:val="00154726"/>
    <w:rsid w:val="001547F9"/>
    <w:rsid w:val="00154C6F"/>
    <w:rsid w:val="001553F2"/>
    <w:rsid w:val="001553F4"/>
    <w:rsid w:val="00155987"/>
    <w:rsid w:val="00156ADB"/>
    <w:rsid w:val="001573DA"/>
    <w:rsid w:val="00157C82"/>
    <w:rsid w:val="00157DBE"/>
    <w:rsid w:val="001601FC"/>
    <w:rsid w:val="001608F6"/>
    <w:rsid w:val="00160C0C"/>
    <w:rsid w:val="00160CC2"/>
    <w:rsid w:val="00160D20"/>
    <w:rsid w:val="0016161A"/>
    <w:rsid w:val="0016192F"/>
    <w:rsid w:val="00161B83"/>
    <w:rsid w:val="001620BF"/>
    <w:rsid w:val="0016269C"/>
    <w:rsid w:val="0016280A"/>
    <w:rsid w:val="00162AA6"/>
    <w:rsid w:val="00162E3A"/>
    <w:rsid w:val="00162EB3"/>
    <w:rsid w:val="00163085"/>
    <w:rsid w:val="00163165"/>
    <w:rsid w:val="001638AF"/>
    <w:rsid w:val="00164575"/>
    <w:rsid w:val="00165393"/>
    <w:rsid w:val="001654B1"/>
    <w:rsid w:val="0016557B"/>
    <w:rsid w:val="00165599"/>
    <w:rsid w:val="001659AD"/>
    <w:rsid w:val="001660CB"/>
    <w:rsid w:val="0016620B"/>
    <w:rsid w:val="00166340"/>
    <w:rsid w:val="00166C4C"/>
    <w:rsid w:val="00167124"/>
    <w:rsid w:val="00167868"/>
    <w:rsid w:val="001678EA"/>
    <w:rsid w:val="00167C3B"/>
    <w:rsid w:val="00167DE2"/>
    <w:rsid w:val="00170419"/>
    <w:rsid w:val="0017043F"/>
    <w:rsid w:val="00170458"/>
    <w:rsid w:val="00170778"/>
    <w:rsid w:val="00170C3F"/>
    <w:rsid w:val="001717B2"/>
    <w:rsid w:val="00171B45"/>
    <w:rsid w:val="00171E13"/>
    <w:rsid w:val="001721E3"/>
    <w:rsid w:val="001723CA"/>
    <w:rsid w:val="0017252C"/>
    <w:rsid w:val="001727D8"/>
    <w:rsid w:val="00172DA9"/>
    <w:rsid w:val="001730FD"/>
    <w:rsid w:val="00173303"/>
    <w:rsid w:val="001737AD"/>
    <w:rsid w:val="001749E6"/>
    <w:rsid w:val="00175335"/>
    <w:rsid w:val="0017596D"/>
    <w:rsid w:val="00175A10"/>
    <w:rsid w:val="00175F6A"/>
    <w:rsid w:val="001763B4"/>
    <w:rsid w:val="00176573"/>
    <w:rsid w:val="00176CE0"/>
    <w:rsid w:val="001773AA"/>
    <w:rsid w:val="00177CF2"/>
    <w:rsid w:val="00177EDC"/>
    <w:rsid w:val="00177F60"/>
    <w:rsid w:val="00180017"/>
    <w:rsid w:val="00180087"/>
    <w:rsid w:val="00180888"/>
    <w:rsid w:val="00181092"/>
    <w:rsid w:val="0018124B"/>
    <w:rsid w:val="00181727"/>
    <w:rsid w:val="00181BC6"/>
    <w:rsid w:val="00181D57"/>
    <w:rsid w:val="00181ECD"/>
    <w:rsid w:val="00182996"/>
    <w:rsid w:val="001829F9"/>
    <w:rsid w:val="00182BE3"/>
    <w:rsid w:val="00182CEC"/>
    <w:rsid w:val="00182ECF"/>
    <w:rsid w:val="00182F4E"/>
    <w:rsid w:val="00182F69"/>
    <w:rsid w:val="001830FC"/>
    <w:rsid w:val="001831F9"/>
    <w:rsid w:val="001832CF"/>
    <w:rsid w:val="00183980"/>
    <w:rsid w:val="00183B3F"/>
    <w:rsid w:val="00184087"/>
    <w:rsid w:val="00184772"/>
    <w:rsid w:val="001847AF"/>
    <w:rsid w:val="00185400"/>
    <w:rsid w:val="0018566D"/>
    <w:rsid w:val="00185841"/>
    <w:rsid w:val="001859F5"/>
    <w:rsid w:val="00186083"/>
    <w:rsid w:val="00186131"/>
    <w:rsid w:val="00186258"/>
    <w:rsid w:val="0018695B"/>
    <w:rsid w:val="00186C75"/>
    <w:rsid w:val="00187033"/>
    <w:rsid w:val="00187117"/>
    <w:rsid w:val="00187932"/>
    <w:rsid w:val="00187B8A"/>
    <w:rsid w:val="00187BAF"/>
    <w:rsid w:val="00190720"/>
    <w:rsid w:val="001909B6"/>
    <w:rsid w:val="00190B27"/>
    <w:rsid w:val="00190CB3"/>
    <w:rsid w:val="00190D64"/>
    <w:rsid w:val="00190EA8"/>
    <w:rsid w:val="001910BD"/>
    <w:rsid w:val="001911EC"/>
    <w:rsid w:val="00191583"/>
    <w:rsid w:val="0019170E"/>
    <w:rsid w:val="001918B7"/>
    <w:rsid w:val="00191FBE"/>
    <w:rsid w:val="00192180"/>
    <w:rsid w:val="00192966"/>
    <w:rsid w:val="00193219"/>
    <w:rsid w:val="00193C5C"/>
    <w:rsid w:val="00194503"/>
    <w:rsid w:val="00194878"/>
    <w:rsid w:val="00194B71"/>
    <w:rsid w:val="00194DB0"/>
    <w:rsid w:val="00194FAF"/>
    <w:rsid w:val="001956CB"/>
    <w:rsid w:val="00195B8F"/>
    <w:rsid w:val="001965CA"/>
    <w:rsid w:val="00196C83"/>
    <w:rsid w:val="00196D9D"/>
    <w:rsid w:val="00196EAE"/>
    <w:rsid w:val="00197078"/>
    <w:rsid w:val="00197A45"/>
    <w:rsid w:val="00197B7E"/>
    <w:rsid w:val="00197BE8"/>
    <w:rsid w:val="00197C81"/>
    <w:rsid w:val="00197E56"/>
    <w:rsid w:val="00197F5B"/>
    <w:rsid w:val="001A0618"/>
    <w:rsid w:val="001A0E5E"/>
    <w:rsid w:val="001A1067"/>
    <w:rsid w:val="001A17AD"/>
    <w:rsid w:val="001A223B"/>
    <w:rsid w:val="001A27F1"/>
    <w:rsid w:val="001A28F7"/>
    <w:rsid w:val="001A2912"/>
    <w:rsid w:val="001A298E"/>
    <w:rsid w:val="001A2BA2"/>
    <w:rsid w:val="001A3296"/>
    <w:rsid w:val="001A32D6"/>
    <w:rsid w:val="001A341D"/>
    <w:rsid w:val="001A3A55"/>
    <w:rsid w:val="001A3A6F"/>
    <w:rsid w:val="001A4330"/>
    <w:rsid w:val="001A5357"/>
    <w:rsid w:val="001A5B0A"/>
    <w:rsid w:val="001A5B0E"/>
    <w:rsid w:val="001A5BC7"/>
    <w:rsid w:val="001A6484"/>
    <w:rsid w:val="001A6764"/>
    <w:rsid w:val="001A6CD9"/>
    <w:rsid w:val="001A6F44"/>
    <w:rsid w:val="001A71CA"/>
    <w:rsid w:val="001A75E6"/>
    <w:rsid w:val="001A7A6E"/>
    <w:rsid w:val="001B023E"/>
    <w:rsid w:val="001B02AF"/>
    <w:rsid w:val="001B0E07"/>
    <w:rsid w:val="001B0EEB"/>
    <w:rsid w:val="001B0F1A"/>
    <w:rsid w:val="001B11C5"/>
    <w:rsid w:val="001B1394"/>
    <w:rsid w:val="001B1E28"/>
    <w:rsid w:val="001B1F64"/>
    <w:rsid w:val="001B201D"/>
    <w:rsid w:val="001B227E"/>
    <w:rsid w:val="001B2CB6"/>
    <w:rsid w:val="001B2E19"/>
    <w:rsid w:val="001B355F"/>
    <w:rsid w:val="001B3A8C"/>
    <w:rsid w:val="001B3B6E"/>
    <w:rsid w:val="001B3C71"/>
    <w:rsid w:val="001B44C4"/>
    <w:rsid w:val="001B4CEF"/>
    <w:rsid w:val="001B4DE9"/>
    <w:rsid w:val="001B50B3"/>
    <w:rsid w:val="001B5671"/>
    <w:rsid w:val="001B5701"/>
    <w:rsid w:val="001B66FA"/>
    <w:rsid w:val="001B67D2"/>
    <w:rsid w:val="001B6B8E"/>
    <w:rsid w:val="001B7448"/>
    <w:rsid w:val="001B7577"/>
    <w:rsid w:val="001B7EFC"/>
    <w:rsid w:val="001C022F"/>
    <w:rsid w:val="001C0346"/>
    <w:rsid w:val="001C0C5F"/>
    <w:rsid w:val="001C1036"/>
    <w:rsid w:val="001C1398"/>
    <w:rsid w:val="001C13ED"/>
    <w:rsid w:val="001C14BF"/>
    <w:rsid w:val="001C1714"/>
    <w:rsid w:val="001C1AEB"/>
    <w:rsid w:val="001C1FDF"/>
    <w:rsid w:val="001C20BF"/>
    <w:rsid w:val="001C269B"/>
    <w:rsid w:val="001C2888"/>
    <w:rsid w:val="001C2B89"/>
    <w:rsid w:val="001C31A2"/>
    <w:rsid w:val="001C3244"/>
    <w:rsid w:val="001C3434"/>
    <w:rsid w:val="001C34C7"/>
    <w:rsid w:val="001C365B"/>
    <w:rsid w:val="001C37B8"/>
    <w:rsid w:val="001C3BF3"/>
    <w:rsid w:val="001C3CAD"/>
    <w:rsid w:val="001C4040"/>
    <w:rsid w:val="001C4414"/>
    <w:rsid w:val="001C4444"/>
    <w:rsid w:val="001C45EC"/>
    <w:rsid w:val="001C4826"/>
    <w:rsid w:val="001C53B0"/>
    <w:rsid w:val="001C5995"/>
    <w:rsid w:val="001C60EC"/>
    <w:rsid w:val="001C6469"/>
    <w:rsid w:val="001C67FE"/>
    <w:rsid w:val="001C68B0"/>
    <w:rsid w:val="001C69E9"/>
    <w:rsid w:val="001C6B96"/>
    <w:rsid w:val="001C6BAF"/>
    <w:rsid w:val="001C6C9E"/>
    <w:rsid w:val="001C6F58"/>
    <w:rsid w:val="001C6F9F"/>
    <w:rsid w:val="001C738F"/>
    <w:rsid w:val="001C7550"/>
    <w:rsid w:val="001D061B"/>
    <w:rsid w:val="001D0648"/>
    <w:rsid w:val="001D0A90"/>
    <w:rsid w:val="001D1957"/>
    <w:rsid w:val="001D1A01"/>
    <w:rsid w:val="001D1D36"/>
    <w:rsid w:val="001D1F6A"/>
    <w:rsid w:val="001D2362"/>
    <w:rsid w:val="001D255B"/>
    <w:rsid w:val="001D2C79"/>
    <w:rsid w:val="001D2E8A"/>
    <w:rsid w:val="001D3032"/>
    <w:rsid w:val="001D30A9"/>
    <w:rsid w:val="001D31B2"/>
    <w:rsid w:val="001D3321"/>
    <w:rsid w:val="001D33EA"/>
    <w:rsid w:val="001D3795"/>
    <w:rsid w:val="001D3B6E"/>
    <w:rsid w:val="001D3F1A"/>
    <w:rsid w:val="001D423D"/>
    <w:rsid w:val="001D4278"/>
    <w:rsid w:val="001D4339"/>
    <w:rsid w:val="001D47B8"/>
    <w:rsid w:val="001D4B44"/>
    <w:rsid w:val="001D4B88"/>
    <w:rsid w:val="001D4F55"/>
    <w:rsid w:val="001D50D7"/>
    <w:rsid w:val="001D54E2"/>
    <w:rsid w:val="001D551E"/>
    <w:rsid w:val="001D56E1"/>
    <w:rsid w:val="001D5888"/>
    <w:rsid w:val="001D5D4E"/>
    <w:rsid w:val="001D680E"/>
    <w:rsid w:val="001D6914"/>
    <w:rsid w:val="001D6CBF"/>
    <w:rsid w:val="001D6F46"/>
    <w:rsid w:val="001D70C5"/>
    <w:rsid w:val="001D737D"/>
    <w:rsid w:val="001D75A8"/>
    <w:rsid w:val="001D7C4C"/>
    <w:rsid w:val="001D7F57"/>
    <w:rsid w:val="001E0256"/>
    <w:rsid w:val="001E02C2"/>
    <w:rsid w:val="001E036C"/>
    <w:rsid w:val="001E0658"/>
    <w:rsid w:val="001E121D"/>
    <w:rsid w:val="001E2E93"/>
    <w:rsid w:val="001E2F0A"/>
    <w:rsid w:val="001E30C8"/>
    <w:rsid w:val="001E3474"/>
    <w:rsid w:val="001E354E"/>
    <w:rsid w:val="001E37AA"/>
    <w:rsid w:val="001E456D"/>
    <w:rsid w:val="001E4B74"/>
    <w:rsid w:val="001E4DB8"/>
    <w:rsid w:val="001E525E"/>
    <w:rsid w:val="001E5453"/>
    <w:rsid w:val="001E589B"/>
    <w:rsid w:val="001E623D"/>
    <w:rsid w:val="001E6388"/>
    <w:rsid w:val="001E6A99"/>
    <w:rsid w:val="001E6B7A"/>
    <w:rsid w:val="001E6EBF"/>
    <w:rsid w:val="001E6EF9"/>
    <w:rsid w:val="001E7E56"/>
    <w:rsid w:val="001F0719"/>
    <w:rsid w:val="001F076C"/>
    <w:rsid w:val="001F0E39"/>
    <w:rsid w:val="001F0FC3"/>
    <w:rsid w:val="001F17A9"/>
    <w:rsid w:val="001F1FD7"/>
    <w:rsid w:val="001F2DC9"/>
    <w:rsid w:val="001F2FA4"/>
    <w:rsid w:val="001F3158"/>
    <w:rsid w:val="001F3660"/>
    <w:rsid w:val="001F3848"/>
    <w:rsid w:val="001F3BC1"/>
    <w:rsid w:val="001F3C74"/>
    <w:rsid w:val="001F46FE"/>
    <w:rsid w:val="001F5981"/>
    <w:rsid w:val="001F5AED"/>
    <w:rsid w:val="001F5C4F"/>
    <w:rsid w:val="001F5C65"/>
    <w:rsid w:val="001F64EE"/>
    <w:rsid w:val="001F7722"/>
    <w:rsid w:val="001F78DB"/>
    <w:rsid w:val="001F7B62"/>
    <w:rsid w:val="001F7BF3"/>
    <w:rsid w:val="001F7DE0"/>
    <w:rsid w:val="002007B6"/>
    <w:rsid w:val="00200B82"/>
    <w:rsid w:val="0020105D"/>
    <w:rsid w:val="0020138C"/>
    <w:rsid w:val="00201ADB"/>
    <w:rsid w:val="00202193"/>
    <w:rsid w:val="002025EE"/>
    <w:rsid w:val="00202F81"/>
    <w:rsid w:val="002033B4"/>
    <w:rsid w:val="002034B7"/>
    <w:rsid w:val="00203735"/>
    <w:rsid w:val="00203F06"/>
    <w:rsid w:val="00203F58"/>
    <w:rsid w:val="002043E7"/>
    <w:rsid w:val="0020462A"/>
    <w:rsid w:val="00204BAD"/>
    <w:rsid w:val="00204BF1"/>
    <w:rsid w:val="002053F1"/>
    <w:rsid w:val="00205677"/>
    <w:rsid w:val="0020599C"/>
    <w:rsid w:val="00205CD0"/>
    <w:rsid w:val="00205D38"/>
    <w:rsid w:val="00206312"/>
    <w:rsid w:val="002065CE"/>
    <w:rsid w:val="00207609"/>
    <w:rsid w:val="0020776C"/>
    <w:rsid w:val="00207FFE"/>
    <w:rsid w:val="002100F7"/>
    <w:rsid w:val="0021017C"/>
    <w:rsid w:val="002105FB"/>
    <w:rsid w:val="00211368"/>
    <w:rsid w:val="002118BB"/>
    <w:rsid w:val="002119A8"/>
    <w:rsid w:val="00211AEC"/>
    <w:rsid w:val="00212046"/>
    <w:rsid w:val="00212092"/>
    <w:rsid w:val="00212415"/>
    <w:rsid w:val="00212516"/>
    <w:rsid w:val="002125D3"/>
    <w:rsid w:val="0021266E"/>
    <w:rsid w:val="0021276A"/>
    <w:rsid w:val="00212798"/>
    <w:rsid w:val="002137D2"/>
    <w:rsid w:val="00213E7B"/>
    <w:rsid w:val="00214037"/>
    <w:rsid w:val="002141F4"/>
    <w:rsid w:val="00214749"/>
    <w:rsid w:val="00215A5C"/>
    <w:rsid w:val="00215BBC"/>
    <w:rsid w:val="00215E26"/>
    <w:rsid w:val="00215E6D"/>
    <w:rsid w:val="0021613A"/>
    <w:rsid w:val="002162CF"/>
    <w:rsid w:val="00216A73"/>
    <w:rsid w:val="00217209"/>
    <w:rsid w:val="002177D7"/>
    <w:rsid w:val="00217903"/>
    <w:rsid w:val="00217F5A"/>
    <w:rsid w:val="00220023"/>
    <w:rsid w:val="002202F5"/>
    <w:rsid w:val="00220676"/>
    <w:rsid w:val="00220B2D"/>
    <w:rsid w:val="0022114F"/>
    <w:rsid w:val="002217FE"/>
    <w:rsid w:val="00221874"/>
    <w:rsid w:val="00221EE9"/>
    <w:rsid w:val="0022270F"/>
    <w:rsid w:val="00222E15"/>
    <w:rsid w:val="00223091"/>
    <w:rsid w:val="00223195"/>
    <w:rsid w:val="0022320F"/>
    <w:rsid w:val="0022358B"/>
    <w:rsid w:val="002238B4"/>
    <w:rsid w:val="00223CDC"/>
    <w:rsid w:val="00223DAA"/>
    <w:rsid w:val="00223E52"/>
    <w:rsid w:val="00223E71"/>
    <w:rsid w:val="00223E8B"/>
    <w:rsid w:val="00224169"/>
    <w:rsid w:val="0022431C"/>
    <w:rsid w:val="002247FC"/>
    <w:rsid w:val="00224859"/>
    <w:rsid w:val="0022492A"/>
    <w:rsid w:val="00224D73"/>
    <w:rsid w:val="00225437"/>
    <w:rsid w:val="0022602B"/>
    <w:rsid w:val="0022622A"/>
    <w:rsid w:val="00226FE0"/>
    <w:rsid w:val="002312F7"/>
    <w:rsid w:val="002314B0"/>
    <w:rsid w:val="00231867"/>
    <w:rsid w:val="00231A20"/>
    <w:rsid w:val="00231AB3"/>
    <w:rsid w:val="00231AE0"/>
    <w:rsid w:val="00231F1C"/>
    <w:rsid w:val="002320B8"/>
    <w:rsid w:val="00232213"/>
    <w:rsid w:val="002323E5"/>
    <w:rsid w:val="0023282B"/>
    <w:rsid w:val="00232A3D"/>
    <w:rsid w:val="00232A4E"/>
    <w:rsid w:val="00232BBD"/>
    <w:rsid w:val="00232BDB"/>
    <w:rsid w:val="00232C77"/>
    <w:rsid w:val="00233010"/>
    <w:rsid w:val="002334E5"/>
    <w:rsid w:val="0023368F"/>
    <w:rsid w:val="002340E4"/>
    <w:rsid w:val="00234AD7"/>
    <w:rsid w:val="00234B26"/>
    <w:rsid w:val="00234F84"/>
    <w:rsid w:val="00234FB1"/>
    <w:rsid w:val="0023565E"/>
    <w:rsid w:val="00235A07"/>
    <w:rsid w:val="002366BA"/>
    <w:rsid w:val="002368A5"/>
    <w:rsid w:val="00236F7E"/>
    <w:rsid w:val="002374E0"/>
    <w:rsid w:val="002378BD"/>
    <w:rsid w:val="00240C08"/>
    <w:rsid w:val="00240D90"/>
    <w:rsid w:val="00240DEF"/>
    <w:rsid w:val="002417D2"/>
    <w:rsid w:val="00241980"/>
    <w:rsid w:val="00241DB9"/>
    <w:rsid w:val="00242099"/>
    <w:rsid w:val="00242623"/>
    <w:rsid w:val="00242A2A"/>
    <w:rsid w:val="00242EDC"/>
    <w:rsid w:val="00242F68"/>
    <w:rsid w:val="0024332F"/>
    <w:rsid w:val="00243704"/>
    <w:rsid w:val="002438D9"/>
    <w:rsid w:val="00244189"/>
    <w:rsid w:val="0024536E"/>
    <w:rsid w:val="002455E2"/>
    <w:rsid w:val="00245BF6"/>
    <w:rsid w:val="00246098"/>
    <w:rsid w:val="002461AA"/>
    <w:rsid w:val="00246B20"/>
    <w:rsid w:val="00246F68"/>
    <w:rsid w:val="00247077"/>
    <w:rsid w:val="0024754F"/>
    <w:rsid w:val="002476B5"/>
    <w:rsid w:val="00247FA6"/>
    <w:rsid w:val="00250032"/>
    <w:rsid w:val="00250220"/>
    <w:rsid w:val="00250494"/>
    <w:rsid w:val="0025070A"/>
    <w:rsid w:val="00250999"/>
    <w:rsid w:val="00250C37"/>
    <w:rsid w:val="00250CFA"/>
    <w:rsid w:val="0025182B"/>
    <w:rsid w:val="00251885"/>
    <w:rsid w:val="002522BD"/>
    <w:rsid w:val="002522D1"/>
    <w:rsid w:val="002526DA"/>
    <w:rsid w:val="00252BD2"/>
    <w:rsid w:val="00253340"/>
    <w:rsid w:val="00253729"/>
    <w:rsid w:val="0025375D"/>
    <w:rsid w:val="00254283"/>
    <w:rsid w:val="002543C3"/>
    <w:rsid w:val="00254852"/>
    <w:rsid w:val="00254857"/>
    <w:rsid w:val="00254A0E"/>
    <w:rsid w:val="00254AC2"/>
    <w:rsid w:val="00255482"/>
    <w:rsid w:val="002555B3"/>
    <w:rsid w:val="0025576D"/>
    <w:rsid w:val="002558B0"/>
    <w:rsid w:val="002559E9"/>
    <w:rsid w:val="00256274"/>
    <w:rsid w:val="002568E1"/>
    <w:rsid w:val="00257001"/>
    <w:rsid w:val="002572C2"/>
    <w:rsid w:val="00257434"/>
    <w:rsid w:val="0025744E"/>
    <w:rsid w:val="0026020D"/>
    <w:rsid w:val="0026028A"/>
    <w:rsid w:val="00260A5B"/>
    <w:rsid w:val="00261A13"/>
    <w:rsid w:val="00261F70"/>
    <w:rsid w:val="002625D4"/>
    <w:rsid w:val="00262917"/>
    <w:rsid w:val="00262921"/>
    <w:rsid w:val="00262C1B"/>
    <w:rsid w:val="002635A2"/>
    <w:rsid w:val="002637BA"/>
    <w:rsid w:val="002639B7"/>
    <w:rsid w:val="0026457D"/>
    <w:rsid w:val="00264605"/>
    <w:rsid w:val="00264607"/>
    <w:rsid w:val="00264AFB"/>
    <w:rsid w:val="00264E09"/>
    <w:rsid w:val="00265175"/>
    <w:rsid w:val="002653F7"/>
    <w:rsid w:val="00265B30"/>
    <w:rsid w:val="00265D1E"/>
    <w:rsid w:val="00265FFF"/>
    <w:rsid w:val="002673ED"/>
    <w:rsid w:val="00267EC0"/>
    <w:rsid w:val="00270393"/>
    <w:rsid w:val="00270B19"/>
    <w:rsid w:val="00270E9D"/>
    <w:rsid w:val="00270F2B"/>
    <w:rsid w:val="00271449"/>
    <w:rsid w:val="002718DB"/>
    <w:rsid w:val="00271CBE"/>
    <w:rsid w:val="00271EEA"/>
    <w:rsid w:val="002721C4"/>
    <w:rsid w:val="00272343"/>
    <w:rsid w:val="002723B4"/>
    <w:rsid w:val="002728D8"/>
    <w:rsid w:val="00272A14"/>
    <w:rsid w:val="00272F51"/>
    <w:rsid w:val="002737C6"/>
    <w:rsid w:val="0027462E"/>
    <w:rsid w:val="00274695"/>
    <w:rsid w:val="00274D55"/>
    <w:rsid w:val="00274EFB"/>
    <w:rsid w:val="0027536A"/>
    <w:rsid w:val="0027582B"/>
    <w:rsid w:val="00275D2A"/>
    <w:rsid w:val="00276419"/>
    <w:rsid w:val="00276565"/>
    <w:rsid w:val="0027658B"/>
    <w:rsid w:val="002769DD"/>
    <w:rsid w:val="00276DA6"/>
    <w:rsid w:val="00277092"/>
    <w:rsid w:val="002771C8"/>
    <w:rsid w:val="00277232"/>
    <w:rsid w:val="00277745"/>
    <w:rsid w:val="00277DC7"/>
    <w:rsid w:val="00280536"/>
    <w:rsid w:val="00280611"/>
    <w:rsid w:val="002809F9"/>
    <w:rsid w:val="00281114"/>
    <w:rsid w:val="002816EC"/>
    <w:rsid w:val="00281789"/>
    <w:rsid w:val="00281C24"/>
    <w:rsid w:val="00281C8D"/>
    <w:rsid w:val="002821FA"/>
    <w:rsid w:val="0028232B"/>
    <w:rsid w:val="00282709"/>
    <w:rsid w:val="002827B7"/>
    <w:rsid w:val="00282D17"/>
    <w:rsid w:val="00283418"/>
    <w:rsid w:val="002838BA"/>
    <w:rsid w:val="00283B18"/>
    <w:rsid w:val="00284123"/>
    <w:rsid w:val="00284764"/>
    <w:rsid w:val="002847D1"/>
    <w:rsid w:val="00284848"/>
    <w:rsid w:val="00284850"/>
    <w:rsid w:val="00284917"/>
    <w:rsid w:val="00284C11"/>
    <w:rsid w:val="00284DAC"/>
    <w:rsid w:val="002857A4"/>
    <w:rsid w:val="002857D8"/>
    <w:rsid w:val="0028581B"/>
    <w:rsid w:val="00285CBA"/>
    <w:rsid w:val="00286344"/>
    <w:rsid w:val="0028672D"/>
    <w:rsid w:val="00287046"/>
    <w:rsid w:val="00287365"/>
    <w:rsid w:val="0028748D"/>
    <w:rsid w:val="0028788E"/>
    <w:rsid w:val="00290551"/>
    <w:rsid w:val="0029073F"/>
    <w:rsid w:val="0029081B"/>
    <w:rsid w:val="00290DB0"/>
    <w:rsid w:val="002911C0"/>
    <w:rsid w:val="002913A9"/>
    <w:rsid w:val="002913FB"/>
    <w:rsid w:val="00291998"/>
    <w:rsid w:val="002919C1"/>
    <w:rsid w:val="00292028"/>
    <w:rsid w:val="00292191"/>
    <w:rsid w:val="00292337"/>
    <w:rsid w:val="0029314B"/>
    <w:rsid w:val="00293315"/>
    <w:rsid w:val="0029369F"/>
    <w:rsid w:val="00293BBC"/>
    <w:rsid w:val="00294079"/>
    <w:rsid w:val="0029422B"/>
    <w:rsid w:val="00294D37"/>
    <w:rsid w:val="002952A7"/>
    <w:rsid w:val="002952EF"/>
    <w:rsid w:val="00295B7A"/>
    <w:rsid w:val="0029629E"/>
    <w:rsid w:val="0029635D"/>
    <w:rsid w:val="0029657C"/>
    <w:rsid w:val="002968B1"/>
    <w:rsid w:val="00296979"/>
    <w:rsid w:val="0029699C"/>
    <w:rsid w:val="00296C97"/>
    <w:rsid w:val="00296D75"/>
    <w:rsid w:val="00296F72"/>
    <w:rsid w:val="002975F2"/>
    <w:rsid w:val="0029783F"/>
    <w:rsid w:val="00297A4B"/>
    <w:rsid w:val="00297BF6"/>
    <w:rsid w:val="00297DC5"/>
    <w:rsid w:val="002A012D"/>
    <w:rsid w:val="002A0776"/>
    <w:rsid w:val="002A0C4B"/>
    <w:rsid w:val="002A1177"/>
    <w:rsid w:val="002A1403"/>
    <w:rsid w:val="002A15EA"/>
    <w:rsid w:val="002A23D4"/>
    <w:rsid w:val="002A293E"/>
    <w:rsid w:val="002A2A9B"/>
    <w:rsid w:val="002A3086"/>
    <w:rsid w:val="002A3115"/>
    <w:rsid w:val="002A327E"/>
    <w:rsid w:val="002A3346"/>
    <w:rsid w:val="002A3C02"/>
    <w:rsid w:val="002A4323"/>
    <w:rsid w:val="002A471F"/>
    <w:rsid w:val="002A563C"/>
    <w:rsid w:val="002A5667"/>
    <w:rsid w:val="002A5793"/>
    <w:rsid w:val="002A58D7"/>
    <w:rsid w:val="002A59AE"/>
    <w:rsid w:val="002A5AA7"/>
    <w:rsid w:val="002A5C6D"/>
    <w:rsid w:val="002A5E97"/>
    <w:rsid w:val="002A60D7"/>
    <w:rsid w:val="002A6934"/>
    <w:rsid w:val="002A6B72"/>
    <w:rsid w:val="002A7195"/>
    <w:rsid w:val="002A77FF"/>
    <w:rsid w:val="002A7A37"/>
    <w:rsid w:val="002B0729"/>
    <w:rsid w:val="002B090E"/>
    <w:rsid w:val="002B0A19"/>
    <w:rsid w:val="002B0B8B"/>
    <w:rsid w:val="002B0C6A"/>
    <w:rsid w:val="002B1554"/>
    <w:rsid w:val="002B16F5"/>
    <w:rsid w:val="002B1A02"/>
    <w:rsid w:val="002B2177"/>
    <w:rsid w:val="002B21B6"/>
    <w:rsid w:val="002B26B5"/>
    <w:rsid w:val="002B26C3"/>
    <w:rsid w:val="002B2DF6"/>
    <w:rsid w:val="002B3035"/>
    <w:rsid w:val="002B3122"/>
    <w:rsid w:val="002B3141"/>
    <w:rsid w:val="002B321F"/>
    <w:rsid w:val="002B359D"/>
    <w:rsid w:val="002B3799"/>
    <w:rsid w:val="002B38DB"/>
    <w:rsid w:val="002B3D06"/>
    <w:rsid w:val="002B3FFF"/>
    <w:rsid w:val="002B4464"/>
    <w:rsid w:val="002B46D0"/>
    <w:rsid w:val="002B4CD5"/>
    <w:rsid w:val="002B4E13"/>
    <w:rsid w:val="002B50CE"/>
    <w:rsid w:val="002B5179"/>
    <w:rsid w:val="002B51C8"/>
    <w:rsid w:val="002B534F"/>
    <w:rsid w:val="002B6165"/>
    <w:rsid w:val="002B64C0"/>
    <w:rsid w:val="002B658E"/>
    <w:rsid w:val="002B6961"/>
    <w:rsid w:val="002B6A67"/>
    <w:rsid w:val="002B6B4A"/>
    <w:rsid w:val="002B6C11"/>
    <w:rsid w:val="002B7948"/>
    <w:rsid w:val="002B798B"/>
    <w:rsid w:val="002B7AE8"/>
    <w:rsid w:val="002B7BB7"/>
    <w:rsid w:val="002C0867"/>
    <w:rsid w:val="002C0B18"/>
    <w:rsid w:val="002C0C5A"/>
    <w:rsid w:val="002C0F61"/>
    <w:rsid w:val="002C11C8"/>
    <w:rsid w:val="002C12CB"/>
    <w:rsid w:val="002C1881"/>
    <w:rsid w:val="002C19B0"/>
    <w:rsid w:val="002C1D0C"/>
    <w:rsid w:val="002C1F05"/>
    <w:rsid w:val="002C2064"/>
    <w:rsid w:val="002C2B41"/>
    <w:rsid w:val="002C2E11"/>
    <w:rsid w:val="002C314C"/>
    <w:rsid w:val="002C3387"/>
    <w:rsid w:val="002C33A3"/>
    <w:rsid w:val="002C3979"/>
    <w:rsid w:val="002C3B79"/>
    <w:rsid w:val="002C3C9E"/>
    <w:rsid w:val="002C43AC"/>
    <w:rsid w:val="002C43E0"/>
    <w:rsid w:val="002C463D"/>
    <w:rsid w:val="002C4AFA"/>
    <w:rsid w:val="002C4EEC"/>
    <w:rsid w:val="002C4F1D"/>
    <w:rsid w:val="002C53A5"/>
    <w:rsid w:val="002C584F"/>
    <w:rsid w:val="002C5EF5"/>
    <w:rsid w:val="002C60C4"/>
    <w:rsid w:val="002C61A5"/>
    <w:rsid w:val="002C64C2"/>
    <w:rsid w:val="002C74D5"/>
    <w:rsid w:val="002C7923"/>
    <w:rsid w:val="002D0504"/>
    <w:rsid w:val="002D0CD7"/>
    <w:rsid w:val="002D14DC"/>
    <w:rsid w:val="002D1936"/>
    <w:rsid w:val="002D2472"/>
    <w:rsid w:val="002D252A"/>
    <w:rsid w:val="002D2B53"/>
    <w:rsid w:val="002D2EAF"/>
    <w:rsid w:val="002D3236"/>
    <w:rsid w:val="002D374D"/>
    <w:rsid w:val="002D3820"/>
    <w:rsid w:val="002D4225"/>
    <w:rsid w:val="002D45CA"/>
    <w:rsid w:val="002D468C"/>
    <w:rsid w:val="002D4D19"/>
    <w:rsid w:val="002D4D79"/>
    <w:rsid w:val="002D4EB3"/>
    <w:rsid w:val="002D5AFA"/>
    <w:rsid w:val="002D6071"/>
    <w:rsid w:val="002D60AD"/>
    <w:rsid w:val="002D62CB"/>
    <w:rsid w:val="002D65A8"/>
    <w:rsid w:val="002D690D"/>
    <w:rsid w:val="002D6B55"/>
    <w:rsid w:val="002D7000"/>
    <w:rsid w:val="002D76A9"/>
    <w:rsid w:val="002D78F8"/>
    <w:rsid w:val="002D7DA4"/>
    <w:rsid w:val="002E0783"/>
    <w:rsid w:val="002E093F"/>
    <w:rsid w:val="002E1021"/>
    <w:rsid w:val="002E12CC"/>
    <w:rsid w:val="002E13CC"/>
    <w:rsid w:val="002E17A2"/>
    <w:rsid w:val="002E1EF0"/>
    <w:rsid w:val="002E271C"/>
    <w:rsid w:val="002E2AA0"/>
    <w:rsid w:val="002E2DE9"/>
    <w:rsid w:val="002E41E0"/>
    <w:rsid w:val="002E4218"/>
    <w:rsid w:val="002E44A5"/>
    <w:rsid w:val="002E4968"/>
    <w:rsid w:val="002E528B"/>
    <w:rsid w:val="002E54C5"/>
    <w:rsid w:val="002E5FDF"/>
    <w:rsid w:val="002E60B2"/>
    <w:rsid w:val="002E6166"/>
    <w:rsid w:val="002E6E3D"/>
    <w:rsid w:val="002E72E0"/>
    <w:rsid w:val="002E72F3"/>
    <w:rsid w:val="002E758A"/>
    <w:rsid w:val="002E77B3"/>
    <w:rsid w:val="002E7DE9"/>
    <w:rsid w:val="002E7E50"/>
    <w:rsid w:val="002F0811"/>
    <w:rsid w:val="002F096D"/>
    <w:rsid w:val="002F1A7E"/>
    <w:rsid w:val="002F1DDE"/>
    <w:rsid w:val="002F2E77"/>
    <w:rsid w:val="002F3152"/>
    <w:rsid w:val="002F32EB"/>
    <w:rsid w:val="002F3314"/>
    <w:rsid w:val="002F383D"/>
    <w:rsid w:val="002F3A98"/>
    <w:rsid w:val="002F3F4E"/>
    <w:rsid w:val="002F4210"/>
    <w:rsid w:val="002F42BB"/>
    <w:rsid w:val="002F501A"/>
    <w:rsid w:val="002F51E5"/>
    <w:rsid w:val="002F5E0F"/>
    <w:rsid w:val="002F65C4"/>
    <w:rsid w:val="002F6AE4"/>
    <w:rsid w:val="002F6C25"/>
    <w:rsid w:val="002F6E0F"/>
    <w:rsid w:val="002F712F"/>
    <w:rsid w:val="002F7802"/>
    <w:rsid w:val="002F7AB5"/>
    <w:rsid w:val="002F7C7E"/>
    <w:rsid w:val="0030110A"/>
    <w:rsid w:val="00301351"/>
    <w:rsid w:val="003019B7"/>
    <w:rsid w:val="00301FF2"/>
    <w:rsid w:val="00302405"/>
    <w:rsid w:val="0030281E"/>
    <w:rsid w:val="00303690"/>
    <w:rsid w:val="003040E6"/>
    <w:rsid w:val="00304BD0"/>
    <w:rsid w:val="00305271"/>
    <w:rsid w:val="00306008"/>
    <w:rsid w:val="00306A8E"/>
    <w:rsid w:val="00307041"/>
    <w:rsid w:val="003104E0"/>
    <w:rsid w:val="00311858"/>
    <w:rsid w:val="00311B07"/>
    <w:rsid w:val="00311EB4"/>
    <w:rsid w:val="00312255"/>
    <w:rsid w:val="003122F5"/>
    <w:rsid w:val="003128C1"/>
    <w:rsid w:val="00312AA7"/>
    <w:rsid w:val="00313297"/>
    <w:rsid w:val="003135A5"/>
    <w:rsid w:val="00313713"/>
    <w:rsid w:val="00313916"/>
    <w:rsid w:val="00314002"/>
    <w:rsid w:val="0031406F"/>
    <w:rsid w:val="00314553"/>
    <w:rsid w:val="00314D2E"/>
    <w:rsid w:val="003155E2"/>
    <w:rsid w:val="00315691"/>
    <w:rsid w:val="00315BFD"/>
    <w:rsid w:val="00315F8B"/>
    <w:rsid w:val="0031622F"/>
    <w:rsid w:val="003169FC"/>
    <w:rsid w:val="003177C4"/>
    <w:rsid w:val="003178EB"/>
    <w:rsid w:val="003201F3"/>
    <w:rsid w:val="0032059E"/>
    <w:rsid w:val="003208C3"/>
    <w:rsid w:val="00321215"/>
    <w:rsid w:val="003216FD"/>
    <w:rsid w:val="00321B24"/>
    <w:rsid w:val="00322230"/>
    <w:rsid w:val="0032248D"/>
    <w:rsid w:val="00323059"/>
    <w:rsid w:val="00323103"/>
    <w:rsid w:val="0032338A"/>
    <w:rsid w:val="00323B54"/>
    <w:rsid w:val="00323CF8"/>
    <w:rsid w:val="00323F87"/>
    <w:rsid w:val="00324101"/>
    <w:rsid w:val="0032446C"/>
    <w:rsid w:val="003246E9"/>
    <w:rsid w:val="00324F54"/>
    <w:rsid w:val="00325787"/>
    <w:rsid w:val="003258D5"/>
    <w:rsid w:val="00325E87"/>
    <w:rsid w:val="0032647E"/>
    <w:rsid w:val="00326C29"/>
    <w:rsid w:val="00326CF1"/>
    <w:rsid w:val="00326F04"/>
    <w:rsid w:val="0032701B"/>
    <w:rsid w:val="00327258"/>
    <w:rsid w:val="0032753B"/>
    <w:rsid w:val="00327661"/>
    <w:rsid w:val="00327734"/>
    <w:rsid w:val="00327817"/>
    <w:rsid w:val="00327C46"/>
    <w:rsid w:val="00327CEB"/>
    <w:rsid w:val="00330008"/>
    <w:rsid w:val="00330203"/>
    <w:rsid w:val="0033095E"/>
    <w:rsid w:val="00330CD0"/>
    <w:rsid w:val="00331729"/>
    <w:rsid w:val="00331E6D"/>
    <w:rsid w:val="0033271E"/>
    <w:rsid w:val="00332883"/>
    <w:rsid w:val="00332AB2"/>
    <w:rsid w:val="00332C35"/>
    <w:rsid w:val="00332C91"/>
    <w:rsid w:val="003332FF"/>
    <w:rsid w:val="00333604"/>
    <w:rsid w:val="003337A8"/>
    <w:rsid w:val="00334400"/>
    <w:rsid w:val="00334EFE"/>
    <w:rsid w:val="003354A5"/>
    <w:rsid w:val="003357F0"/>
    <w:rsid w:val="00335C64"/>
    <w:rsid w:val="00335E0D"/>
    <w:rsid w:val="00335E6A"/>
    <w:rsid w:val="00336001"/>
    <w:rsid w:val="00336358"/>
    <w:rsid w:val="003368D8"/>
    <w:rsid w:val="00337379"/>
    <w:rsid w:val="003374B4"/>
    <w:rsid w:val="0033763A"/>
    <w:rsid w:val="00340190"/>
    <w:rsid w:val="003403C5"/>
    <w:rsid w:val="00340443"/>
    <w:rsid w:val="0034044F"/>
    <w:rsid w:val="00340A46"/>
    <w:rsid w:val="00340C02"/>
    <w:rsid w:val="00341234"/>
    <w:rsid w:val="00341686"/>
    <w:rsid w:val="0034183F"/>
    <w:rsid w:val="00341896"/>
    <w:rsid w:val="00341F0C"/>
    <w:rsid w:val="00342027"/>
    <w:rsid w:val="00342A9D"/>
    <w:rsid w:val="00342DF3"/>
    <w:rsid w:val="0034301E"/>
    <w:rsid w:val="0034327E"/>
    <w:rsid w:val="00343681"/>
    <w:rsid w:val="00343AAA"/>
    <w:rsid w:val="003442A6"/>
    <w:rsid w:val="0034460D"/>
    <w:rsid w:val="0034481E"/>
    <w:rsid w:val="00344BEC"/>
    <w:rsid w:val="00344CDA"/>
    <w:rsid w:val="00344F71"/>
    <w:rsid w:val="00345260"/>
    <w:rsid w:val="003458CC"/>
    <w:rsid w:val="00345A95"/>
    <w:rsid w:val="00345E3B"/>
    <w:rsid w:val="00346472"/>
    <w:rsid w:val="00347440"/>
    <w:rsid w:val="003474AF"/>
    <w:rsid w:val="003476E5"/>
    <w:rsid w:val="003476F8"/>
    <w:rsid w:val="00347804"/>
    <w:rsid w:val="003479E2"/>
    <w:rsid w:val="00347ECF"/>
    <w:rsid w:val="003502D7"/>
    <w:rsid w:val="003502EF"/>
    <w:rsid w:val="0035083B"/>
    <w:rsid w:val="00350BB6"/>
    <w:rsid w:val="00351860"/>
    <w:rsid w:val="00351AF5"/>
    <w:rsid w:val="00351B9E"/>
    <w:rsid w:val="00351F02"/>
    <w:rsid w:val="00353118"/>
    <w:rsid w:val="00353441"/>
    <w:rsid w:val="00354556"/>
    <w:rsid w:val="00354661"/>
    <w:rsid w:val="00354F80"/>
    <w:rsid w:val="00356C14"/>
    <w:rsid w:val="00357044"/>
    <w:rsid w:val="00357121"/>
    <w:rsid w:val="003576EB"/>
    <w:rsid w:val="003577A1"/>
    <w:rsid w:val="003577F4"/>
    <w:rsid w:val="00357998"/>
    <w:rsid w:val="00357FEB"/>
    <w:rsid w:val="003601F4"/>
    <w:rsid w:val="00360523"/>
    <w:rsid w:val="00360720"/>
    <w:rsid w:val="003608CA"/>
    <w:rsid w:val="00360AFB"/>
    <w:rsid w:val="00360DD8"/>
    <w:rsid w:val="0036134B"/>
    <w:rsid w:val="00361440"/>
    <w:rsid w:val="00361BD4"/>
    <w:rsid w:val="00362057"/>
    <w:rsid w:val="0036246E"/>
    <w:rsid w:val="00362A47"/>
    <w:rsid w:val="00362EC1"/>
    <w:rsid w:val="00363961"/>
    <w:rsid w:val="0036398C"/>
    <w:rsid w:val="00363D73"/>
    <w:rsid w:val="00364162"/>
    <w:rsid w:val="00364534"/>
    <w:rsid w:val="00364780"/>
    <w:rsid w:val="003649F5"/>
    <w:rsid w:val="00364A07"/>
    <w:rsid w:val="00364A5D"/>
    <w:rsid w:val="003653E4"/>
    <w:rsid w:val="0036574C"/>
    <w:rsid w:val="00365FC3"/>
    <w:rsid w:val="00366188"/>
    <w:rsid w:val="003664C8"/>
    <w:rsid w:val="00366885"/>
    <w:rsid w:val="003668F0"/>
    <w:rsid w:val="003673AF"/>
    <w:rsid w:val="003675F8"/>
    <w:rsid w:val="00367ADC"/>
    <w:rsid w:val="00367C67"/>
    <w:rsid w:val="003702B2"/>
    <w:rsid w:val="0037032F"/>
    <w:rsid w:val="0037067D"/>
    <w:rsid w:val="003706C1"/>
    <w:rsid w:val="0037083F"/>
    <w:rsid w:val="003709E2"/>
    <w:rsid w:val="00370D38"/>
    <w:rsid w:val="00370F1B"/>
    <w:rsid w:val="00370FBE"/>
    <w:rsid w:val="003717EE"/>
    <w:rsid w:val="00371BA7"/>
    <w:rsid w:val="00371D70"/>
    <w:rsid w:val="003721E6"/>
    <w:rsid w:val="0037279A"/>
    <w:rsid w:val="0037290D"/>
    <w:rsid w:val="00372BB5"/>
    <w:rsid w:val="003745C9"/>
    <w:rsid w:val="00374726"/>
    <w:rsid w:val="003757F9"/>
    <w:rsid w:val="00376090"/>
    <w:rsid w:val="003763F3"/>
    <w:rsid w:val="00376B51"/>
    <w:rsid w:val="003772A6"/>
    <w:rsid w:val="0037754D"/>
    <w:rsid w:val="0037765A"/>
    <w:rsid w:val="003779A8"/>
    <w:rsid w:val="003803C8"/>
    <w:rsid w:val="00380520"/>
    <w:rsid w:val="00380C12"/>
    <w:rsid w:val="00380DF6"/>
    <w:rsid w:val="0038121B"/>
    <w:rsid w:val="003813DA"/>
    <w:rsid w:val="003816B4"/>
    <w:rsid w:val="0038189F"/>
    <w:rsid w:val="00382193"/>
    <w:rsid w:val="00382375"/>
    <w:rsid w:val="003826D8"/>
    <w:rsid w:val="00382848"/>
    <w:rsid w:val="00382CE0"/>
    <w:rsid w:val="003830AF"/>
    <w:rsid w:val="0038319D"/>
    <w:rsid w:val="00383324"/>
    <w:rsid w:val="0038349F"/>
    <w:rsid w:val="0038366F"/>
    <w:rsid w:val="0038396B"/>
    <w:rsid w:val="00383E1E"/>
    <w:rsid w:val="003846DD"/>
    <w:rsid w:val="00384801"/>
    <w:rsid w:val="003848AD"/>
    <w:rsid w:val="00384BF6"/>
    <w:rsid w:val="00384E7A"/>
    <w:rsid w:val="00385172"/>
    <w:rsid w:val="00385DC5"/>
    <w:rsid w:val="00385FF4"/>
    <w:rsid w:val="003868E3"/>
    <w:rsid w:val="00386F2E"/>
    <w:rsid w:val="00387452"/>
    <w:rsid w:val="00387830"/>
    <w:rsid w:val="00387B9F"/>
    <w:rsid w:val="0039039F"/>
    <w:rsid w:val="00390A87"/>
    <w:rsid w:val="003910A9"/>
    <w:rsid w:val="00391648"/>
    <w:rsid w:val="00391841"/>
    <w:rsid w:val="00391ABF"/>
    <w:rsid w:val="00391DBF"/>
    <w:rsid w:val="003922AC"/>
    <w:rsid w:val="003925F7"/>
    <w:rsid w:val="00392781"/>
    <w:rsid w:val="00393159"/>
    <w:rsid w:val="00393374"/>
    <w:rsid w:val="00393576"/>
    <w:rsid w:val="00393704"/>
    <w:rsid w:val="00393773"/>
    <w:rsid w:val="00393CC3"/>
    <w:rsid w:val="00393CFD"/>
    <w:rsid w:val="00393D0C"/>
    <w:rsid w:val="00393E28"/>
    <w:rsid w:val="003941E5"/>
    <w:rsid w:val="00394E30"/>
    <w:rsid w:val="00395906"/>
    <w:rsid w:val="00395D88"/>
    <w:rsid w:val="00395DFF"/>
    <w:rsid w:val="00396436"/>
    <w:rsid w:val="00396C94"/>
    <w:rsid w:val="00396E04"/>
    <w:rsid w:val="003A0001"/>
    <w:rsid w:val="003A00C9"/>
    <w:rsid w:val="003A0375"/>
    <w:rsid w:val="003A0625"/>
    <w:rsid w:val="003A0EFC"/>
    <w:rsid w:val="003A0F86"/>
    <w:rsid w:val="003A115B"/>
    <w:rsid w:val="003A12D4"/>
    <w:rsid w:val="003A1393"/>
    <w:rsid w:val="003A13B7"/>
    <w:rsid w:val="003A14A0"/>
    <w:rsid w:val="003A14BD"/>
    <w:rsid w:val="003A15BA"/>
    <w:rsid w:val="003A1A60"/>
    <w:rsid w:val="003A1C7E"/>
    <w:rsid w:val="003A25AF"/>
    <w:rsid w:val="003A27F5"/>
    <w:rsid w:val="003A3DAB"/>
    <w:rsid w:val="003A407C"/>
    <w:rsid w:val="003A426E"/>
    <w:rsid w:val="003A43C9"/>
    <w:rsid w:val="003A4416"/>
    <w:rsid w:val="003A4B55"/>
    <w:rsid w:val="003A50C3"/>
    <w:rsid w:val="003A593F"/>
    <w:rsid w:val="003A5A83"/>
    <w:rsid w:val="003A6271"/>
    <w:rsid w:val="003A66FC"/>
    <w:rsid w:val="003A69CB"/>
    <w:rsid w:val="003A714D"/>
    <w:rsid w:val="003A767C"/>
    <w:rsid w:val="003A76C9"/>
    <w:rsid w:val="003A79E2"/>
    <w:rsid w:val="003A7B51"/>
    <w:rsid w:val="003B07BE"/>
    <w:rsid w:val="003B1172"/>
    <w:rsid w:val="003B17C6"/>
    <w:rsid w:val="003B1CCC"/>
    <w:rsid w:val="003B1D06"/>
    <w:rsid w:val="003B215D"/>
    <w:rsid w:val="003B2914"/>
    <w:rsid w:val="003B2965"/>
    <w:rsid w:val="003B2E48"/>
    <w:rsid w:val="003B3D98"/>
    <w:rsid w:val="003B4135"/>
    <w:rsid w:val="003B42C9"/>
    <w:rsid w:val="003B4366"/>
    <w:rsid w:val="003B4936"/>
    <w:rsid w:val="003B4CEE"/>
    <w:rsid w:val="003B4ECD"/>
    <w:rsid w:val="003B5257"/>
    <w:rsid w:val="003B535F"/>
    <w:rsid w:val="003B5640"/>
    <w:rsid w:val="003B5F6F"/>
    <w:rsid w:val="003B6020"/>
    <w:rsid w:val="003B6831"/>
    <w:rsid w:val="003B68FB"/>
    <w:rsid w:val="003B69DC"/>
    <w:rsid w:val="003B7191"/>
    <w:rsid w:val="003B71BD"/>
    <w:rsid w:val="003B71CB"/>
    <w:rsid w:val="003B7914"/>
    <w:rsid w:val="003C0379"/>
    <w:rsid w:val="003C0867"/>
    <w:rsid w:val="003C0A70"/>
    <w:rsid w:val="003C0ABB"/>
    <w:rsid w:val="003C1173"/>
    <w:rsid w:val="003C1A45"/>
    <w:rsid w:val="003C1AFE"/>
    <w:rsid w:val="003C1BBE"/>
    <w:rsid w:val="003C1DBB"/>
    <w:rsid w:val="003C1F60"/>
    <w:rsid w:val="003C236E"/>
    <w:rsid w:val="003C2430"/>
    <w:rsid w:val="003C27AE"/>
    <w:rsid w:val="003C296E"/>
    <w:rsid w:val="003C2A9D"/>
    <w:rsid w:val="003C3066"/>
    <w:rsid w:val="003C34BE"/>
    <w:rsid w:val="003C3CDF"/>
    <w:rsid w:val="003C4BBA"/>
    <w:rsid w:val="003C4D35"/>
    <w:rsid w:val="003C4D86"/>
    <w:rsid w:val="003C56CB"/>
    <w:rsid w:val="003C57E0"/>
    <w:rsid w:val="003C5E44"/>
    <w:rsid w:val="003C604D"/>
    <w:rsid w:val="003C6595"/>
    <w:rsid w:val="003C7334"/>
    <w:rsid w:val="003C7B65"/>
    <w:rsid w:val="003C7D3E"/>
    <w:rsid w:val="003C7DFE"/>
    <w:rsid w:val="003C7E6E"/>
    <w:rsid w:val="003D0148"/>
    <w:rsid w:val="003D0666"/>
    <w:rsid w:val="003D099D"/>
    <w:rsid w:val="003D0EF7"/>
    <w:rsid w:val="003D11CD"/>
    <w:rsid w:val="003D156D"/>
    <w:rsid w:val="003D1ED3"/>
    <w:rsid w:val="003D207A"/>
    <w:rsid w:val="003D23E3"/>
    <w:rsid w:val="003D267F"/>
    <w:rsid w:val="003D27DF"/>
    <w:rsid w:val="003D2B11"/>
    <w:rsid w:val="003D2B8F"/>
    <w:rsid w:val="003D32EF"/>
    <w:rsid w:val="003D34EB"/>
    <w:rsid w:val="003D3AFC"/>
    <w:rsid w:val="003D3BFD"/>
    <w:rsid w:val="003D3D2F"/>
    <w:rsid w:val="003D3E17"/>
    <w:rsid w:val="003D4177"/>
    <w:rsid w:val="003D4719"/>
    <w:rsid w:val="003D4CEB"/>
    <w:rsid w:val="003D50A0"/>
    <w:rsid w:val="003D5283"/>
    <w:rsid w:val="003D545F"/>
    <w:rsid w:val="003D5535"/>
    <w:rsid w:val="003D5692"/>
    <w:rsid w:val="003D5F39"/>
    <w:rsid w:val="003D6185"/>
    <w:rsid w:val="003D7389"/>
    <w:rsid w:val="003D7B2F"/>
    <w:rsid w:val="003E0039"/>
    <w:rsid w:val="003E03B3"/>
    <w:rsid w:val="003E061C"/>
    <w:rsid w:val="003E0B52"/>
    <w:rsid w:val="003E0BA4"/>
    <w:rsid w:val="003E0C79"/>
    <w:rsid w:val="003E13E2"/>
    <w:rsid w:val="003E17F7"/>
    <w:rsid w:val="003E1835"/>
    <w:rsid w:val="003E204F"/>
    <w:rsid w:val="003E2363"/>
    <w:rsid w:val="003E23D7"/>
    <w:rsid w:val="003E29AA"/>
    <w:rsid w:val="003E2C00"/>
    <w:rsid w:val="003E2D26"/>
    <w:rsid w:val="003E3301"/>
    <w:rsid w:val="003E3598"/>
    <w:rsid w:val="003E38BC"/>
    <w:rsid w:val="003E38F0"/>
    <w:rsid w:val="003E3C33"/>
    <w:rsid w:val="003E42E7"/>
    <w:rsid w:val="003E4318"/>
    <w:rsid w:val="003E46A4"/>
    <w:rsid w:val="003E474B"/>
    <w:rsid w:val="003E49D6"/>
    <w:rsid w:val="003E4C6D"/>
    <w:rsid w:val="003E4F9B"/>
    <w:rsid w:val="003E512C"/>
    <w:rsid w:val="003E56F3"/>
    <w:rsid w:val="003E5AFD"/>
    <w:rsid w:val="003E5B19"/>
    <w:rsid w:val="003E5B43"/>
    <w:rsid w:val="003E6077"/>
    <w:rsid w:val="003E64A1"/>
    <w:rsid w:val="003E68A2"/>
    <w:rsid w:val="003E6ECF"/>
    <w:rsid w:val="003E7EE3"/>
    <w:rsid w:val="003F081B"/>
    <w:rsid w:val="003F0BED"/>
    <w:rsid w:val="003F0EC7"/>
    <w:rsid w:val="003F1598"/>
    <w:rsid w:val="003F2A7E"/>
    <w:rsid w:val="003F32F4"/>
    <w:rsid w:val="003F3972"/>
    <w:rsid w:val="003F3A97"/>
    <w:rsid w:val="003F43B9"/>
    <w:rsid w:val="003F47BB"/>
    <w:rsid w:val="003F4F28"/>
    <w:rsid w:val="003F55BD"/>
    <w:rsid w:val="003F70A5"/>
    <w:rsid w:val="003F752F"/>
    <w:rsid w:val="004002CA"/>
    <w:rsid w:val="004003F6"/>
    <w:rsid w:val="00400AB1"/>
    <w:rsid w:val="00400B8F"/>
    <w:rsid w:val="00400C25"/>
    <w:rsid w:val="0040158C"/>
    <w:rsid w:val="004015C3"/>
    <w:rsid w:val="00401774"/>
    <w:rsid w:val="004017C5"/>
    <w:rsid w:val="00401C47"/>
    <w:rsid w:val="00401DEC"/>
    <w:rsid w:val="0040212E"/>
    <w:rsid w:val="0040264F"/>
    <w:rsid w:val="0040273A"/>
    <w:rsid w:val="004028E0"/>
    <w:rsid w:val="00402910"/>
    <w:rsid w:val="00402B82"/>
    <w:rsid w:val="00403C12"/>
    <w:rsid w:val="00403FCA"/>
    <w:rsid w:val="004040E5"/>
    <w:rsid w:val="00404569"/>
    <w:rsid w:val="00404949"/>
    <w:rsid w:val="004049AF"/>
    <w:rsid w:val="00404BE0"/>
    <w:rsid w:val="00404FE0"/>
    <w:rsid w:val="004059EF"/>
    <w:rsid w:val="004060D9"/>
    <w:rsid w:val="00406562"/>
    <w:rsid w:val="00406950"/>
    <w:rsid w:val="00406A89"/>
    <w:rsid w:val="00406BE4"/>
    <w:rsid w:val="004070A5"/>
    <w:rsid w:val="0040753A"/>
    <w:rsid w:val="004079E5"/>
    <w:rsid w:val="00407CE7"/>
    <w:rsid w:val="0041051C"/>
    <w:rsid w:val="0041057E"/>
    <w:rsid w:val="00410ED4"/>
    <w:rsid w:val="00411028"/>
    <w:rsid w:val="004116AC"/>
    <w:rsid w:val="004119A7"/>
    <w:rsid w:val="00411BA8"/>
    <w:rsid w:val="00411C42"/>
    <w:rsid w:val="0041229B"/>
    <w:rsid w:val="004129D6"/>
    <w:rsid w:val="00412A0F"/>
    <w:rsid w:val="00412E75"/>
    <w:rsid w:val="00413365"/>
    <w:rsid w:val="004139F4"/>
    <w:rsid w:val="00413ADD"/>
    <w:rsid w:val="0041424F"/>
    <w:rsid w:val="00414460"/>
    <w:rsid w:val="004144BF"/>
    <w:rsid w:val="00416866"/>
    <w:rsid w:val="00416CBD"/>
    <w:rsid w:val="00416CE3"/>
    <w:rsid w:val="004171F2"/>
    <w:rsid w:val="0041733C"/>
    <w:rsid w:val="00417A95"/>
    <w:rsid w:val="00417A9B"/>
    <w:rsid w:val="00417C70"/>
    <w:rsid w:val="00417D3C"/>
    <w:rsid w:val="004200DD"/>
    <w:rsid w:val="00420697"/>
    <w:rsid w:val="00420779"/>
    <w:rsid w:val="004208CC"/>
    <w:rsid w:val="0042105A"/>
    <w:rsid w:val="004216B9"/>
    <w:rsid w:val="0042175D"/>
    <w:rsid w:val="00421805"/>
    <w:rsid w:val="00421821"/>
    <w:rsid w:val="00421DAB"/>
    <w:rsid w:val="00422054"/>
    <w:rsid w:val="00422226"/>
    <w:rsid w:val="00422BBA"/>
    <w:rsid w:val="00422DAE"/>
    <w:rsid w:val="00422DF7"/>
    <w:rsid w:val="004234BA"/>
    <w:rsid w:val="004238A5"/>
    <w:rsid w:val="00424974"/>
    <w:rsid w:val="0042559E"/>
    <w:rsid w:val="004259E3"/>
    <w:rsid w:val="00426352"/>
    <w:rsid w:val="0042653B"/>
    <w:rsid w:val="00426C84"/>
    <w:rsid w:val="00427593"/>
    <w:rsid w:val="0042764E"/>
    <w:rsid w:val="00427775"/>
    <w:rsid w:val="00427846"/>
    <w:rsid w:val="00427973"/>
    <w:rsid w:val="00427F81"/>
    <w:rsid w:val="00430133"/>
    <w:rsid w:val="004310CB"/>
    <w:rsid w:val="0043127F"/>
    <w:rsid w:val="00431669"/>
    <w:rsid w:val="00431ABC"/>
    <w:rsid w:val="00433103"/>
    <w:rsid w:val="00433CB5"/>
    <w:rsid w:val="00433E9B"/>
    <w:rsid w:val="00433F22"/>
    <w:rsid w:val="00433FEF"/>
    <w:rsid w:val="00434257"/>
    <w:rsid w:val="0043490D"/>
    <w:rsid w:val="00434E83"/>
    <w:rsid w:val="0043548E"/>
    <w:rsid w:val="004358A3"/>
    <w:rsid w:val="00436391"/>
    <w:rsid w:val="004368AE"/>
    <w:rsid w:val="00437115"/>
    <w:rsid w:val="0043732D"/>
    <w:rsid w:val="00437D4A"/>
    <w:rsid w:val="004402EF"/>
    <w:rsid w:val="0044065F"/>
    <w:rsid w:val="00440754"/>
    <w:rsid w:val="00440BE0"/>
    <w:rsid w:val="004410DF"/>
    <w:rsid w:val="00441224"/>
    <w:rsid w:val="00441309"/>
    <w:rsid w:val="00441846"/>
    <w:rsid w:val="00441C41"/>
    <w:rsid w:val="00441C42"/>
    <w:rsid w:val="00441D0D"/>
    <w:rsid w:val="00441ECD"/>
    <w:rsid w:val="00441FBA"/>
    <w:rsid w:val="00442140"/>
    <w:rsid w:val="004428CC"/>
    <w:rsid w:val="004432A5"/>
    <w:rsid w:val="004436F2"/>
    <w:rsid w:val="00443997"/>
    <w:rsid w:val="00444863"/>
    <w:rsid w:val="004454FB"/>
    <w:rsid w:val="004455C6"/>
    <w:rsid w:val="004455CB"/>
    <w:rsid w:val="00445A42"/>
    <w:rsid w:val="00445B65"/>
    <w:rsid w:val="004460A1"/>
    <w:rsid w:val="004467D5"/>
    <w:rsid w:val="00446F0A"/>
    <w:rsid w:val="004472E3"/>
    <w:rsid w:val="0044771B"/>
    <w:rsid w:val="00447D76"/>
    <w:rsid w:val="0045082E"/>
    <w:rsid w:val="00450BA1"/>
    <w:rsid w:val="00451112"/>
    <w:rsid w:val="0045147B"/>
    <w:rsid w:val="0045275E"/>
    <w:rsid w:val="0045282F"/>
    <w:rsid w:val="004528D8"/>
    <w:rsid w:val="00452999"/>
    <w:rsid w:val="00452C9D"/>
    <w:rsid w:val="00452CC0"/>
    <w:rsid w:val="00452E4F"/>
    <w:rsid w:val="00452F63"/>
    <w:rsid w:val="00453425"/>
    <w:rsid w:val="004546A2"/>
    <w:rsid w:val="00454C1E"/>
    <w:rsid w:val="00454C54"/>
    <w:rsid w:val="00454E6B"/>
    <w:rsid w:val="004553C1"/>
    <w:rsid w:val="0045562C"/>
    <w:rsid w:val="00455B8B"/>
    <w:rsid w:val="00455BB2"/>
    <w:rsid w:val="00455FF1"/>
    <w:rsid w:val="0045625B"/>
    <w:rsid w:val="00456466"/>
    <w:rsid w:val="004564E0"/>
    <w:rsid w:val="00456B78"/>
    <w:rsid w:val="00457722"/>
    <w:rsid w:val="00457818"/>
    <w:rsid w:val="00457FF2"/>
    <w:rsid w:val="00460256"/>
    <w:rsid w:val="00460D06"/>
    <w:rsid w:val="00461B56"/>
    <w:rsid w:val="00461C02"/>
    <w:rsid w:val="00461F03"/>
    <w:rsid w:val="004623E5"/>
    <w:rsid w:val="00462FDD"/>
    <w:rsid w:val="00463EBC"/>
    <w:rsid w:val="00464930"/>
    <w:rsid w:val="004649DD"/>
    <w:rsid w:val="00464D00"/>
    <w:rsid w:val="00464E44"/>
    <w:rsid w:val="00465082"/>
    <w:rsid w:val="00465E0B"/>
    <w:rsid w:val="00465E4A"/>
    <w:rsid w:val="004663F4"/>
    <w:rsid w:val="004664C7"/>
    <w:rsid w:val="0046675B"/>
    <w:rsid w:val="00466D41"/>
    <w:rsid w:val="004672E5"/>
    <w:rsid w:val="0046782A"/>
    <w:rsid w:val="00470038"/>
    <w:rsid w:val="00470D08"/>
    <w:rsid w:val="00471257"/>
    <w:rsid w:val="004713B0"/>
    <w:rsid w:val="00471A25"/>
    <w:rsid w:val="00471DD4"/>
    <w:rsid w:val="00471DFA"/>
    <w:rsid w:val="0047210D"/>
    <w:rsid w:val="00473546"/>
    <w:rsid w:val="00473574"/>
    <w:rsid w:val="004735DE"/>
    <w:rsid w:val="0047360B"/>
    <w:rsid w:val="004737CC"/>
    <w:rsid w:val="00473C6A"/>
    <w:rsid w:val="004744A7"/>
    <w:rsid w:val="004744CE"/>
    <w:rsid w:val="00474F5B"/>
    <w:rsid w:val="004753C3"/>
    <w:rsid w:val="004754AA"/>
    <w:rsid w:val="004759B8"/>
    <w:rsid w:val="0047649E"/>
    <w:rsid w:val="00477845"/>
    <w:rsid w:val="004779E9"/>
    <w:rsid w:val="00477AFA"/>
    <w:rsid w:val="00477E1A"/>
    <w:rsid w:val="00477EA0"/>
    <w:rsid w:val="00477F32"/>
    <w:rsid w:val="00477F51"/>
    <w:rsid w:val="00480587"/>
    <w:rsid w:val="00480A2B"/>
    <w:rsid w:val="00480E87"/>
    <w:rsid w:val="00481622"/>
    <w:rsid w:val="00481676"/>
    <w:rsid w:val="00481E53"/>
    <w:rsid w:val="00482256"/>
    <w:rsid w:val="00483064"/>
    <w:rsid w:val="00483495"/>
    <w:rsid w:val="0048392D"/>
    <w:rsid w:val="00483F13"/>
    <w:rsid w:val="004841C6"/>
    <w:rsid w:val="00484F13"/>
    <w:rsid w:val="00485580"/>
    <w:rsid w:val="004856A8"/>
    <w:rsid w:val="00485993"/>
    <w:rsid w:val="00486AC9"/>
    <w:rsid w:val="00486BD5"/>
    <w:rsid w:val="0048756E"/>
    <w:rsid w:val="00487614"/>
    <w:rsid w:val="004877D4"/>
    <w:rsid w:val="00487FDF"/>
    <w:rsid w:val="004906F9"/>
    <w:rsid w:val="00490BAF"/>
    <w:rsid w:val="0049122A"/>
    <w:rsid w:val="00491772"/>
    <w:rsid w:val="00491786"/>
    <w:rsid w:val="0049188F"/>
    <w:rsid w:val="00491A36"/>
    <w:rsid w:val="00491CD1"/>
    <w:rsid w:val="00491CD2"/>
    <w:rsid w:val="00491D89"/>
    <w:rsid w:val="004921B2"/>
    <w:rsid w:val="0049267C"/>
    <w:rsid w:val="0049298C"/>
    <w:rsid w:val="00492D85"/>
    <w:rsid w:val="00492F9B"/>
    <w:rsid w:val="00493141"/>
    <w:rsid w:val="0049318F"/>
    <w:rsid w:val="00493A84"/>
    <w:rsid w:val="00493B72"/>
    <w:rsid w:val="00493BE6"/>
    <w:rsid w:val="0049405A"/>
    <w:rsid w:val="0049408E"/>
    <w:rsid w:val="004940C9"/>
    <w:rsid w:val="0049487A"/>
    <w:rsid w:val="0049500C"/>
    <w:rsid w:val="00495565"/>
    <w:rsid w:val="00495E37"/>
    <w:rsid w:val="00495EBC"/>
    <w:rsid w:val="004963A9"/>
    <w:rsid w:val="0049643B"/>
    <w:rsid w:val="004964E1"/>
    <w:rsid w:val="00496587"/>
    <w:rsid w:val="0049695B"/>
    <w:rsid w:val="00496B59"/>
    <w:rsid w:val="004971CC"/>
    <w:rsid w:val="004972D2"/>
    <w:rsid w:val="004975F7"/>
    <w:rsid w:val="00497F07"/>
    <w:rsid w:val="004A0654"/>
    <w:rsid w:val="004A0943"/>
    <w:rsid w:val="004A1155"/>
    <w:rsid w:val="004A158F"/>
    <w:rsid w:val="004A21B8"/>
    <w:rsid w:val="004A2EA4"/>
    <w:rsid w:val="004A349C"/>
    <w:rsid w:val="004A3B2D"/>
    <w:rsid w:val="004A3CDD"/>
    <w:rsid w:val="004A42B8"/>
    <w:rsid w:val="004A47EF"/>
    <w:rsid w:val="004A4AF8"/>
    <w:rsid w:val="004A4FBD"/>
    <w:rsid w:val="004A575C"/>
    <w:rsid w:val="004A5E6C"/>
    <w:rsid w:val="004A6219"/>
    <w:rsid w:val="004A62BA"/>
    <w:rsid w:val="004A66B2"/>
    <w:rsid w:val="004A68FC"/>
    <w:rsid w:val="004A6C61"/>
    <w:rsid w:val="004A7218"/>
    <w:rsid w:val="004A7692"/>
    <w:rsid w:val="004B0D09"/>
    <w:rsid w:val="004B113F"/>
    <w:rsid w:val="004B1378"/>
    <w:rsid w:val="004B2802"/>
    <w:rsid w:val="004B2DEE"/>
    <w:rsid w:val="004B2F53"/>
    <w:rsid w:val="004B30EE"/>
    <w:rsid w:val="004B320D"/>
    <w:rsid w:val="004B3A2D"/>
    <w:rsid w:val="004B3A70"/>
    <w:rsid w:val="004B45A4"/>
    <w:rsid w:val="004B46FA"/>
    <w:rsid w:val="004B4CDA"/>
    <w:rsid w:val="004B4F64"/>
    <w:rsid w:val="004B5051"/>
    <w:rsid w:val="004B52BC"/>
    <w:rsid w:val="004B566F"/>
    <w:rsid w:val="004B59D8"/>
    <w:rsid w:val="004B5A44"/>
    <w:rsid w:val="004B5D64"/>
    <w:rsid w:val="004B60B9"/>
    <w:rsid w:val="004B6542"/>
    <w:rsid w:val="004B65D1"/>
    <w:rsid w:val="004B68F8"/>
    <w:rsid w:val="004B6D7A"/>
    <w:rsid w:val="004B7342"/>
    <w:rsid w:val="004B7D3D"/>
    <w:rsid w:val="004B7FD0"/>
    <w:rsid w:val="004C0767"/>
    <w:rsid w:val="004C0918"/>
    <w:rsid w:val="004C0B14"/>
    <w:rsid w:val="004C17FC"/>
    <w:rsid w:val="004C1C2F"/>
    <w:rsid w:val="004C214E"/>
    <w:rsid w:val="004C22D2"/>
    <w:rsid w:val="004C2AC3"/>
    <w:rsid w:val="004C2D93"/>
    <w:rsid w:val="004C2E60"/>
    <w:rsid w:val="004C31DD"/>
    <w:rsid w:val="004C32ED"/>
    <w:rsid w:val="004C3592"/>
    <w:rsid w:val="004C3ACE"/>
    <w:rsid w:val="004C42B0"/>
    <w:rsid w:val="004C447B"/>
    <w:rsid w:val="004C467D"/>
    <w:rsid w:val="004C4F25"/>
    <w:rsid w:val="004C5EB3"/>
    <w:rsid w:val="004C5F5A"/>
    <w:rsid w:val="004C60F2"/>
    <w:rsid w:val="004C619C"/>
    <w:rsid w:val="004C6618"/>
    <w:rsid w:val="004C6829"/>
    <w:rsid w:val="004C7232"/>
    <w:rsid w:val="004C7467"/>
    <w:rsid w:val="004C7492"/>
    <w:rsid w:val="004C7725"/>
    <w:rsid w:val="004C780A"/>
    <w:rsid w:val="004C7976"/>
    <w:rsid w:val="004D0232"/>
    <w:rsid w:val="004D10A5"/>
    <w:rsid w:val="004D10F1"/>
    <w:rsid w:val="004D1490"/>
    <w:rsid w:val="004D1CDD"/>
    <w:rsid w:val="004D1FDB"/>
    <w:rsid w:val="004D2A6A"/>
    <w:rsid w:val="004D2AE9"/>
    <w:rsid w:val="004D2F13"/>
    <w:rsid w:val="004D3215"/>
    <w:rsid w:val="004D3259"/>
    <w:rsid w:val="004D3284"/>
    <w:rsid w:val="004D3708"/>
    <w:rsid w:val="004D3A55"/>
    <w:rsid w:val="004D51F3"/>
    <w:rsid w:val="004D5903"/>
    <w:rsid w:val="004D5D60"/>
    <w:rsid w:val="004D6866"/>
    <w:rsid w:val="004D722B"/>
    <w:rsid w:val="004D747A"/>
    <w:rsid w:val="004D76ED"/>
    <w:rsid w:val="004D7990"/>
    <w:rsid w:val="004D7E0A"/>
    <w:rsid w:val="004E0100"/>
    <w:rsid w:val="004E089E"/>
    <w:rsid w:val="004E08CB"/>
    <w:rsid w:val="004E19E5"/>
    <w:rsid w:val="004E1DCC"/>
    <w:rsid w:val="004E1F2C"/>
    <w:rsid w:val="004E2465"/>
    <w:rsid w:val="004E26F0"/>
    <w:rsid w:val="004E285C"/>
    <w:rsid w:val="004E2E2C"/>
    <w:rsid w:val="004E348A"/>
    <w:rsid w:val="004E3773"/>
    <w:rsid w:val="004E4303"/>
    <w:rsid w:val="004E4307"/>
    <w:rsid w:val="004E476C"/>
    <w:rsid w:val="004E4FD6"/>
    <w:rsid w:val="004E539E"/>
    <w:rsid w:val="004E589F"/>
    <w:rsid w:val="004E5C8C"/>
    <w:rsid w:val="004E61FB"/>
    <w:rsid w:val="004E6A39"/>
    <w:rsid w:val="004E6B5A"/>
    <w:rsid w:val="004E6C8D"/>
    <w:rsid w:val="004E733D"/>
    <w:rsid w:val="004E77D7"/>
    <w:rsid w:val="004E7871"/>
    <w:rsid w:val="004E7D41"/>
    <w:rsid w:val="004E7D4E"/>
    <w:rsid w:val="004F038D"/>
    <w:rsid w:val="004F0D01"/>
    <w:rsid w:val="004F0E67"/>
    <w:rsid w:val="004F10BA"/>
    <w:rsid w:val="004F1199"/>
    <w:rsid w:val="004F381C"/>
    <w:rsid w:val="004F3C5B"/>
    <w:rsid w:val="004F3E99"/>
    <w:rsid w:val="004F417D"/>
    <w:rsid w:val="004F49A4"/>
    <w:rsid w:val="004F49C2"/>
    <w:rsid w:val="004F4BDD"/>
    <w:rsid w:val="004F4FF9"/>
    <w:rsid w:val="004F5418"/>
    <w:rsid w:val="004F5772"/>
    <w:rsid w:val="004F59F8"/>
    <w:rsid w:val="004F5F15"/>
    <w:rsid w:val="004F6000"/>
    <w:rsid w:val="004F6034"/>
    <w:rsid w:val="004F63B3"/>
    <w:rsid w:val="004F66AB"/>
    <w:rsid w:val="004F6B4F"/>
    <w:rsid w:val="004F6D91"/>
    <w:rsid w:val="004F7358"/>
    <w:rsid w:val="004F7465"/>
    <w:rsid w:val="004F7A62"/>
    <w:rsid w:val="004F7B32"/>
    <w:rsid w:val="005000D4"/>
    <w:rsid w:val="005002CE"/>
    <w:rsid w:val="00500589"/>
    <w:rsid w:val="005007D5"/>
    <w:rsid w:val="0050088C"/>
    <w:rsid w:val="00500E53"/>
    <w:rsid w:val="00500F00"/>
    <w:rsid w:val="00500F6A"/>
    <w:rsid w:val="00501CEF"/>
    <w:rsid w:val="0050209C"/>
    <w:rsid w:val="00502270"/>
    <w:rsid w:val="00502445"/>
    <w:rsid w:val="00502FFC"/>
    <w:rsid w:val="00503283"/>
    <w:rsid w:val="00503356"/>
    <w:rsid w:val="00503683"/>
    <w:rsid w:val="005037CB"/>
    <w:rsid w:val="00503E50"/>
    <w:rsid w:val="00504030"/>
    <w:rsid w:val="0050476F"/>
    <w:rsid w:val="00505083"/>
    <w:rsid w:val="005051AA"/>
    <w:rsid w:val="005053CF"/>
    <w:rsid w:val="00505C99"/>
    <w:rsid w:val="00506311"/>
    <w:rsid w:val="00506D6A"/>
    <w:rsid w:val="00506D9A"/>
    <w:rsid w:val="0050705B"/>
    <w:rsid w:val="005070F1"/>
    <w:rsid w:val="005072C8"/>
    <w:rsid w:val="00507442"/>
    <w:rsid w:val="0050794E"/>
    <w:rsid w:val="00507B4B"/>
    <w:rsid w:val="00507E85"/>
    <w:rsid w:val="00510047"/>
    <w:rsid w:val="005105A1"/>
    <w:rsid w:val="005106C3"/>
    <w:rsid w:val="00510879"/>
    <w:rsid w:val="00510889"/>
    <w:rsid w:val="00510AE2"/>
    <w:rsid w:val="00510E44"/>
    <w:rsid w:val="00511267"/>
    <w:rsid w:val="0051139D"/>
    <w:rsid w:val="005116C8"/>
    <w:rsid w:val="005118FE"/>
    <w:rsid w:val="00511A2B"/>
    <w:rsid w:val="005123D3"/>
    <w:rsid w:val="005127C1"/>
    <w:rsid w:val="00512B8E"/>
    <w:rsid w:val="00512E3D"/>
    <w:rsid w:val="005135B1"/>
    <w:rsid w:val="00513A36"/>
    <w:rsid w:val="00513A55"/>
    <w:rsid w:val="00513C98"/>
    <w:rsid w:val="00513EDC"/>
    <w:rsid w:val="005144F8"/>
    <w:rsid w:val="00514871"/>
    <w:rsid w:val="00515108"/>
    <w:rsid w:val="00515223"/>
    <w:rsid w:val="005155AB"/>
    <w:rsid w:val="00515CC4"/>
    <w:rsid w:val="00517438"/>
    <w:rsid w:val="005179CF"/>
    <w:rsid w:val="00517A56"/>
    <w:rsid w:val="00517B85"/>
    <w:rsid w:val="00517FEE"/>
    <w:rsid w:val="005203FB"/>
    <w:rsid w:val="00520467"/>
    <w:rsid w:val="00520587"/>
    <w:rsid w:val="005207E9"/>
    <w:rsid w:val="00520EAE"/>
    <w:rsid w:val="00521F2C"/>
    <w:rsid w:val="00522211"/>
    <w:rsid w:val="005224FB"/>
    <w:rsid w:val="00522732"/>
    <w:rsid w:val="00522995"/>
    <w:rsid w:val="00522B0F"/>
    <w:rsid w:val="00522C31"/>
    <w:rsid w:val="00523772"/>
    <w:rsid w:val="00523CE2"/>
    <w:rsid w:val="005241A3"/>
    <w:rsid w:val="00524A39"/>
    <w:rsid w:val="005252CA"/>
    <w:rsid w:val="005253D2"/>
    <w:rsid w:val="00525A51"/>
    <w:rsid w:val="00525C0E"/>
    <w:rsid w:val="00526023"/>
    <w:rsid w:val="00526AB3"/>
    <w:rsid w:val="00527313"/>
    <w:rsid w:val="00527485"/>
    <w:rsid w:val="0052758B"/>
    <w:rsid w:val="005279C3"/>
    <w:rsid w:val="00530145"/>
    <w:rsid w:val="005308D8"/>
    <w:rsid w:val="00530C69"/>
    <w:rsid w:val="00530F85"/>
    <w:rsid w:val="00531D2A"/>
    <w:rsid w:val="00531F90"/>
    <w:rsid w:val="00532157"/>
    <w:rsid w:val="0053260A"/>
    <w:rsid w:val="00532A64"/>
    <w:rsid w:val="00532A6D"/>
    <w:rsid w:val="00532A7F"/>
    <w:rsid w:val="00532B49"/>
    <w:rsid w:val="00532BA3"/>
    <w:rsid w:val="00532C16"/>
    <w:rsid w:val="00532D56"/>
    <w:rsid w:val="00533660"/>
    <w:rsid w:val="00533A92"/>
    <w:rsid w:val="00533F48"/>
    <w:rsid w:val="00533F79"/>
    <w:rsid w:val="00534B4F"/>
    <w:rsid w:val="00534E06"/>
    <w:rsid w:val="005352C6"/>
    <w:rsid w:val="00535A06"/>
    <w:rsid w:val="00536367"/>
    <w:rsid w:val="005368E7"/>
    <w:rsid w:val="00536CFF"/>
    <w:rsid w:val="00537591"/>
    <w:rsid w:val="00537C79"/>
    <w:rsid w:val="00537C9A"/>
    <w:rsid w:val="00540FE9"/>
    <w:rsid w:val="00541C3E"/>
    <w:rsid w:val="00541C80"/>
    <w:rsid w:val="005421D0"/>
    <w:rsid w:val="00542313"/>
    <w:rsid w:val="005427F0"/>
    <w:rsid w:val="00542A9D"/>
    <w:rsid w:val="00542D73"/>
    <w:rsid w:val="0054353B"/>
    <w:rsid w:val="00544A22"/>
    <w:rsid w:val="00544BE3"/>
    <w:rsid w:val="00544DE2"/>
    <w:rsid w:val="00544EDF"/>
    <w:rsid w:val="00545215"/>
    <w:rsid w:val="005452BF"/>
    <w:rsid w:val="00545984"/>
    <w:rsid w:val="00545B4E"/>
    <w:rsid w:val="00545D27"/>
    <w:rsid w:val="00546444"/>
    <w:rsid w:val="0054651E"/>
    <w:rsid w:val="00546672"/>
    <w:rsid w:val="005468EF"/>
    <w:rsid w:val="00546C04"/>
    <w:rsid w:val="00546EF3"/>
    <w:rsid w:val="0054728C"/>
    <w:rsid w:val="0054746D"/>
    <w:rsid w:val="00550336"/>
    <w:rsid w:val="005503FB"/>
    <w:rsid w:val="0055065C"/>
    <w:rsid w:val="0055079F"/>
    <w:rsid w:val="00550BEB"/>
    <w:rsid w:val="005513DF"/>
    <w:rsid w:val="00551E80"/>
    <w:rsid w:val="00552101"/>
    <w:rsid w:val="005521E6"/>
    <w:rsid w:val="005523A9"/>
    <w:rsid w:val="00552645"/>
    <w:rsid w:val="005530A3"/>
    <w:rsid w:val="005534EB"/>
    <w:rsid w:val="005535D5"/>
    <w:rsid w:val="005544D8"/>
    <w:rsid w:val="005544E4"/>
    <w:rsid w:val="00554D19"/>
    <w:rsid w:val="00555008"/>
    <w:rsid w:val="005555C5"/>
    <w:rsid w:val="005557EA"/>
    <w:rsid w:val="00556448"/>
    <w:rsid w:val="005568C8"/>
    <w:rsid w:val="00557405"/>
    <w:rsid w:val="00557830"/>
    <w:rsid w:val="0055789A"/>
    <w:rsid w:val="005578B9"/>
    <w:rsid w:val="00557CDB"/>
    <w:rsid w:val="005603FE"/>
    <w:rsid w:val="00560E5C"/>
    <w:rsid w:val="0056163F"/>
    <w:rsid w:val="00562ED1"/>
    <w:rsid w:val="0056314E"/>
    <w:rsid w:val="00563773"/>
    <w:rsid w:val="00563CAC"/>
    <w:rsid w:val="00564AC8"/>
    <w:rsid w:val="00564BDF"/>
    <w:rsid w:val="0056559D"/>
    <w:rsid w:val="00565969"/>
    <w:rsid w:val="00565D2C"/>
    <w:rsid w:val="0056784C"/>
    <w:rsid w:val="00567AD9"/>
    <w:rsid w:val="00567C5F"/>
    <w:rsid w:val="00567EF5"/>
    <w:rsid w:val="0057075E"/>
    <w:rsid w:val="00570796"/>
    <w:rsid w:val="00570C10"/>
    <w:rsid w:val="0057111C"/>
    <w:rsid w:val="005711D9"/>
    <w:rsid w:val="00571C23"/>
    <w:rsid w:val="00571C92"/>
    <w:rsid w:val="00571EEC"/>
    <w:rsid w:val="00572004"/>
    <w:rsid w:val="005720F3"/>
    <w:rsid w:val="005725E8"/>
    <w:rsid w:val="00572C7D"/>
    <w:rsid w:val="00572E4A"/>
    <w:rsid w:val="00572EE3"/>
    <w:rsid w:val="005730BF"/>
    <w:rsid w:val="005733EF"/>
    <w:rsid w:val="0057367B"/>
    <w:rsid w:val="005738C0"/>
    <w:rsid w:val="00573B32"/>
    <w:rsid w:val="005740BF"/>
    <w:rsid w:val="005742F3"/>
    <w:rsid w:val="0057461B"/>
    <w:rsid w:val="00574A66"/>
    <w:rsid w:val="00574B9F"/>
    <w:rsid w:val="00574F73"/>
    <w:rsid w:val="0057501B"/>
    <w:rsid w:val="00575857"/>
    <w:rsid w:val="005761D1"/>
    <w:rsid w:val="00576ABE"/>
    <w:rsid w:val="00576BB1"/>
    <w:rsid w:val="0057713A"/>
    <w:rsid w:val="00577910"/>
    <w:rsid w:val="00577C67"/>
    <w:rsid w:val="00580609"/>
    <w:rsid w:val="00580915"/>
    <w:rsid w:val="0058091C"/>
    <w:rsid w:val="00580B80"/>
    <w:rsid w:val="00580BEC"/>
    <w:rsid w:val="00580C56"/>
    <w:rsid w:val="00580D0C"/>
    <w:rsid w:val="00580EE6"/>
    <w:rsid w:val="00581228"/>
    <w:rsid w:val="0058124B"/>
    <w:rsid w:val="005815E6"/>
    <w:rsid w:val="00581817"/>
    <w:rsid w:val="00581D27"/>
    <w:rsid w:val="00581E49"/>
    <w:rsid w:val="0058236E"/>
    <w:rsid w:val="00582759"/>
    <w:rsid w:val="00582A65"/>
    <w:rsid w:val="00582C49"/>
    <w:rsid w:val="00582CB2"/>
    <w:rsid w:val="00582EE9"/>
    <w:rsid w:val="0058318F"/>
    <w:rsid w:val="005836B7"/>
    <w:rsid w:val="00583AA1"/>
    <w:rsid w:val="00583CE4"/>
    <w:rsid w:val="00583CEC"/>
    <w:rsid w:val="00583E3D"/>
    <w:rsid w:val="0058413A"/>
    <w:rsid w:val="005846F8"/>
    <w:rsid w:val="005848EC"/>
    <w:rsid w:val="00584DF8"/>
    <w:rsid w:val="00584F3B"/>
    <w:rsid w:val="005850CE"/>
    <w:rsid w:val="00585342"/>
    <w:rsid w:val="005853AA"/>
    <w:rsid w:val="005855A4"/>
    <w:rsid w:val="00585AAE"/>
    <w:rsid w:val="00585BB7"/>
    <w:rsid w:val="00585FF7"/>
    <w:rsid w:val="005860F7"/>
    <w:rsid w:val="005862B8"/>
    <w:rsid w:val="005864DA"/>
    <w:rsid w:val="0058657E"/>
    <w:rsid w:val="0058665F"/>
    <w:rsid w:val="00586E0D"/>
    <w:rsid w:val="005871C5"/>
    <w:rsid w:val="00587AFB"/>
    <w:rsid w:val="00587FDA"/>
    <w:rsid w:val="00590284"/>
    <w:rsid w:val="00590674"/>
    <w:rsid w:val="00590C76"/>
    <w:rsid w:val="00590E1F"/>
    <w:rsid w:val="00591A18"/>
    <w:rsid w:val="00591BB6"/>
    <w:rsid w:val="00591C06"/>
    <w:rsid w:val="00591C0A"/>
    <w:rsid w:val="005920F0"/>
    <w:rsid w:val="0059263D"/>
    <w:rsid w:val="00592810"/>
    <w:rsid w:val="00592F5A"/>
    <w:rsid w:val="00592FC4"/>
    <w:rsid w:val="0059388E"/>
    <w:rsid w:val="00594545"/>
    <w:rsid w:val="00594938"/>
    <w:rsid w:val="00594C8D"/>
    <w:rsid w:val="00594D95"/>
    <w:rsid w:val="00595EC1"/>
    <w:rsid w:val="005965AF"/>
    <w:rsid w:val="0059682C"/>
    <w:rsid w:val="0059688A"/>
    <w:rsid w:val="00596DFE"/>
    <w:rsid w:val="005970CA"/>
    <w:rsid w:val="00597800"/>
    <w:rsid w:val="005A004A"/>
    <w:rsid w:val="005A0302"/>
    <w:rsid w:val="005A0307"/>
    <w:rsid w:val="005A03F6"/>
    <w:rsid w:val="005A0426"/>
    <w:rsid w:val="005A091F"/>
    <w:rsid w:val="005A0AC1"/>
    <w:rsid w:val="005A1314"/>
    <w:rsid w:val="005A15BF"/>
    <w:rsid w:val="005A1798"/>
    <w:rsid w:val="005A2075"/>
    <w:rsid w:val="005A2657"/>
    <w:rsid w:val="005A2C22"/>
    <w:rsid w:val="005A304A"/>
    <w:rsid w:val="005A32EE"/>
    <w:rsid w:val="005A3783"/>
    <w:rsid w:val="005A3CE3"/>
    <w:rsid w:val="005A3FE3"/>
    <w:rsid w:val="005A44F9"/>
    <w:rsid w:val="005A4540"/>
    <w:rsid w:val="005A4594"/>
    <w:rsid w:val="005A4A8B"/>
    <w:rsid w:val="005A4CD7"/>
    <w:rsid w:val="005A4CF9"/>
    <w:rsid w:val="005A4F3D"/>
    <w:rsid w:val="005A5124"/>
    <w:rsid w:val="005A518A"/>
    <w:rsid w:val="005A5532"/>
    <w:rsid w:val="005A59E3"/>
    <w:rsid w:val="005A5B26"/>
    <w:rsid w:val="005A6664"/>
    <w:rsid w:val="005A6B7C"/>
    <w:rsid w:val="005A6E4D"/>
    <w:rsid w:val="005A76FA"/>
    <w:rsid w:val="005A7BA3"/>
    <w:rsid w:val="005A7C99"/>
    <w:rsid w:val="005B017B"/>
    <w:rsid w:val="005B06C1"/>
    <w:rsid w:val="005B0B4F"/>
    <w:rsid w:val="005B100B"/>
    <w:rsid w:val="005B17E6"/>
    <w:rsid w:val="005B18B5"/>
    <w:rsid w:val="005B1B1E"/>
    <w:rsid w:val="005B1B75"/>
    <w:rsid w:val="005B1BB7"/>
    <w:rsid w:val="005B1CDE"/>
    <w:rsid w:val="005B2DF3"/>
    <w:rsid w:val="005B3709"/>
    <w:rsid w:val="005B3795"/>
    <w:rsid w:val="005B3DA9"/>
    <w:rsid w:val="005B3F09"/>
    <w:rsid w:val="005B43CA"/>
    <w:rsid w:val="005B44A8"/>
    <w:rsid w:val="005B4762"/>
    <w:rsid w:val="005B4903"/>
    <w:rsid w:val="005B4AA2"/>
    <w:rsid w:val="005B4AD5"/>
    <w:rsid w:val="005B4F09"/>
    <w:rsid w:val="005B5717"/>
    <w:rsid w:val="005B57DE"/>
    <w:rsid w:val="005B5922"/>
    <w:rsid w:val="005B5CF9"/>
    <w:rsid w:val="005B6A2B"/>
    <w:rsid w:val="005B6C9C"/>
    <w:rsid w:val="005B6F73"/>
    <w:rsid w:val="005B75A0"/>
    <w:rsid w:val="005B75C8"/>
    <w:rsid w:val="005B7F52"/>
    <w:rsid w:val="005C0277"/>
    <w:rsid w:val="005C03AA"/>
    <w:rsid w:val="005C08C6"/>
    <w:rsid w:val="005C10CA"/>
    <w:rsid w:val="005C1375"/>
    <w:rsid w:val="005C153B"/>
    <w:rsid w:val="005C1B5B"/>
    <w:rsid w:val="005C1B81"/>
    <w:rsid w:val="005C1DAE"/>
    <w:rsid w:val="005C2335"/>
    <w:rsid w:val="005C23CE"/>
    <w:rsid w:val="005C2654"/>
    <w:rsid w:val="005C2AEC"/>
    <w:rsid w:val="005C30FB"/>
    <w:rsid w:val="005C321E"/>
    <w:rsid w:val="005C36D6"/>
    <w:rsid w:val="005C37A4"/>
    <w:rsid w:val="005C389E"/>
    <w:rsid w:val="005C4290"/>
    <w:rsid w:val="005C4EBD"/>
    <w:rsid w:val="005C5425"/>
    <w:rsid w:val="005C56BC"/>
    <w:rsid w:val="005C580D"/>
    <w:rsid w:val="005C59A7"/>
    <w:rsid w:val="005C5AC5"/>
    <w:rsid w:val="005C5CCD"/>
    <w:rsid w:val="005C6571"/>
    <w:rsid w:val="005C6663"/>
    <w:rsid w:val="005C6FF9"/>
    <w:rsid w:val="005C7100"/>
    <w:rsid w:val="005D0035"/>
    <w:rsid w:val="005D0113"/>
    <w:rsid w:val="005D01E3"/>
    <w:rsid w:val="005D0381"/>
    <w:rsid w:val="005D0A3C"/>
    <w:rsid w:val="005D1257"/>
    <w:rsid w:val="005D1613"/>
    <w:rsid w:val="005D169A"/>
    <w:rsid w:val="005D19C3"/>
    <w:rsid w:val="005D1AA1"/>
    <w:rsid w:val="005D1EA8"/>
    <w:rsid w:val="005D24E1"/>
    <w:rsid w:val="005D2C20"/>
    <w:rsid w:val="005D319F"/>
    <w:rsid w:val="005D399C"/>
    <w:rsid w:val="005D3ACC"/>
    <w:rsid w:val="005D45D7"/>
    <w:rsid w:val="005D4657"/>
    <w:rsid w:val="005D49BE"/>
    <w:rsid w:val="005D4ACA"/>
    <w:rsid w:val="005D529A"/>
    <w:rsid w:val="005D5940"/>
    <w:rsid w:val="005D5978"/>
    <w:rsid w:val="005D5DFC"/>
    <w:rsid w:val="005D6035"/>
    <w:rsid w:val="005D69BA"/>
    <w:rsid w:val="005D6AA8"/>
    <w:rsid w:val="005D703F"/>
    <w:rsid w:val="005D711E"/>
    <w:rsid w:val="005D731A"/>
    <w:rsid w:val="005E049B"/>
    <w:rsid w:val="005E0C0D"/>
    <w:rsid w:val="005E0DBE"/>
    <w:rsid w:val="005E0E43"/>
    <w:rsid w:val="005E1013"/>
    <w:rsid w:val="005E1512"/>
    <w:rsid w:val="005E18E5"/>
    <w:rsid w:val="005E1B0A"/>
    <w:rsid w:val="005E2274"/>
    <w:rsid w:val="005E2414"/>
    <w:rsid w:val="005E25F6"/>
    <w:rsid w:val="005E277E"/>
    <w:rsid w:val="005E2DC6"/>
    <w:rsid w:val="005E344D"/>
    <w:rsid w:val="005E3485"/>
    <w:rsid w:val="005E35ED"/>
    <w:rsid w:val="005E3C06"/>
    <w:rsid w:val="005E3F65"/>
    <w:rsid w:val="005E4240"/>
    <w:rsid w:val="005E4500"/>
    <w:rsid w:val="005E48BC"/>
    <w:rsid w:val="005E4F08"/>
    <w:rsid w:val="005E4F80"/>
    <w:rsid w:val="005E539C"/>
    <w:rsid w:val="005E5670"/>
    <w:rsid w:val="005E5729"/>
    <w:rsid w:val="005E59DC"/>
    <w:rsid w:val="005E5D87"/>
    <w:rsid w:val="005E5E89"/>
    <w:rsid w:val="005E6135"/>
    <w:rsid w:val="005E6488"/>
    <w:rsid w:val="005E658A"/>
    <w:rsid w:val="005E67BE"/>
    <w:rsid w:val="005E683B"/>
    <w:rsid w:val="005E6958"/>
    <w:rsid w:val="005E6AB3"/>
    <w:rsid w:val="005E6D2E"/>
    <w:rsid w:val="005E6DB4"/>
    <w:rsid w:val="005E6EC3"/>
    <w:rsid w:val="005E7118"/>
    <w:rsid w:val="005E7595"/>
    <w:rsid w:val="005F03C3"/>
    <w:rsid w:val="005F0BA7"/>
    <w:rsid w:val="005F0F48"/>
    <w:rsid w:val="005F110C"/>
    <w:rsid w:val="005F13CB"/>
    <w:rsid w:val="005F14D5"/>
    <w:rsid w:val="005F1685"/>
    <w:rsid w:val="005F18C3"/>
    <w:rsid w:val="005F19E8"/>
    <w:rsid w:val="005F217C"/>
    <w:rsid w:val="005F2234"/>
    <w:rsid w:val="005F2745"/>
    <w:rsid w:val="005F2B44"/>
    <w:rsid w:val="005F2E33"/>
    <w:rsid w:val="005F2F38"/>
    <w:rsid w:val="005F2F7D"/>
    <w:rsid w:val="005F31A3"/>
    <w:rsid w:val="005F3C87"/>
    <w:rsid w:val="005F4512"/>
    <w:rsid w:val="005F4A8B"/>
    <w:rsid w:val="005F4C0E"/>
    <w:rsid w:val="005F4C70"/>
    <w:rsid w:val="005F58FF"/>
    <w:rsid w:val="005F5A66"/>
    <w:rsid w:val="005F5F0D"/>
    <w:rsid w:val="005F6740"/>
    <w:rsid w:val="005F68C6"/>
    <w:rsid w:val="005F6B45"/>
    <w:rsid w:val="005F6E00"/>
    <w:rsid w:val="005F75C0"/>
    <w:rsid w:val="005F7651"/>
    <w:rsid w:val="00600015"/>
    <w:rsid w:val="0060054F"/>
    <w:rsid w:val="00600567"/>
    <w:rsid w:val="00600723"/>
    <w:rsid w:val="00600A6A"/>
    <w:rsid w:val="00600AA8"/>
    <w:rsid w:val="00600FDE"/>
    <w:rsid w:val="00602000"/>
    <w:rsid w:val="0060242F"/>
    <w:rsid w:val="00602551"/>
    <w:rsid w:val="0060271B"/>
    <w:rsid w:val="00602D3B"/>
    <w:rsid w:val="00602D9D"/>
    <w:rsid w:val="00603A49"/>
    <w:rsid w:val="00603BDA"/>
    <w:rsid w:val="00603C4A"/>
    <w:rsid w:val="006040A0"/>
    <w:rsid w:val="006041F6"/>
    <w:rsid w:val="0060470B"/>
    <w:rsid w:val="00604ADF"/>
    <w:rsid w:val="00604E87"/>
    <w:rsid w:val="00605A21"/>
    <w:rsid w:val="00605AD8"/>
    <w:rsid w:val="006065DF"/>
    <w:rsid w:val="006067D2"/>
    <w:rsid w:val="00606D2C"/>
    <w:rsid w:val="0060706D"/>
    <w:rsid w:val="00607172"/>
    <w:rsid w:val="00607ADC"/>
    <w:rsid w:val="00607DD7"/>
    <w:rsid w:val="0061021C"/>
    <w:rsid w:val="0061070F"/>
    <w:rsid w:val="00610785"/>
    <w:rsid w:val="00610857"/>
    <w:rsid w:val="00610E96"/>
    <w:rsid w:val="006110EF"/>
    <w:rsid w:val="006116C2"/>
    <w:rsid w:val="006120F1"/>
    <w:rsid w:val="006124F4"/>
    <w:rsid w:val="00612AE7"/>
    <w:rsid w:val="00613310"/>
    <w:rsid w:val="006133E8"/>
    <w:rsid w:val="0061363D"/>
    <w:rsid w:val="0061388C"/>
    <w:rsid w:val="006138C6"/>
    <w:rsid w:val="0061399D"/>
    <w:rsid w:val="00613A41"/>
    <w:rsid w:val="00613DD0"/>
    <w:rsid w:val="00614019"/>
    <w:rsid w:val="006140CD"/>
    <w:rsid w:val="00614D2F"/>
    <w:rsid w:val="00615496"/>
    <w:rsid w:val="00615A52"/>
    <w:rsid w:val="00615D03"/>
    <w:rsid w:val="0061614E"/>
    <w:rsid w:val="00616738"/>
    <w:rsid w:val="00616AD4"/>
    <w:rsid w:val="00616E63"/>
    <w:rsid w:val="0061724C"/>
    <w:rsid w:val="006175FF"/>
    <w:rsid w:val="006176DB"/>
    <w:rsid w:val="00617738"/>
    <w:rsid w:val="00617889"/>
    <w:rsid w:val="00617D93"/>
    <w:rsid w:val="00620332"/>
    <w:rsid w:val="00620805"/>
    <w:rsid w:val="00620B95"/>
    <w:rsid w:val="00620BC3"/>
    <w:rsid w:val="0062122E"/>
    <w:rsid w:val="00621314"/>
    <w:rsid w:val="0062160D"/>
    <w:rsid w:val="0062163A"/>
    <w:rsid w:val="00621725"/>
    <w:rsid w:val="006217CC"/>
    <w:rsid w:val="00621992"/>
    <w:rsid w:val="00621ED5"/>
    <w:rsid w:val="006221AA"/>
    <w:rsid w:val="00622D01"/>
    <w:rsid w:val="00622F2F"/>
    <w:rsid w:val="00623044"/>
    <w:rsid w:val="0062308D"/>
    <w:rsid w:val="00623177"/>
    <w:rsid w:val="00623285"/>
    <w:rsid w:val="00624098"/>
    <w:rsid w:val="006245E6"/>
    <w:rsid w:val="00624939"/>
    <w:rsid w:val="00624F2D"/>
    <w:rsid w:val="006253DE"/>
    <w:rsid w:val="00625576"/>
    <w:rsid w:val="00625C72"/>
    <w:rsid w:val="00625E21"/>
    <w:rsid w:val="006265CD"/>
    <w:rsid w:val="00626CB6"/>
    <w:rsid w:val="006270D6"/>
    <w:rsid w:val="006272CB"/>
    <w:rsid w:val="00627627"/>
    <w:rsid w:val="00627953"/>
    <w:rsid w:val="00627DA6"/>
    <w:rsid w:val="006301DE"/>
    <w:rsid w:val="0063070F"/>
    <w:rsid w:val="00630ABD"/>
    <w:rsid w:val="0063108F"/>
    <w:rsid w:val="006318E6"/>
    <w:rsid w:val="00631AD6"/>
    <w:rsid w:val="00631B83"/>
    <w:rsid w:val="00631E85"/>
    <w:rsid w:val="00631ED6"/>
    <w:rsid w:val="00631F3F"/>
    <w:rsid w:val="00631F67"/>
    <w:rsid w:val="006323C3"/>
    <w:rsid w:val="00632432"/>
    <w:rsid w:val="006326E2"/>
    <w:rsid w:val="006329CA"/>
    <w:rsid w:val="00632A78"/>
    <w:rsid w:val="00633073"/>
    <w:rsid w:val="006334E3"/>
    <w:rsid w:val="00633745"/>
    <w:rsid w:val="00633A82"/>
    <w:rsid w:val="00633CBC"/>
    <w:rsid w:val="00634CBB"/>
    <w:rsid w:val="00635847"/>
    <w:rsid w:val="006358B5"/>
    <w:rsid w:val="00635BC9"/>
    <w:rsid w:val="0063628E"/>
    <w:rsid w:val="0063639B"/>
    <w:rsid w:val="00636C9D"/>
    <w:rsid w:val="00636DF8"/>
    <w:rsid w:val="0063736D"/>
    <w:rsid w:val="0063755F"/>
    <w:rsid w:val="00637BB9"/>
    <w:rsid w:val="00637CFA"/>
    <w:rsid w:val="00640110"/>
    <w:rsid w:val="006406A0"/>
    <w:rsid w:val="0064096D"/>
    <w:rsid w:val="00640A9C"/>
    <w:rsid w:val="00641227"/>
    <w:rsid w:val="0064156D"/>
    <w:rsid w:val="0064195F"/>
    <w:rsid w:val="00641B51"/>
    <w:rsid w:val="00641D5E"/>
    <w:rsid w:val="006421F9"/>
    <w:rsid w:val="00642205"/>
    <w:rsid w:val="00642967"/>
    <w:rsid w:val="006429D1"/>
    <w:rsid w:val="00642A81"/>
    <w:rsid w:val="00642BD5"/>
    <w:rsid w:val="00642EAC"/>
    <w:rsid w:val="00642EFC"/>
    <w:rsid w:val="0064328B"/>
    <w:rsid w:val="00643489"/>
    <w:rsid w:val="0064378B"/>
    <w:rsid w:val="006438D5"/>
    <w:rsid w:val="00643C58"/>
    <w:rsid w:val="0064420B"/>
    <w:rsid w:val="00644B85"/>
    <w:rsid w:val="00644B94"/>
    <w:rsid w:val="006450E4"/>
    <w:rsid w:val="00645EA2"/>
    <w:rsid w:val="00645F3A"/>
    <w:rsid w:val="00646943"/>
    <w:rsid w:val="00646E4E"/>
    <w:rsid w:val="00646F66"/>
    <w:rsid w:val="00646FFA"/>
    <w:rsid w:val="0064731A"/>
    <w:rsid w:val="00647D21"/>
    <w:rsid w:val="00647DE3"/>
    <w:rsid w:val="006507F4"/>
    <w:rsid w:val="00651117"/>
    <w:rsid w:val="00651146"/>
    <w:rsid w:val="00651662"/>
    <w:rsid w:val="0065262A"/>
    <w:rsid w:val="0065283F"/>
    <w:rsid w:val="00652F25"/>
    <w:rsid w:val="00652F4F"/>
    <w:rsid w:val="0065366B"/>
    <w:rsid w:val="00653766"/>
    <w:rsid w:val="006537BA"/>
    <w:rsid w:val="0065412D"/>
    <w:rsid w:val="006543E3"/>
    <w:rsid w:val="00654817"/>
    <w:rsid w:val="00654F79"/>
    <w:rsid w:val="00654FF5"/>
    <w:rsid w:val="006562E6"/>
    <w:rsid w:val="0065665A"/>
    <w:rsid w:val="00656C31"/>
    <w:rsid w:val="00657195"/>
    <w:rsid w:val="00657251"/>
    <w:rsid w:val="0065740E"/>
    <w:rsid w:val="00657A65"/>
    <w:rsid w:val="00657B10"/>
    <w:rsid w:val="00657D76"/>
    <w:rsid w:val="00660321"/>
    <w:rsid w:val="0066101B"/>
    <w:rsid w:val="00661045"/>
    <w:rsid w:val="006612BF"/>
    <w:rsid w:val="00661876"/>
    <w:rsid w:val="00661BD8"/>
    <w:rsid w:val="00661C31"/>
    <w:rsid w:val="00661D2D"/>
    <w:rsid w:val="00661D4F"/>
    <w:rsid w:val="00661E73"/>
    <w:rsid w:val="006623B1"/>
    <w:rsid w:val="00662495"/>
    <w:rsid w:val="006624BB"/>
    <w:rsid w:val="006624C5"/>
    <w:rsid w:val="006626BC"/>
    <w:rsid w:val="006627DC"/>
    <w:rsid w:val="00662F46"/>
    <w:rsid w:val="00663596"/>
    <w:rsid w:val="00663658"/>
    <w:rsid w:val="006636A0"/>
    <w:rsid w:val="006636AE"/>
    <w:rsid w:val="00663B2E"/>
    <w:rsid w:val="00663D58"/>
    <w:rsid w:val="00663DEE"/>
    <w:rsid w:val="00663DF8"/>
    <w:rsid w:val="00664233"/>
    <w:rsid w:val="00664300"/>
    <w:rsid w:val="006648FD"/>
    <w:rsid w:val="00664DC8"/>
    <w:rsid w:val="0066538D"/>
    <w:rsid w:val="006653ED"/>
    <w:rsid w:val="00665DE3"/>
    <w:rsid w:val="00665ED5"/>
    <w:rsid w:val="0066633E"/>
    <w:rsid w:val="00666FB5"/>
    <w:rsid w:val="00667401"/>
    <w:rsid w:val="00667F23"/>
    <w:rsid w:val="00670273"/>
    <w:rsid w:val="00670997"/>
    <w:rsid w:val="00670EA8"/>
    <w:rsid w:val="006710A9"/>
    <w:rsid w:val="006711BF"/>
    <w:rsid w:val="006714D1"/>
    <w:rsid w:val="006714F6"/>
    <w:rsid w:val="0067179F"/>
    <w:rsid w:val="00671B21"/>
    <w:rsid w:val="00671D0D"/>
    <w:rsid w:val="00671D27"/>
    <w:rsid w:val="00672367"/>
    <w:rsid w:val="006730FA"/>
    <w:rsid w:val="00673A54"/>
    <w:rsid w:val="006743CA"/>
    <w:rsid w:val="006754E9"/>
    <w:rsid w:val="006760B9"/>
    <w:rsid w:val="00676331"/>
    <w:rsid w:val="006764ED"/>
    <w:rsid w:val="00676607"/>
    <w:rsid w:val="00676D45"/>
    <w:rsid w:val="00676E7B"/>
    <w:rsid w:val="006770B4"/>
    <w:rsid w:val="0067768C"/>
    <w:rsid w:val="0067797B"/>
    <w:rsid w:val="00677BF1"/>
    <w:rsid w:val="00677C76"/>
    <w:rsid w:val="006806F2"/>
    <w:rsid w:val="006810DF"/>
    <w:rsid w:val="00681DA6"/>
    <w:rsid w:val="00681ED8"/>
    <w:rsid w:val="006822C4"/>
    <w:rsid w:val="00682BFC"/>
    <w:rsid w:val="00682F7F"/>
    <w:rsid w:val="006836D2"/>
    <w:rsid w:val="00683C1A"/>
    <w:rsid w:val="00683C75"/>
    <w:rsid w:val="006840C5"/>
    <w:rsid w:val="00684217"/>
    <w:rsid w:val="00684817"/>
    <w:rsid w:val="006849C4"/>
    <w:rsid w:val="0068500D"/>
    <w:rsid w:val="006851D8"/>
    <w:rsid w:val="0068628B"/>
    <w:rsid w:val="00686593"/>
    <w:rsid w:val="00686747"/>
    <w:rsid w:val="00686B5C"/>
    <w:rsid w:val="006871E4"/>
    <w:rsid w:val="0068763C"/>
    <w:rsid w:val="00687828"/>
    <w:rsid w:val="00687DF7"/>
    <w:rsid w:val="00687E7A"/>
    <w:rsid w:val="006903EE"/>
    <w:rsid w:val="006903F3"/>
    <w:rsid w:val="0069048E"/>
    <w:rsid w:val="00690B77"/>
    <w:rsid w:val="00690E59"/>
    <w:rsid w:val="00690EA6"/>
    <w:rsid w:val="00691290"/>
    <w:rsid w:val="006913A7"/>
    <w:rsid w:val="00691943"/>
    <w:rsid w:val="00691B32"/>
    <w:rsid w:val="00691D63"/>
    <w:rsid w:val="00691E7B"/>
    <w:rsid w:val="00692578"/>
    <w:rsid w:val="0069297F"/>
    <w:rsid w:val="00692D58"/>
    <w:rsid w:val="0069327D"/>
    <w:rsid w:val="006937C8"/>
    <w:rsid w:val="006937D5"/>
    <w:rsid w:val="006939B2"/>
    <w:rsid w:val="00694162"/>
    <w:rsid w:val="006943DF"/>
    <w:rsid w:val="00694489"/>
    <w:rsid w:val="006945F6"/>
    <w:rsid w:val="0069467F"/>
    <w:rsid w:val="00694A9E"/>
    <w:rsid w:val="00694BDF"/>
    <w:rsid w:val="00694CE5"/>
    <w:rsid w:val="00694E59"/>
    <w:rsid w:val="00694ED1"/>
    <w:rsid w:val="0069538F"/>
    <w:rsid w:val="00695AA7"/>
    <w:rsid w:val="00695DE4"/>
    <w:rsid w:val="006960C6"/>
    <w:rsid w:val="006969D1"/>
    <w:rsid w:val="00697058"/>
    <w:rsid w:val="0069719F"/>
    <w:rsid w:val="006976A7"/>
    <w:rsid w:val="006977EB"/>
    <w:rsid w:val="00697991"/>
    <w:rsid w:val="006A0763"/>
    <w:rsid w:val="006A12FD"/>
    <w:rsid w:val="006A14AF"/>
    <w:rsid w:val="006A1620"/>
    <w:rsid w:val="006A192A"/>
    <w:rsid w:val="006A1D40"/>
    <w:rsid w:val="006A2288"/>
    <w:rsid w:val="006A33F9"/>
    <w:rsid w:val="006A43A3"/>
    <w:rsid w:val="006A4628"/>
    <w:rsid w:val="006A50CE"/>
    <w:rsid w:val="006A5446"/>
    <w:rsid w:val="006A566A"/>
    <w:rsid w:val="006A5695"/>
    <w:rsid w:val="006A5F36"/>
    <w:rsid w:val="006A6055"/>
    <w:rsid w:val="006A6C3E"/>
    <w:rsid w:val="006B0059"/>
    <w:rsid w:val="006B066C"/>
    <w:rsid w:val="006B068D"/>
    <w:rsid w:val="006B0700"/>
    <w:rsid w:val="006B0979"/>
    <w:rsid w:val="006B097E"/>
    <w:rsid w:val="006B0E83"/>
    <w:rsid w:val="006B187E"/>
    <w:rsid w:val="006B1A4C"/>
    <w:rsid w:val="006B1B2A"/>
    <w:rsid w:val="006B1B8B"/>
    <w:rsid w:val="006B1D56"/>
    <w:rsid w:val="006B20A4"/>
    <w:rsid w:val="006B21E1"/>
    <w:rsid w:val="006B21F3"/>
    <w:rsid w:val="006B315B"/>
    <w:rsid w:val="006B317F"/>
    <w:rsid w:val="006B3652"/>
    <w:rsid w:val="006B4206"/>
    <w:rsid w:val="006B42A8"/>
    <w:rsid w:val="006B42B5"/>
    <w:rsid w:val="006B4920"/>
    <w:rsid w:val="006B492A"/>
    <w:rsid w:val="006B4FD7"/>
    <w:rsid w:val="006B5EAC"/>
    <w:rsid w:val="006B6289"/>
    <w:rsid w:val="006B629C"/>
    <w:rsid w:val="006B630D"/>
    <w:rsid w:val="006B6B5F"/>
    <w:rsid w:val="006B7054"/>
    <w:rsid w:val="006B714B"/>
    <w:rsid w:val="006B72BD"/>
    <w:rsid w:val="006B74A7"/>
    <w:rsid w:val="006B76C6"/>
    <w:rsid w:val="006B7C14"/>
    <w:rsid w:val="006C00E4"/>
    <w:rsid w:val="006C03B0"/>
    <w:rsid w:val="006C09F0"/>
    <w:rsid w:val="006C0A45"/>
    <w:rsid w:val="006C1366"/>
    <w:rsid w:val="006C155E"/>
    <w:rsid w:val="006C1697"/>
    <w:rsid w:val="006C1D0D"/>
    <w:rsid w:val="006C21C1"/>
    <w:rsid w:val="006C29C0"/>
    <w:rsid w:val="006C2D6C"/>
    <w:rsid w:val="006C2E6A"/>
    <w:rsid w:val="006C2E72"/>
    <w:rsid w:val="006C312D"/>
    <w:rsid w:val="006C3335"/>
    <w:rsid w:val="006C40F1"/>
    <w:rsid w:val="006C45F3"/>
    <w:rsid w:val="006C5019"/>
    <w:rsid w:val="006C52CA"/>
    <w:rsid w:val="006C56D8"/>
    <w:rsid w:val="006C5AA2"/>
    <w:rsid w:val="006C5F90"/>
    <w:rsid w:val="006C635C"/>
    <w:rsid w:val="006C63C0"/>
    <w:rsid w:val="006C70BF"/>
    <w:rsid w:val="006C7127"/>
    <w:rsid w:val="006C7389"/>
    <w:rsid w:val="006D0287"/>
    <w:rsid w:val="006D032E"/>
    <w:rsid w:val="006D033C"/>
    <w:rsid w:val="006D0486"/>
    <w:rsid w:val="006D1466"/>
    <w:rsid w:val="006D1BBE"/>
    <w:rsid w:val="006D1EF6"/>
    <w:rsid w:val="006D1FD0"/>
    <w:rsid w:val="006D3023"/>
    <w:rsid w:val="006D3311"/>
    <w:rsid w:val="006D375B"/>
    <w:rsid w:val="006D3843"/>
    <w:rsid w:val="006D397E"/>
    <w:rsid w:val="006D3BC3"/>
    <w:rsid w:val="006D3D3A"/>
    <w:rsid w:val="006D470F"/>
    <w:rsid w:val="006D4853"/>
    <w:rsid w:val="006D5701"/>
    <w:rsid w:val="006D597E"/>
    <w:rsid w:val="006D5BF2"/>
    <w:rsid w:val="006D6134"/>
    <w:rsid w:val="006D62DC"/>
    <w:rsid w:val="006D6404"/>
    <w:rsid w:val="006D776C"/>
    <w:rsid w:val="006D7917"/>
    <w:rsid w:val="006D7AFD"/>
    <w:rsid w:val="006D7B92"/>
    <w:rsid w:val="006D7CD4"/>
    <w:rsid w:val="006E0628"/>
    <w:rsid w:val="006E062D"/>
    <w:rsid w:val="006E0993"/>
    <w:rsid w:val="006E0B58"/>
    <w:rsid w:val="006E0E91"/>
    <w:rsid w:val="006E0EAE"/>
    <w:rsid w:val="006E0FE1"/>
    <w:rsid w:val="006E1077"/>
    <w:rsid w:val="006E15F0"/>
    <w:rsid w:val="006E1A65"/>
    <w:rsid w:val="006E1D7D"/>
    <w:rsid w:val="006E28E5"/>
    <w:rsid w:val="006E2AAD"/>
    <w:rsid w:val="006E2CDA"/>
    <w:rsid w:val="006E2F17"/>
    <w:rsid w:val="006E32DB"/>
    <w:rsid w:val="006E3727"/>
    <w:rsid w:val="006E380B"/>
    <w:rsid w:val="006E39EE"/>
    <w:rsid w:val="006E3FD5"/>
    <w:rsid w:val="006E4566"/>
    <w:rsid w:val="006E4842"/>
    <w:rsid w:val="006E4A59"/>
    <w:rsid w:val="006E4FC1"/>
    <w:rsid w:val="006E5C02"/>
    <w:rsid w:val="006E5D5F"/>
    <w:rsid w:val="006E5FB5"/>
    <w:rsid w:val="006E6538"/>
    <w:rsid w:val="006E6775"/>
    <w:rsid w:val="006E67F6"/>
    <w:rsid w:val="006E68EE"/>
    <w:rsid w:val="006E6A92"/>
    <w:rsid w:val="006E6C71"/>
    <w:rsid w:val="006E6E03"/>
    <w:rsid w:val="006E6E79"/>
    <w:rsid w:val="006E74D1"/>
    <w:rsid w:val="006E7771"/>
    <w:rsid w:val="006E7DB5"/>
    <w:rsid w:val="006E7DD4"/>
    <w:rsid w:val="006E7F5B"/>
    <w:rsid w:val="006F06B8"/>
    <w:rsid w:val="006F06C9"/>
    <w:rsid w:val="006F0860"/>
    <w:rsid w:val="006F0AC4"/>
    <w:rsid w:val="006F0F9E"/>
    <w:rsid w:val="006F1AD7"/>
    <w:rsid w:val="006F248A"/>
    <w:rsid w:val="006F2AAF"/>
    <w:rsid w:val="006F2B1C"/>
    <w:rsid w:val="006F38FA"/>
    <w:rsid w:val="006F3B8B"/>
    <w:rsid w:val="006F3D5E"/>
    <w:rsid w:val="006F41C3"/>
    <w:rsid w:val="006F4AB7"/>
    <w:rsid w:val="006F4B9C"/>
    <w:rsid w:val="006F4C14"/>
    <w:rsid w:val="006F5547"/>
    <w:rsid w:val="006F5A76"/>
    <w:rsid w:val="006F7C32"/>
    <w:rsid w:val="007006BF"/>
    <w:rsid w:val="00700F3F"/>
    <w:rsid w:val="00701833"/>
    <w:rsid w:val="00701966"/>
    <w:rsid w:val="00702A1C"/>
    <w:rsid w:val="00702B4D"/>
    <w:rsid w:val="00703046"/>
    <w:rsid w:val="007032AB"/>
    <w:rsid w:val="00704270"/>
    <w:rsid w:val="007043D3"/>
    <w:rsid w:val="0070452B"/>
    <w:rsid w:val="00704A86"/>
    <w:rsid w:val="00704B78"/>
    <w:rsid w:val="00704E6D"/>
    <w:rsid w:val="007050D4"/>
    <w:rsid w:val="007059AD"/>
    <w:rsid w:val="00705B19"/>
    <w:rsid w:val="00705B57"/>
    <w:rsid w:val="00706B5E"/>
    <w:rsid w:val="00706EA5"/>
    <w:rsid w:val="00707196"/>
    <w:rsid w:val="007073D6"/>
    <w:rsid w:val="007073EB"/>
    <w:rsid w:val="00707481"/>
    <w:rsid w:val="00710536"/>
    <w:rsid w:val="00711107"/>
    <w:rsid w:val="00712025"/>
    <w:rsid w:val="007125C5"/>
    <w:rsid w:val="0071286D"/>
    <w:rsid w:val="00712CED"/>
    <w:rsid w:val="00712D2D"/>
    <w:rsid w:val="00712FD4"/>
    <w:rsid w:val="0071376B"/>
    <w:rsid w:val="007137F2"/>
    <w:rsid w:val="00713CB3"/>
    <w:rsid w:val="00713DA5"/>
    <w:rsid w:val="00714561"/>
    <w:rsid w:val="007146A1"/>
    <w:rsid w:val="007148E0"/>
    <w:rsid w:val="00714EDA"/>
    <w:rsid w:val="00715207"/>
    <w:rsid w:val="007156B8"/>
    <w:rsid w:val="00715784"/>
    <w:rsid w:val="00715DE3"/>
    <w:rsid w:val="00716077"/>
    <w:rsid w:val="00716555"/>
    <w:rsid w:val="007165B3"/>
    <w:rsid w:val="00716C23"/>
    <w:rsid w:val="00716D0C"/>
    <w:rsid w:val="00717BD7"/>
    <w:rsid w:val="00717FE4"/>
    <w:rsid w:val="00720502"/>
    <w:rsid w:val="0072054A"/>
    <w:rsid w:val="0072079E"/>
    <w:rsid w:val="00720A59"/>
    <w:rsid w:val="00720EE0"/>
    <w:rsid w:val="007214FF"/>
    <w:rsid w:val="007218DC"/>
    <w:rsid w:val="00721A0A"/>
    <w:rsid w:val="00722330"/>
    <w:rsid w:val="00722361"/>
    <w:rsid w:val="00722873"/>
    <w:rsid w:val="00722D11"/>
    <w:rsid w:val="0072313D"/>
    <w:rsid w:val="007231C4"/>
    <w:rsid w:val="0072325B"/>
    <w:rsid w:val="00723468"/>
    <w:rsid w:val="007234E8"/>
    <w:rsid w:val="00723627"/>
    <w:rsid w:val="0072419B"/>
    <w:rsid w:val="00724E9D"/>
    <w:rsid w:val="007259B5"/>
    <w:rsid w:val="00725A54"/>
    <w:rsid w:val="007263C1"/>
    <w:rsid w:val="00726E80"/>
    <w:rsid w:val="007274D9"/>
    <w:rsid w:val="007279E6"/>
    <w:rsid w:val="00727FF3"/>
    <w:rsid w:val="00730080"/>
    <w:rsid w:val="007302FF"/>
    <w:rsid w:val="007303E3"/>
    <w:rsid w:val="00730554"/>
    <w:rsid w:val="00730590"/>
    <w:rsid w:val="007307BC"/>
    <w:rsid w:val="007311D0"/>
    <w:rsid w:val="00731589"/>
    <w:rsid w:val="00731A4D"/>
    <w:rsid w:val="0073205B"/>
    <w:rsid w:val="00732195"/>
    <w:rsid w:val="007321CD"/>
    <w:rsid w:val="0073227D"/>
    <w:rsid w:val="00733515"/>
    <w:rsid w:val="00733C75"/>
    <w:rsid w:val="00734420"/>
    <w:rsid w:val="00734B89"/>
    <w:rsid w:val="00735699"/>
    <w:rsid w:val="00735D8E"/>
    <w:rsid w:val="00735E8A"/>
    <w:rsid w:val="00736858"/>
    <w:rsid w:val="0073692F"/>
    <w:rsid w:val="00736CC4"/>
    <w:rsid w:val="007374AD"/>
    <w:rsid w:val="00737709"/>
    <w:rsid w:val="0074034A"/>
    <w:rsid w:val="0074046B"/>
    <w:rsid w:val="007406ED"/>
    <w:rsid w:val="00740BF0"/>
    <w:rsid w:val="00740CB9"/>
    <w:rsid w:val="00741794"/>
    <w:rsid w:val="00742069"/>
    <w:rsid w:val="0074231C"/>
    <w:rsid w:val="0074255B"/>
    <w:rsid w:val="007427C8"/>
    <w:rsid w:val="007428F7"/>
    <w:rsid w:val="00742960"/>
    <w:rsid w:val="00742B50"/>
    <w:rsid w:val="0074329A"/>
    <w:rsid w:val="007439BA"/>
    <w:rsid w:val="00743D08"/>
    <w:rsid w:val="00743DDE"/>
    <w:rsid w:val="00743E25"/>
    <w:rsid w:val="0074485E"/>
    <w:rsid w:val="00744A44"/>
    <w:rsid w:val="00744A5C"/>
    <w:rsid w:val="00744BE6"/>
    <w:rsid w:val="00744C3F"/>
    <w:rsid w:val="00744E0B"/>
    <w:rsid w:val="00745579"/>
    <w:rsid w:val="00745718"/>
    <w:rsid w:val="0074656D"/>
    <w:rsid w:val="0074674B"/>
    <w:rsid w:val="00746D3F"/>
    <w:rsid w:val="00747220"/>
    <w:rsid w:val="0074754A"/>
    <w:rsid w:val="007478A1"/>
    <w:rsid w:val="00747AA0"/>
    <w:rsid w:val="00747AE3"/>
    <w:rsid w:val="00750BAC"/>
    <w:rsid w:val="00750FE8"/>
    <w:rsid w:val="0075145C"/>
    <w:rsid w:val="007514F0"/>
    <w:rsid w:val="00751B01"/>
    <w:rsid w:val="00752987"/>
    <w:rsid w:val="00752F19"/>
    <w:rsid w:val="00753222"/>
    <w:rsid w:val="007538B8"/>
    <w:rsid w:val="00753AAA"/>
    <w:rsid w:val="0075404E"/>
    <w:rsid w:val="0075412A"/>
    <w:rsid w:val="007544DE"/>
    <w:rsid w:val="0075489E"/>
    <w:rsid w:val="00754D53"/>
    <w:rsid w:val="00754FA4"/>
    <w:rsid w:val="00755304"/>
    <w:rsid w:val="00755794"/>
    <w:rsid w:val="00755BB5"/>
    <w:rsid w:val="00755BD3"/>
    <w:rsid w:val="0075631A"/>
    <w:rsid w:val="00756C3F"/>
    <w:rsid w:val="00756C86"/>
    <w:rsid w:val="00756EDF"/>
    <w:rsid w:val="0075767B"/>
    <w:rsid w:val="007577DA"/>
    <w:rsid w:val="00757D20"/>
    <w:rsid w:val="00757D5D"/>
    <w:rsid w:val="00760464"/>
    <w:rsid w:val="007604E4"/>
    <w:rsid w:val="0076054A"/>
    <w:rsid w:val="00760BEC"/>
    <w:rsid w:val="00760C38"/>
    <w:rsid w:val="00760CB1"/>
    <w:rsid w:val="00760DAC"/>
    <w:rsid w:val="00760E3F"/>
    <w:rsid w:val="007611D6"/>
    <w:rsid w:val="00761440"/>
    <w:rsid w:val="0076165F"/>
    <w:rsid w:val="007616E9"/>
    <w:rsid w:val="00761BEF"/>
    <w:rsid w:val="007622AF"/>
    <w:rsid w:val="007629E3"/>
    <w:rsid w:val="00762BE4"/>
    <w:rsid w:val="0076355B"/>
    <w:rsid w:val="0076361F"/>
    <w:rsid w:val="00763699"/>
    <w:rsid w:val="00763DD3"/>
    <w:rsid w:val="00764100"/>
    <w:rsid w:val="0076461F"/>
    <w:rsid w:val="00765558"/>
    <w:rsid w:val="007656DC"/>
    <w:rsid w:val="0076580E"/>
    <w:rsid w:val="0076594B"/>
    <w:rsid w:val="00765C1A"/>
    <w:rsid w:val="00765CA8"/>
    <w:rsid w:val="00766134"/>
    <w:rsid w:val="00766647"/>
    <w:rsid w:val="00766692"/>
    <w:rsid w:val="007666BD"/>
    <w:rsid w:val="00766701"/>
    <w:rsid w:val="00766AB2"/>
    <w:rsid w:val="00766D10"/>
    <w:rsid w:val="0076705F"/>
    <w:rsid w:val="0076757C"/>
    <w:rsid w:val="007707EC"/>
    <w:rsid w:val="00770CB3"/>
    <w:rsid w:val="007717D9"/>
    <w:rsid w:val="0077182E"/>
    <w:rsid w:val="00772064"/>
    <w:rsid w:val="0077286F"/>
    <w:rsid w:val="00772DF2"/>
    <w:rsid w:val="007730CE"/>
    <w:rsid w:val="007731E8"/>
    <w:rsid w:val="0077320E"/>
    <w:rsid w:val="007733A7"/>
    <w:rsid w:val="0077384C"/>
    <w:rsid w:val="00773953"/>
    <w:rsid w:val="00773D8C"/>
    <w:rsid w:val="00773EA4"/>
    <w:rsid w:val="007746FC"/>
    <w:rsid w:val="00774C1B"/>
    <w:rsid w:val="00775157"/>
    <w:rsid w:val="00775CDF"/>
    <w:rsid w:val="00775D03"/>
    <w:rsid w:val="007764E5"/>
    <w:rsid w:val="0077670A"/>
    <w:rsid w:val="0077693B"/>
    <w:rsid w:val="00776CF6"/>
    <w:rsid w:val="00776F7C"/>
    <w:rsid w:val="00777314"/>
    <w:rsid w:val="007774E2"/>
    <w:rsid w:val="00777773"/>
    <w:rsid w:val="007777A5"/>
    <w:rsid w:val="00777DA8"/>
    <w:rsid w:val="007806E8"/>
    <w:rsid w:val="007813B4"/>
    <w:rsid w:val="007813EB"/>
    <w:rsid w:val="00781F35"/>
    <w:rsid w:val="0078298B"/>
    <w:rsid w:val="0078332A"/>
    <w:rsid w:val="007835CE"/>
    <w:rsid w:val="00783931"/>
    <w:rsid w:val="00783E51"/>
    <w:rsid w:val="007840B1"/>
    <w:rsid w:val="00784335"/>
    <w:rsid w:val="00784390"/>
    <w:rsid w:val="00784861"/>
    <w:rsid w:val="00784DE1"/>
    <w:rsid w:val="00784F9C"/>
    <w:rsid w:val="0078561E"/>
    <w:rsid w:val="007856AE"/>
    <w:rsid w:val="007857C6"/>
    <w:rsid w:val="007858FD"/>
    <w:rsid w:val="00786217"/>
    <w:rsid w:val="0078649E"/>
    <w:rsid w:val="00786EAB"/>
    <w:rsid w:val="00787338"/>
    <w:rsid w:val="00787581"/>
    <w:rsid w:val="007878A6"/>
    <w:rsid w:val="00790401"/>
    <w:rsid w:val="00791469"/>
    <w:rsid w:val="00791C26"/>
    <w:rsid w:val="00791DAB"/>
    <w:rsid w:val="00791DF3"/>
    <w:rsid w:val="00791F2F"/>
    <w:rsid w:val="007922C9"/>
    <w:rsid w:val="007922F3"/>
    <w:rsid w:val="007922FE"/>
    <w:rsid w:val="00792757"/>
    <w:rsid w:val="00792BEB"/>
    <w:rsid w:val="00792E92"/>
    <w:rsid w:val="00793147"/>
    <w:rsid w:val="00793F91"/>
    <w:rsid w:val="0079408B"/>
    <w:rsid w:val="00794385"/>
    <w:rsid w:val="00794658"/>
    <w:rsid w:val="00794878"/>
    <w:rsid w:val="00794A7D"/>
    <w:rsid w:val="007951B7"/>
    <w:rsid w:val="007951C7"/>
    <w:rsid w:val="00796390"/>
    <w:rsid w:val="00796642"/>
    <w:rsid w:val="00796896"/>
    <w:rsid w:val="007970E3"/>
    <w:rsid w:val="007971D9"/>
    <w:rsid w:val="007973D4"/>
    <w:rsid w:val="007979B9"/>
    <w:rsid w:val="00797A70"/>
    <w:rsid w:val="00797B33"/>
    <w:rsid w:val="007A036D"/>
    <w:rsid w:val="007A1409"/>
    <w:rsid w:val="007A1412"/>
    <w:rsid w:val="007A1644"/>
    <w:rsid w:val="007A2A49"/>
    <w:rsid w:val="007A3208"/>
    <w:rsid w:val="007A355F"/>
    <w:rsid w:val="007A36BB"/>
    <w:rsid w:val="007A44C2"/>
    <w:rsid w:val="007A5909"/>
    <w:rsid w:val="007A60A5"/>
    <w:rsid w:val="007A64DB"/>
    <w:rsid w:val="007A695F"/>
    <w:rsid w:val="007A6FD8"/>
    <w:rsid w:val="007A78C9"/>
    <w:rsid w:val="007A79DB"/>
    <w:rsid w:val="007B00B9"/>
    <w:rsid w:val="007B0363"/>
    <w:rsid w:val="007B040D"/>
    <w:rsid w:val="007B04A9"/>
    <w:rsid w:val="007B0537"/>
    <w:rsid w:val="007B0723"/>
    <w:rsid w:val="007B09C6"/>
    <w:rsid w:val="007B0C05"/>
    <w:rsid w:val="007B0F86"/>
    <w:rsid w:val="007B1474"/>
    <w:rsid w:val="007B1C63"/>
    <w:rsid w:val="007B2990"/>
    <w:rsid w:val="007B2C86"/>
    <w:rsid w:val="007B2DB3"/>
    <w:rsid w:val="007B3141"/>
    <w:rsid w:val="007B41A4"/>
    <w:rsid w:val="007B41CA"/>
    <w:rsid w:val="007B41F9"/>
    <w:rsid w:val="007B41FD"/>
    <w:rsid w:val="007B4216"/>
    <w:rsid w:val="007B44AA"/>
    <w:rsid w:val="007B5A7E"/>
    <w:rsid w:val="007B5E36"/>
    <w:rsid w:val="007B7245"/>
    <w:rsid w:val="007B75C8"/>
    <w:rsid w:val="007B7707"/>
    <w:rsid w:val="007B7AA0"/>
    <w:rsid w:val="007B7F91"/>
    <w:rsid w:val="007B7FE1"/>
    <w:rsid w:val="007C022C"/>
    <w:rsid w:val="007C0397"/>
    <w:rsid w:val="007C15BD"/>
    <w:rsid w:val="007C15F9"/>
    <w:rsid w:val="007C1DAA"/>
    <w:rsid w:val="007C2299"/>
    <w:rsid w:val="007C22D7"/>
    <w:rsid w:val="007C2625"/>
    <w:rsid w:val="007C26D5"/>
    <w:rsid w:val="007C2E8D"/>
    <w:rsid w:val="007C3EC4"/>
    <w:rsid w:val="007C44ED"/>
    <w:rsid w:val="007C4567"/>
    <w:rsid w:val="007C4784"/>
    <w:rsid w:val="007C4A84"/>
    <w:rsid w:val="007C526B"/>
    <w:rsid w:val="007C5327"/>
    <w:rsid w:val="007C5480"/>
    <w:rsid w:val="007C5654"/>
    <w:rsid w:val="007C62AA"/>
    <w:rsid w:val="007C6952"/>
    <w:rsid w:val="007C70FE"/>
    <w:rsid w:val="007C7881"/>
    <w:rsid w:val="007C7C12"/>
    <w:rsid w:val="007C7C17"/>
    <w:rsid w:val="007C7F01"/>
    <w:rsid w:val="007D099A"/>
    <w:rsid w:val="007D0D01"/>
    <w:rsid w:val="007D0D13"/>
    <w:rsid w:val="007D144C"/>
    <w:rsid w:val="007D183F"/>
    <w:rsid w:val="007D1918"/>
    <w:rsid w:val="007D1C95"/>
    <w:rsid w:val="007D1E5C"/>
    <w:rsid w:val="007D24B2"/>
    <w:rsid w:val="007D27A6"/>
    <w:rsid w:val="007D352E"/>
    <w:rsid w:val="007D36BA"/>
    <w:rsid w:val="007D49ED"/>
    <w:rsid w:val="007D4A6B"/>
    <w:rsid w:val="007D4C54"/>
    <w:rsid w:val="007D4E78"/>
    <w:rsid w:val="007D5369"/>
    <w:rsid w:val="007D53E8"/>
    <w:rsid w:val="007D545E"/>
    <w:rsid w:val="007D54CC"/>
    <w:rsid w:val="007D6F25"/>
    <w:rsid w:val="007D70E4"/>
    <w:rsid w:val="007D7627"/>
    <w:rsid w:val="007D7873"/>
    <w:rsid w:val="007D7D72"/>
    <w:rsid w:val="007D7F5E"/>
    <w:rsid w:val="007E04A2"/>
    <w:rsid w:val="007E0A45"/>
    <w:rsid w:val="007E1381"/>
    <w:rsid w:val="007E1920"/>
    <w:rsid w:val="007E22AF"/>
    <w:rsid w:val="007E22CC"/>
    <w:rsid w:val="007E27E3"/>
    <w:rsid w:val="007E2990"/>
    <w:rsid w:val="007E316F"/>
    <w:rsid w:val="007E3296"/>
    <w:rsid w:val="007E3388"/>
    <w:rsid w:val="007E3C4D"/>
    <w:rsid w:val="007E3F78"/>
    <w:rsid w:val="007E54C7"/>
    <w:rsid w:val="007E5795"/>
    <w:rsid w:val="007E5A48"/>
    <w:rsid w:val="007E5A5E"/>
    <w:rsid w:val="007E60FA"/>
    <w:rsid w:val="007E6688"/>
    <w:rsid w:val="007E6943"/>
    <w:rsid w:val="007E6F7D"/>
    <w:rsid w:val="007E71F1"/>
    <w:rsid w:val="007E7BA7"/>
    <w:rsid w:val="007E7D65"/>
    <w:rsid w:val="007E7EBF"/>
    <w:rsid w:val="007F05A7"/>
    <w:rsid w:val="007F05AA"/>
    <w:rsid w:val="007F0962"/>
    <w:rsid w:val="007F0A64"/>
    <w:rsid w:val="007F0B1C"/>
    <w:rsid w:val="007F0DDD"/>
    <w:rsid w:val="007F110C"/>
    <w:rsid w:val="007F2787"/>
    <w:rsid w:val="007F27A8"/>
    <w:rsid w:val="007F2C13"/>
    <w:rsid w:val="007F2C2A"/>
    <w:rsid w:val="007F2EE1"/>
    <w:rsid w:val="007F300E"/>
    <w:rsid w:val="007F39CC"/>
    <w:rsid w:val="007F3C56"/>
    <w:rsid w:val="007F3E9D"/>
    <w:rsid w:val="007F42A6"/>
    <w:rsid w:val="007F441B"/>
    <w:rsid w:val="007F45B9"/>
    <w:rsid w:val="007F47A7"/>
    <w:rsid w:val="007F48BC"/>
    <w:rsid w:val="007F4BBF"/>
    <w:rsid w:val="007F51AA"/>
    <w:rsid w:val="007F544E"/>
    <w:rsid w:val="007F6829"/>
    <w:rsid w:val="007F70E4"/>
    <w:rsid w:val="007F7636"/>
    <w:rsid w:val="0080042D"/>
    <w:rsid w:val="008004FC"/>
    <w:rsid w:val="00800540"/>
    <w:rsid w:val="00800B00"/>
    <w:rsid w:val="00800B13"/>
    <w:rsid w:val="00800E32"/>
    <w:rsid w:val="008019C7"/>
    <w:rsid w:val="00801C45"/>
    <w:rsid w:val="00802461"/>
    <w:rsid w:val="00802567"/>
    <w:rsid w:val="008029A9"/>
    <w:rsid w:val="00802A3F"/>
    <w:rsid w:val="00802BB6"/>
    <w:rsid w:val="00803609"/>
    <w:rsid w:val="00803F07"/>
    <w:rsid w:val="00803F74"/>
    <w:rsid w:val="00805293"/>
    <w:rsid w:val="0080560E"/>
    <w:rsid w:val="0080659D"/>
    <w:rsid w:val="008066F0"/>
    <w:rsid w:val="00806F31"/>
    <w:rsid w:val="00807100"/>
    <w:rsid w:val="008072E4"/>
    <w:rsid w:val="008078F8"/>
    <w:rsid w:val="00810180"/>
    <w:rsid w:val="0081019E"/>
    <w:rsid w:val="008109FC"/>
    <w:rsid w:val="00810F33"/>
    <w:rsid w:val="0081117A"/>
    <w:rsid w:val="0081121E"/>
    <w:rsid w:val="00811D31"/>
    <w:rsid w:val="00811D94"/>
    <w:rsid w:val="00812E8F"/>
    <w:rsid w:val="00813D72"/>
    <w:rsid w:val="00813FE3"/>
    <w:rsid w:val="0081444C"/>
    <w:rsid w:val="00814539"/>
    <w:rsid w:val="00814556"/>
    <w:rsid w:val="00814AD5"/>
    <w:rsid w:val="00814B14"/>
    <w:rsid w:val="00814C53"/>
    <w:rsid w:val="00814EF8"/>
    <w:rsid w:val="008150D9"/>
    <w:rsid w:val="00815750"/>
    <w:rsid w:val="00815BBF"/>
    <w:rsid w:val="00815FEE"/>
    <w:rsid w:val="00816045"/>
    <w:rsid w:val="00816289"/>
    <w:rsid w:val="00816372"/>
    <w:rsid w:val="008163E0"/>
    <w:rsid w:val="008165F8"/>
    <w:rsid w:val="0081679A"/>
    <w:rsid w:val="00816CAF"/>
    <w:rsid w:val="008173F9"/>
    <w:rsid w:val="008179DA"/>
    <w:rsid w:val="00817FAC"/>
    <w:rsid w:val="0082018C"/>
    <w:rsid w:val="0082086E"/>
    <w:rsid w:val="008208C5"/>
    <w:rsid w:val="00820A69"/>
    <w:rsid w:val="00820F98"/>
    <w:rsid w:val="0082119C"/>
    <w:rsid w:val="00821B53"/>
    <w:rsid w:val="00821ECD"/>
    <w:rsid w:val="00822171"/>
    <w:rsid w:val="0082243F"/>
    <w:rsid w:val="0082309A"/>
    <w:rsid w:val="00823E53"/>
    <w:rsid w:val="0082439D"/>
    <w:rsid w:val="00824706"/>
    <w:rsid w:val="00824958"/>
    <w:rsid w:val="0082538A"/>
    <w:rsid w:val="008258BD"/>
    <w:rsid w:val="008259D3"/>
    <w:rsid w:val="00825C3C"/>
    <w:rsid w:val="00825CDA"/>
    <w:rsid w:val="008262B7"/>
    <w:rsid w:val="008269D3"/>
    <w:rsid w:val="008269F0"/>
    <w:rsid w:val="00826E2A"/>
    <w:rsid w:val="00827BAD"/>
    <w:rsid w:val="00827D0F"/>
    <w:rsid w:val="008301AE"/>
    <w:rsid w:val="00830C66"/>
    <w:rsid w:val="00830EC3"/>
    <w:rsid w:val="00830FAC"/>
    <w:rsid w:val="00832043"/>
    <w:rsid w:val="0083288B"/>
    <w:rsid w:val="00833284"/>
    <w:rsid w:val="008335CC"/>
    <w:rsid w:val="008337D3"/>
    <w:rsid w:val="00833BBE"/>
    <w:rsid w:val="00834022"/>
    <w:rsid w:val="00834B91"/>
    <w:rsid w:val="00834CAF"/>
    <w:rsid w:val="0083562E"/>
    <w:rsid w:val="008359DB"/>
    <w:rsid w:val="00835A10"/>
    <w:rsid w:val="008364F5"/>
    <w:rsid w:val="008366A8"/>
    <w:rsid w:val="0083693E"/>
    <w:rsid w:val="00836C2F"/>
    <w:rsid w:val="00836D2B"/>
    <w:rsid w:val="008378C3"/>
    <w:rsid w:val="008379F6"/>
    <w:rsid w:val="00840A5E"/>
    <w:rsid w:val="00840AB0"/>
    <w:rsid w:val="00841147"/>
    <w:rsid w:val="0084236C"/>
    <w:rsid w:val="008429B7"/>
    <w:rsid w:val="00842B17"/>
    <w:rsid w:val="00843080"/>
    <w:rsid w:val="00843166"/>
    <w:rsid w:val="00843623"/>
    <w:rsid w:val="00843751"/>
    <w:rsid w:val="00844427"/>
    <w:rsid w:val="00844587"/>
    <w:rsid w:val="00844616"/>
    <w:rsid w:val="00845668"/>
    <w:rsid w:val="008456CF"/>
    <w:rsid w:val="008459F6"/>
    <w:rsid w:val="00845CBB"/>
    <w:rsid w:val="00845EE4"/>
    <w:rsid w:val="008467ED"/>
    <w:rsid w:val="00846896"/>
    <w:rsid w:val="00846BD4"/>
    <w:rsid w:val="00846E07"/>
    <w:rsid w:val="00847057"/>
    <w:rsid w:val="008471B0"/>
    <w:rsid w:val="00847766"/>
    <w:rsid w:val="00847946"/>
    <w:rsid w:val="00847A0C"/>
    <w:rsid w:val="00847A87"/>
    <w:rsid w:val="00847EEF"/>
    <w:rsid w:val="00850239"/>
    <w:rsid w:val="00850724"/>
    <w:rsid w:val="00850DFD"/>
    <w:rsid w:val="0085167E"/>
    <w:rsid w:val="00851923"/>
    <w:rsid w:val="00851F94"/>
    <w:rsid w:val="008520C3"/>
    <w:rsid w:val="0085275A"/>
    <w:rsid w:val="008527BB"/>
    <w:rsid w:val="00854286"/>
    <w:rsid w:val="008547A3"/>
    <w:rsid w:val="0085480F"/>
    <w:rsid w:val="008549D6"/>
    <w:rsid w:val="008557E2"/>
    <w:rsid w:val="00856147"/>
    <w:rsid w:val="0085618A"/>
    <w:rsid w:val="00856267"/>
    <w:rsid w:val="008567BE"/>
    <w:rsid w:val="008568DF"/>
    <w:rsid w:val="00856AA5"/>
    <w:rsid w:val="00856DFD"/>
    <w:rsid w:val="00856F69"/>
    <w:rsid w:val="008573F1"/>
    <w:rsid w:val="008605B5"/>
    <w:rsid w:val="00860AC2"/>
    <w:rsid w:val="008613FE"/>
    <w:rsid w:val="008616EC"/>
    <w:rsid w:val="00861959"/>
    <w:rsid w:val="00861B52"/>
    <w:rsid w:val="00862155"/>
    <w:rsid w:val="008627E0"/>
    <w:rsid w:val="00862BDF"/>
    <w:rsid w:val="00862E06"/>
    <w:rsid w:val="00862F8D"/>
    <w:rsid w:val="00863885"/>
    <w:rsid w:val="0086494A"/>
    <w:rsid w:val="00864DCB"/>
    <w:rsid w:val="00864DCD"/>
    <w:rsid w:val="00864DE1"/>
    <w:rsid w:val="00864E3E"/>
    <w:rsid w:val="00864F90"/>
    <w:rsid w:val="008650A2"/>
    <w:rsid w:val="008651FA"/>
    <w:rsid w:val="0086526C"/>
    <w:rsid w:val="008653F7"/>
    <w:rsid w:val="008655F9"/>
    <w:rsid w:val="0086564C"/>
    <w:rsid w:val="008658AE"/>
    <w:rsid w:val="00865946"/>
    <w:rsid w:val="008659E8"/>
    <w:rsid w:val="00866A78"/>
    <w:rsid w:val="00866B5E"/>
    <w:rsid w:val="00866C1B"/>
    <w:rsid w:val="00866C5B"/>
    <w:rsid w:val="00866EE7"/>
    <w:rsid w:val="0086753E"/>
    <w:rsid w:val="00867605"/>
    <w:rsid w:val="0086760A"/>
    <w:rsid w:val="008676CD"/>
    <w:rsid w:val="00867B5E"/>
    <w:rsid w:val="00867F8A"/>
    <w:rsid w:val="0087015B"/>
    <w:rsid w:val="008702D8"/>
    <w:rsid w:val="008703CE"/>
    <w:rsid w:val="00870A94"/>
    <w:rsid w:val="00870F7A"/>
    <w:rsid w:val="00871109"/>
    <w:rsid w:val="008711EC"/>
    <w:rsid w:val="00872759"/>
    <w:rsid w:val="008728B3"/>
    <w:rsid w:val="00872DB5"/>
    <w:rsid w:val="008733DD"/>
    <w:rsid w:val="00873D19"/>
    <w:rsid w:val="0087425C"/>
    <w:rsid w:val="008742DF"/>
    <w:rsid w:val="00874B18"/>
    <w:rsid w:val="00874B8E"/>
    <w:rsid w:val="00874EA3"/>
    <w:rsid w:val="008759EA"/>
    <w:rsid w:val="00875CB2"/>
    <w:rsid w:val="00875E1B"/>
    <w:rsid w:val="00876AF6"/>
    <w:rsid w:val="00877137"/>
    <w:rsid w:val="0087769E"/>
    <w:rsid w:val="008777C3"/>
    <w:rsid w:val="00880DBE"/>
    <w:rsid w:val="0088135C"/>
    <w:rsid w:val="0088152E"/>
    <w:rsid w:val="008815EB"/>
    <w:rsid w:val="00881E0D"/>
    <w:rsid w:val="008826ED"/>
    <w:rsid w:val="00882CD5"/>
    <w:rsid w:val="0088311C"/>
    <w:rsid w:val="008844CF"/>
    <w:rsid w:val="00884826"/>
    <w:rsid w:val="00884EC8"/>
    <w:rsid w:val="008851AD"/>
    <w:rsid w:val="0088540A"/>
    <w:rsid w:val="0088568C"/>
    <w:rsid w:val="00885E31"/>
    <w:rsid w:val="0088628C"/>
    <w:rsid w:val="008865C2"/>
    <w:rsid w:val="00886896"/>
    <w:rsid w:val="0088689E"/>
    <w:rsid w:val="00886C5B"/>
    <w:rsid w:val="008873CA"/>
    <w:rsid w:val="00887B51"/>
    <w:rsid w:val="00887DB5"/>
    <w:rsid w:val="008906DE"/>
    <w:rsid w:val="008906EC"/>
    <w:rsid w:val="00890876"/>
    <w:rsid w:val="0089134F"/>
    <w:rsid w:val="0089156F"/>
    <w:rsid w:val="0089170A"/>
    <w:rsid w:val="00891B23"/>
    <w:rsid w:val="00891D1F"/>
    <w:rsid w:val="00891E5D"/>
    <w:rsid w:val="00891F2E"/>
    <w:rsid w:val="008925AD"/>
    <w:rsid w:val="0089267D"/>
    <w:rsid w:val="00892899"/>
    <w:rsid w:val="00892AB4"/>
    <w:rsid w:val="00892BCC"/>
    <w:rsid w:val="0089332D"/>
    <w:rsid w:val="008933B1"/>
    <w:rsid w:val="0089346E"/>
    <w:rsid w:val="008936B9"/>
    <w:rsid w:val="00893C0C"/>
    <w:rsid w:val="00894528"/>
    <w:rsid w:val="00894D27"/>
    <w:rsid w:val="00894FA9"/>
    <w:rsid w:val="00896F15"/>
    <w:rsid w:val="0089712E"/>
    <w:rsid w:val="00897AEB"/>
    <w:rsid w:val="00897B9E"/>
    <w:rsid w:val="00897D61"/>
    <w:rsid w:val="008A0173"/>
    <w:rsid w:val="008A0B88"/>
    <w:rsid w:val="008A0C75"/>
    <w:rsid w:val="008A0DA7"/>
    <w:rsid w:val="008A0E15"/>
    <w:rsid w:val="008A12D9"/>
    <w:rsid w:val="008A1850"/>
    <w:rsid w:val="008A1A23"/>
    <w:rsid w:val="008A1B21"/>
    <w:rsid w:val="008A26CA"/>
    <w:rsid w:val="008A2F6B"/>
    <w:rsid w:val="008A32F9"/>
    <w:rsid w:val="008A3625"/>
    <w:rsid w:val="008A3678"/>
    <w:rsid w:val="008A37E9"/>
    <w:rsid w:val="008A3D19"/>
    <w:rsid w:val="008A4751"/>
    <w:rsid w:val="008A4755"/>
    <w:rsid w:val="008A4DBD"/>
    <w:rsid w:val="008A4EA7"/>
    <w:rsid w:val="008A5182"/>
    <w:rsid w:val="008A57F6"/>
    <w:rsid w:val="008A5B62"/>
    <w:rsid w:val="008A5E7B"/>
    <w:rsid w:val="008A5F5D"/>
    <w:rsid w:val="008A6A2A"/>
    <w:rsid w:val="008A6B05"/>
    <w:rsid w:val="008A6D91"/>
    <w:rsid w:val="008A6E8F"/>
    <w:rsid w:val="008A7374"/>
    <w:rsid w:val="008A7395"/>
    <w:rsid w:val="008A74F2"/>
    <w:rsid w:val="008A7B90"/>
    <w:rsid w:val="008A7ED0"/>
    <w:rsid w:val="008B0084"/>
    <w:rsid w:val="008B0456"/>
    <w:rsid w:val="008B0601"/>
    <w:rsid w:val="008B10F3"/>
    <w:rsid w:val="008B13F6"/>
    <w:rsid w:val="008B14C4"/>
    <w:rsid w:val="008B1CF4"/>
    <w:rsid w:val="008B1E0A"/>
    <w:rsid w:val="008B216B"/>
    <w:rsid w:val="008B26EE"/>
    <w:rsid w:val="008B2EFE"/>
    <w:rsid w:val="008B3051"/>
    <w:rsid w:val="008B39D7"/>
    <w:rsid w:val="008B39F0"/>
    <w:rsid w:val="008B3C6C"/>
    <w:rsid w:val="008B4284"/>
    <w:rsid w:val="008B42C0"/>
    <w:rsid w:val="008B42E3"/>
    <w:rsid w:val="008B57C4"/>
    <w:rsid w:val="008B6074"/>
    <w:rsid w:val="008B6214"/>
    <w:rsid w:val="008B6A93"/>
    <w:rsid w:val="008B6CA0"/>
    <w:rsid w:val="008B70BD"/>
    <w:rsid w:val="008B718E"/>
    <w:rsid w:val="008B72BF"/>
    <w:rsid w:val="008B73B0"/>
    <w:rsid w:val="008B75C7"/>
    <w:rsid w:val="008B78A6"/>
    <w:rsid w:val="008C0226"/>
    <w:rsid w:val="008C04BE"/>
    <w:rsid w:val="008C05D4"/>
    <w:rsid w:val="008C0CE0"/>
    <w:rsid w:val="008C0F73"/>
    <w:rsid w:val="008C11B5"/>
    <w:rsid w:val="008C16D9"/>
    <w:rsid w:val="008C230C"/>
    <w:rsid w:val="008C2486"/>
    <w:rsid w:val="008C2719"/>
    <w:rsid w:val="008C2970"/>
    <w:rsid w:val="008C2BB3"/>
    <w:rsid w:val="008C2E43"/>
    <w:rsid w:val="008C3027"/>
    <w:rsid w:val="008C32F0"/>
    <w:rsid w:val="008C33F0"/>
    <w:rsid w:val="008C3CDF"/>
    <w:rsid w:val="008C48AC"/>
    <w:rsid w:val="008C4CCD"/>
    <w:rsid w:val="008C56EC"/>
    <w:rsid w:val="008C5729"/>
    <w:rsid w:val="008C5BD4"/>
    <w:rsid w:val="008C5F04"/>
    <w:rsid w:val="008C5F2F"/>
    <w:rsid w:val="008C607D"/>
    <w:rsid w:val="008C6D0C"/>
    <w:rsid w:val="008C6E99"/>
    <w:rsid w:val="008C70C9"/>
    <w:rsid w:val="008C773D"/>
    <w:rsid w:val="008C7781"/>
    <w:rsid w:val="008D0327"/>
    <w:rsid w:val="008D03D8"/>
    <w:rsid w:val="008D03F9"/>
    <w:rsid w:val="008D0687"/>
    <w:rsid w:val="008D06F4"/>
    <w:rsid w:val="008D06FC"/>
    <w:rsid w:val="008D0A41"/>
    <w:rsid w:val="008D10FD"/>
    <w:rsid w:val="008D1B52"/>
    <w:rsid w:val="008D1F2D"/>
    <w:rsid w:val="008D1FBD"/>
    <w:rsid w:val="008D230E"/>
    <w:rsid w:val="008D2B51"/>
    <w:rsid w:val="008D31B4"/>
    <w:rsid w:val="008D363D"/>
    <w:rsid w:val="008D3C38"/>
    <w:rsid w:val="008D3E4E"/>
    <w:rsid w:val="008D425A"/>
    <w:rsid w:val="008D44CE"/>
    <w:rsid w:val="008D4AF8"/>
    <w:rsid w:val="008D4FD5"/>
    <w:rsid w:val="008D52D1"/>
    <w:rsid w:val="008D5B41"/>
    <w:rsid w:val="008D623E"/>
    <w:rsid w:val="008D702B"/>
    <w:rsid w:val="008D72DB"/>
    <w:rsid w:val="008D7B2F"/>
    <w:rsid w:val="008E015E"/>
    <w:rsid w:val="008E0485"/>
    <w:rsid w:val="008E055D"/>
    <w:rsid w:val="008E05BA"/>
    <w:rsid w:val="008E0A44"/>
    <w:rsid w:val="008E0A64"/>
    <w:rsid w:val="008E0A82"/>
    <w:rsid w:val="008E0E68"/>
    <w:rsid w:val="008E10F9"/>
    <w:rsid w:val="008E1319"/>
    <w:rsid w:val="008E13C8"/>
    <w:rsid w:val="008E1738"/>
    <w:rsid w:val="008E1C2C"/>
    <w:rsid w:val="008E27A3"/>
    <w:rsid w:val="008E292D"/>
    <w:rsid w:val="008E292E"/>
    <w:rsid w:val="008E2933"/>
    <w:rsid w:val="008E3416"/>
    <w:rsid w:val="008E418D"/>
    <w:rsid w:val="008E4984"/>
    <w:rsid w:val="008E504D"/>
    <w:rsid w:val="008E5130"/>
    <w:rsid w:val="008E5648"/>
    <w:rsid w:val="008E666F"/>
    <w:rsid w:val="008E6CF1"/>
    <w:rsid w:val="008E716F"/>
    <w:rsid w:val="008F08C4"/>
    <w:rsid w:val="008F0BB0"/>
    <w:rsid w:val="008F0CF3"/>
    <w:rsid w:val="008F182A"/>
    <w:rsid w:val="008F187D"/>
    <w:rsid w:val="008F1D80"/>
    <w:rsid w:val="008F2060"/>
    <w:rsid w:val="008F2426"/>
    <w:rsid w:val="008F2BCE"/>
    <w:rsid w:val="008F3478"/>
    <w:rsid w:val="008F3FDF"/>
    <w:rsid w:val="008F4635"/>
    <w:rsid w:val="008F46F6"/>
    <w:rsid w:val="008F48AB"/>
    <w:rsid w:val="008F49F4"/>
    <w:rsid w:val="008F4EA8"/>
    <w:rsid w:val="008F4EE9"/>
    <w:rsid w:val="008F4FF2"/>
    <w:rsid w:val="008F572F"/>
    <w:rsid w:val="008F5CB4"/>
    <w:rsid w:val="008F60A4"/>
    <w:rsid w:val="008F6A69"/>
    <w:rsid w:val="008F7333"/>
    <w:rsid w:val="008F7443"/>
    <w:rsid w:val="008F7455"/>
    <w:rsid w:val="008F7741"/>
    <w:rsid w:val="008F7BC9"/>
    <w:rsid w:val="008F7D7B"/>
    <w:rsid w:val="009004AA"/>
    <w:rsid w:val="00900978"/>
    <w:rsid w:val="00901312"/>
    <w:rsid w:val="0090135F"/>
    <w:rsid w:val="00901CBE"/>
    <w:rsid w:val="00901E74"/>
    <w:rsid w:val="00901E83"/>
    <w:rsid w:val="009020DB"/>
    <w:rsid w:val="00902101"/>
    <w:rsid w:val="00902898"/>
    <w:rsid w:val="00902E90"/>
    <w:rsid w:val="0090307A"/>
    <w:rsid w:val="009030A1"/>
    <w:rsid w:val="009032D8"/>
    <w:rsid w:val="00903417"/>
    <w:rsid w:val="00903585"/>
    <w:rsid w:val="00903742"/>
    <w:rsid w:val="00903D59"/>
    <w:rsid w:val="00904227"/>
    <w:rsid w:val="0090460E"/>
    <w:rsid w:val="009048EA"/>
    <w:rsid w:val="00904916"/>
    <w:rsid w:val="00904DDB"/>
    <w:rsid w:val="00905020"/>
    <w:rsid w:val="009050C8"/>
    <w:rsid w:val="00905307"/>
    <w:rsid w:val="00905405"/>
    <w:rsid w:val="00905789"/>
    <w:rsid w:val="00905C02"/>
    <w:rsid w:val="00905DF3"/>
    <w:rsid w:val="00905EB0"/>
    <w:rsid w:val="009060AB"/>
    <w:rsid w:val="00906422"/>
    <w:rsid w:val="009065CB"/>
    <w:rsid w:val="00906CBE"/>
    <w:rsid w:val="00906F7D"/>
    <w:rsid w:val="00906FE0"/>
    <w:rsid w:val="009079F6"/>
    <w:rsid w:val="00910478"/>
    <w:rsid w:val="00910EDB"/>
    <w:rsid w:val="0091112A"/>
    <w:rsid w:val="009114A0"/>
    <w:rsid w:val="00911668"/>
    <w:rsid w:val="009116B2"/>
    <w:rsid w:val="00912DAE"/>
    <w:rsid w:val="009137DA"/>
    <w:rsid w:val="0091400E"/>
    <w:rsid w:val="00914254"/>
    <w:rsid w:val="00914471"/>
    <w:rsid w:val="00914A9A"/>
    <w:rsid w:val="00914D4B"/>
    <w:rsid w:val="00914D51"/>
    <w:rsid w:val="0091531D"/>
    <w:rsid w:val="0091555E"/>
    <w:rsid w:val="00915886"/>
    <w:rsid w:val="009158EB"/>
    <w:rsid w:val="0091592C"/>
    <w:rsid w:val="00915C3D"/>
    <w:rsid w:val="00915E9C"/>
    <w:rsid w:val="00915FE3"/>
    <w:rsid w:val="0091629C"/>
    <w:rsid w:val="00916B70"/>
    <w:rsid w:val="00916FFA"/>
    <w:rsid w:val="00917723"/>
    <w:rsid w:val="00917C32"/>
    <w:rsid w:val="0092038C"/>
    <w:rsid w:val="009208AC"/>
    <w:rsid w:val="009209C7"/>
    <w:rsid w:val="00920D89"/>
    <w:rsid w:val="009210CA"/>
    <w:rsid w:val="009210D1"/>
    <w:rsid w:val="0092164C"/>
    <w:rsid w:val="0092198F"/>
    <w:rsid w:val="00921DA1"/>
    <w:rsid w:val="00921DDD"/>
    <w:rsid w:val="00921F65"/>
    <w:rsid w:val="00921F72"/>
    <w:rsid w:val="00922007"/>
    <w:rsid w:val="009223DB"/>
    <w:rsid w:val="00922553"/>
    <w:rsid w:val="0092262F"/>
    <w:rsid w:val="009228A9"/>
    <w:rsid w:val="00922AD8"/>
    <w:rsid w:val="00923678"/>
    <w:rsid w:val="009236C0"/>
    <w:rsid w:val="0092393A"/>
    <w:rsid w:val="00923B43"/>
    <w:rsid w:val="00923B5C"/>
    <w:rsid w:val="00923C5E"/>
    <w:rsid w:val="0092434D"/>
    <w:rsid w:val="009249C0"/>
    <w:rsid w:val="009250C9"/>
    <w:rsid w:val="009250F1"/>
    <w:rsid w:val="00925AD5"/>
    <w:rsid w:val="00925BEB"/>
    <w:rsid w:val="00926693"/>
    <w:rsid w:val="009267BF"/>
    <w:rsid w:val="0092746C"/>
    <w:rsid w:val="0092748B"/>
    <w:rsid w:val="00927B50"/>
    <w:rsid w:val="009300DE"/>
    <w:rsid w:val="0093017D"/>
    <w:rsid w:val="009304B4"/>
    <w:rsid w:val="009305BB"/>
    <w:rsid w:val="009305ED"/>
    <w:rsid w:val="00930765"/>
    <w:rsid w:val="00930D37"/>
    <w:rsid w:val="00930E50"/>
    <w:rsid w:val="00931164"/>
    <w:rsid w:val="00931978"/>
    <w:rsid w:val="0093206D"/>
    <w:rsid w:val="00932134"/>
    <w:rsid w:val="009321F2"/>
    <w:rsid w:val="00932931"/>
    <w:rsid w:val="00932BAC"/>
    <w:rsid w:val="0093338F"/>
    <w:rsid w:val="009335C3"/>
    <w:rsid w:val="009339C0"/>
    <w:rsid w:val="009339C4"/>
    <w:rsid w:val="00933B08"/>
    <w:rsid w:val="00933F57"/>
    <w:rsid w:val="009340BE"/>
    <w:rsid w:val="009343EF"/>
    <w:rsid w:val="00934509"/>
    <w:rsid w:val="009346F7"/>
    <w:rsid w:val="00934A7B"/>
    <w:rsid w:val="00934B54"/>
    <w:rsid w:val="00934DED"/>
    <w:rsid w:val="0093507C"/>
    <w:rsid w:val="0093512F"/>
    <w:rsid w:val="009355B0"/>
    <w:rsid w:val="009357E3"/>
    <w:rsid w:val="0093588B"/>
    <w:rsid w:val="009359C6"/>
    <w:rsid w:val="00935B13"/>
    <w:rsid w:val="00935D06"/>
    <w:rsid w:val="00936251"/>
    <w:rsid w:val="00936F29"/>
    <w:rsid w:val="00937030"/>
    <w:rsid w:val="00937184"/>
    <w:rsid w:val="009377AE"/>
    <w:rsid w:val="00937E96"/>
    <w:rsid w:val="00937EFF"/>
    <w:rsid w:val="00940D14"/>
    <w:rsid w:val="00941000"/>
    <w:rsid w:val="00941067"/>
    <w:rsid w:val="009410C3"/>
    <w:rsid w:val="009417F8"/>
    <w:rsid w:val="00941945"/>
    <w:rsid w:val="00942739"/>
    <w:rsid w:val="009428E8"/>
    <w:rsid w:val="0094366C"/>
    <w:rsid w:val="0094375A"/>
    <w:rsid w:val="009440C5"/>
    <w:rsid w:val="009440E5"/>
    <w:rsid w:val="0094427B"/>
    <w:rsid w:val="009443CF"/>
    <w:rsid w:val="00944A8C"/>
    <w:rsid w:val="00944B87"/>
    <w:rsid w:val="009452F6"/>
    <w:rsid w:val="009453D4"/>
    <w:rsid w:val="00945678"/>
    <w:rsid w:val="00945962"/>
    <w:rsid w:val="00945B39"/>
    <w:rsid w:val="00945DE9"/>
    <w:rsid w:val="00945E1F"/>
    <w:rsid w:val="00945E9C"/>
    <w:rsid w:val="0094609B"/>
    <w:rsid w:val="00946359"/>
    <w:rsid w:val="00946FF6"/>
    <w:rsid w:val="00947312"/>
    <w:rsid w:val="009476A8"/>
    <w:rsid w:val="009504BD"/>
    <w:rsid w:val="00950897"/>
    <w:rsid w:val="00950D8B"/>
    <w:rsid w:val="0095145F"/>
    <w:rsid w:val="0095152B"/>
    <w:rsid w:val="0095181D"/>
    <w:rsid w:val="009518CC"/>
    <w:rsid w:val="009524B2"/>
    <w:rsid w:val="00952691"/>
    <w:rsid w:val="00952D1E"/>
    <w:rsid w:val="00953138"/>
    <w:rsid w:val="00953B09"/>
    <w:rsid w:val="00953CC3"/>
    <w:rsid w:val="00953E7E"/>
    <w:rsid w:val="0095411E"/>
    <w:rsid w:val="00955FB6"/>
    <w:rsid w:val="009565A0"/>
    <w:rsid w:val="00956B85"/>
    <w:rsid w:val="00956E94"/>
    <w:rsid w:val="00956EB0"/>
    <w:rsid w:val="00956F01"/>
    <w:rsid w:val="00960033"/>
    <w:rsid w:val="009604A8"/>
    <w:rsid w:val="00960918"/>
    <w:rsid w:val="00960AA5"/>
    <w:rsid w:val="0096121F"/>
    <w:rsid w:val="00961643"/>
    <w:rsid w:val="00961FAD"/>
    <w:rsid w:val="00961FC6"/>
    <w:rsid w:val="009622B9"/>
    <w:rsid w:val="00962718"/>
    <w:rsid w:val="0096271B"/>
    <w:rsid w:val="00962D77"/>
    <w:rsid w:val="00962DAB"/>
    <w:rsid w:val="009642FF"/>
    <w:rsid w:val="009646E9"/>
    <w:rsid w:val="00964BEE"/>
    <w:rsid w:val="00965025"/>
    <w:rsid w:val="0096536D"/>
    <w:rsid w:val="009654E5"/>
    <w:rsid w:val="0096551D"/>
    <w:rsid w:val="0096587D"/>
    <w:rsid w:val="00965D74"/>
    <w:rsid w:val="00965D80"/>
    <w:rsid w:val="00966028"/>
    <w:rsid w:val="00966103"/>
    <w:rsid w:val="00966AF3"/>
    <w:rsid w:val="00966D95"/>
    <w:rsid w:val="00966E7C"/>
    <w:rsid w:val="00967336"/>
    <w:rsid w:val="009673E0"/>
    <w:rsid w:val="00967457"/>
    <w:rsid w:val="00967759"/>
    <w:rsid w:val="00967C94"/>
    <w:rsid w:val="00967D46"/>
    <w:rsid w:val="00967F5E"/>
    <w:rsid w:val="0097067E"/>
    <w:rsid w:val="0097106F"/>
    <w:rsid w:val="0097150C"/>
    <w:rsid w:val="00971601"/>
    <w:rsid w:val="009718AA"/>
    <w:rsid w:val="00971905"/>
    <w:rsid w:val="00972EA4"/>
    <w:rsid w:val="00973892"/>
    <w:rsid w:val="009743CC"/>
    <w:rsid w:val="00974917"/>
    <w:rsid w:val="00974B8B"/>
    <w:rsid w:val="00975107"/>
    <w:rsid w:val="0097510F"/>
    <w:rsid w:val="00975974"/>
    <w:rsid w:val="00975D3C"/>
    <w:rsid w:val="00975DF9"/>
    <w:rsid w:val="00976096"/>
    <w:rsid w:val="009760CB"/>
    <w:rsid w:val="00976232"/>
    <w:rsid w:val="00976B45"/>
    <w:rsid w:val="00976BCD"/>
    <w:rsid w:val="00976E22"/>
    <w:rsid w:val="0097712A"/>
    <w:rsid w:val="00977819"/>
    <w:rsid w:val="0097785E"/>
    <w:rsid w:val="00977DB4"/>
    <w:rsid w:val="00980013"/>
    <w:rsid w:val="0098089E"/>
    <w:rsid w:val="00980C5C"/>
    <w:rsid w:val="00980CCD"/>
    <w:rsid w:val="00980D28"/>
    <w:rsid w:val="00981AC8"/>
    <w:rsid w:val="00981D33"/>
    <w:rsid w:val="00982625"/>
    <w:rsid w:val="00982847"/>
    <w:rsid w:val="0098288C"/>
    <w:rsid w:val="00982BFB"/>
    <w:rsid w:val="00982C68"/>
    <w:rsid w:val="00982DDA"/>
    <w:rsid w:val="0098311B"/>
    <w:rsid w:val="0098357C"/>
    <w:rsid w:val="00983EC5"/>
    <w:rsid w:val="009843C0"/>
    <w:rsid w:val="009847CD"/>
    <w:rsid w:val="009847EA"/>
    <w:rsid w:val="00984908"/>
    <w:rsid w:val="00985283"/>
    <w:rsid w:val="00985588"/>
    <w:rsid w:val="009856AE"/>
    <w:rsid w:val="0098584D"/>
    <w:rsid w:val="00985AB5"/>
    <w:rsid w:val="00985BC4"/>
    <w:rsid w:val="00985CD8"/>
    <w:rsid w:val="00985EE4"/>
    <w:rsid w:val="009861EE"/>
    <w:rsid w:val="00986B44"/>
    <w:rsid w:val="00986BC4"/>
    <w:rsid w:val="0098759D"/>
    <w:rsid w:val="0098760B"/>
    <w:rsid w:val="00987962"/>
    <w:rsid w:val="00987F17"/>
    <w:rsid w:val="0099017B"/>
    <w:rsid w:val="00990341"/>
    <w:rsid w:val="009907DD"/>
    <w:rsid w:val="00990EAA"/>
    <w:rsid w:val="00991398"/>
    <w:rsid w:val="009917E7"/>
    <w:rsid w:val="009923A9"/>
    <w:rsid w:val="00992990"/>
    <w:rsid w:val="00992A57"/>
    <w:rsid w:val="00993588"/>
    <w:rsid w:val="009937F0"/>
    <w:rsid w:val="0099394C"/>
    <w:rsid w:val="00993AB8"/>
    <w:rsid w:val="00993BCB"/>
    <w:rsid w:val="009942C8"/>
    <w:rsid w:val="009943F6"/>
    <w:rsid w:val="00994506"/>
    <w:rsid w:val="00994829"/>
    <w:rsid w:val="00994959"/>
    <w:rsid w:val="00995D85"/>
    <w:rsid w:val="009960C2"/>
    <w:rsid w:val="00996B61"/>
    <w:rsid w:val="009970B6"/>
    <w:rsid w:val="00997542"/>
    <w:rsid w:val="0099790D"/>
    <w:rsid w:val="00997D53"/>
    <w:rsid w:val="00997FF6"/>
    <w:rsid w:val="009A0735"/>
    <w:rsid w:val="009A1911"/>
    <w:rsid w:val="009A2507"/>
    <w:rsid w:val="009A2748"/>
    <w:rsid w:val="009A2823"/>
    <w:rsid w:val="009A2C56"/>
    <w:rsid w:val="009A2E83"/>
    <w:rsid w:val="009A34C7"/>
    <w:rsid w:val="009A39ED"/>
    <w:rsid w:val="009A40F0"/>
    <w:rsid w:val="009A4252"/>
    <w:rsid w:val="009A4AB6"/>
    <w:rsid w:val="009A50F5"/>
    <w:rsid w:val="009A523E"/>
    <w:rsid w:val="009A52A9"/>
    <w:rsid w:val="009A5E85"/>
    <w:rsid w:val="009A656E"/>
    <w:rsid w:val="009A669E"/>
    <w:rsid w:val="009A6BA3"/>
    <w:rsid w:val="009A6C37"/>
    <w:rsid w:val="009A6E3B"/>
    <w:rsid w:val="009A70F5"/>
    <w:rsid w:val="009A7264"/>
    <w:rsid w:val="009A763A"/>
    <w:rsid w:val="009A771D"/>
    <w:rsid w:val="009A7DE1"/>
    <w:rsid w:val="009A7E31"/>
    <w:rsid w:val="009A7E45"/>
    <w:rsid w:val="009A7ED0"/>
    <w:rsid w:val="009A7F41"/>
    <w:rsid w:val="009B2575"/>
    <w:rsid w:val="009B25F1"/>
    <w:rsid w:val="009B2A31"/>
    <w:rsid w:val="009B3225"/>
    <w:rsid w:val="009B338C"/>
    <w:rsid w:val="009B3390"/>
    <w:rsid w:val="009B367B"/>
    <w:rsid w:val="009B3A5C"/>
    <w:rsid w:val="009B3EAF"/>
    <w:rsid w:val="009B42E9"/>
    <w:rsid w:val="009B49D6"/>
    <w:rsid w:val="009B4B04"/>
    <w:rsid w:val="009B4B39"/>
    <w:rsid w:val="009B5467"/>
    <w:rsid w:val="009B58C1"/>
    <w:rsid w:val="009B5C7A"/>
    <w:rsid w:val="009B5E64"/>
    <w:rsid w:val="009B62FD"/>
    <w:rsid w:val="009B638A"/>
    <w:rsid w:val="009B6590"/>
    <w:rsid w:val="009B6715"/>
    <w:rsid w:val="009B6759"/>
    <w:rsid w:val="009B67C8"/>
    <w:rsid w:val="009B6CF1"/>
    <w:rsid w:val="009B6D53"/>
    <w:rsid w:val="009B74BE"/>
    <w:rsid w:val="009B75A4"/>
    <w:rsid w:val="009B75FA"/>
    <w:rsid w:val="009B765A"/>
    <w:rsid w:val="009B7DF6"/>
    <w:rsid w:val="009B7F4A"/>
    <w:rsid w:val="009C003E"/>
    <w:rsid w:val="009C02CF"/>
    <w:rsid w:val="009C0584"/>
    <w:rsid w:val="009C07D3"/>
    <w:rsid w:val="009C18C1"/>
    <w:rsid w:val="009C196B"/>
    <w:rsid w:val="009C1C01"/>
    <w:rsid w:val="009C1D31"/>
    <w:rsid w:val="009C1F36"/>
    <w:rsid w:val="009C2969"/>
    <w:rsid w:val="009C2A29"/>
    <w:rsid w:val="009C2D1B"/>
    <w:rsid w:val="009C3602"/>
    <w:rsid w:val="009C45B8"/>
    <w:rsid w:val="009C4971"/>
    <w:rsid w:val="009C49EF"/>
    <w:rsid w:val="009C4F77"/>
    <w:rsid w:val="009C50FB"/>
    <w:rsid w:val="009C52EF"/>
    <w:rsid w:val="009C5430"/>
    <w:rsid w:val="009C5562"/>
    <w:rsid w:val="009C5641"/>
    <w:rsid w:val="009C589B"/>
    <w:rsid w:val="009C5AFC"/>
    <w:rsid w:val="009C5BA9"/>
    <w:rsid w:val="009C5CDB"/>
    <w:rsid w:val="009C5D15"/>
    <w:rsid w:val="009C6538"/>
    <w:rsid w:val="009C65E6"/>
    <w:rsid w:val="009C67B6"/>
    <w:rsid w:val="009C70FD"/>
    <w:rsid w:val="009C7747"/>
    <w:rsid w:val="009D034B"/>
    <w:rsid w:val="009D0445"/>
    <w:rsid w:val="009D0622"/>
    <w:rsid w:val="009D062C"/>
    <w:rsid w:val="009D081B"/>
    <w:rsid w:val="009D08D8"/>
    <w:rsid w:val="009D0D1B"/>
    <w:rsid w:val="009D11F3"/>
    <w:rsid w:val="009D1491"/>
    <w:rsid w:val="009D1CB2"/>
    <w:rsid w:val="009D1F26"/>
    <w:rsid w:val="009D2266"/>
    <w:rsid w:val="009D2644"/>
    <w:rsid w:val="009D2718"/>
    <w:rsid w:val="009D30E1"/>
    <w:rsid w:val="009D3146"/>
    <w:rsid w:val="009D383F"/>
    <w:rsid w:val="009D3ABB"/>
    <w:rsid w:val="009D3C1D"/>
    <w:rsid w:val="009D3E1C"/>
    <w:rsid w:val="009D3E92"/>
    <w:rsid w:val="009D3ED2"/>
    <w:rsid w:val="009D41EE"/>
    <w:rsid w:val="009D43D8"/>
    <w:rsid w:val="009D468C"/>
    <w:rsid w:val="009D4E35"/>
    <w:rsid w:val="009D541E"/>
    <w:rsid w:val="009D5A66"/>
    <w:rsid w:val="009D5F95"/>
    <w:rsid w:val="009D62B7"/>
    <w:rsid w:val="009D6587"/>
    <w:rsid w:val="009D667F"/>
    <w:rsid w:val="009D68B4"/>
    <w:rsid w:val="009D6F62"/>
    <w:rsid w:val="009D7248"/>
    <w:rsid w:val="009D75D1"/>
    <w:rsid w:val="009D7798"/>
    <w:rsid w:val="009D7D10"/>
    <w:rsid w:val="009E0237"/>
    <w:rsid w:val="009E0492"/>
    <w:rsid w:val="009E057A"/>
    <w:rsid w:val="009E0FC4"/>
    <w:rsid w:val="009E136C"/>
    <w:rsid w:val="009E1860"/>
    <w:rsid w:val="009E1ACF"/>
    <w:rsid w:val="009E1AD0"/>
    <w:rsid w:val="009E2145"/>
    <w:rsid w:val="009E24F4"/>
    <w:rsid w:val="009E2582"/>
    <w:rsid w:val="009E2A56"/>
    <w:rsid w:val="009E2A91"/>
    <w:rsid w:val="009E2D0D"/>
    <w:rsid w:val="009E2F70"/>
    <w:rsid w:val="009E35AD"/>
    <w:rsid w:val="009E3800"/>
    <w:rsid w:val="009E3847"/>
    <w:rsid w:val="009E3E07"/>
    <w:rsid w:val="009E4463"/>
    <w:rsid w:val="009E48DB"/>
    <w:rsid w:val="009E580A"/>
    <w:rsid w:val="009E65F9"/>
    <w:rsid w:val="009E6A70"/>
    <w:rsid w:val="009E6CD5"/>
    <w:rsid w:val="009E6F6F"/>
    <w:rsid w:val="009E7601"/>
    <w:rsid w:val="009E78CA"/>
    <w:rsid w:val="009E7FD9"/>
    <w:rsid w:val="009F05D4"/>
    <w:rsid w:val="009F06EA"/>
    <w:rsid w:val="009F09CE"/>
    <w:rsid w:val="009F0CDD"/>
    <w:rsid w:val="009F0E09"/>
    <w:rsid w:val="009F0FD5"/>
    <w:rsid w:val="009F10B0"/>
    <w:rsid w:val="009F11EC"/>
    <w:rsid w:val="009F1304"/>
    <w:rsid w:val="009F13C8"/>
    <w:rsid w:val="009F154F"/>
    <w:rsid w:val="009F1B4F"/>
    <w:rsid w:val="009F1D05"/>
    <w:rsid w:val="009F1DA3"/>
    <w:rsid w:val="009F2103"/>
    <w:rsid w:val="009F28BF"/>
    <w:rsid w:val="009F2AA1"/>
    <w:rsid w:val="009F2CEB"/>
    <w:rsid w:val="009F2E8C"/>
    <w:rsid w:val="009F3324"/>
    <w:rsid w:val="009F34D9"/>
    <w:rsid w:val="009F34F8"/>
    <w:rsid w:val="009F3795"/>
    <w:rsid w:val="009F37F8"/>
    <w:rsid w:val="009F39AB"/>
    <w:rsid w:val="009F3DF6"/>
    <w:rsid w:val="009F3E93"/>
    <w:rsid w:val="009F4329"/>
    <w:rsid w:val="009F452D"/>
    <w:rsid w:val="009F4AB7"/>
    <w:rsid w:val="009F566F"/>
    <w:rsid w:val="009F5EEC"/>
    <w:rsid w:val="009F66AF"/>
    <w:rsid w:val="009F6BAE"/>
    <w:rsid w:val="009F6CE0"/>
    <w:rsid w:val="009F72C8"/>
    <w:rsid w:val="009F7314"/>
    <w:rsid w:val="009F7512"/>
    <w:rsid w:val="009F79D7"/>
    <w:rsid w:val="00A00208"/>
    <w:rsid w:val="00A00848"/>
    <w:rsid w:val="00A01113"/>
    <w:rsid w:val="00A01119"/>
    <w:rsid w:val="00A016D4"/>
    <w:rsid w:val="00A018F9"/>
    <w:rsid w:val="00A01F36"/>
    <w:rsid w:val="00A0279B"/>
    <w:rsid w:val="00A0304B"/>
    <w:rsid w:val="00A032C4"/>
    <w:rsid w:val="00A0340F"/>
    <w:rsid w:val="00A034B2"/>
    <w:rsid w:val="00A035BC"/>
    <w:rsid w:val="00A04435"/>
    <w:rsid w:val="00A0455E"/>
    <w:rsid w:val="00A047F4"/>
    <w:rsid w:val="00A05A47"/>
    <w:rsid w:val="00A06129"/>
    <w:rsid w:val="00A06D2F"/>
    <w:rsid w:val="00A06F5F"/>
    <w:rsid w:val="00A070DB"/>
    <w:rsid w:val="00A07B3B"/>
    <w:rsid w:val="00A07F3C"/>
    <w:rsid w:val="00A100E5"/>
    <w:rsid w:val="00A10123"/>
    <w:rsid w:val="00A11183"/>
    <w:rsid w:val="00A114D8"/>
    <w:rsid w:val="00A11757"/>
    <w:rsid w:val="00A128A0"/>
    <w:rsid w:val="00A1294F"/>
    <w:rsid w:val="00A12B3F"/>
    <w:rsid w:val="00A12E57"/>
    <w:rsid w:val="00A13318"/>
    <w:rsid w:val="00A13588"/>
    <w:rsid w:val="00A13EF3"/>
    <w:rsid w:val="00A14434"/>
    <w:rsid w:val="00A147B2"/>
    <w:rsid w:val="00A14A97"/>
    <w:rsid w:val="00A14C48"/>
    <w:rsid w:val="00A14D8D"/>
    <w:rsid w:val="00A150F5"/>
    <w:rsid w:val="00A1524E"/>
    <w:rsid w:val="00A152E7"/>
    <w:rsid w:val="00A15716"/>
    <w:rsid w:val="00A159BE"/>
    <w:rsid w:val="00A15BA6"/>
    <w:rsid w:val="00A15C94"/>
    <w:rsid w:val="00A160FC"/>
    <w:rsid w:val="00A1651A"/>
    <w:rsid w:val="00A16A29"/>
    <w:rsid w:val="00A172FB"/>
    <w:rsid w:val="00A17460"/>
    <w:rsid w:val="00A1797D"/>
    <w:rsid w:val="00A20392"/>
    <w:rsid w:val="00A207AE"/>
    <w:rsid w:val="00A20CC0"/>
    <w:rsid w:val="00A20E9E"/>
    <w:rsid w:val="00A21165"/>
    <w:rsid w:val="00A21225"/>
    <w:rsid w:val="00A21A92"/>
    <w:rsid w:val="00A21D93"/>
    <w:rsid w:val="00A22326"/>
    <w:rsid w:val="00A22611"/>
    <w:rsid w:val="00A22A77"/>
    <w:rsid w:val="00A22B94"/>
    <w:rsid w:val="00A22E24"/>
    <w:rsid w:val="00A232DF"/>
    <w:rsid w:val="00A23679"/>
    <w:rsid w:val="00A236F5"/>
    <w:rsid w:val="00A23CF2"/>
    <w:rsid w:val="00A23CFF"/>
    <w:rsid w:val="00A24067"/>
    <w:rsid w:val="00A24072"/>
    <w:rsid w:val="00A24880"/>
    <w:rsid w:val="00A24ADF"/>
    <w:rsid w:val="00A24D3D"/>
    <w:rsid w:val="00A24ECD"/>
    <w:rsid w:val="00A24F82"/>
    <w:rsid w:val="00A2506F"/>
    <w:rsid w:val="00A25134"/>
    <w:rsid w:val="00A252DB"/>
    <w:rsid w:val="00A25A58"/>
    <w:rsid w:val="00A25A5F"/>
    <w:rsid w:val="00A2665F"/>
    <w:rsid w:val="00A26A1D"/>
    <w:rsid w:val="00A26B2B"/>
    <w:rsid w:val="00A26F39"/>
    <w:rsid w:val="00A2703B"/>
    <w:rsid w:val="00A2755F"/>
    <w:rsid w:val="00A276EB"/>
    <w:rsid w:val="00A3010E"/>
    <w:rsid w:val="00A30A34"/>
    <w:rsid w:val="00A30CA8"/>
    <w:rsid w:val="00A317C0"/>
    <w:rsid w:val="00A31ECF"/>
    <w:rsid w:val="00A31F93"/>
    <w:rsid w:val="00A3253E"/>
    <w:rsid w:val="00A3259C"/>
    <w:rsid w:val="00A325D4"/>
    <w:rsid w:val="00A328FF"/>
    <w:rsid w:val="00A32B8E"/>
    <w:rsid w:val="00A32D34"/>
    <w:rsid w:val="00A33399"/>
    <w:rsid w:val="00A33411"/>
    <w:rsid w:val="00A33886"/>
    <w:rsid w:val="00A33926"/>
    <w:rsid w:val="00A33BA6"/>
    <w:rsid w:val="00A34864"/>
    <w:rsid w:val="00A34F51"/>
    <w:rsid w:val="00A3521E"/>
    <w:rsid w:val="00A353FF"/>
    <w:rsid w:val="00A354AC"/>
    <w:rsid w:val="00A35729"/>
    <w:rsid w:val="00A357A4"/>
    <w:rsid w:val="00A358C9"/>
    <w:rsid w:val="00A35926"/>
    <w:rsid w:val="00A35AA7"/>
    <w:rsid w:val="00A35E92"/>
    <w:rsid w:val="00A36AAD"/>
    <w:rsid w:val="00A36C03"/>
    <w:rsid w:val="00A36E6E"/>
    <w:rsid w:val="00A36E71"/>
    <w:rsid w:val="00A377BB"/>
    <w:rsid w:val="00A37CA5"/>
    <w:rsid w:val="00A37DF2"/>
    <w:rsid w:val="00A40394"/>
    <w:rsid w:val="00A40804"/>
    <w:rsid w:val="00A409A4"/>
    <w:rsid w:val="00A40A0F"/>
    <w:rsid w:val="00A40B4B"/>
    <w:rsid w:val="00A40D4D"/>
    <w:rsid w:val="00A418A8"/>
    <w:rsid w:val="00A41C57"/>
    <w:rsid w:val="00A41D8A"/>
    <w:rsid w:val="00A41E47"/>
    <w:rsid w:val="00A4210A"/>
    <w:rsid w:val="00A42456"/>
    <w:rsid w:val="00A42589"/>
    <w:rsid w:val="00A43399"/>
    <w:rsid w:val="00A43603"/>
    <w:rsid w:val="00A437FA"/>
    <w:rsid w:val="00A43ADA"/>
    <w:rsid w:val="00A43F9C"/>
    <w:rsid w:val="00A44534"/>
    <w:rsid w:val="00A445A1"/>
    <w:rsid w:val="00A457C9"/>
    <w:rsid w:val="00A45926"/>
    <w:rsid w:val="00A4606F"/>
    <w:rsid w:val="00A4620D"/>
    <w:rsid w:val="00A46213"/>
    <w:rsid w:val="00A46D46"/>
    <w:rsid w:val="00A47004"/>
    <w:rsid w:val="00A471B1"/>
    <w:rsid w:val="00A4779C"/>
    <w:rsid w:val="00A479E2"/>
    <w:rsid w:val="00A47CEA"/>
    <w:rsid w:val="00A47DCC"/>
    <w:rsid w:val="00A501B4"/>
    <w:rsid w:val="00A5027B"/>
    <w:rsid w:val="00A50316"/>
    <w:rsid w:val="00A508D7"/>
    <w:rsid w:val="00A50C26"/>
    <w:rsid w:val="00A51071"/>
    <w:rsid w:val="00A511B4"/>
    <w:rsid w:val="00A51560"/>
    <w:rsid w:val="00A51606"/>
    <w:rsid w:val="00A519B6"/>
    <w:rsid w:val="00A51C4A"/>
    <w:rsid w:val="00A51CA7"/>
    <w:rsid w:val="00A523B5"/>
    <w:rsid w:val="00A524DD"/>
    <w:rsid w:val="00A52C51"/>
    <w:rsid w:val="00A530A8"/>
    <w:rsid w:val="00A5324B"/>
    <w:rsid w:val="00A53877"/>
    <w:rsid w:val="00A53E08"/>
    <w:rsid w:val="00A5421B"/>
    <w:rsid w:val="00A5426E"/>
    <w:rsid w:val="00A545FC"/>
    <w:rsid w:val="00A548E0"/>
    <w:rsid w:val="00A54CB6"/>
    <w:rsid w:val="00A552C1"/>
    <w:rsid w:val="00A55388"/>
    <w:rsid w:val="00A55CB0"/>
    <w:rsid w:val="00A55D09"/>
    <w:rsid w:val="00A55D73"/>
    <w:rsid w:val="00A55F42"/>
    <w:rsid w:val="00A562AD"/>
    <w:rsid w:val="00A56AF4"/>
    <w:rsid w:val="00A5771C"/>
    <w:rsid w:val="00A578DF"/>
    <w:rsid w:val="00A57966"/>
    <w:rsid w:val="00A57C07"/>
    <w:rsid w:val="00A57C14"/>
    <w:rsid w:val="00A57C82"/>
    <w:rsid w:val="00A57FED"/>
    <w:rsid w:val="00A60634"/>
    <w:rsid w:val="00A60726"/>
    <w:rsid w:val="00A608CD"/>
    <w:rsid w:val="00A6095D"/>
    <w:rsid w:val="00A60F51"/>
    <w:rsid w:val="00A619CE"/>
    <w:rsid w:val="00A61B87"/>
    <w:rsid w:val="00A61F08"/>
    <w:rsid w:val="00A631C8"/>
    <w:rsid w:val="00A63412"/>
    <w:rsid w:val="00A6381B"/>
    <w:rsid w:val="00A63ACD"/>
    <w:rsid w:val="00A63D59"/>
    <w:rsid w:val="00A63F66"/>
    <w:rsid w:val="00A64272"/>
    <w:rsid w:val="00A64595"/>
    <w:rsid w:val="00A64E14"/>
    <w:rsid w:val="00A64EAA"/>
    <w:rsid w:val="00A65736"/>
    <w:rsid w:val="00A658A3"/>
    <w:rsid w:val="00A65BD2"/>
    <w:rsid w:val="00A65DB8"/>
    <w:rsid w:val="00A664E6"/>
    <w:rsid w:val="00A66536"/>
    <w:rsid w:val="00A6674B"/>
    <w:rsid w:val="00A672DF"/>
    <w:rsid w:val="00A674C7"/>
    <w:rsid w:val="00A67AFC"/>
    <w:rsid w:val="00A703BC"/>
    <w:rsid w:val="00A70C80"/>
    <w:rsid w:val="00A70E5E"/>
    <w:rsid w:val="00A70F9A"/>
    <w:rsid w:val="00A7148F"/>
    <w:rsid w:val="00A71E27"/>
    <w:rsid w:val="00A7333F"/>
    <w:rsid w:val="00A73E02"/>
    <w:rsid w:val="00A741A7"/>
    <w:rsid w:val="00A7459C"/>
    <w:rsid w:val="00A74A46"/>
    <w:rsid w:val="00A757D7"/>
    <w:rsid w:val="00A758EC"/>
    <w:rsid w:val="00A75CD3"/>
    <w:rsid w:val="00A7621F"/>
    <w:rsid w:val="00A7722D"/>
    <w:rsid w:val="00A773E4"/>
    <w:rsid w:val="00A77A82"/>
    <w:rsid w:val="00A77EC3"/>
    <w:rsid w:val="00A80022"/>
    <w:rsid w:val="00A805EB"/>
    <w:rsid w:val="00A806B2"/>
    <w:rsid w:val="00A80743"/>
    <w:rsid w:val="00A80F37"/>
    <w:rsid w:val="00A80F6B"/>
    <w:rsid w:val="00A810C0"/>
    <w:rsid w:val="00A8243D"/>
    <w:rsid w:val="00A827AD"/>
    <w:rsid w:val="00A82951"/>
    <w:rsid w:val="00A829C7"/>
    <w:rsid w:val="00A82B40"/>
    <w:rsid w:val="00A82B59"/>
    <w:rsid w:val="00A82C91"/>
    <w:rsid w:val="00A82D52"/>
    <w:rsid w:val="00A830D4"/>
    <w:rsid w:val="00A836AC"/>
    <w:rsid w:val="00A83B06"/>
    <w:rsid w:val="00A83B4E"/>
    <w:rsid w:val="00A84657"/>
    <w:rsid w:val="00A847BE"/>
    <w:rsid w:val="00A84DA6"/>
    <w:rsid w:val="00A850B6"/>
    <w:rsid w:val="00A85523"/>
    <w:rsid w:val="00A85997"/>
    <w:rsid w:val="00A85BB1"/>
    <w:rsid w:val="00A85C5D"/>
    <w:rsid w:val="00A85C5F"/>
    <w:rsid w:val="00A85CE0"/>
    <w:rsid w:val="00A85DE9"/>
    <w:rsid w:val="00A85EC4"/>
    <w:rsid w:val="00A86386"/>
    <w:rsid w:val="00A8673C"/>
    <w:rsid w:val="00A86919"/>
    <w:rsid w:val="00A86CFF"/>
    <w:rsid w:val="00A86D20"/>
    <w:rsid w:val="00A879D8"/>
    <w:rsid w:val="00A87ACE"/>
    <w:rsid w:val="00A90025"/>
    <w:rsid w:val="00A9027E"/>
    <w:rsid w:val="00A90A62"/>
    <w:rsid w:val="00A910FC"/>
    <w:rsid w:val="00A911E5"/>
    <w:rsid w:val="00A91281"/>
    <w:rsid w:val="00A912BA"/>
    <w:rsid w:val="00A91F02"/>
    <w:rsid w:val="00A921B4"/>
    <w:rsid w:val="00A92267"/>
    <w:rsid w:val="00A9227A"/>
    <w:rsid w:val="00A923FD"/>
    <w:rsid w:val="00A92510"/>
    <w:rsid w:val="00A92713"/>
    <w:rsid w:val="00A9289D"/>
    <w:rsid w:val="00A92A4D"/>
    <w:rsid w:val="00A92C34"/>
    <w:rsid w:val="00A92C44"/>
    <w:rsid w:val="00A92E6B"/>
    <w:rsid w:val="00A935D6"/>
    <w:rsid w:val="00A93C11"/>
    <w:rsid w:val="00A93E88"/>
    <w:rsid w:val="00A94B79"/>
    <w:rsid w:val="00A94BB5"/>
    <w:rsid w:val="00A94E2F"/>
    <w:rsid w:val="00A94FBF"/>
    <w:rsid w:val="00A95078"/>
    <w:rsid w:val="00A95DFB"/>
    <w:rsid w:val="00A95EDC"/>
    <w:rsid w:val="00A95F54"/>
    <w:rsid w:val="00A96CF2"/>
    <w:rsid w:val="00A96D0B"/>
    <w:rsid w:val="00A96E3C"/>
    <w:rsid w:val="00A971C4"/>
    <w:rsid w:val="00A972B9"/>
    <w:rsid w:val="00A97389"/>
    <w:rsid w:val="00A973F7"/>
    <w:rsid w:val="00A97C39"/>
    <w:rsid w:val="00AA01FE"/>
    <w:rsid w:val="00AA0547"/>
    <w:rsid w:val="00AA0695"/>
    <w:rsid w:val="00AA081D"/>
    <w:rsid w:val="00AA08AA"/>
    <w:rsid w:val="00AA0A46"/>
    <w:rsid w:val="00AA0AF9"/>
    <w:rsid w:val="00AA0DFF"/>
    <w:rsid w:val="00AA1005"/>
    <w:rsid w:val="00AA122B"/>
    <w:rsid w:val="00AA124C"/>
    <w:rsid w:val="00AA173B"/>
    <w:rsid w:val="00AA1BB2"/>
    <w:rsid w:val="00AA1BDA"/>
    <w:rsid w:val="00AA1CF7"/>
    <w:rsid w:val="00AA20F2"/>
    <w:rsid w:val="00AA210F"/>
    <w:rsid w:val="00AA2390"/>
    <w:rsid w:val="00AA2462"/>
    <w:rsid w:val="00AA2558"/>
    <w:rsid w:val="00AA2850"/>
    <w:rsid w:val="00AA2AD8"/>
    <w:rsid w:val="00AA2D8C"/>
    <w:rsid w:val="00AA3778"/>
    <w:rsid w:val="00AA3B12"/>
    <w:rsid w:val="00AA3BC0"/>
    <w:rsid w:val="00AA3F70"/>
    <w:rsid w:val="00AA4037"/>
    <w:rsid w:val="00AA4241"/>
    <w:rsid w:val="00AA4408"/>
    <w:rsid w:val="00AA449C"/>
    <w:rsid w:val="00AA482F"/>
    <w:rsid w:val="00AA4E2F"/>
    <w:rsid w:val="00AA67C6"/>
    <w:rsid w:val="00AA6E0D"/>
    <w:rsid w:val="00AA70C0"/>
    <w:rsid w:val="00AA70D4"/>
    <w:rsid w:val="00AA7152"/>
    <w:rsid w:val="00AA73CC"/>
    <w:rsid w:val="00AA750D"/>
    <w:rsid w:val="00AA7B3F"/>
    <w:rsid w:val="00AA7EE4"/>
    <w:rsid w:val="00AA7F5F"/>
    <w:rsid w:val="00AB0117"/>
    <w:rsid w:val="00AB05C4"/>
    <w:rsid w:val="00AB0719"/>
    <w:rsid w:val="00AB1210"/>
    <w:rsid w:val="00AB1982"/>
    <w:rsid w:val="00AB1A7C"/>
    <w:rsid w:val="00AB1C3F"/>
    <w:rsid w:val="00AB1D29"/>
    <w:rsid w:val="00AB1DE5"/>
    <w:rsid w:val="00AB2F18"/>
    <w:rsid w:val="00AB2FC6"/>
    <w:rsid w:val="00AB30D0"/>
    <w:rsid w:val="00AB37D2"/>
    <w:rsid w:val="00AB3C1D"/>
    <w:rsid w:val="00AB440F"/>
    <w:rsid w:val="00AB46CD"/>
    <w:rsid w:val="00AB474B"/>
    <w:rsid w:val="00AB49B8"/>
    <w:rsid w:val="00AB49EE"/>
    <w:rsid w:val="00AB5231"/>
    <w:rsid w:val="00AB5ED1"/>
    <w:rsid w:val="00AB5FDB"/>
    <w:rsid w:val="00AB688B"/>
    <w:rsid w:val="00AB6FC1"/>
    <w:rsid w:val="00AB7521"/>
    <w:rsid w:val="00AB7864"/>
    <w:rsid w:val="00AB7AFB"/>
    <w:rsid w:val="00AC034F"/>
    <w:rsid w:val="00AC05BE"/>
    <w:rsid w:val="00AC12B4"/>
    <w:rsid w:val="00AC12B7"/>
    <w:rsid w:val="00AC1651"/>
    <w:rsid w:val="00AC1A30"/>
    <w:rsid w:val="00AC1E44"/>
    <w:rsid w:val="00AC245F"/>
    <w:rsid w:val="00AC2615"/>
    <w:rsid w:val="00AC281F"/>
    <w:rsid w:val="00AC2A46"/>
    <w:rsid w:val="00AC2AEB"/>
    <w:rsid w:val="00AC2D39"/>
    <w:rsid w:val="00AC318F"/>
    <w:rsid w:val="00AC3530"/>
    <w:rsid w:val="00AC4277"/>
    <w:rsid w:val="00AC4552"/>
    <w:rsid w:val="00AC49EB"/>
    <w:rsid w:val="00AC4BC7"/>
    <w:rsid w:val="00AC5225"/>
    <w:rsid w:val="00AC538A"/>
    <w:rsid w:val="00AC557C"/>
    <w:rsid w:val="00AC55B2"/>
    <w:rsid w:val="00AC56D2"/>
    <w:rsid w:val="00AC5D52"/>
    <w:rsid w:val="00AC615D"/>
    <w:rsid w:val="00AC665C"/>
    <w:rsid w:val="00AC698E"/>
    <w:rsid w:val="00AC6A18"/>
    <w:rsid w:val="00AC6A6D"/>
    <w:rsid w:val="00AC6B6C"/>
    <w:rsid w:val="00AC7034"/>
    <w:rsid w:val="00AC733E"/>
    <w:rsid w:val="00AD04C6"/>
    <w:rsid w:val="00AD0516"/>
    <w:rsid w:val="00AD06DA"/>
    <w:rsid w:val="00AD0755"/>
    <w:rsid w:val="00AD09CC"/>
    <w:rsid w:val="00AD181E"/>
    <w:rsid w:val="00AD1CA1"/>
    <w:rsid w:val="00AD21FD"/>
    <w:rsid w:val="00AD24F5"/>
    <w:rsid w:val="00AD2F61"/>
    <w:rsid w:val="00AD2F99"/>
    <w:rsid w:val="00AD3210"/>
    <w:rsid w:val="00AD357C"/>
    <w:rsid w:val="00AD37D6"/>
    <w:rsid w:val="00AD4788"/>
    <w:rsid w:val="00AD4846"/>
    <w:rsid w:val="00AD4D3B"/>
    <w:rsid w:val="00AD56EA"/>
    <w:rsid w:val="00AD661A"/>
    <w:rsid w:val="00AD6D8C"/>
    <w:rsid w:val="00AD6EEF"/>
    <w:rsid w:val="00AD7658"/>
    <w:rsid w:val="00AD7D86"/>
    <w:rsid w:val="00AE08B9"/>
    <w:rsid w:val="00AE0E54"/>
    <w:rsid w:val="00AE1230"/>
    <w:rsid w:val="00AE173B"/>
    <w:rsid w:val="00AE1743"/>
    <w:rsid w:val="00AE17DD"/>
    <w:rsid w:val="00AE194A"/>
    <w:rsid w:val="00AE1D6B"/>
    <w:rsid w:val="00AE1D88"/>
    <w:rsid w:val="00AE2B47"/>
    <w:rsid w:val="00AE2B61"/>
    <w:rsid w:val="00AE33B3"/>
    <w:rsid w:val="00AE33E2"/>
    <w:rsid w:val="00AE3719"/>
    <w:rsid w:val="00AE3FA5"/>
    <w:rsid w:val="00AE4652"/>
    <w:rsid w:val="00AE4785"/>
    <w:rsid w:val="00AE4FBF"/>
    <w:rsid w:val="00AE52A8"/>
    <w:rsid w:val="00AE54D6"/>
    <w:rsid w:val="00AE59BC"/>
    <w:rsid w:val="00AE6148"/>
    <w:rsid w:val="00AE61EE"/>
    <w:rsid w:val="00AE6F9C"/>
    <w:rsid w:val="00AE7575"/>
    <w:rsid w:val="00AE7594"/>
    <w:rsid w:val="00AE7C17"/>
    <w:rsid w:val="00AE7C8E"/>
    <w:rsid w:val="00AF042A"/>
    <w:rsid w:val="00AF061E"/>
    <w:rsid w:val="00AF0877"/>
    <w:rsid w:val="00AF08F1"/>
    <w:rsid w:val="00AF08F8"/>
    <w:rsid w:val="00AF0972"/>
    <w:rsid w:val="00AF0AEE"/>
    <w:rsid w:val="00AF0E7E"/>
    <w:rsid w:val="00AF0FA8"/>
    <w:rsid w:val="00AF1C5D"/>
    <w:rsid w:val="00AF1FE2"/>
    <w:rsid w:val="00AF2A44"/>
    <w:rsid w:val="00AF348A"/>
    <w:rsid w:val="00AF37E8"/>
    <w:rsid w:val="00AF38F9"/>
    <w:rsid w:val="00AF3EB4"/>
    <w:rsid w:val="00AF4149"/>
    <w:rsid w:val="00AF4B77"/>
    <w:rsid w:val="00AF516A"/>
    <w:rsid w:val="00AF53A6"/>
    <w:rsid w:val="00AF53C6"/>
    <w:rsid w:val="00AF54F2"/>
    <w:rsid w:val="00AF5709"/>
    <w:rsid w:val="00AF5F10"/>
    <w:rsid w:val="00AF692D"/>
    <w:rsid w:val="00AF6B77"/>
    <w:rsid w:val="00AF71CA"/>
    <w:rsid w:val="00AF7B68"/>
    <w:rsid w:val="00B003BD"/>
    <w:rsid w:val="00B00E9F"/>
    <w:rsid w:val="00B00F9B"/>
    <w:rsid w:val="00B010C3"/>
    <w:rsid w:val="00B019BB"/>
    <w:rsid w:val="00B01A4E"/>
    <w:rsid w:val="00B0278D"/>
    <w:rsid w:val="00B03283"/>
    <w:rsid w:val="00B0335A"/>
    <w:rsid w:val="00B0353F"/>
    <w:rsid w:val="00B04890"/>
    <w:rsid w:val="00B04A90"/>
    <w:rsid w:val="00B05190"/>
    <w:rsid w:val="00B0519C"/>
    <w:rsid w:val="00B05C40"/>
    <w:rsid w:val="00B05EE1"/>
    <w:rsid w:val="00B05FB2"/>
    <w:rsid w:val="00B06433"/>
    <w:rsid w:val="00B0686A"/>
    <w:rsid w:val="00B06A20"/>
    <w:rsid w:val="00B06AB9"/>
    <w:rsid w:val="00B076D9"/>
    <w:rsid w:val="00B07EB9"/>
    <w:rsid w:val="00B10386"/>
    <w:rsid w:val="00B103B6"/>
    <w:rsid w:val="00B105ED"/>
    <w:rsid w:val="00B10FFA"/>
    <w:rsid w:val="00B11AC7"/>
    <w:rsid w:val="00B1239D"/>
    <w:rsid w:val="00B124DA"/>
    <w:rsid w:val="00B12606"/>
    <w:rsid w:val="00B12713"/>
    <w:rsid w:val="00B12F4F"/>
    <w:rsid w:val="00B12FBD"/>
    <w:rsid w:val="00B1340F"/>
    <w:rsid w:val="00B134A9"/>
    <w:rsid w:val="00B139D1"/>
    <w:rsid w:val="00B14BA0"/>
    <w:rsid w:val="00B15202"/>
    <w:rsid w:val="00B157A3"/>
    <w:rsid w:val="00B1627F"/>
    <w:rsid w:val="00B16B6B"/>
    <w:rsid w:val="00B16C2E"/>
    <w:rsid w:val="00B16C9C"/>
    <w:rsid w:val="00B17C2F"/>
    <w:rsid w:val="00B20A5E"/>
    <w:rsid w:val="00B21368"/>
    <w:rsid w:val="00B2168C"/>
    <w:rsid w:val="00B21BA8"/>
    <w:rsid w:val="00B21DAE"/>
    <w:rsid w:val="00B228B2"/>
    <w:rsid w:val="00B229CF"/>
    <w:rsid w:val="00B22F2C"/>
    <w:rsid w:val="00B23295"/>
    <w:rsid w:val="00B23348"/>
    <w:rsid w:val="00B23492"/>
    <w:rsid w:val="00B23ADB"/>
    <w:rsid w:val="00B23BB3"/>
    <w:rsid w:val="00B23CB2"/>
    <w:rsid w:val="00B24873"/>
    <w:rsid w:val="00B24C07"/>
    <w:rsid w:val="00B24EF5"/>
    <w:rsid w:val="00B250AC"/>
    <w:rsid w:val="00B252F5"/>
    <w:rsid w:val="00B2555B"/>
    <w:rsid w:val="00B25707"/>
    <w:rsid w:val="00B258DB"/>
    <w:rsid w:val="00B25942"/>
    <w:rsid w:val="00B25FEE"/>
    <w:rsid w:val="00B2625C"/>
    <w:rsid w:val="00B26F41"/>
    <w:rsid w:val="00B26FC8"/>
    <w:rsid w:val="00B27A1E"/>
    <w:rsid w:val="00B27EF4"/>
    <w:rsid w:val="00B30065"/>
    <w:rsid w:val="00B3060E"/>
    <w:rsid w:val="00B306E1"/>
    <w:rsid w:val="00B30906"/>
    <w:rsid w:val="00B30B27"/>
    <w:rsid w:val="00B30B83"/>
    <w:rsid w:val="00B31107"/>
    <w:rsid w:val="00B31ACD"/>
    <w:rsid w:val="00B31B45"/>
    <w:rsid w:val="00B32579"/>
    <w:rsid w:val="00B3258F"/>
    <w:rsid w:val="00B329DF"/>
    <w:rsid w:val="00B32A64"/>
    <w:rsid w:val="00B3307F"/>
    <w:rsid w:val="00B3380A"/>
    <w:rsid w:val="00B339C8"/>
    <w:rsid w:val="00B33DA4"/>
    <w:rsid w:val="00B33ED1"/>
    <w:rsid w:val="00B3417F"/>
    <w:rsid w:val="00B347DF"/>
    <w:rsid w:val="00B34EF1"/>
    <w:rsid w:val="00B34F05"/>
    <w:rsid w:val="00B3599D"/>
    <w:rsid w:val="00B35BEC"/>
    <w:rsid w:val="00B36192"/>
    <w:rsid w:val="00B36439"/>
    <w:rsid w:val="00B36749"/>
    <w:rsid w:val="00B3709E"/>
    <w:rsid w:val="00B37350"/>
    <w:rsid w:val="00B373FF"/>
    <w:rsid w:val="00B37E6C"/>
    <w:rsid w:val="00B40464"/>
    <w:rsid w:val="00B40831"/>
    <w:rsid w:val="00B409F7"/>
    <w:rsid w:val="00B41190"/>
    <w:rsid w:val="00B411AC"/>
    <w:rsid w:val="00B4135C"/>
    <w:rsid w:val="00B4140E"/>
    <w:rsid w:val="00B41530"/>
    <w:rsid w:val="00B417BB"/>
    <w:rsid w:val="00B41A72"/>
    <w:rsid w:val="00B41E97"/>
    <w:rsid w:val="00B41FF1"/>
    <w:rsid w:val="00B423A1"/>
    <w:rsid w:val="00B4262E"/>
    <w:rsid w:val="00B43281"/>
    <w:rsid w:val="00B43691"/>
    <w:rsid w:val="00B43732"/>
    <w:rsid w:val="00B438A2"/>
    <w:rsid w:val="00B43AE5"/>
    <w:rsid w:val="00B4482E"/>
    <w:rsid w:val="00B44ED1"/>
    <w:rsid w:val="00B454BE"/>
    <w:rsid w:val="00B454FF"/>
    <w:rsid w:val="00B459BB"/>
    <w:rsid w:val="00B4696A"/>
    <w:rsid w:val="00B46C62"/>
    <w:rsid w:val="00B4708A"/>
    <w:rsid w:val="00B4753C"/>
    <w:rsid w:val="00B478CB"/>
    <w:rsid w:val="00B47B53"/>
    <w:rsid w:val="00B50616"/>
    <w:rsid w:val="00B50BB7"/>
    <w:rsid w:val="00B50F97"/>
    <w:rsid w:val="00B517A0"/>
    <w:rsid w:val="00B51BBB"/>
    <w:rsid w:val="00B51E5F"/>
    <w:rsid w:val="00B51EF0"/>
    <w:rsid w:val="00B524C2"/>
    <w:rsid w:val="00B528D5"/>
    <w:rsid w:val="00B52A7E"/>
    <w:rsid w:val="00B52DC6"/>
    <w:rsid w:val="00B530AA"/>
    <w:rsid w:val="00B53237"/>
    <w:rsid w:val="00B537FF"/>
    <w:rsid w:val="00B538C4"/>
    <w:rsid w:val="00B53998"/>
    <w:rsid w:val="00B54A1D"/>
    <w:rsid w:val="00B54B98"/>
    <w:rsid w:val="00B54D05"/>
    <w:rsid w:val="00B55253"/>
    <w:rsid w:val="00B55E09"/>
    <w:rsid w:val="00B56501"/>
    <w:rsid w:val="00B5717F"/>
    <w:rsid w:val="00B57581"/>
    <w:rsid w:val="00B575E6"/>
    <w:rsid w:val="00B575EA"/>
    <w:rsid w:val="00B5798B"/>
    <w:rsid w:val="00B57B74"/>
    <w:rsid w:val="00B57FDC"/>
    <w:rsid w:val="00B604F8"/>
    <w:rsid w:val="00B605F0"/>
    <w:rsid w:val="00B6078E"/>
    <w:rsid w:val="00B607AD"/>
    <w:rsid w:val="00B60E4B"/>
    <w:rsid w:val="00B60E92"/>
    <w:rsid w:val="00B60FF9"/>
    <w:rsid w:val="00B61043"/>
    <w:rsid w:val="00B610A7"/>
    <w:rsid w:val="00B6111E"/>
    <w:rsid w:val="00B61ED2"/>
    <w:rsid w:val="00B62214"/>
    <w:rsid w:val="00B6260A"/>
    <w:rsid w:val="00B631C6"/>
    <w:rsid w:val="00B63210"/>
    <w:rsid w:val="00B632F2"/>
    <w:rsid w:val="00B63635"/>
    <w:rsid w:val="00B6367D"/>
    <w:rsid w:val="00B638E3"/>
    <w:rsid w:val="00B639CD"/>
    <w:rsid w:val="00B648DC"/>
    <w:rsid w:val="00B64A1E"/>
    <w:rsid w:val="00B64D0D"/>
    <w:rsid w:val="00B64F3C"/>
    <w:rsid w:val="00B64F55"/>
    <w:rsid w:val="00B64FF8"/>
    <w:rsid w:val="00B6630C"/>
    <w:rsid w:val="00B663A7"/>
    <w:rsid w:val="00B66EA7"/>
    <w:rsid w:val="00B66FC1"/>
    <w:rsid w:val="00B6724B"/>
    <w:rsid w:val="00B6778D"/>
    <w:rsid w:val="00B67E95"/>
    <w:rsid w:val="00B67FD5"/>
    <w:rsid w:val="00B701C4"/>
    <w:rsid w:val="00B703EE"/>
    <w:rsid w:val="00B706C0"/>
    <w:rsid w:val="00B7074F"/>
    <w:rsid w:val="00B70868"/>
    <w:rsid w:val="00B70987"/>
    <w:rsid w:val="00B71879"/>
    <w:rsid w:val="00B71A58"/>
    <w:rsid w:val="00B71C24"/>
    <w:rsid w:val="00B72355"/>
    <w:rsid w:val="00B7246C"/>
    <w:rsid w:val="00B7249B"/>
    <w:rsid w:val="00B72743"/>
    <w:rsid w:val="00B727C0"/>
    <w:rsid w:val="00B73956"/>
    <w:rsid w:val="00B73B9D"/>
    <w:rsid w:val="00B73CD7"/>
    <w:rsid w:val="00B73D16"/>
    <w:rsid w:val="00B740D9"/>
    <w:rsid w:val="00B745A0"/>
    <w:rsid w:val="00B74AE5"/>
    <w:rsid w:val="00B75660"/>
    <w:rsid w:val="00B758F6"/>
    <w:rsid w:val="00B75B98"/>
    <w:rsid w:val="00B764FA"/>
    <w:rsid w:val="00B765DF"/>
    <w:rsid w:val="00B8072F"/>
    <w:rsid w:val="00B80A5E"/>
    <w:rsid w:val="00B80FCF"/>
    <w:rsid w:val="00B81130"/>
    <w:rsid w:val="00B82229"/>
    <w:rsid w:val="00B824B7"/>
    <w:rsid w:val="00B8280B"/>
    <w:rsid w:val="00B833A1"/>
    <w:rsid w:val="00B833E0"/>
    <w:rsid w:val="00B844C4"/>
    <w:rsid w:val="00B845D8"/>
    <w:rsid w:val="00B848F3"/>
    <w:rsid w:val="00B84DE3"/>
    <w:rsid w:val="00B85FAD"/>
    <w:rsid w:val="00B86116"/>
    <w:rsid w:val="00B86C51"/>
    <w:rsid w:val="00B86E01"/>
    <w:rsid w:val="00B87075"/>
    <w:rsid w:val="00B875A2"/>
    <w:rsid w:val="00B87802"/>
    <w:rsid w:val="00B87C13"/>
    <w:rsid w:val="00B87F84"/>
    <w:rsid w:val="00B90D43"/>
    <w:rsid w:val="00B91110"/>
    <w:rsid w:val="00B911AF"/>
    <w:rsid w:val="00B9204E"/>
    <w:rsid w:val="00B920DA"/>
    <w:rsid w:val="00B92C81"/>
    <w:rsid w:val="00B92D14"/>
    <w:rsid w:val="00B93265"/>
    <w:rsid w:val="00B93E51"/>
    <w:rsid w:val="00B940C3"/>
    <w:rsid w:val="00B94E40"/>
    <w:rsid w:val="00B94F2C"/>
    <w:rsid w:val="00B951D4"/>
    <w:rsid w:val="00B951E6"/>
    <w:rsid w:val="00B954D4"/>
    <w:rsid w:val="00B95AB3"/>
    <w:rsid w:val="00B95F93"/>
    <w:rsid w:val="00B9601D"/>
    <w:rsid w:val="00B96128"/>
    <w:rsid w:val="00B9627F"/>
    <w:rsid w:val="00B962FF"/>
    <w:rsid w:val="00B9642D"/>
    <w:rsid w:val="00B969B6"/>
    <w:rsid w:val="00B96AF5"/>
    <w:rsid w:val="00B97013"/>
    <w:rsid w:val="00B97136"/>
    <w:rsid w:val="00B97A03"/>
    <w:rsid w:val="00B97AB0"/>
    <w:rsid w:val="00B97E2F"/>
    <w:rsid w:val="00BA0085"/>
    <w:rsid w:val="00BA08BA"/>
    <w:rsid w:val="00BA0A24"/>
    <w:rsid w:val="00BA0DE0"/>
    <w:rsid w:val="00BA0FC0"/>
    <w:rsid w:val="00BA1336"/>
    <w:rsid w:val="00BA17B6"/>
    <w:rsid w:val="00BA2037"/>
    <w:rsid w:val="00BA2270"/>
    <w:rsid w:val="00BA24C4"/>
    <w:rsid w:val="00BA24D7"/>
    <w:rsid w:val="00BA2BEB"/>
    <w:rsid w:val="00BA2FEA"/>
    <w:rsid w:val="00BA320C"/>
    <w:rsid w:val="00BA333D"/>
    <w:rsid w:val="00BA3DA7"/>
    <w:rsid w:val="00BA3F77"/>
    <w:rsid w:val="00BA43A2"/>
    <w:rsid w:val="00BA477D"/>
    <w:rsid w:val="00BA484F"/>
    <w:rsid w:val="00BA488A"/>
    <w:rsid w:val="00BA4BF8"/>
    <w:rsid w:val="00BA5CD2"/>
    <w:rsid w:val="00BA5EE3"/>
    <w:rsid w:val="00BA6810"/>
    <w:rsid w:val="00BA6865"/>
    <w:rsid w:val="00BA68DD"/>
    <w:rsid w:val="00BA69F6"/>
    <w:rsid w:val="00BA6A2E"/>
    <w:rsid w:val="00BA7568"/>
    <w:rsid w:val="00BA780D"/>
    <w:rsid w:val="00BA7A6F"/>
    <w:rsid w:val="00BA7AC8"/>
    <w:rsid w:val="00BA7ACD"/>
    <w:rsid w:val="00BA7F22"/>
    <w:rsid w:val="00BA7FD5"/>
    <w:rsid w:val="00BB052B"/>
    <w:rsid w:val="00BB0579"/>
    <w:rsid w:val="00BB085E"/>
    <w:rsid w:val="00BB09F8"/>
    <w:rsid w:val="00BB1A2B"/>
    <w:rsid w:val="00BB1F30"/>
    <w:rsid w:val="00BB26EA"/>
    <w:rsid w:val="00BB2C26"/>
    <w:rsid w:val="00BB2C69"/>
    <w:rsid w:val="00BB3006"/>
    <w:rsid w:val="00BB38AE"/>
    <w:rsid w:val="00BB39F3"/>
    <w:rsid w:val="00BB3D2F"/>
    <w:rsid w:val="00BB3F7A"/>
    <w:rsid w:val="00BB4810"/>
    <w:rsid w:val="00BB49FF"/>
    <w:rsid w:val="00BB4A43"/>
    <w:rsid w:val="00BB53E0"/>
    <w:rsid w:val="00BB59E3"/>
    <w:rsid w:val="00BB63E9"/>
    <w:rsid w:val="00BB6458"/>
    <w:rsid w:val="00BB65BE"/>
    <w:rsid w:val="00BB69D6"/>
    <w:rsid w:val="00BB69DA"/>
    <w:rsid w:val="00BC0189"/>
    <w:rsid w:val="00BC06F8"/>
    <w:rsid w:val="00BC0AD3"/>
    <w:rsid w:val="00BC0B22"/>
    <w:rsid w:val="00BC0E1A"/>
    <w:rsid w:val="00BC18B9"/>
    <w:rsid w:val="00BC1C9A"/>
    <w:rsid w:val="00BC1FBB"/>
    <w:rsid w:val="00BC26C0"/>
    <w:rsid w:val="00BC2793"/>
    <w:rsid w:val="00BC2CE9"/>
    <w:rsid w:val="00BC3396"/>
    <w:rsid w:val="00BC4261"/>
    <w:rsid w:val="00BC44CA"/>
    <w:rsid w:val="00BC47FE"/>
    <w:rsid w:val="00BC49F5"/>
    <w:rsid w:val="00BC4AED"/>
    <w:rsid w:val="00BC4B24"/>
    <w:rsid w:val="00BC500D"/>
    <w:rsid w:val="00BC5088"/>
    <w:rsid w:val="00BC5104"/>
    <w:rsid w:val="00BC52AB"/>
    <w:rsid w:val="00BC5365"/>
    <w:rsid w:val="00BC5510"/>
    <w:rsid w:val="00BC63EA"/>
    <w:rsid w:val="00BC67AC"/>
    <w:rsid w:val="00BC6A89"/>
    <w:rsid w:val="00BC706F"/>
    <w:rsid w:val="00BC76DF"/>
    <w:rsid w:val="00BC7902"/>
    <w:rsid w:val="00BC7A5C"/>
    <w:rsid w:val="00BC7B7B"/>
    <w:rsid w:val="00BD0175"/>
    <w:rsid w:val="00BD0877"/>
    <w:rsid w:val="00BD1818"/>
    <w:rsid w:val="00BD181E"/>
    <w:rsid w:val="00BD1D95"/>
    <w:rsid w:val="00BD20FD"/>
    <w:rsid w:val="00BD29D6"/>
    <w:rsid w:val="00BD2F86"/>
    <w:rsid w:val="00BD3183"/>
    <w:rsid w:val="00BD3820"/>
    <w:rsid w:val="00BD4159"/>
    <w:rsid w:val="00BD482D"/>
    <w:rsid w:val="00BD4F45"/>
    <w:rsid w:val="00BD5016"/>
    <w:rsid w:val="00BD5551"/>
    <w:rsid w:val="00BD5C70"/>
    <w:rsid w:val="00BD5CB2"/>
    <w:rsid w:val="00BD5DD2"/>
    <w:rsid w:val="00BD644A"/>
    <w:rsid w:val="00BD6D27"/>
    <w:rsid w:val="00BD719E"/>
    <w:rsid w:val="00BD7B0A"/>
    <w:rsid w:val="00BD7D2B"/>
    <w:rsid w:val="00BE0572"/>
    <w:rsid w:val="00BE095E"/>
    <w:rsid w:val="00BE0962"/>
    <w:rsid w:val="00BE140A"/>
    <w:rsid w:val="00BE1A57"/>
    <w:rsid w:val="00BE234A"/>
    <w:rsid w:val="00BE23B6"/>
    <w:rsid w:val="00BE261C"/>
    <w:rsid w:val="00BE2773"/>
    <w:rsid w:val="00BE2DB5"/>
    <w:rsid w:val="00BE3122"/>
    <w:rsid w:val="00BE3775"/>
    <w:rsid w:val="00BE3998"/>
    <w:rsid w:val="00BE3CFE"/>
    <w:rsid w:val="00BE4298"/>
    <w:rsid w:val="00BE451C"/>
    <w:rsid w:val="00BE45AC"/>
    <w:rsid w:val="00BE463E"/>
    <w:rsid w:val="00BE4968"/>
    <w:rsid w:val="00BE4B60"/>
    <w:rsid w:val="00BE51D9"/>
    <w:rsid w:val="00BE56C4"/>
    <w:rsid w:val="00BE570B"/>
    <w:rsid w:val="00BE634A"/>
    <w:rsid w:val="00BE6CEF"/>
    <w:rsid w:val="00BE7F0F"/>
    <w:rsid w:val="00BF00FF"/>
    <w:rsid w:val="00BF0412"/>
    <w:rsid w:val="00BF103F"/>
    <w:rsid w:val="00BF159B"/>
    <w:rsid w:val="00BF19C1"/>
    <w:rsid w:val="00BF1A3A"/>
    <w:rsid w:val="00BF1DEC"/>
    <w:rsid w:val="00BF1E5D"/>
    <w:rsid w:val="00BF23B7"/>
    <w:rsid w:val="00BF2874"/>
    <w:rsid w:val="00BF296E"/>
    <w:rsid w:val="00BF3244"/>
    <w:rsid w:val="00BF35FF"/>
    <w:rsid w:val="00BF361D"/>
    <w:rsid w:val="00BF3E04"/>
    <w:rsid w:val="00BF3E41"/>
    <w:rsid w:val="00BF4093"/>
    <w:rsid w:val="00BF4F25"/>
    <w:rsid w:val="00BF5089"/>
    <w:rsid w:val="00BF5593"/>
    <w:rsid w:val="00BF5A0B"/>
    <w:rsid w:val="00BF5C76"/>
    <w:rsid w:val="00BF6665"/>
    <w:rsid w:val="00BF6881"/>
    <w:rsid w:val="00BF6C01"/>
    <w:rsid w:val="00BF6E2A"/>
    <w:rsid w:val="00BF74EB"/>
    <w:rsid w:val="00BF7599"/>
    <w:rsid w:val="00BF78E4"/>
    <w:rsid w:val="00BF7CB6"/>
    <w:rsid w:val="00BF7DC0"/>
    <w:rsid w:val="00C0011C"/>
    <w:rsid w:val="00C00723"/>
    <w:rsid w:val="00C009C8"/>
    <w:rsid w:val="00C00B9F"/>
    <w:rsid w:val="00C00FDB"/>
    <w:rsid w:val="00C01186"/>
    <w:rsid w:val="00C014CA"/>
    <w:rsid w:val="00C017D1"/>
    <w:rsid w:val="00C01897"/>
    <w:rsid w:val="00C02629"/>
    <w:rsid w:val="00C02D08"/>
    <w:rsid w:val="00C02FEE"/>
    <w:rsid w:val="00C03246"/>
    <w:rsid w:val="00C034B7"/>
    <w:rsid w:val="00C03AEF"/>
    <w:rsid w:val="00C03B97"/>
    <w:rsid w:val="00C03CDC"/>
    <w:rsid w:val="00C03FBD"/>
    <w:rsid w:val="00C047FB"/>
    <w:rsid w:val="00C06549"/>
    <w:rsid w:val="00C0688B"/>
    <w:rsid w:val="00C06971"/>
    <w:rsid w:val="00C06A96"/>
    <w:rsid w:val="00C07351"/>
    <w:rsid w:val="00C076F8"/>
    <w:rsid w:val="00C07FC4"/>
    <w:rsid w:val="00C102E4"/>
    <w:rsid w:val="00C10344"/>
    <w:rsid w:val="00C11170"/>
    <w:rsid w:val="00C11743"/>
    <w:rsid w:val="00C11D50"/>
    <w:rsid w:val="00C11E34"/>
    <w:rsid w:val="00C12754"/>
    <w:rsid w:val="00C12926"/>
    <w:rsid w:val="00C13ABC"/>
    <w:rsid w:val="00C13AC8"/>
    <w:rsid w:val="00C13CB9"/>
    <w:rsid w:val="00C1486A"/>
    <w:rsid w:val="00C14CE9"/>
    <w:rsid w:val="00C14F5C"/>
    <w:rsid w:val="00C153C7"/>
    <w:rsid w:val="00C15677"/>
    <w:rsid w:val="00C1572A"/>
    <w:rsid w:val="00C15FD8"/>
    <w:rsid w:val="00C16158"/>
    <w:rsid w:val="00C16876"/>
    <w:rsid w:val="00C16991"/>
    <w:rsid w:val="00C169FD"/>
    <w:rsid w:val="00C16C5E"/>
    <w:rsid w:val="00C16F54"/>
    <w:rsid w:val="00C171C7"/>
    <w:rsid w:val="00C1729B"/>
    <w:rsid w:val="00C1762E"/>
    <w:rsid w:val="00C201CB"/>
    <w:rsid w:val="00C2033F"/>
    <w:rsid w:val="00C20BF7"/>
    <w:rsid w:val="00C216FA"/>
    <w:rsid w:val="00C219A6"/>
    <w:rsid w:val="00C222EE"/>
    <w:rsid w:val="00C2254B"/>
    <w:rsid w:val="00C22583"/>
    <w:rsid w:val="00C225DE"/>
    <w:rsid w:val="00C226AD"/>
    <w:rsid w:val="00C22F18"/>
    <w:rsid w:val="00C2389A"/>
    <w:rsid w:val="00C23D71"/>
    <w:rsid w:val="00C23D8C"/>
    <w:rsid w:val="00C24174"/>
    <w:rsid w:val="00C2426A"/>
    <w:rsid w:val="00C24459"/>
    <w:rsid w:val="00C245B4"/>
    <w:rsid w:val="00C246E8"/>
    <w:rsid w:val="00C24827"/>
    <w:rsid w:val="00C25D75"/>
    <w:rsid w:val="00C264B4"/>
    <w:rsid w:val="00C26934"/>
    <w:rsid w:val="00C26D82"/>
    <w:rsid w:val="00C26E04"/>
    <w:rsid w:val="00C27717"/>
    <w:rsid w:val="00C2784A"/>
    <w:rsid w:val="00C27A9A"/>
    <w:rsid w:val="00C27D6B"/>
    <w:rsid w:val="00C27E70"/>
    <w:rsid w:val="00C30490"/>
    <w:rsid w:val="00C31B52"/>
    <w:rsid w:val="00C31EC3"/>
    <w:rsid w:val="00C32498"/>
    <w:rsid w:val="00C32AAE"/>
    <w:rsid w:val="00C32B35"/>
    <w:rsid w:val="00C32E8D"/>
    <w:rsid w:val="00C3312E"/>
    <w:rsid w:val="00C33362"/>
    <w:rsid w:val="00C33389"/>
    <w:rsid w:val="00C33F3A"/>
    <w:rsid w:val="00C3436A"/>
    <w:rsid w:val="00C343F8"/>
    <w:rsid w:val="00C34681"/>
    <w:rsid w:val="00C3492E"/>
    <w:rsid w:val="00C34A4A"/>
    <w:rsid w:val="00C35318"/>
    <w:rsid w:val="00C35526"/>
    <w:rsid w:val="00C35531"/>
    <w:rsid w:val="00C3598E"/>
    <w:rsid w:val="00C35BE9"/>
    <w:rsid w:val="00C35D66"/>
    <w:rsid w:val="00C35F50"/>
    <w:rsid w:val="00C36183"/>
    <w:rsid w:val="00C364B2"/>
    <w:rsid w:val="00C366DD"/>
    <w:rsid w:val="00C372EA"/>
    <w:rsid w:val="00C3744F"/>
    <w:rsid w:val="00C37660"/>
    <w:rsid w:val="00C37D53"/>
    <w:rsid w:val="00C37D64"/>
    <w:rsid w:val="00C40165"/>
    <w:rsid w:val="00C40778"/>
    <w:rsid w:val="00C408B6"/>
    <w:rsid w:val="00C417F5"/>
    <w:rsid w:val="00C4211B"/>
    <w:rsid w:val="00C4286B"/>
    <w:rsid w:val="00C42B86"/>
    <w:rsid w:val="00C42DD3"/>
    <w:rsid w:val="00C42F00"/>
    <w:rsid w:val="00C42F7E"/>
    <w:rsid w:val="00C42FBC"/>
    <w:rsid w:val="00C4334B"/>
    <w:rsid w:val="00C435FB"/>
    <w:rsid w:val="00C43848"/>
    <w:rsid w:val="00C43A07"/>
    <w:rsid w:val="00C43E94"/>
    <w:rsid w:val="00C44142"/>
    <w:rsid w:val="00C44D0A"/>
    <w:rsid w:val="00C44D6C"/>
    <w:rsid w:val="00C45423"/>
    <w:rsid w:val="00C4551C"/>
    <w:rsid w:val="00C4551D"/>
    <w:rsid w:val="00C4578B"/>
    <w:rsid w:val="00C4625E"/>
    <w:rsid w:val="00C46510"/>
    <w:rsid w:val="00C466B1"/>
    <w:rsid w:val="00C47165"/>
    <w:rsid w:val="00C4749C"/>
    <w:rsid w:val="00C476EE"/>
    <w:rsid w:val="00C47B6D"/>
    <w:rsid w:val="00C502F0"/>
    <w:rsid w:val="00C50BEB"/>
    <w:rsid w:val="00C51220"/>
    <w:rsid w:val="00C51701"/>
    <w:rsid w:val="00C5181D"/>
    <w:rsid w:val="00C519DB"/>
    <w:rsid w:val="00C51B69"/>
    <w:rsid w:val="00C521D3"/>
    <w:rsid w:val="00C524D9"/>
    <w:rsid w:val="00C52A84"/>
    <w:rsid w:val="00C52CC5"/>
    <w:rsid w:val="00C52D90"/>
    <w:rsid w:val="00C52E96"/>
    <w:rsid w:val="00C531E8"/>
    <w:rsid w:val="00C534D7"/>
    <w:rsid w:val="00C53983"/>
    <w:rsid w:val="00C53B4F"/>
    <w:rsid w:val="00C53C92"/>
    <w:rsid w:val="00C54294"/>
    <w:rsid w:val="00C547FC"/>
    <w:rsid w:val="00C5497F"/>
    <w:rsid w:val="00C54E8F"/>
    <w:rsid w:val="00C54EA5"/>
    <w:rsid w:val="00C55618"/>
    <w:rsid w:val="00C55A78"/>
    <w:rsid w:val="00C56318"/>
    <w:rsid w:val="00C5693B"/>
    <w:rsid w:val="00C56C6D"/>
    <w:rsid w:val="00C570FC"/>
    <w:rsid w:val="00C57241"/>
    <w:rsid w:val="00C57C97"/>
    <w:rsid w:val="00C60393"/>
    <w:rsid w:val="00C60C00"/>
    <w:rsid w:val="00C60CE4"/>
    <w:rsid w:val="00C61122"/>
    <w:rsid w:val="00C61329"/>
    <w:rsid w:val="00C6168D"/>
    <w:rsid w:val="00C63332"/>
    <w:rsid w:val="00C6368E"/>
    <w:rsid w:val="00C6388F"/>
    <w:rsid w:val="00C63892"/>
    <w:rsid w:val="00C639DA"/>
    <w:rsid w:val="00C64823"/>
    <w:rsid w:val="00C649C8"/>
    <w:rsid w:val="00C64FB0"/>
    <w:rsid w:val="00C65892"/>
    <w:rsid w:val="00C65BF3"/>
    <w:rsid w:val="00C65C08"/>
    <w:rsid w:val="00C65C1E"/>
    <w:rsid w:val="00C66095"/>
    <w:rsid w:val="00C6649C"/>
    <w:rsid w:val="00C66865"/>
    <w:rsid w:val="00C66ABB"/>
    <w:rsid w:val="00C66B65"/>
    <w:rsid w:val="00C6718B"/>
    <w:rsid w:val="00C67227"/>
    <w:rsid w:val="00C672BD"/>
    <w:rsid w:val="00C67431"/>
    <w:rsid w:val="00C677A5"/>
    <w:rsid w:val="00C67824"/>
    <w:rsid w:val="00C678E9"/>
    <w:rsid w:val="00C67938"/>
    <w:rsid w:val="00C67A25"/>
    <w:rsid w:val="00C67F07"/>
    <w:rsid w:val="00C700F2"/>
    <w:rsid w:val="00C706F5"/>
    <w:rsid w:val="00C70AED"/>
    <w:rsid w:val="00C70B9C"/>
    <w:rsid w:val="00C70C8C"/>
    <w:rsid w:val="00C70D41"/>
    <w:rsid w:val="00C70F38"/>
    <w:rsid w:val="00C7157B"/>
    <w:rsid w:val="00C7161E"/>
    <w:rsid w:val="00C716E4"/>
    <w:rsid w:val="00C71C9B"/>
    <w:rsid w:val="00C72FE4"/>
    <w:rsid w:val="00C734AF"/>
    <w:rsid w:val="00C74AAF"/>
    <w:rsid w:val="00C75220"/>
    <w:rsid w:val="00C75280"/>
    <w:rsid w:val="00C7537D"/>
    <w:rsid w:val="00C758A6"/>
    <w:rsid w:val="00C75E7E"/>
    <w:rsid w:val="00C768C4"/>
    <w:rsid w:val="00C76C30"/>
    <w:rsid w:val="00C76CA6"/>
    <w:rsid w:val="00C76CE0"/>
    <w:rsid w:val="00C76D1E"/>
    <w:rsid w:val="00C76D6D"/>
    <w:rsid w:val="00C77EDA"/>
    <w:rsid w:val="00C77F1E"/>
    <w:rsid w:val="00C8006E"/>
    <w:rsid w:val="00C800AB"/>
    <w:rsid w:val="00C8082F"/>
    <w:rsid w:val="00C81338"/>
    <w:rsid w:val="00C8183A"/>
    <w:rsid w:val="00C81CC1"/>
    <w:rsid w:val="00C81D00"/>
    <w:rsid w:val="00C81DA4"/>
    <w:rsid w:val="00C81DCC"/>
    <w:rsid w:val="00C81DD9"/>
    <w:rsid w:val="00C821BA"/>
    <w:rsid w:val="00C82312"/>
    <w:rsid w:val="00C82B3F"/>
    <w:rsid w:val="00C830E7"/>
    <w:rsid w:val="00C8314E"/>
    <w:rsid w:val="00C83480"/>
    <w:rsid w:val="00C83ABF"/>
    <w:rsid w:val="00C83C71"/>
    <w:rsid w:val="00C83DE3"/>
    <w:rsid w:val="00C8404F"/>
    <w:rsid w:val="00C84169"/>
    <w:rsid w:val="00C847A4"/>
    <w:rsid w:val="00C848D4"/>
    <w:rsid w:val="00C85148"/>
    <w:rsid w:val="00C85220"/>
    <w:rsid w:val="00C85AA5"/>
    <w:rsid w:val="00C85BB1"/>
    <w:rsid w:val="00C85FB5"/>
    <w:rsid w:val="00C8630D"/>
    <w:rsid w:val="00C865E9"/>
    <w:rsid w:val="00C86695"/>
    <w:rsid w:val="00C86AD6"/>
    <w:rsid w:val="00C86AF5"/>
    <w:rsid w:val="00C86B11"/>
    <w:rsid w:val="00C86DAB"/>
    <w:rsid w:val="00C86E84"/>
    <w:rsid w:val="00C87000"/>
    <w:rsid w:val="00C87389"/>
    <w:rsid w:val="00C8786E"/>
    <w:rsid w:val="00C87EF7"/>
    <w:rsid w:val="00C90516"/>
    <w:rsid w:val="00C90B61"/>
    <w:rsid w:val="00C90FE8"/>
    <w:rsid w:val="00C913BF"/>
    <w:rsid w:val="00C914AA"/>
    <w:rsid w:val="00C9150E"/>
    <w:rsid w:val="00C915EE"/>
    <w:rsid w:val="00C9192E"/>
    <w:rsid w:val="00C91AEE"/>
    <w:rsid w:val="00C91AF8"/>
    <w:rsid w:val="00C92297"/>
    <w:rsid w:val="00C92B6F"/>
    <w:rsid w:val="00C92BAB"/>
    <w:rsid w:val="00C92D2E"/>
    <w:rsid w:val="00C93570"/>
    <w:rsid w:val="00C939BF"/>
    <w:rsid w:val="00C93E16"/>
    <w:rsid w:val="00C94028"/>
    <w:rsid w:val="00C94309"/>
    <w:rsid w:val="00C94542"/>
    <w:rsid w:val="00C946A8"/>
    <w:rsid w:val="00C94B2A"/>
    <w:rsid w:val="00C94B4B"/>
    <w:rsid w:val="00C94C8A"/>
    <w:rsid w:val="00C9585F"/>
    <w:rsid w:val="00C95C38"/>
    <w:rsid w:val="00C95CBA"/>
    <w:rsid w:val="00C95CD8"/>
    <w:rsid w:val="00C95E66"/>
    <w:rsid w:val="00C96C10"/>
    <w:rsid w:val="00C9717C"/>
    <w:rsid w:val="00C973ED"/>
    <w:rsid w:val="00C97AC9"/>
    <w:rsid w:val="00CA0584"/>
    <w:rsid w:val="00CA083B"/>
    <w:rsid w:val="00CA0CAA"/>
    <w:rsid w:val="00CA0CFE"/>
    <w:rsid w:val="00CA1085"/>
    <w:rsid w:val="00CA1129"/>
    <w:rsid w:val="00CA1278"/>
    <w:rsid w:val="00CA1538"/>
    <w:rsid w:val="00CA17CC"/>
    <w:rsid w:val="00CA1B91"/>
    <w:rsid w:val="00CA25A8"/>
    <w:rsid w:val="00CA2F86"/>
    <w:rsid w:val="00CA2FEE"/>
    <w:rsid w:val="00CA3554"/>
    <w:rsid w:val="00CA3581"/>
    <w:rsid w:val="00CA3AF2"/>
    <w:rsid w:val="00CA3F59"/>
    <w:rsid w:val="00CA4102"/>
    <w:rsid w:val="00CA422D"/>
    <w:rsid w:val="00CA42A7"/>
    <w:rsid w:val="00CA4303"/>
    <w:rsid w:val="00CA4BF9"/>
    <w:rsid w:val="00CA4DBD"/>
    <w:rsid w:val="00CA580D"/>
    <w:rsid w:val="00CA58A6"/>
    <w:rsid w:val="00CA5A40"/>
    <w:rsid w:val="00CA65CC"/>
    <w:rsid w:val="00CA6696"/>
    <w:rsid w:val="00CA68D3"/>
    <w:rsid w:val="00CA6A9C"/>
    <w:rsid w:val="00CA7003"/>
    <w:rsid w:val="00CA70B1"/>
    <w:rsid w:val="00CA72D0"/>
    <w:rsid w:val="00CB028B"/>
    <w:rsid w:val="00CB08E2"/>
    <w:rsid w:val="00CB0E98"/>
    <w:rsid w:val="00CB0ED1"/>
    <w:rsid w:val="00CB1250"/>
    <w:rsid w:val="00CB14CE"/>
    <w:rsid w:val="00CB1B67"/>
    <w:rsid w:val="00CB1E41"/>
    <w:rsid w:val="00CB21D5"/>
    <w:rsid w:val="00CB2942"/>
    <w:rsid w:val="00CB2A51"/>
    <w:rsid w:val="00CB2D0F"/>
    <w:rsid w:val="00CB2D46"/>
    <w:rsid w:val="00CB3023"/>
    <w:rsid w:val="00CB3101"/>
    <w:rsid w:val="00CB3185"/>
    <w:rsid w:val="00CB36D8"/>
    <w:rsid w:val="00CB3981"/>
    <w:rsid w:val="00CB3B60"/>
    <w:rsid w:val="00CB3CC4"/>
    <w:rsid w:val="00CB41FD"/>
    <w:rsid w:val="00CB4235"/>
    <w:rsid w:val="00CB4F30"/>
    <w:rsid w:val="00CB569A"/>
    <w:rsid w:val="00CB60AD"/>
    <w:rsid w:val="00CB6133"/>
    <w:rsid w:val="00CB65F8"/>
    <w:rsid w:val="00CB6667"/>
    <w:rsid w:val="00CB6843"/>
    <w:rsid w:val="00CB69D8"/>
    <w:rsid w:val="00CB6E48"/>
    <w:rsid w:val="00CB6E6B"/>
    <w:rsid w:val="00CB71E6"/>
    <w:rsid w:val="00CB7358"/>
    <w:rsid w:val="00CB73E7"/>
    <w:rsid w:val="00CB74BD"/>
    <w:rsid w:val="00CB75DC"/>
    <w:rsid w:val="00CB764A"/>
    <w:rsid w:val="00CB796E"/>
    <w:rsid w:val="00CB7D7D"/>
    <w:rsid w:val="00CB7D80"/>
    <w:rsid w:val="00CB7ECD"/>
    <w:rsid w:val="00CB7F37"/>
    <w:rsid w:val="00CC0197"/>
    <w:rsid w:val="00CC024D"/>
    <w:rsid w:val="00CC0981"/>
    <w:rsid w:val="00CC0D02"/>
    <w:rsid w:val="00CC1082"/>
    <w:rsid w:val="00CC1725"/>
    <w:rsid w:val="00CC1CA9"/>
    <w:rsid w:val="00CC1E29"/>
    <w:rsid w:val="00CC20B6"/>
    <w:rsid w:val="00CC279D"/>
    <w:rsid w:val="00CC2953"/>
    <w:rsid w:val="00CC37B1"/>
    <w:rsid w:val="00CC394E"/>
    <w:rsid w:val="00CC47D4"/>
    <w:rsid w:val="00CC4950"/>
    <w:rsid w:val="00CC5240"/>
    <w:rsid w:val="00CC550B"/>
    <w:rsid w:val="00CC6315"/>
    <w:rsid w:val="00CC66C9"/>
    <w:rsid w:val="00CC67A0"/>
    <w:rsid w:val="00CC6B2F"/>
    <w:rsid w:val="00CC6B55"/>
    <w:rsid w:val="00CC706E"/>
    <w:rsid w:val="00CC70AD"/>
    <w:rsid w:val="00CC73A0"/>
    <w:rsid w:val="00CC7683"/>
    <w:rsid w:val="00CC79F2"/>
    <w:rsid w:val="00CC7E45"/>
    <w:rsid w:val="00CD04D6"/>
    <w:rsid w:val="00CD059A"/>
    <w:rsid w:val="00CD0953"/>
    <w:rsid w:val="00CD12B2"/>
    <w:rsid w:val="00CD13F8"/>
    <w:rsid w:val="00CD1C6D"/>
    <w:rsid w:val="00CD2D64"/>
    <w:rsid w:val="00CD3C82"/>
    <w:rsid w:val="00CD3E27"/>
    <w:rsid w:val="00CD4029"/>
    <w:rsid w:val="00CD419C"/>
    <w:rsid w:val="00CD45DF"/>
    <w:rsid w:val="00CD4958"/>
    <w:rsid w:val="00CD4A82"/>
    <w:rsid w:val="00CD4B92"/>
    <w:rsid w:val="00CD4EF3"/>
    <w:rsid w:val="00CD52DE"/>
    <w:rsid w:val="00CD5635"/>
    <w:rsid w:val="00CD5CEE"/>
    <w:rsid w:val="00CD62B0"/>
    <w:rsid w:val="00CD62F7"/>
    <w:rsid w:val="00CD676A"/>
    <w:rsid w:val="00CD6E2F"/>
    <w:rsid w:val="00CD7053"/>
    <w:rsid w:val="00CD7C3B"/>
    <w:rsid w:val="00CD7E5C"/>
    <w:rsid w:val="00CE00D3"/>
    <w:rsid w:val="00CE0D14"/>
    <w:rsid w:val="00CE13A5"/>
    <w:rsid w:val="00CE1951"/>
    <w:rsid w:val="00CE1DCE"/>
    <w:rsid w:val="00CE1E7B"/>
    <w:rsid w:val="00CE2167"/>
    <w:rsid w:val="00CE22E2"/>
    <w:rsid w:val="00CE2370"/>
    <w:rsid w:val="00CE2456"/>
    <w:rsid w:val="00CE253C"/>
    <w:rsid w:val="00CE2715"/>
    <w:rsid w:val="00CE31A6"/>
    <w:rsid w:val="00CE3279"/>
    <w:rsid w:val="00CE3BF6"/>
    <w:rsid w:val="00CE43A0"/>
    <w:rsid w:val="00CE4533"/>
    <w:rsid w:val="00CE483D"/>
    <w:rsid w:val="00CE4E42"/>
    <w:rsid w:val="00CE4F67"/>
    <w:rsid w:val="00CE5751"/>
    <w:rsid w:val="00CE63DA"/>
    <w:rsid w:val="00CE6521"/>
    <w:rsid w:val="00CE6610"/>
    <w:rsid w:val="00CE69F5"/>
    <w:rsid w:val="00CE6B7A"/>
    <w:rsid w:val="00CE6DA1"/>
    <w:rsid w:val="00CE6FB8"/>
    <w:rsid w:val="00CE7820"/>
    <w:rsid w:val="00CE7A1A"/>
    <w:rsid w:val="00CE7BA4"/>
    <w:rsid w:val="00CF10DC"/>
    <w:rsid w:val="00CF1F17"/>
    <w:rsid w:val="00CF22A4"/>
    <w:rsid w:val="00CF29C7"/>
    <w:rsid w:val="00CF2DB5"/>
    <w:rsid w:val="00CF2DBC"/>
    <w:rsid w:val="00CF3182"/>
    <w:rsid w:val="00CF3392"/>
    <w:rsid w:val="00CF3510"/>
    <w:rsid w:val="00CF3EE7"/>
    <w:rsid w:val="00CF48A7"/>
    <w:rsid w:val="00CF493C"/>
    <w:rsid w:val="00CF4D79"/>
    <w:rsid w:val="00CF544B"/>
    <w:rsid w:val="00CF56AF"/>
    <w:rsid w:val="00CF5E5D"/>
    <w:rsid w:val="00CF6319"/>
    <w:rsid w:val="00CF6BCA"/>
    <w:rsid w:val="00CF720C"/>
    <w:rsid w:val="00CF7255"/>
    <w:rsid w:val="00CF79E6"/>
    <w:rsid w:val="00CF7F7E"/>
    <w:rsid w:val="00D00063"/>
    <w:rsid w:val="00D00517"/>
    <w:rsid w:val="00D00749"/>
    <w:rsid w:val="00D008D1"/>
    <w:rsid w:val="00D00D0E"/>
    <w:rsid w:val="00D01003"/>
    <w:rsid w:val="00D0170D"/>
    <w:rsid w:val="00D01A95"/>
    <w:rsid w:val="00D01AE2"/>
    <w:rsid w:val="00D01C43"/>
    <w:rsid w:val="00D01E96"/>
    <w:rsid w:val="00D0216D"/>
    <w:rsid w:val="00D02444"/>
    <w:rsid w:val="00D024A8"/>
    <w:rsid w:val="00D0253E"/>
    <w:rsid w:val="00D0320D"/>
    <w:rsid w:val="00D033F6"/>
    <w:rsid w:val="00D034F3"/>
    <w:rsid w:val="00D03714"/>
    <w:rsid w:val="00D03F31"/>
    <w:rsid w:val="00D0406B"/>
    <w:rsid w:val="00D040C1"/>
    <w:rsid w:val="00D040F8"/>
    <w:rsid w:val="00D0425D"/>
    <w:rsid w:val="00D0429A"/>
    <w:rsid w:val="00D04640"/>
    <w:rsid w:val="00D05649"/>
    <w:rsid w:val="00D0586A"/>
    <w:rsid w:val="00D0586C"/>
    <w:rsid w:val="00D06119"/>
    <w:rsid w:val="00D070A9"/>
    <w:rsid w:val="00D079F3"/>
    <w:rsid w:val="00D07BCC"/>
    <w:rsid w:val="00D07D0A"/>
    <w:rsid w:val="00D07FAD"/>
    <w:rsid w:val="00D102D4"/>
    <w:rsid w:val="00D10346"/>
    <w:rsid w:val="00D104B3"/>
    <w:rsid w:val="00D105C7"/>
    <w:rsid w:val="00D1093A"/>
    <w:rsid w:val="00D10DFB"/>
    <w:rsid w:val="00D110BA"/>
    <w:rsid w:val="00D11470"/>
    <w:rsid w:val="00D1174E"/>
    <w:rsid w:val="00D11A55"/>
    <w:rsid w:val="00D11B5E"/>
    <w:rsid w:val="00D11C04"/>
    <w:rsid w:val="00D11D0F"/>
    <w:rsid w:val="00D11E3D"/>
    <w:rsid w:val="00D123A5"/>
    <w:rsid w:val="00D12C03"/>
    <w:rsid w:val="00D13137"/>
    <w:rsid w:val="00D13873"/>
    <w:rsid w:val="00D13A74"/>
    <w:rsid w:val="00D13E5F"/>
    <w:rsid w:val="00D14221"/>
    <w:rsid w:val="00D14311"/>
    <w:rsid w:val="00D14371"/>
    <w:rsid w:val="00D14987"/>
    <w:rsid w:val="00D14C49"/>
    <w:rsid w:val="00D1510E"/>
    <w:rsid w:val="00D163A0"/>
    <w:rsid w:val="00D167D2"/>
    <w:rsid w:val="00D16AEC"/>
    <w:rsid w:val="00D16FA8"/>
    <w:rsid w:val="00D1701D"/>
    <w:rsid w:val="00D17446"/>
    <w:rsid w:val="00D17B8E"/>
    <w:rsid w:val="00D2012B"/>
    <w:rsid w:val="00D20FBA"/>
    <w:rsid w:val="00D218F3"/>
    <w:rsid w:val="00D21D7B"/>
    <w:rsid w:val="00D21F2A"/>
    <w:rsid w:val="00D2242B"/>
    <w:rsid w:val="00D2329D"/>
    <w:rsid w:val="00D233A0"/>
    <w:rsid w:val="00D2349B"/>
    <w:rsid w:val="00D2391B"/>
    <w:rsid w:val="00D23FC5"/>
    <w:rsid w:val="00D242BF"/>
    <w:rsid w:val="00D243A4"/>
    <w:rsid w:val="00D24B88"/>
    <w:rsid w:val="00D24CA6"/>
    <w:rsid w:val="00D25008"/>
    <w:rsid w:val="00D25430"/>
    <w:rsid w:val="00D255C8"/>
    <w:rsid w:val="00D25A21"/>
    <w:rsid w:val="00D25B8A"/>
    <w:rsid w:val="00D26227"/>
    <w:rsid w:val="00D2697E"/>
    <w:rsid w:val="00D26BC2"/>
    <w:rsid w:val="00D26CC1"/>
    <w:rsid w:val="00D27339"/>
    <w:rsid w:val="00D277B9"/>
    <w:rsid w:val="00D27903"/>
    <w:rsid w:val="00D27D4B"/>
    <w:rsid w:val="00D27E55"/>
    <w:rsid w:val="00D27EF4"/>
    <w:rsid w:val="00D3014E"/>
    <w:rsid w:val="00D3030A"/>
    <w:rsid w:val="00D306B6"/>
    <w:rsid w:val="00D3086C"/>
    <w:rsid w:val="00D308D1"/>
    <w:rsid w:val="00D3143A"/>
    <w:rsid w:val="00D31E9A"/>
    <w:rsid w:val="00D3281A"/>
    <w:rsid w:val="00D328F0"/>
    <w:rsid w:val="00D32E4C"/>
    <w:rsid w:val="00D3300D"/>
    <w:rsid w:val="00D3308C"/>
    <w:rsid w:val="00D33369"/>
    <w:rsid w:val="00D33839"/>
    <w:rsid w:val="00D338EE"/>
    <w:rsid w:val="00D33CCC"/>
    <w:rsid w:val="00D3426C"/>
    <w:rsid w:val="00D34483"/>
    <w:rsid w:val="00D34565"/>
    <w:rsid w:val="00D346E2"/>
    <w:rsid w:val="00D34B1E"/>
    <w:rsid w:val="00D34E42"/>
    <w:rsid w:val="00D34FB3"/>
    <w:rsid w:val="00D34FC1"/>
    <w:rsid w:val="00D355C1"/>
    <w:rsid w:val="00D35B77"/>
    <w:rsid w:val="00D35F8C"/>
    <w:rsid w:val="00D3651E"/>
    <w:rsid w:val="00D36734"/>
    <w:rsid w:val="00D36906"/>
    <w:rsid w:val="00D3693A"/>
    <w:rsid w:val="00D36F42"/>
    <w:rsid w:val="00D37257"/>
    <w:rsid w:val="00D374A4"/>
    <w:rsid w:val="00D37B4C"/>
    <w:rsid w:val="00D37BE7"/>
    <w:rsid w:val="00D37BEB"/>
    <w:rsid w:val="00D37FAC"/>
    <w:rsid w:val="00D40192"/>
    <w:rsid w:val="00D404D9"/>
    <w:rsid w:val="00D4054F"/>
    <w:rsid w:val="00D408D1"/>
    <w:rsid w:val="00D40BD7"/>
    <w:rsid w:val="00D4150F"/>
    <w:rsid w:val="00D41872"/>
    <w:rsid w:val="00D420C9"/>
    <w:rsid w:val="00D429FA"/>
    <w:rsid w:val="00D42C99"/>
    <w:rsid w:val="00D42F40"/>
    <w:rsid w:val="00D43383"/>
    <w:rsid w:val="00D43729"/>
    <w:rsid w:val="00D4390C"/>
    <w:rsid w:val="00D43B2D"/>
    <w:rsid w:val="00D443A3"/>
    <w:rsid w:val="00D44482"/>
    <w:rsid w:val="00D449F6"/>
    <w:rsid w:val="00D44AC9"/>
    <w:rsid w:val="00D44B87"/>
    <w:rsid w:val="00D44BCE"/>
    <w:rsid w:val="00D451CC"/>
    <w:rsid w:val="00D45800"/>
    <w:rsid w:val="00D4590B"/>
    <w:rsid w:val="00D45CEC"/>
    <w:rsid w:val="00D46138"/>
    <w:rsid w:val="00D4638E"/>
    <w:rsid w:val="00D463A1"/>
    <w:rsid w:val="00D46913"/>
    <w:rsid w:val="00D46D30"/>
    <w:rsid w:val="00D47936"/>
    <w:rsid w:val="00D50305"/>
    <w:rsid w:val="00D504E9"/>
    <w:rsid w:val="00D505B9"/>
    <w:rsid w:val="00D505FC"/>
    <w:rsid w:val="00D508E6"/>
    <w:rsid w:val="00D51204"/>
    <w:rsid w:val="00D51378"/>
    <w:rsid w:val="00D514B4"/>
    <w:rsid w:val="00D5191D"/>
    <w:rsid w:val="00D51D93"/>
    <w:rsid w:val="00D52130"/>
    <w:rsid w:val="00D5216A"/>
    <w:rsid w:val="00D521CF"/>
    <w:rsid w:val="00D52309"/>
    <w:rsid w:val="00D523A6"/>
    <w:rsid w:val="00D52518"/>
    <w:rsid w:val="00D538D2"/>
    <w:rsid w:val="00D53B17"/>
    <w:rsid w:val="00D54445"/>
    <w:rsid w:val="00D54AA0"/>
    <w:rsid w:val="00D54F3F"/>
    <w:rsid w:val="00D552BB"/>
    <w:rsid w:val="00D55E5A"/>
    <w:rsid w:val="00D56307"/>
    <w:rsid w:val="00D56BB7"/>
    <w:rsid w:val="00D56C74"/>
    <w:rsid w:val="00D571B0"/>
    <w:rsid w:val="00D57375"/>
    <w:rsid w:val="00D57756"/>
    <w:rsid w:val="00D60012"/>
    <w:rsid w:val="00D60037"/>
    <w:rsid w:val="00D60191"/>
    <w:rsid w:val="00D60586"/>
    <w:rsid w:val="00D60657"/>
    <w:rsid w:val="00D60698"/>
    <w:rsid w:val="00D6103E"/>
    <w:rsid w:val="00D61244"/>
    <w:rsid w:val="00D61281"/>
    <w:rsid w:val="00D61603"/>
    <w:rsid w:val="00D61649"/>
    <w:rsid w:val="00D6167B"/>
    <w:rsid w:val="00D618D9"/>
    <w:rsid w:val="00D61930"/>
    <w:rsid w:val="00D61A25"/>
    <w:rsid w:val="00D61C08"/>
    <w:rsid w:val="00D61E96"/>
    <w:rsid w:val="00D6267E"/>
    <w:rsid w:val="00D62CC8"/>
    <w:rsid w:val="00D62E19"/>
    <w:rsid w:val="00D62EB9"/>
    <w:rsid w:val="00D62FDF"/>
    <w:rsid w:val="00D636D5"/>
    <w:rsid w:val="00D637CC"/>
    <w:rsid w:val="00D637CE"/>
    <w:rsid w:val="00D63A91"/>
    <w:rsid w:val="00D63FB3"/>
    <w:rsid w:val="00D64011"/>
    <w:rsid w:val="00D6407E"/>
    <w:rsid w:val="00D642F7"/>
    <w:rsid w:val="00D643B3"/>
    <w:rsid w:val="00D6459E"/>
    <w:rsid w:val="00D646D9"/>
    <w:rsid w:val="00D64A30"/>
    <w:rsid w:val="00D64CAE"/>
    <w:rsid w:val="00D64CC3"/>
    <w:rsid w:val="00D64CCB"/>
    <w:rsid w:val="00D65B27"/>
    <w:rsid w:val="00D660CF"/>
    <w:rsid w:val="00D66641"/>
    <w:rsid w:val="00D66684"/>
    <w:rsid w:val="00D668CF"/>
    <w:rsid w:val="00D67863"/>
    <w:rsid w:val="00D679B6"/>
    <w:rsid w:val="00D702CA"/>
    <w:rsid w:val="00D70F1D"/>
    <w:rsid w:val="00D712DE"/>
    <w:rsid w:val="00D71920"/>
    <w:rsid w:val="00D71EA0"/>
    <w:rsid w:val="00D72311"/>
    <w:rsid w:val="00D72744"/>
    <w:rsid w:val="00D73125"/>
    <w:rsid w:val="00D7344C"/>
    <w:rsid w:val="00D73739"/>
    <w:rsid w:val="00D74620"/>
    <w:rsid w:val="00D74623"/>
    <w:rsid w:val="00D7498B"/>
    <w:rsid w:val="00D749D0"/>
    <w:rsid w:val="00D74CE2"/>
    <w:rsid w:val="00D74D55"/>
    <w:rsid w:val="00D750BB"/>
    <w:rsid w:val="00D75400"/>
    <w:rsid w:val="00D7541D"/>
    <w:rsid w:val="00D75938"/>
    <w:rsid w:val="00D75B71"/>
    <w:rsid w:val="00D75D56"/>
    <w:rsid w:val="00D75E51"/>
    <w:rsid w:val="00D75F6B"/>
    <w:rsid w:val="00D763CE"/>
    <w:rsid w:val="00D764C6"/>
    <w:rsid w:val="00D76EC2"/>
    <w:rsid w:val="00D77275"/>
    <w:rsid w:val="00D77C4A"/>
    <w:rsid w:val="00D77FC4"/>
    <w:rsid w:val="00D80497"/>
    <w:rsid w:val="00D80723"/>
    <w:rsid w:val="00D80737"/>
    <w:rsid w:val="00D80C82"/>
    <w:rsid w:val="00D81326"/>
    <w:rsid w:val="00D815FE"/>
    <w:rsid w:val="00D81D43"/>
    <w:rsid w:val="00D81DCA"/>
    <w:rsid w:val="00D81F17"/>
    <w:rsid w:val="00D81FBD"/>
    <w:rsid w:val="00D8290C"/>
    <w:rsid w:val="00D82D77"/>
    <w:rsid w:val="00D832D9"/>
    <w:rsid w:val="00D8331E"/>
    <w:rsid w:val="00D835FC"/>
    <w:rsid w:val="00D83627"/>
    <w:rsid w:val="00D83AD6"/>
    <w:rsid w:val="00D83B04"/>
    <w:rsid w:val="00D83D5D"/>
    <w:rsid w:val="00D84062"/>
    <w:rsid w:val="00D8410E"/>
    <w:rsid w:val="00D8411E"/>
    <w:rsid w:val="00D8412C"/>
    <w:rsid w:val="00D84475"/>
    <w:rsid w:val="00D84A97"/>
    <w:rsid w:val="00D84BB2"/>
    <w:rsid w:val="00D85031"/>
    <w:rsid w:val="00D85801"/>
    <w:rsid w:val="00D858ED"/>
    <w:rsid w:val="00D85A66"/>
    <w:rsid w:val="00D85D71"/>
    <w:rsid w:val="00D85E2C"/>
    <w:rsid w:val="00D85EA3"/>
    <w:rsid w:val="00D86C57"/>
    <w:rsid w:val="00D873AB"/>
    <w:rsid w:val="00D87825"/>
    <w:rsid w:val="00D87D69"/>
    <w:rsid w:val="00D87F49"/>
    <w:rsid w:val="00D87F6F"/>
    <w:rsid w:val="00D87F89"/>
    <w:rsid w:val="00D87F92"/>
    <w:rsid w:val="00D906CF"/>
    <w:rsid w:val="00D90A38"/>
    <w:rsid w:val="00D91A10"/>
    <w:rsid w:val="00D91E0C"/>
    <w:rsid w:val="00D9229A"/>
    <w:rsid w:val="00D92819"/>
    <w:rsid w:val="00D92C6A"/>
    <w:rsid w:val="00D93680"/>
    <w:rsid w:val="00D9376C"/>
    <w:rsid w:val="00D9476D"/>
    <w:rsid w:val="00D94AEA"/>
    <w:rsid w:val="00D94AF4"/>
    <w:rsid w:val="00D95993"/>
    <w:rsid w:val="00D9599D"/>
    <w:rsid w:val="00D96181"/>
    <w:rsid w:val="00D96366"/>
    <w:rsid w:val="00D96459"/>
    <w:rsid w:val="00D96F0A"/>
    <w:rsid w:val="00DA00E2"/>
    <w:rsid w:val="00DA03DC"/>
    <w:rsid w:val="00DA0562"/>
    <w:rsid w:val="00DA056E"/>
    <w:rsid w:val="00DA0863"/>
    <w:rsid w:val="00DA0B69"/>
    <w:rsid w:val="00DA0D45"/>
    <w:rsid w:val="00DA117D"/>
    <w:rsid w:val="00DA14E5"/>
    <w:rsid w:val="00DA1848"/>
    <w:rsid w:val="00DA18CA"/>
    <w:rsid w:val="00DA2180"/>
    <w:rsid w:val="00DA26B7"/>
    <w:rsid w:val="00DA29E8"/>
    <w:rsid w:val="00DA2D69"/>
    <w:rsid w:val="00DA3A76"/>
    <w:rsid w:val="00DA3CD4"/>
    <w:rsid w:val="00DA3DA9"/>
    <w:rsid w:val="00DA3DFA"/>
    <w:rsid w:val="00DA458C"/>
    <w:rsid w:val="00DA47D3"/>
    <w:rsid w:val="00DA4AF4"/>
    <w:rsid w:val="00DA5380"/>
    <w:rsid w:val="00DA5522"/>
    <w:rsid w:val="00DA58F0"/>
    <w:rsid w:val="00DA5A05"/>
    <w:rsid w:val="00DA635A"/>
    <w:rsid w:val="00DA666E"/>
    <w:rsid w:val="00DA6C11"/>
    <w:rsid w:val="00DA6CA2"/>
    <w:rsid w:val="00DA7042"/>
    <w:rsid w:val="00DA7675"/>
    <w:rsid w:val="00DA777C"/>
    <w:rsid w:val="00DA779A"/>
    <w:rsid w:val="00DA7846"/>
    <w:rsid w:val="00DA7884"/>
    <w:rsid w:val="00DA7A84"/>
    <w:rsid w:val="00DA7EF9"/>
    <w:rsid w:val="00DB0084"/>
    <w:rsid w:val="00DB0129"/>
    <w:rsid w:val="00DB0365"/>
    <w:rsid w:val="00DB058A"/>
    <w:rsid w:val="00DB08BC"/>
    <w:rsid w:val="00DB0F72"/>
    <w:rsid w:val="00DB3041"/>
    <w:rsid w:val="00DB3713"/>
    <w:rsid w:val="00DB3B47"/>
    <w:rsid w:val="00DB3BB3"/>
    <w:rsid w:val="00DB3FC7"/>
    <w:rsid w:val="00DB4255"/>
    <w:rsid w:val="00DB4366"/>
    <w:rsid w:val="00DB444F"/>
    <w:rsid w:val="00DB47ED"/>
    <w:rsid w:val="00DB5381"/>
    <w:rsid w:val="00DB5812"/>
    <w:rsid w:val="00DB5B35"/>
    <w:rsid w:val="00DB6076"/>
    <w:rsid w:val="00DB6C5C"/>
    <w:rsid w:val="00DB7174"/>
    <w:rsid w:val="00DC0101"/>
    <w:rsid w:val="00DC0780"/>
    <w:rsid w:val="00DC08B3"/>
    <w:rsid w:val="00DC0B82"/>
    <w:rsid w:val="00DC1C28"/>
    <w:rsid w:val="00DC2223"/>
    <w:rsid w:val="00DC2250"/>
    <w:rsid w:val="00DC2FE7"/>
    <w:rsid w:val="00DC30A5"/>
    <w:rsid w:val="00DC345B"/>
    <w:rsid w:val="00DC3715"/>
    <w:rsid w:val="00DC3916"/>
    <w:rsid w:val="00DC3A44"/>
    <w:rsid w:val="00DC3E9A"/>
    <w:rsid w:val="00DC3F17"/>
    <w:rsid w:val="00DC45A8"/>
    <w:rsid w:val="00DC4A74"/>
    <w:rsid w:val="00DC5141"/>
    <w:rsid w:val="00DC5445"/>
    <w:rsid w:val="00DC5B76"/>
    <w:rsid w:val="00DC5F50"/>
    <w:rsid w:val="00DC6D4D"/>
    <w:rsid w:val="00DC73E2"/>
    <w:rsid w:val="00DC7967"/>
    <w:rsid w:val="00DC79EC"/>
    <w:rsid w:val="00DC7D20"/>
    <w:rsid w:val="00DC7D56"/>
    <w:rsid w:val="00DD0292"/>
    <w:rsid w:val="00DD02C3"/>
    <w:rsid w:val="00DD0438"/>
    <w:rsid w:val="00DD065C"/>
    <w:rsid w:val="00DD08A7"/>
    <w:rsid w:val="00DD0EB1"/>
    <w:rsid w:val="00DD19BD"/>
    <w:rsid w:val="00DD1F48"/>
    <w:rsid w:val="00DD270E"/>
    <w:rsid w:val="00DD2A4C"/>
    <w:rsid w:val="00DD2C3E"/>
    <w:rsid w:val="00DD2F32"/>
    <w:rsid w:val="00DD3747"/>
    <w:rsid w:val="00DD3F18"/>
    <w:rsid w:val="00DD49C8"/>
    <w:rsid w:val="00DD591B"/>
    <w:rsid w:val="00DD6CC8"/>
    <w:rsid w:val="00DD6F17"/>
    <w:rsid w:val="00DD7254"/>
    <w:rsid w:val="00DD726C"/>
    <w:rsid w:val="00DD7732"/>
    <w:rsid w:val="00DD7D70"/>
    <w:rsid w:val="00DD7FBB"/>
    <w:rsid w:val="00DE020D"/>
    <w:rsid w:val="00DE02C1"/>
    <w:rsid w:val="00DE038F"/>
    <w:rsid w:val="00DE0736"/>
    <w:rsid w:val="00DE0864"/>
    <w:rsid w:val="00DE0946"/>
    <w:rsid w:val="00DE1DF0"/>
    <w:rsid w:val="00DE2276"/>
    <w:rsid w:val="00DE24AE"/>
    <w:rsid w:val="00DE29E9"/>
    <w:rsid w:val="00DE2DBC"/>
    <w:rsid w:val="00DE2E38"/>
    <w:rsid w:val="00DE2FDC"/>
    <w:rsid w:val="00DE3026"/>
    <w:rsid w:val="00DE31BF"/>
    <w:rsid w:val="00DE36E2"/>
    <w:rsid w:val="00DE4158"/>
    <w:rsid w:val="00DE4473"/>
    <w:rsid w:val="00DE44BE"/>
    <w:rsid w:val="00DE4621"/>
    <w:rsid w:val="00DE4892"/>
    <w:rsid w:val="00DE555B"/>
    <w:rsid w:val="00DE579E"/>
    <w:rsid w:val="00DE5C9E"/>
    <w:rsid w:val="00DE64EA"/>
    <w:rsid w:val="00DE67F7"/>
    <w:rsid w:val="00DE695E"/>
    <w:rsid w:val="00DE6C82"/>
    <w:rsid w:val="00DF0609"/>
    <w:rsid w:val="00DF0660"/>
    <w:rsid w:val="00DF06B5"/>
    <w:rsid w:val="00DF0BAF"/>
    <w:rsid w:val="00DF1098"/>
    <w:rsid w:val="00DF155A"/>
    <w:rsid w:val="00DF18BC"/>
    <w:rsid w:val="00DF1FC6"/>
    <w:rsid w:val="00DF2A05"/>
    <w:rsid w:val="00DF2A33"/>
    <w:rsid w:val="00DF2D0F"/>
    <w:rsid w:val="00DF2E65"/>
    <w:rsid w:val="00DF3421"/>
    <w:rsid w:val="00DF364B"/>
    <w:rsid w:val="00DF3D75"/>
    <w:rsid w:val="00DF4610"/>
    <w:rsid w:val="00DF466D"/>
    <w:rsid w:val="00DF471C"/>
    <w:rsid w:val="00DF484B"/>
    <w:rsid w:val="00DF48A7"/>
    <w:rsid w:val="00DF5C61"/>
    <w:rsid w:val="00DF69F3"/>
    <w:rsid w:val="00DF6ACC"/>
    <w:rsid w:val="00DF6EC8"/>
    <w:rsid w:val="00DF6F56"/>
    <w:rsid w:val="00DF72A6"/>
    <w:rsid w:val="00DF7456"/>
    <w:rsid w:val="00DF7551"/>
    <w:rsid w:val="00E006EE"/>
    <w:rsid w:val="00E009EE"/>
    <w:rsid w:val="00E00DE7"/>
    <w:rsid w:val="00E01AA0"/>
    <w:rsid w:val="00E01C1C"/>
    <w:rsid w:val="00E02854"/>
    <w:rsid w:val="00E029B2"/>
    <w:rsid w:val="00E02B66"/>
    <w:rsid w:val="00E02C6D"/>
    <w:rsid w:val="00E02CB1"/>
    <w:rsid w:val="00E03597"/>
    <w:rsid w:val="00E0361B"/>
    <w:rsid w:val="00E03EE5"/>
    <w:rsid w:val="00E04403"/>
    <w:rsid w:val="00E04598"/>
    <w:rsid w:val="00E0488C"/>
    <w:rsid w:val="00E04F7E"/>
    <w:rsid w:val="00E05324"/>
    <w:rsid w:val="00E05422"/>
    <w:rsid w:val="00E06416"/>
    <w:rsid w:val="00E0648A"/>
    <w:rsid w:val="00E06BB3"/>
    <w:rsid w:val="00E06CA0"/>
    <w:rsid w:val="00E07AD3"/>
    <w:rsid w:val="00E07E3B"/>
    <w:rsid w:val="00E10121"/>
    <w:rsid w:val="00E1074B"/>
    <w:rsid w:val="00E10912"/>
    <w:rsid w:val="00E10D71"/>
    <w:rsid w:val="00E10E18"/>
    <w:rsid w:val="00E1146E"/>
    <w:rsid w:val="00E11BA4"/>
    <w:rsid w:val="00E12345"/>
    <w:rsid w:val="00E12A35"/>
    <w:rsid w:val="00E12DA2"/>
    <w:rsid w:val="00E13163"/>
    <w:rsid w:val="00E131F0"/>
    <w:rsid w:val="00E13605"/>
    <w:rsid w:val="00E139A5"/>
    <w:rsid w:val="00E13AF5"/>
    <w:rsid w:val="00E13FD0"/>
    <w:rsid w:val="00E140BC"/>
    <w:rsid w:val="00E147C5"/>
    <w:rsid w:val="00E14875"/>
    <w:rsid w:val="00E14B93"/>
    <w:rsid w:val="00E15602"/>
    <w:rsid w:val="00E157B7"/>
    <w:rsid w:val="00E15E5D"/>
    <w:rsid w:val="00E15F19"/>
    <w:rsid w:val="00E1608E"/>
    <w:rsid w:val="00E162B3"/>
    <w:rsid w:val="00E16803"/>
    <w:rsid w:val="00E16894"/>
    <w:rsid w:val="00E17048"/>
    <w:rsid w:val="00E20652"/>
    <w:rsid w:val="00E208D1"/>
    <w:rsid w:val="00E20E1E"/>
    <w:rsid w:val="00E20E7B"/>
    <w:rsid w:val="00E215EA"/>
    <w:rsid w:val="00E21990"/>
    <w:rsid w:val="00E21EBA"/>
    <w:rsid w:val="00E220D1"/>
    <w:rsid w:val="00E224A5"/>
    <w:rsid w:val="00E23119"/>
    <w:rsid w:val="00E23138"/>
    <w:rsid w:val="00E2342F"/>
    <w:rsid w:val="00E23526"/>
    <w:rsid w:val="00E23852"/>
    <w:rsid w:val="00E24445"/>
    <w:rsid w:val="00E2462B"/>
    <w:rsid w:val="00E2463B"/>
    <w:rsid w:val="00E24CBE"/>
    <w:rsid w:val="00E25695"/>
    <w:rsid w:val="00E258D7"/>
    <w:rsid w:val="00E259A4"/>
    <w:rsid w:val="00E25A19"/>
    <w:rsid w:val="00E26123"/>
    <w:rsid w:val="00E2635F"/>
    <w:rsid w:val="00E264F2"/>
    <w:rsid w:val="00E267D9"/>
    <w:rsid w:val="00E26845"/>
    <w:rsid w:val="00E26A5D"/>
    <w:rsid w:val="00E26CCB"/>
    <w:rsid w:val="00E26DB6"/>
    <w:rsid w:val="00E26F21"/>
    <w:rsid w:val="00E271EA"/>
    <w:rsid w:val="00E27594"/>
    <w:rsid w:val="00E2760A"/>
    <w:rsid w:val="00E2760E"/>
    <w:rsid w:val="00E27AF3"/>
    <w:rsid w:val="00E307DF"/>
    <w:rsid w:val="00E31411"/>
    <w:rsid w:val="00E317D7"/>
    <w:rsid w:val="00E319E7"/>
    <w:rsid w:val="00E32087"/>
    <w:rsid w:val="00E3234E"/>
    <w:rsid w:val="00E3281C"/>
    <w:rsid w:val="00E3289A"/>
    <w:rsid w:val="00E328A1"/>
    <w:rsid w:val="00E3314C"/>
    <w:rsid w:val="00E33748"/>
    <w:rsid w:val="00E33B8D"/>
    <w:rsid w:val="00E33BC7"/>
    <w:rsid w:val="00E33D3D"/>
    <w:rsid w:val="00E3443E"/>
    <w:rsid w:val="00E34D18"/>
    <w:rsid w:val="00E351DF"/>
    <w:rsid w:val="00E35241"/>
    <w:rsid w:val="00E35B27"/>
    <w:rsid w:val="00E361C8"/>
    <w:rsid w:val="00E36295"/>
    <w:rsid w:val="00E3637B"/>
    <w:rsid w:val="00E366FF"/>
    <w:rsid w:val="00E36A61"/>
    <w:rsid w:val="00E36D2A"/>
    <w:rsid w:val="00E36E75"/>
    <w:rsid w:val="00E36FBB"/>
    <w:rsid w:val="00E3707B"/>
    <w:rsid w:val="00E3769F"/>
    <w:rsid w:val="00E379F5"/>
    <w:rsid w:val="00E37A22"/>
    <w:rsid w:val="00E37F24"/>
    <w:rsid w:val="00E400D6"/>
    <w:rsid w:val="00E40A30"/>
    <w:rsid w:val="00E40DBF"/>
    <w:rsid w:val="00E40F3D"/>
    <w:rsid w:val="00E42602"/>
    <w:rsid w:val="00E427EE"/>
    <w:rsid w:val="00E42B9F"/>
    <w:rsid w:val="00E43397"/>
    <w:rsid w:val="00E44315"/>
    <w:rsid w:val="00E444B2"/>
    <w:rsid w:val="00E44553"/>
    <w:rsid w:val="00E446A0"/>
    <w:rsid w:val="00E446A8"/>
    <w:rsid w:val="00E447AC"/>
    <w:rsid w:val="00E44A80"/>
    <w:rsid w:val="00E45411"/>
    <w:rsid w:val="00E456AD"/>
    <w:rsid w:val="00E457BC"/>
    <w:rsid w:val="00E45DC6"/>
    <w:rsid w:val="00E45E6B"/>
    <w:rsid w:val="00E4651C"/>
    <w:rsid w:val="00E46553"/>
    <w:rsid w:val="00E46AAE"/>
    <w:rsid w:val="00E46F84"/>
    <w:rsid w:val="00E4709C"/>
    <w:rsid w:val="00E4788A"/>
    <w:rsid w:val="00E503A0"/>
    <w:rsid w:val="00E5077F"/>
    <w:rsid w:val="00E50861"/>
    <w:rsid w:val="00E51465"/>
    <w:rsid w:val="00E5199A"/>
    <w:rsid w:val="00E51EC1"/>
    <w:rsid w:val="00E51F6B"/>
    <w:rsid w:val="00E527E6"/>
    <w:rsid w:val="00E52962"/>
    <w:rsid w:val="00E52FFA"/>
    <w:rsid w:val="00E53526"/>
    <w:rsid w:val="00E53D9A"/>
    <w:rsid w:val="00E53DF4"/>
    <w:rsid w:val="00E53E29"/>
    <w:rsid w:val="00E54187"/>
    <w:rsid w:val="00E54A4C"/>
    <w:rsid w:val="00E54A92"/>
    <w:rsid w:val="00E54CA8"/>
    <w:rsid w:val="00E551B2"/>
    <w:rsid w:val="00E55620"/>
    <w:rsid w:val="00E5562A"/>
    <w:rsid w:val="00E5574E"/>
    <w:rsid w:val="00E55750"/>
    <w:rsid w:val="00E55F56"/>
    <w:rsid w:val="00E56108"/>
    <w:rsid w:val="00E563C2"/>
    <w:rsid w:val="00E56430"/>
    <w:rsid w:val="00E567C4"/>
    <w:rsid w:val="00E5687E"/>
    <w:rsid w:val="00E56A21"/>
    <w:rsid w:val="00E56C5B"/>
    <w:rsid w:val="00E56F65"/>
    <w:rsid w:val="00E570C5"/>
    <w:rsid w:val="00E57698"/>
    <w:rsid w:val="00E57A4A"/>
    <w:rsid w:val="00E57FA3"/>
    <w:rsid w:val="00E60055"/>
    <w:rsid w:val="00E60130"/>
    <w:rsid w:val="00E60625"/>
    <w:rsid w:val="00E6082B"/>
    <w:rsid w:val="00E60E3B"/>
    <w:rsid w:val="00E61213"/>
    <w:rsid w:val="00E615B5"/>
    <w:rsid w:val="00E61700"/>
    <w:rsid w:val="00E61D4C"/>
    <w:rsid w:val="00E622FB"/>
    <w:rsid w:val="00E62328"/>
    <w:rsid w:val="00E627B6"/>
    <w:rsid w:val="00E6287C"/>
    <w:rsid w:val="00E62FF3"/>
    <w:rsid w:val="00E63231"/>
    <w:rsid w:val="00E634CD"/>
    <w:rsid w:val="00E636ED"/>
    <w:rsid w:val="00E63995"/>
    <w:rsid w:val="00E6405B"/>
    <w:rsid w:val="00E641DF"/>
    <w:rsid w:val="00E64343"/>
    <w:rsid w:val="00E644B9"/>
    <w:rsid w:val="00E64716"/>
    <w:rsid w:val="00E6471A"/>
    <w:rsid w:val="00E64C0B"/>
    <w:rsid w:val="00E64F75"/>
    <w:rsid w:val="00E65744"/>
    <w:rsid w:val="00E658F8"/>
    <w:rsid w:val="00E65CE2"/>
    <w:rsid w:val="00E65DF4"/>
    <w:rsid w:val="00E65F67"/>
    <w:rsid w:val="00E666D0"/>
    <w:rsid w:val="00E66E51"/>
    <w:rsid w:val="00E67263"/>
    <w:rsid w:val="00E7007E"/>
    <w:rsid w:val="00E70C12"/>
    <w:rsid w:val="00E71535"/>
    <w:rsid w:val="00E716B7"/>
    <w:rsid w:val="00E71817"/>
    <w:rsid w:val="00E718EB"/>
    <w:rsid w:val="00E71953"/>
    <w:rsid w:val="00E71B1F"/>
    <w:rsid w:val="00E71C9C"/>
    <w:rsid w:val="00E71F39"/>
    <w:rsid w:val="00E7267A"/>
    <w:rsid w:val="00E72CE8"/>
    <w:rsid w:val="00E73045"/>
    <w:rsid w:val="00E731E4"/>
    <w:rsid w:val="00E7333B"/>
    <w:rsid w:val="00E734EB"/>
    <w:rsid w:val="00E73DF8"/>
    <w:rsid w:val="00E73E59"/>
    <w:rsid w:val="00E74684"/>
    <w:rsid w:val="00E746AF"/>
    <w:rsid w:val="00E74962"/>
    <w:rsid w:val="00E750F0"/>
    <w:rsid w:val="00E75379"/>
    <w:rsid w:val="00E754E5"/>
    <w:rsid w:val="00E75D4C"/>
    <w:rsid w:val="00E762D8"/>
    <w:rsid w:val="00E76561"/>
    <w:rsid w:val="00E775CF"/>
    <w:rsid w:val="00E77DD8"/>
    <w:rsid w:val="00E80421"/>
    <w:rsid w:val="00E80BD6"/>
    <w:rsid w:val="00E80CAF"/>
    <w:rsid w:val="00E80E1F"/>
    <w:rsid w:val="00E8152B"/>
    <w:rsid w:val="00E81ADD"/>
    <w:rsid w:val="00E81AF6"/>
    <w:rsid w:val="00E81F14"/>
    <w:rsid w:val="00E82DB4"/>
    <w:rsid w:val="00E82ED3"/>
    <w:rsid w:val="00E83193"/>
    <w:rsid w:val="00E83564"/>
    <w:rsid w:val="00E83E31"/>
    <w:rsid w:val="00E83EFC"/>
    <w:rsid w:val="00E83FCF"/>
    <w:rsid w:val="00E8412B"/>
    <w:rsid w:val="00E84193"/>
    <w:rsid w:val="00E84D96"/>
    <w:rsid w:val="00E85468"/>
    <w:rsid w:val="00E8591E"/>
    <w:rsid w:val="00E8614E"/>
    <w:rsid w:val="00E86741"/>
    <w:rsid w:val="00E86AB7"/>
    <w:rsid w:val="00E86B2B"/>
    <w:rsid w:val="00E86F37"/>
    <w:rsid w:val="00E86FF3"/>
    <w:rsid w:val="00E87403"/>
    <w:rsid w:val="00E87B36"/>
    <w:rsid w:val="00E87B84"/>
    <w:rsid w:val="00E903E0"/>
    <w:rsid w:val="00E90A61"/>
    <w:rsid w:val="00E90C1D"/>
    <w:rsid w:val="00E90DC6"/>
    <w:rsid w:val="00E90E83"/>
    <w:rsid w:val="00E918FF"/>
    <w:rsid w:val="00E91AC7"/>
    <w:rsid w:val="00E93D8C"/>
    <w:rsid w:val="00E93FAF"/>
    <w:rsid w:val="00E943F8"/>
    <w:rsid w:val="00E94A59"/>
    <w:rsid w:val="00E95090"/>
    <w:rsid w:val="00E95608"/>
    <w:rsid w:val="00E959C9"/>
    <w:rsid w:val="00E95A19"/>
    <w:rsid w:val="00E960D7"/>
    <w:rsid w:val="00E96357"/>
    <w:rsid w:val="00E964EA"/>
    <w:rsid w:val="00E965CC"/>
    <w:rsid w:val="00E96E42"/>
    <w:rsid w:val="00E97546"/>
    <w:rsid w:val="00E977C8"/>
    <w:rsid w:val="00E97840"/>
    <w:rsid w:val="00E9790B"/>
    <w:rsid w:val="00EA0351"/>
    <w:rsid w:val="00EA07E0"/>
    <w:rsid w:val="00EA083A"/>
    <w:rsid w:val="00EA0842"/>
    <w:rsid w:val="00EA0B75"/>
    <w:rsid w:val="00EA0DAB"/>
    <w:rsid w:val="00EA0DFF"/>
    <w:rsid w:val="00EA13F3"/>
    <w:rsid w:val="00EA14A6"/>
    <w:rsid w:val="00EA178E"/>
    <w:rsid w:val="00EA1EB0"/>
    <w:rsid w:val="00EA2075"/>
    <w:rsid w:val="00EA20DF"/>
    <w:rsid w:val="00EA2404"/>
    <w:rsid w:val="00EA2629"/>
    <w:rsid w:val="00EA2C88"/>
    <w:rsid w:val="00EA2E91"/>
    <w:rsid w:val="00EA2FE8"/>
    <w:rsid w:val="00EA308B"/>
    <w:rsid w:val="00EA31C7"/>
    <w:rsid w:val="00EA3365"/>
    <w:rsid w:val="00EA359D"/>
    <w:rsid w:val="00EA38EE"/>
    <w:rsid w:val="00EA463F"/>
    <w:rsid w:val="00EA46A2"/>
    <w:rsid w:val="00EA47D1"/>
    <w:rsid w:val="00EA48B6"/>
    <w:rsid w:val="00EA4DA7"/>
    <w:rsid w:val="00EA4DB9"/>
    <w:rsid w:val="00EA4FA4"/>
    <w:rsid w:val="00EA5474"/>
    <w:rsid w:val="00EA598C"/>
    <w:rsid w:val="00EA5EA2"/>
    <w:rsid w:val="00EA5ECE"/>
    <w:rsid w:val="00EA68B0"/>
    <w:rsid w:val="00EA7051"/>
    <w:rsid w:val="00EA73AF"/>
    <w:rsid w:val="00EA77D7"/>
    <w:rsid w:val="00EA7AAD"/>
    <w:rsid w:val="00EA7B9F"/>
    <w:rsid w:val="00EB02F2"/>
    <w:rsid w:val="00EB03AE"/>
    <w:rsid w:val="00EB073C"/>
    <w:rsid w:val="00EB08F4"/>
    <w:rsid w:val="00EB09A3"/>
    <w:rsid w:val="00EB0AFE"/>
    <w:rsid w:val="00EB0DA1"/>
    <w:rsid w:val="00EB1B06"/>
    <w:rsid w:val="00EB1B93"/>
    <w:rsid w:val="00EB1CA7"/>
    <w:rsid w:val="00EB1D84"/>
    <w:rsid w:val="00EB23D8"/>
    <w:rsid w:val="00EB28FE"/>
    <w:rsid w:val="00EB2975"/>
    <w:rsid w:val="00EB2A86"/>
    <w:rsid w:val="00EB2A89"/>
    <w:rsid w:val="00EB2A94"/>
    <w:rsid w:val="00EB2B13"/>
    <w:rsid w:val="00EB2B42"/>
    <w:rsid w:val="00EB2C8A"/>
    <w:rsid w:val="00EB310A"/>
    <w:rsid w:val="00EB3185"/>
    <w:rsid w:val="00EB32FA"/>
    <w:rsid w:val="00EB3980"/>
    <w:rsid w:val="00EB3A55"/>
    <w:rsid w:val="00EB4BE6"/>
    <w:rsid w:val="00EB501C"/>
    <w:rsid w:val="00EB51E8"/>
    <w:rsid w:val="00EB5332"/>
    <w:rsid w:val="00EB5657"/>
    <w:rsid w:val="00EB5678"/>
    <w:rsid w:val="00EB57A6"/>
    <w:rsid w:val="00EB58DB"/>
    <w:rsid w:val="00EB5A6C"/>
    <w:rsid w:val="00EB5EDE"/>
    <w:rsid w:val="00EB690E"/>
    <w:rsid w:val="00EB6A92"/>
    <w:rsid w:val="00EB6E6F"/>
    <w:rsid w:val="00EB7494"/>
    <w:rsid w:val="00EB765C"/>
    <w:rsid w:val="00EB7BB6"/>
    <w:rsid w:val="00EB7FF8"/>
    <w:rsid w:val="00EC01CB"/>
    <w:rsid w:val="00EC04BA"/>
    <w:rsid w:val="00EC081F"/>
    <w:rsid w:val="00EC10B3"/>
    <w:rsid w:val="00EC1804"/>
    <w:rsid w:val="00EC1A63"/>
    <w:rsid w:val="00EC295D"/>
    <w:rsid w:val="00EC3B36"/>
    <w:rsid w:val="00EC453F"/>
    <w:rsid w:val="00EC4A0A"/>
    <w:rsid w:val="00EC4B18"/>
    <w:rsid w:val="00EC511D"/>
    <w:rsid w:val="00EC5335"/>
    <w:rsid w:val="00EC5393"/>
    <w:rsid w:val="00EC54C5"/>
    <w:rsid w:val="00EC62FC"/>
    <w:rsid w:val="00EC65DE"/>
    <w:rsid w:val="00EC6C62"/>
    <w:rsid w:val="00EC6CF5"/>
    <w:rsid w:val="00EC7922"/>
    <w:rsid w:val="00EC7C32"/>
    <w:rsid w:val="00EC7FCF"/>
    <w:rsid w:val="00ED008E"/>
    <w:rsid w:val="00ED0288"/>
    <w:rsid w:val="00ED05FB"/>
    <w:rsid w:val="00ED0811"/>
    <w:rsid w:val="00ED0838"/>
    <w:rsid w:val="00ED095D"/>
    <w:rsid w:val="00ED0F6A"/>
    <w:rsid w:val="00ED1516"/>
    <w:rsid w:val="00ED1834"/>
    <w:rsid w:val="00ED18D8"/>
    <w:rsid w:val="00ED19DB"/>
    <w:rsid w:val="00ED1AFF"/>
    <w:rsid w:val="00ED26CC"/>
    <w:rsid w:val="00ED34C7"/>
    <w:rsid w:val="00ED3582"/>
    <w:rsid w:val="00ED3B35"/>
    <w:rsid w:val="00ED3D71"/>
    <w:rsid w:val="00ED4046"/>
    <w:rsid w:val="00ED458E"/>
    <w:rsid w:val="00ED4A95"/>
    <w:rsid w:val="00ED4C92"/>
    <w:rsid w:val="00ED4E4C"/>
    <w:rsid w:val="00ED4EE1"/>
    <w:rsid w:val="00ED5341"/>
    <w:rsid w:val="00ED5EAC"/>
    <w:rsid w:val="00ED6405"/>
    <w:rsid w:val="00ED654A"/>
    <w:rsid w:val="00ED708B"/>
    <w:rsid w:val="00ED7277"/>
    <w:rsid w:val="00ED73BC"/>
    <w:rsid w:val="00ED73EA"/>
    <w:rsid w:val="00ED7845"/>
    <w:rsid w:val="00ED7EF6"/>
    <w:rsid w:val="00EE0438"/>
    <w:rsid w:val="00EE0483"/>
    <w:rsid w:val="00EE0538"/>
    <w:rsid w:val="00EE0913"/>
    <w:rsid w:val="00EE0A5A"/>
    <w:rsid w:val="00EE0BE9"/>
    <w:rsid w:val="00EE1206"/>
    <w:rsid w:val="00EE16CA"/>
    <w:rsid w:val="00EE1CCA"/>
    <w:rsid w:val="00EE1FF1"/>
    <w:rsid w:val="00EE2305"/>
    <w:rsid w:val="00EE23CC"/>
    <w:rsid w:val="00EE2D8D"/>
    <w:rsid w:val="00EE2E4C"/>
    <w:rsid w:val="00EE337C"/>
    <w:rsid w:val="00EE34B7"/>
    <w:rsid w:val="00EE362D"/>
    <w:rsid w:val="00EE38E2"/>
    <w:rsid w:val="00EE39C7"/>
    <w:rsid w:val="00EE3D64"/>
    <w:rsid w:val="00EE47D8"/>
    <w:rsid w:val="00EE4D64"/>
    <w:rsid w:val="00EE4E8F"/>
    <w:rsid w:val="00EE4FB5"/>
    <w:rsid w:val="00EE5990"/>
    <w:rsid w:val="00EE5BD8"/>
    <w:rsid w:val="00EE617A"/>
    <w:rsid w:val="00EE6ACC"/>
    <w:rsid w:val="00EE6AD3"/>
    <w:rsid w:val="00EE754A"/>
    <w:rsid w:val="00EE76DD"/>
    <w:rsid w:val="00EE7710"/>
    <w:rsid w:val="00EE7DB3"/>
    <w:rsid w:val="00EF03EB"/>
    <w:rsid w:val="00EF0C80"/>
    <w:rsid w:val="00EF0F96"/>
    <w:rsid w:val="00EF12AF"/>
    <w:rsid w:val="00EF14AE"/>
    <w:rsid w:val="00EF2505"/>
    <w:rsid w:val="00EF2682"/>
    <w:rsid w:val="00EF28DD"/>
    <w:rsid w:val="00EF2BC8"/>
    <w:rsid w:val="00EF2DF0"/>
    <w:rsid w:val="00EF2E4E"/>
    <w:rsid w:val="00EF3742"/>
    <w:rsid w:val="00EF3B4D"/>
    <w:rsid w:val="00EF3BE9"/>
    <w:rsid w:val="00EF477B"/>
    <w:rsid w:val="00EF48E3"/>
    <w:rsid w:val="00EF4A61"/>
    <w:rsid w:val="00EF4ACB"/>
    <w:rsid w:val="00EF52D2"/>
    <w:rsid w:val="00EF5547"/>
    <w:rsid w:val="00EF56B3"/>
    <w:rsid w:val="00EF5BE8"/>
    <w:rsid w:val="00EF5E2D"/>
    <w:rsid w:val="00EF6985"/>
    <w:rsid w:val="00EF6E47"/>
    <w:rsid w:val="00EF6F2B"/>
    <w:rsid w:val="00EF7125"/>
    <w:rsid w:val="00EF71DD"/>
    <w:rsid w:val="00EF7313"/>
    <w:rsid w:val="00EF78D8"/>
    <w:rsid w:val="00EF7CF1"/>
    <w:rsid w:val="00F00202"/>
    <w:rsid w:val="00F00241"/>
    <w:rsid w:val="00F00663"/>
    <w:rsid w:val="00F007BB"/>
    <w:rsid w:val="00F0081C"/>
    <w:rsid w:val="00F008A5"/>
    <w:rsid w:val="00F00924"/>
    <w:rsid w:val="00F009F1"/>
    <w:rsid w:val="00F00F12"/>
    <w:rsid w:val="00F0198B"/>
    <w:rsid w:val="00F01E00"/>
    <w:rsid w:val="00F02067"/>
    <w:rsid w:val="00F028B2"/>
    <w:rsid w:val="00F02A90"/>
    <w:rsid w:val="00F02AD7"/>
    <w:rsid w:val="00F02B38"/>
    <w:rsid w:val="00F0303F"/>
    <w:rsid w:val="00F0334C"/>
    <w:rsid w:val="00F0406C"/>
    <w:rsid w:val="00F04C4B"/>
    <w:rsid w:val="00F04F0C"/>
    <w:rsid w:val="00F058DD"/>
    <w:rsid w:val="00F05937"/>
    <w:rsid w:val="00F059F0"/>
    <w:rsid w:val="00F05A09"/>
    <w:rsid w:val="00F05C89"/>
    <w:rsid w:val="00F061CC"/>
    <w:rsid w:val="00F0685F"/>
    <w:rsid w:val="00F06A37"/>
    <w:rsid w:val="00F06DD1"/>
    <w:rsid w:val="00F07B57"/>
    <w:rsid w:val="00F07D61"/>
    <w:rsid w:val="00F07DDA"/>
    <w:rsid w:val="00F100FB"/>
    <w:rsid w:val="00F103A5"/>
    <w:rsid w:val="00F10FA0"/>
    <w:rsid w:val="00F11248"/>
    <w:rsid w:val="00F112FB"/>
    <w:rsid w:val="00F11DB3"/>
    <w:rsid w:val="00F121FF"/>
    <w:rsid w:val="00F1220E"/>
    <w:rsid w:val="00F12D3D"/>
    <w:rsid w:val="00F12D43"/>
    <w:rsid w:val="00F12DB5"/>
    <w:rsid w:val="00F1329A"/>
    <w:rsid w:val="00F1379C"/>
    <w:rsid w:val="00F1395D"/>
    <w:rsid w:val="00F13C3F"/>
    <w:rsid w:val="00F13D5C"/>
    <w:rsid w:val="00F143B7"/>
    <w:rsid w:val="00F14982"/>
    <w:rsid w:val="00F14A18"/>
    <w:rsid w:val="00F14A21"/>
    <w:rsid w:val="00F14F86"/>
    <w:rsid w:val="00F1534C"/>
    <w:rsid w:val="00F1538C"/>
    <w:rsid w:val="00F1579F"/>
    <w:rsid w:val="00F15901"/>
    <w:rsid w:val="00F15A97"/>
    <w:rsid w:val="00F1617C"/>
    <w:rsid w:val="00F163F8"/>
    <w:rsid w:val="00F16E3C"/>
    <w:rsid w:val="00F175E3"/>
    <w:rsid w:val="00F1791D"/>
    <w:rsid w:val="00F17DE8"/>
    <w:rsid w:val="00F20B89"/>
    <w:rsid w:val="00F20D85"/>
    <w:rsid w:val="00F2160E"/>
    <w:rsid w:val="00F218D1"/>
    <w:rsid w:val="00F21E44"/>
    <w:rsid w:val="00F21EEF"/>
    <w:rsid w:val="00F22FB7"/>
    <w:rsid w:val="00F23A77"/>
    <w:rsid w:val="00F23C15"/>
    <w:rsid w:val="00F23DD7"/>
    <w:rsid w:val="00F23E17"/>
    <w:rsid w:val="00F25177"/>
    <w:rsid w:val="00F253A9"/>
    <w:rsid w:val="00F2626A"/>
    <w:rsid w:val="00F266A6"/>
    <w:rsid w:val="00F269D2"/>
    <w:rsid w:val="00F26EED"/>
    <w:rsid w:val="00F274CA"/>
    <w:rsid w:val="00F27D61"/>
    <w:rsid w:val="00F3041F"/>
    <w:rsid w:val="00F30923"/>
    <w:rsid w:val="00F30B34"/>
    <w:rsid w:val="00F30D44"/>
    <w:rsid w:val="00F31AF6"/>
    <w:rsid w:val="00F324D3"/>
    <w:rsid w:val="00F32C7C"/>
    <w:rsid w:val="00F32E72"/>
    <w:rsid w:val="00F33250"/>
    <w:rsid w:val="00F3348A"/>
    <w:rsid w:val="00F33AA9"/>
    <w:rsid w:val="00F33BA7"/>
    <w:rsid w:val="00F3404A"/>
    <w:rsid w:val="00F3554D"/>
    <w:rsid w:val="00F35695"/>
    <w:rsid w:val="00F35F6A"/>
    <w:rsid w:val="00F360B1"/>
    <w:rsid w:val="00F3642E"/>
    <w:rsid w:val="00F369E5"/>
    <w:rsid w:val="00F36E8F"/>
    <w:rsid w:val="00F37334"/>
    <w:rsid w:val="00F3779B"/>
    <w:rsid w:val="00F3797A"/>
    <w:rsid w:val="00F37CE5"/>
    <w:rsid w:val="00F40399"/>
    <w:rsid w:val="00F4053B"/>
    <w:rsid w:val="00F40933"/>
    <w:rsid w:val="00F4130A"/>
    <w:rsid w:val="00F4155A"/>
    <w:rsid w:val="00F4198A"/>
    <w:rsid w:val="00F41ABE"/>
    <w:rsid w:val="00F424A5"/>
    <w:rsid w:val="00F424D7"/>
    <w:rsid w:val="00F42EA2"/>
    <w:rsid w:val="00F430E8"/>
    <w:rsid w:val="00F432A2"/>
    <w:rsid w:val="00F438D6"/>
    <w:rsid w:val="00F443F4"/>
    <w:rsid w:val="00F449E1"/>
    <w:rsid w:val="00F45468"/>
    <w:rsid w:val="00F458A0"/>
    <w:rsid w:val="00F45F9E"/>
    <w:rsid w:val="00F46194"/>
    <w:rsid w:val="00F468AC"/>
    <w:rsid w:val="00F46BCB"/>
    <w:rsid w:val="00F47058"/>
    <w:rsid w:val="00F47099"/>
    <w:rsid w:val="00F474E0"/>
    <w:rsid w:val="00F47855"/>
    <w:rsid w:val="00F478A2"/>
    <w:rsid w:val="00F47F4B"/>
    <w:rsid w:val="00F47FD5"/>
    <w:rsid w:val="00F50269"/>
    <w:rsid w:val="00F50B03"/>
    <w:rsid w:val="00F51071"/>
    <w:rsid w:val="00F51585"/>
    <w:rsid w:val="00F51594"/>
    <w:rsid w:val="00F51EB7"/>
    <w:rsid w:val="00F5242B"/>
    <w:rsid w:val="00F52561"/>
    <w:rsid w:val="00F52E85"/>
    <w:rsid w:val="00F53116"/>
    <w:rsid w:val="00F53417"/>
    <w:rsid w:val="00F53582"/>
    <w:rsid w:val="00F53A5C"/>
    <w:rsid w:val="00F53C82"/>
    <w:rsid w:val="00F53E23"/>
    <w:rsid w:val="00F54109"/>
    <w:rsid w:val="00F5419F"/>
    <w:rsid w:val="00F543D5"/>
    <w:rsid w:val="00F54598"/>
    <w:rsid w:val="00F54A43"/>
    <w:rsid w:val="00F54B8B"/>
    <w:rsid w:val="00F54B91"/>
    <w:rsid w:val="00F55048"/>
    <w:rsid w:val="00F553AE"/>
    <w:rsid w:val="00F553E6"/>
    <w:rsid w:val="00F55937"/>
    <w:rsid w:val="00F5610F"/>
    <w:rsid w:val="00F565D0"/>
    <w:rsid w:val="00F5676B"/>
    <w:rsid w:val="00F569A4"/>
    <w:rsid w:val="00F56CC2"/>
    <w:rsid w:val="00F56E0A"/>
    <w:rsid w:val="00F56F27"/>
    <w:rsid w:val="00F57B65"/>
    <w:rsid w:val="00F57DD1"/>
    <w:rsid w:val="00F57F21"/>
    <w:rsid w:val="00F607B0"/>
    <w:rsid w:val="00F60C7D"/>
    <w:rsid w:val="00F62470"/>
    <w:rsid w:val="00F628E0"/>
    <w:rsid w:val="00F62D38"/>
    <w:rsid w:val="00F62F51"/>
    <w:rsid w:val="00F63026"/>
    <w:rsid w:val="00F632DE"/>
    <w:rsid w:val="00F63338"/>
    <w:rsid w:val="00F635D2"/>
    <w:rsid w:val="00F636D8"/>
    <w:rsid w:val="00F63807"/>
    <w:rsid w:val="00F63A15"/>
    <w:rsid w:val="00F63A94"/>
    <w:rsid w:val="00F63D31"/>
    <w:rsid w:val="00F63E75"/>
    <w:rsid w:val="00F63EB4"/>
    <w:rsid w:val="00F63EEF"/>
    <w:rsid w:val="00F64807"/>
    <w:rsid w:val="00F64B27"/>
    <w:rsid w:val="00F652EC"/>
    <w:rsid w:val="00F656CA"/>
    <w:rsid w:val="00F65B58"/>
    <w:rsid w:val="00F65CAD"/>
    <w:rsid w:val="00F66A12"/>
    <w:rsid w:val="00F67145"/>
    <w:rsid w:val="00F67485"/>
    <w:rsid w:val="00F67E12"/>
    <w:rsid w:val="00F70034"/>
    <w:rsid w:val="00F70F0C"/>
    <w:rsid w:val="00F712F4"/>
    <w:rsid w:val="00F7181F"/>
    <w:rsid w:val="00F718A5"/>
    <w:rsid w:val="00F71B12"/>
    <w:rsid w:val="00F71E5B"/>
    <w:rsid w:val="00F71E8E"/>
    <w:rsid w:val="00F728C1"/>
    <w:rsid w:val="00F7294C"/>
    <w:rsid w:val="00F729D5"/>
    <w:rsid w:val="00F729D6"/>
    <w:rsid w:val="00F72AFB"/>
    <w:rsid w:val="00F72BF3"/>
    <w:rsid w:val="00F72CCA"/>
    <w:rsid w:val="00F72D67"/>
    <w:rsid w:val="00F72E35"/>
    <w:rsid w:val="00F73011"/>
    <w:rsid w:val="00F7315A"/>
    <w:rsid w:val="00F73557"/>
    <w:rsid w:val="00F740B9"/>
    <w:rsid w:val="00F7472F"/>
    <w:rsid w:val="00F74741"/>
    <w:rsid w:val="00F75564"/>
    <w:rsid w:val="00F7574C"/>
    <w:rsid w:val="00F75882"/>
    <w:rsid w:val="00F75D35"/>
    <w:rsid w:val="00F76836"/>
    <w:rsid w:val="00F76B84"/>
    <w:rsid w:val="00F77169"/>
    <w:rsid w:val="00F77962"/>
    <w:rsid w:val="00F81258"/>
    <w:rsid w:val="00F816A2"/>
    <w:rsid w:val="00F81967"/>
    <w:rsid w:val="00F81C45"/>
    <w:rsid w:val="00F81FEA"/>
    <w:rsid w:val="00F825B1"/>
    <w:rsid w:val="00F8269B"/>
    <w:rsid w:val="00F8293D"/>
    <w:rsid w:val="00F832B6"/>
    <w:rsid w:val="00F836E7"/>
    <w:rsid w:val="00F83AD9"/>
    <w:rsid w:val="00F83BE6"/>
    <w:rsid w:val="00F83DDD"/>
    <w:rsid w:val="00F83F2F"/>
    <w:rsid w:val="00F84223"/>
    <w:rsid w:val="00F8436F"/>
    <w:rsid w:val="00F84432"/>
    <w:rsid w:val="00F84AFE"/>
    <w:rsid w:val="00F84BF0"/>
    <w:rsid w:val="00F84D2B"/>
    <w:rsid w:val="00F850E3"/>
    <w:rsid w:val="00F85138"/>
    <w:rsid w:val="00F858DB"/>
    <w:rsid w:val="00F859F9"/>
    <w:rsid w:val="00F85C86"/>
    <w:rsid w:val="00F85E36"/>
    <w:rsid w:val="00F86389"/>
    <w:rsid w:val="00F868E9"/>
    <w:rsid w:val="00F86B6E"/>
    <w:rsid w:val="00F87B51"/>
    <w:rsid w:val="00F9074F"/>
    <w:rsid w:val="00F9089A"/>
    <w:rsid w:val="00F90BC6"/>
    <w:rsid w:val="00F90FD9"/>
    <w:rsid w:val="00F910B6"/>
    <w:rsid w:val="00F91368"/>
    <w:rsid w:val="00F91959"/>
    <w:rsid w:val="00F9294F"/>
    <w:rsid w:val="00F93397"/>
    <w:rsid w:val="00F939E1"/>
    <w:rsid w:val="00F93D32"/>
    <w:rsid w:val="00F943BB"/>
    <w:rsid w:val="00F94E19"/>
    <w:rsid w:val="00F94E1E"/>
    <w:rsid w:val="00F94E9F"/>
    <w:rsid w:val="00F954E9"/>
    <w:rsid w:val="00F95B12"/>
    <w:rsid w:val="00F95FD5"/>
    <w:rsid w:val="00F964AE"/>
    <w:rsid w:val="00F96A9F"/>
    <w:rsid w:val="00F96AB6"/>
    <w:rsid w:val="00F97244"/>
    <w:rsid w:val="00F97397"/>
    <w:rsid w:val="00F97D30"/>
    <w:rsid w:val="00FA038A"/>
    <w:rsid w:val="00FA05D7"/>
    <w:rsid w:val="00FA09C1"/>
    <w:rsid w:val="00FA0CA9"/>
    <w:rsid w:val="00FA0F28"/>
    <w:rsid w:val="00FA1268"/>
    <w:rsid w:val="00FA141C"/>
    <w:rsid w:val="00FA1E5A"/>
    <w:rsid w:val="00FA283B"/>
    <w:rsid w:val="00FA2F53"/>
    <w:rsid w:val="00FA3050"/>
    <w:rsid w:val="00FA3457"/>
    <w:rsid w:val="00FA35A3"/>
    <w:rsid w:val="00FA3807"/>
    <w:rsid w:val="00FA38F7"/>
    <w:rsid w:val="00FA3942"/>
    <w:rsid w:val="00FA3D11"/>
    <w:rsid w:val="00FA3F3D"/>
    <w:rsid w:val="00FA41F3"/>
    <w:rsid w:val="00FA433F"/>
    <w:rsid w:val="00FA514F"/>
    <w:rsid w:val="00FA5497"/>
    <w:rsid w:val="00FA5573"/>
    <w:rsid w:val="00FA5A9C"/>
    <w:rsid w:val="00FA5C91"/>
    <w:rsid w:val="00FA5FB1"/>
    <w:rsid w:val="00FA622F"/>
    <w:rsid w:val="00FA698F"/>
    <w:rsid w:val="00FA6A2F"/>
    <w:rsid w:val="00FA7009"/>
    <w:rsid w:val="00FA73AF"/>
    <w:rsid w:val="00FA76F1"/>
    <w:rsid w:val="00FA79BD"/>
    <w:rsid w:val="00FA7DF8"/>
    <w:rsid w:val="00FB14DB"/>
    <w:rsid w:val="00FB1669"/>
    <w:rsid w:val="00FB16B8"/>
    <w:rsid w:val="00FB1A6B"/>
    <w:rsid w:val="00FB1C1B"/>
    <w:rsid w:val="00FB1DFA"/>
    <w:rsid w:val="00FB1E07"/>
    <w:rsid w:val="00FB1F72"/>
    <w:rsid w:val="00FB200F"/>
    <w:rsid w:val="00FB213F"/>
    <w:rsid w:val="00FB2299"/>
    <w:rsid w:val="00FB280C"/>
    <w:rsid w:val="00FB2CE3"/>
    <w:rsid w:val="00FB2DE0"/>
    <w:rsid w:val="00FB2F04"/>
    <w:rsid w:val="00FB32BB"/>
    <w:rsid w:val="00FB37B1"/>
    <w:rsid w:val="00FB37B2"/>
    <w:rsid w:val="00FB3B89"/>
    <w:rsid w:val="00FB3C24"/>
    <w:rsid w:val="00FB4F13"/>
    <w:rsid w:val="00FB50AA"/>
    <w:rsid w:val="00FB51D3"/>
    <w:rsid w:val="00FB5A65"/>
    <w:rsid w:val="00FB6273"/>
    <w:rsid w:val="00FB62BC"/>
    <w:rsid w:val="00FB6596"/>
    <w:rsid w:val="00FB67A5"/>
    <w:rsid w:val="00FB6853"/>
    <w:rsid w:val="00FB68AB"/>
    <w:rsid w:val="00FB6BA3"/>
    <w:rsid w:val="00FB6CE3"/>
    <w:rsid w:val="00FB6F1D"/>
    <w:rsid w:val="00FB6FF2"/>
    <w:rsid w:val="00FB726C"/>
    <w:rsid w:val="00FB746F"/>
    <w:rsid w:val="00FB7E0A"/>
    <w:rsid w:val="00FC0321"/>
    <w:rsid w:val="00FC04CB"/>
    <w:rsid w:val="00FC0699"/>
    <w:rsid w:val="00FC07A7"/>
    <w:rsid w:val="00FC0C0D"/>
    <w:rsid w:val="00FC10B4"/>
    <w:rsid w:val="00FC17F3"/>
    <w:rsid w:val="00FC1EA1"/>
    <w:rsid w:val="00FC207C"/>
    <w:rsid w:val="00FC2245"/>
    <w:rsid w:val="00FC2398"/>
    <w:rsid w:val="00FC251B"/>
    <w:rsid w:val="00FC27A5"/>
    <w:rsid w:val="00FC2A69"/>
    <w:rsid w:val="00FC3794"/>
    <w:rsid w:val="00FC39A2"/>
    <w:rsid w:val="00FC3CDF"/>
    <w:rsid w:val="00FC3CE2"/>
    <w:rsid w:val="00FC4AEF"/>
    <w:rsid w:val="00FC4CC6"/>
    <w:rsid w:val="00FC4CF8"/>
    <w:rsid w:val="00FC4EC3"/>
    <w:rsid w:val="00FC56CF"/>
    <w:rsid w:val="00FC5B87"/>
    <w:rsid w:val="00FC5D4F"/>
    <w:rsid w:val="00FC60AB"/>
    <w:rsid w:val="00FC6300"/>
    <w:rsid w:val="00FC66A6"/>
    <w:rsid w:val="00FC6D0B"/>
    <w:rsid w:val="00FC7202"/>
    <w:rsid w:val="00FC755F"/>
    <w:rsid w:val="00FC77DB"/>
    <w:rsid w:val="00FD028C"/>
    <w:rsid w:val="00FD0A20"/>
    <w:rsid w:val="00FD1003"/>
    <w:rsid w:val="00FD12D1"/>
    <w:rsid w:val="00FD1545"/>
    <w:rsid w:val="00FD1866"/>
    <w:rsid w:val="00FD1A9D"/>
    <w:rsid w:val="00FD26DD"/>
    <w:rsid w:val="00FD2E9E"/>
    <w:rsid w:val="00FD2FCD"/>
    <w:rsid w:val="00FD36FD"/>
    <w:rsid w:val="00FD3AC5"/>
    <w:rsid w:val="00FD3EA0"/>
    <w:rsid w:val="00FD45CD"/>
    <w:rsid w:val="00FD46AE"/>
    <w:rsid w:val="00FD4754"/>
    <w:rsid w:val="00FD4971"/>
    <w:rsid w:val="00FD517B"/>
    <w:rsid w:val="00FD5638"/>
    <w:rsid w:val="00FD5B39"/>
    <w:rsid w:val="00FD5B8D"/>
    <w:rsid w:val="00FD5FE2"/>
    <w:rsid w:val="00FD75C3"/>
    <w:rsid w:val="00FD76A6"/>
    <w:rsid w:val="00FD79FA"/>
    <w:rsid w:val="00FE021D"/>
    <w:rsid w:val="00FE0B3A"/>
    <w:rsid w:val="00FE141E"/>
    <w:rsid w:val="00FE1426"/>
    <w:rsid w:val="00FE1559"/>
    <w:rsid w:val="00FE19E4"/>
    <w:rsid w:val="00FE1A62"/>
    <w:rsid w:val="00FE2D42"/>
    <w:rsid w:val="00FE2EBB"/>
    <w:rsid w:val="00FE2FEB"/>
    <w:rsid w:val="00FE3477"/>
    <w:rsid w:val="00FE37C6"/>
    <w:rsid w:val="00FE3F6C"/>
    <w:rsid w:val="00FE43F3"/>
    <w:rsid w:val="00FE4720"/>
    <w:rsid w:val="00FE4A6A"/>
    <w:rsid w:val="00FE4C15"/>
    <w:rsid w:val="00FE4CBC"/>
    <w:rsid w:val="00FE4CD8"/>
    <w:rsid w:val="00FE59B0"/>
    <w:rsid w:val="00FE6329"/>
    <w:rsid w:val="00FE6D9C"/>
    <w:rsid w:val="00FF03F0"/>
    <w:rsid w:val="00FF0761"/>
    <w:rsid w:val="00FF0A54"/>
    <w:rsid w:val="00FF0A57"/>
    <w:rsid w:val="00FF0F8E"/>
    <w:rsid w:val="00FF0FAB"/>
    <w:rsid w:val="00FF1010"/>
    <w:rsid w:val="00FF1092"/>
    <w:rsid w:val="00FF12DD"/>
    <w:rsid w:val="00FF2329"/>
    <w:rsid w:val="00FF2F19"/>
    <w:rsid w:val="00FF2F37"/>
    <w:rsid w:val="00FF307B"/>
    <w:rsid w:val="00FF3BE7"/>
    <w:rsid w:val="00FF3C8D"/>
    <w:rsid w:val="00FF4272"/>
    <w:rsid w:val="00FF50B5"/>
    <w:rsid w:val="00FF53F0"/>
    <w:rsid w:val="00FF5723"/>
    <w:rsid w:val="00FF5887"/>
    <w:rsid w:val="00FF59AF"/>
    <w:rsid w:val="00FF5D0C"/>
    <w:rsid w:val="00FF5F62"/>
    <w:rsid w:val="00FF6139"/>
    <w:rsid w:val="00FF64BE"/>
    <w:rsid w:val="00FF68AC"/>
    <w:rsid w:val="00FF74ED"/>
    <w:rsid w:val="00FF78A7"/>
    <w:rsid w:val="00FF7BD4"/>
    <w:rsid w:val="00FF7D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9F50A"/>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37D2"/>
    <w:rPr>
      <w:sz w:val="24"/>
      <w:szCs w:val="24"/>
    </w:rPr>
  </w:style>
  <w:style w:type="paragraph" w:styleId="berschrift1">
    <w:name w:val="heading 1"/>
    <w:basedOn w:val="Block"/>
    <w:next w:val="Block"/>
    <w:link w:val="berschrift1Zchn"/>
    <w:uiPriority w:val="9"/>
    <w:qFormat/>
    <w:rsid w:val="00FC1EA1"/>
    <w:pPr>
      <w:keepNext/>
      <w:keepLines/>
      <w:numPr>
        <w:numId w:val="1"/>
      </w:numPr>
      <w:tabs>
        <w:tab w:val="left" w:pos="851"/>
      </w:tabs>
      <w:spacing w:before="480"/>
      <w:outlineLvl w:val="0"/>
    </w:pPr>
    <w:rPr>
      <w:rFonts w:ascii="Arial" w:hAnsi="Arial"/>
      <w:bCs/>
      <w:sz w:val="36"/>
      <w:szCs w:val="28"/>
    </w:rPr>
  </w:style>
  <w:style w:type="paragraph" w:styleId="berschrift2">
    <w:name w:val="heading 2"/>
    <w:basedOn w:val="berschrift1"/>
    <w:next w:val="Block"/>
    <w:link w:val="berschrift2Zchn"/>
    <w:qFormat/>
    <w:rsid w:val="005105A1"/>
    <w:pPr>
      <w:numPr>
        <w:ilvl w:val="1"/>
      </w:numPr>
      <w:spacing w:before="240" w:after="120"/>
      <w:outlineLvl w:val="1"/>
    </w:pPr>
    <w:rPr>
      <w:sz w:val="32"/>
      <w:szCs w:val="26"/>
    </w:rPr>
  </w:style>
  <w:style w:type="paragraph" w:styleId="berschrift3">
    <w:name w:val="heading 3"/>
    <w:basedOn w:val="berschrift2"/>
    <w:next w:val="Block"/>
    <w:link w:val="berschrift3Zchn"/>
    <w:qFormat/>
    <w:rsid w:val="001909B6"/>
    <w:pPr>
      <w:numPr>
        <w:ilvl w:val="2"/>
      </w:numPr>
      <w:outlineLvl w:val="2"/>
    </w:pPr>
    <w:rPr>
      <w:bCs w:val="0"/>
      <w:sz w:val="28"/>
      <w:szCs w:val="28"/>
    </w:rPr>
  </w:style>
  <w:style w:type="paragraph" w:styleId="berschrift4">
    <w:name w:val="heading 4"/>
    <w:basedOn w:val="Standard"/>
    <w:next w:val="Standard"/>
    <w:link w:val="berschrift4Zchn"/>
    <w:semiHidden/>
    <w:unhideWhenUsed/>
    <w:qFormat/>
    <w:rsid w:val="004F4F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992990"/>
    <w:pPr>
      <w:spacing w:before="120" w:after="160" w:line="360" w:lineRule="auto"/>
      <w:jc w:val="center"/>
    </w:pPr>
    <w:rPr>
      <w:rFonts w:ascii="Cambria" w:hAnsi="Cambria"/>
      <w:bCs/>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E551B2"/>
    <w:pPr>
      <w:tabs>
        <w:tab w:val="center" w:pos="4536"/>
        <w:tab w:val="right" w:pos="9072"/>
      </w:tabs>
      <w:spacing w:line="240" w:lineRule="auto"/>
    </w:pPr>
    <w:rPr>
      <w:rFonts w:ascii="Arial" w:hAnsi="Arial"/>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385172"/>
    <w:pPr>
      <w:spacing w:after="60" w:line="360" w:lineRule="auto"/>
      <w:jc w:val="both"/>
    </w:pPr>
    <w:rPr>
      <w:rFonts w:ascii="Cambria" w:hAnsi="Cambria"/>
    </w:rPr>
  </w:style>
  <w:style w:type="character" w:customStyle="1" w:styleId="berschrift1Zchn">
    <w:name w:val="Überschrift 1 Zchn"/>
    <w:link w:val="berschrift1"/>
    <w:uiPriority w:val="9"/>
    <w:rsid w:val="000B2983"/>
    <w:rPr>
      <w:rFonts w:ascii="Arial" w:hAnsi="Arial"/>
      <w:bCs/>
      <w:sz w:val="36"/>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5105A1"/>
    <w:rPr>
      <w:rFonts w:ascii="Arial" w:hAnsi="Arial"/>
      <w:bCs/>
      <w:sz w:val="32"/>
      <w:szCs w:val="26"/>
    </w:rPr>
  </w:style>
  <w:style w:type="character" w:customStyle="1" w:styleId="berschrift3Zchn">
    <w:name w:val="Überschrift 3 Zchn"/>
    <w:link w:val="berschrift3"/>
    <w:rsid w:val="001909B6"/>
    <w:rPr>
      <w:rFonts w:ascii="Arial" w:hAnsi="Arial"/>
      <w:sz w:val="28"/>
      <w:szCs w:val="28"/>
    </w:rPr>
  </w:style>
  <w:style w:type="paragraph" w:styleId="Abbildungsverzeichnis">
    <w:name w:val="table of figures"/>
    <w:basedOn w:val="Block"/>
    <w:next w:val="Standard"/>
    <w:autoRedefine/>
    <w:uiPriority w:val="99"/>
    <w:rsid w:val="00AA0AF9"/>
    <w:pPr>
      <w:tabs>
        <w:tab w:val="right" w:leader="dot" w:pos="9072"/>
      </w:tabs>
      <w:spacing w:before="120"/>
    </w:pPr>
    <w:rPr>
      <w:noProof/>
    </w:rPr>
  </w:style>
  <w:style w:type="paragraph" w:styleId="Verzeichnis1">
    <w:name w:val="toc 1"/>
    <w:basedOn w:val="Standard"/>
    <w:next w:val="Standard"/>
    <w:uiPriority w:val="39"/>
    <w:qFormat/>
    <w:rsid w:val="00D104B3"/>
    <w:pPr>
      <w:tabs>
        <w:tab w:val="left" w:pos="426"/>
        <w:tab w:val="right" w:leader="dot" w:pos="9060"/>
      </w:tabs>
      <w:spacing w:after="120" w:line="360" w:lineRule="auto"/>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510889"/>
    <w:rPr>
      <w:sz w:val="16"/>
    </w:rPr>
  </w:style>
  <w:style w:type="paragraph" w:customStyle="1" w:styleId="Literatur">
    <w:name w:val="Literatur"/>
    <w:basedOn w:val="Block"/>
    <w:qFormat/>
    <w:rsid w:val="00D55E5A"/>
    <w:pPr>
      <w:numPr>
        <w:numId w:val="2"/>
      </w:numPr>
    </w:pPr>
    <w:rPr>
      <w:szCs w:val="28"/>
    </w:rPr>
  </w:style>
  <w:style w:type="paragraph" w:customStyle="1" w:styleId="Verzeichnisberschrift">
    <w:name w:val="VerzeichnisÜberschrift"/>
    <w:basedOn w:val="Block"/>
    <w:next w:val="Block"/>
    <w:qFormat/>
    <w:rsid w:val="001A71CA"/>
    <w:pPr>
      <w:keepNext/>
      <w:keepLines/>
      <w:spacing w:after="480" w:line="240" w:lineRule="auto"/>
      <w:outlineLvl w:val="0"/>
    </w:pPr>
    <w:rPr>
      <w:rFonts w:ascii="Arial" w:hAnsi="Arial"/>
      <w:bCs/>
      <w:sz w:val="36"/>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F96AB6"/>
    <w:pPr>
      <w:tabs>
        <w:tab w:val="left" w:pos="567"/>
      </w:tabs>
      <w:spacing w:after="40"/>
    </w:pPr>
    <w:rPr>
      <w:rFonts w:ascii="Cambria" w:hAnsi="Cambria"/>
      <w:sz w:val="20"/>
    </w:rPr>
  </w:style>
  <w:style w:type="character" w:customStyle="1" w:styleId="FunotentextZchn">
    <w:name w:val="Fußnotentext Zchn"/>
    <w:link w:val="Funotentext"/>
    <w:rsid w:val="00F96AB6"/>
    <w:rPr>
      <w:rFonts w:ascii="Cambria" w:hAnsi="Cambria"/>
      <w:szCs w:val="24"/>
    </w:rPr>
  </w:style>
  <w:style w:type="character" w:styleId="Funotenzeichen">
    <w:name w:val="footnote reference"/>
    <w:rsid w:val="002B7AE8"/>
    <w:rPr>
      <w:rFonts w:ascii="Cambria" w:hAnsi="Cambria"/>
      <w:position w:val="6"/>
      <w:sz w:val="20"/>
      <w:vertAlign w:val="baseline"/>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after="0" w:line="276" w:lineRule="auto"/>
      <w:outlineLvl w:val="9"/>
    </w:pPr>
    <w:rPr>
      <w:rFonts w:ascii="Cambria" w:hAnsi="Cambria"/>
      <w:color w:val="365F91"/>
      <w:lang w:eastAsia="en-US"/>
    </w:rPr>
  </w:style>
  <w:style w:type="paragraph" w:customStyle="1" w:styleId="Titelberschrift">
    <w:name w:val="Titel_Überschrift"/>
    <w:basedOn w:val="berschrift1"/>
    <w:qFormat/>
    <w:rsid w:val="0063639B"/>
    <w:pPr>
      <w:numPr>
        <w:numId w:val="0"/>
      </w:numPr>
      <w:spacing w:after="120"/>
      <w:jc w:val="center"/>
    </w:pPr>
    <w:rPr>
      <w:bCs w:val="0"/>
      <w:szCs w:val="32"/>
    </w:rPr>
  </w:style>
  <w:style w:type="character" w:styleId="Seitenzahl">
    <w:name w:val="page number"/>
    <w:basedOn w:val="Absatz-Standardschriftart"/>
    <w:rsid w:val="00E33BC7"/>
    <w:rPr>
      <w:rFonts w:ascii="Arial" w:hAnsi="Arial"/>
      <w:sz w:val="20"/>
    </w:rPr>
  </w:style>
  <w:style w:type="table" w:styleId="Tabellenraster">
    <w:name w:val="Table Grid"/>
    <w:basedOn w:val="NormaleTabelle"/>
    <w:rsid w:val="00CD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semiHidden/>
    <w:rsid w:val="004F4FF9"/>
    <w:rPr>
      <w:rFonts w:asciiTheme="majorHAnsi" w:eastAsiaTheme="majorEastAsia" w:hAnsiTheme="majorHAnsi" w:cstheme="majorBidi"/>
      <w:i/>
      <w:iCs/>
      <w:color w:val="2E74B5" w:themeColor="accent1" w:themeShade="BF"/>
      <w:sz w:val="24"/>
    </w:rPr>
  </w:style>
  <w:style w:type="paragraph" w:customStyle="1" w:styleId="Inhaltsverzeichnistopeng">
    <w:name w:val="Inhaltsverzeichnis_top_eng"/>
    <w:basedOn w:val="Verzeichnis1"/>
    <w:qFormat/>
    <w:rsid w:val="00211368"/>
    <w:pPr>
      <w:spacing w:after="60"/>
      <w:ind w:left="426"/>
    </w:pPr>
    <w:rPr>
      <w:rFonts w:ascii="Cambria" w:hAnsi="Cambria"/>
    </w:rPr>
  </w:style>
  <w:style w:type="paragraph" w:customStyle="1" w:styleId="InhaltsverzeichnisSprung">
    <w:name w:val="Inhaltsverzeichnis_Sprung"/>
    <w:basedOn w:val="Inhaltsverzeichnistopeng"/>
    <w:qFormat/>
    <w:rsid w:val="00211368"/>
    <w:pPr>
      <w:spacing w:after="480"/>
      <w:ind w:left="425"/>
    </w:pPr>
    <w:rPr>
      <w:noProof/>
    </w:rPr>
  </w:style>
  <w:style w:type="paragraph" w:customStyle="1" w:styleId="Inhaltsverzeichnis1Weit">
    <w:name w:val="Inhaltsverzeichnis_1_Weit"/>
    <w:basedOn w:val="Inhaltsverzeichnis1eng"/>
    <w:qFormat/>
    <w:rsid w:val="002A6B72"/>
    <w:pPr>
      <w:spacing w:after="120"/>
    </w:pPr>
  </w:style>
  <w:style w:type="paragraph" w:customStyle="1" w:styleId="Inhaltsverzeichnis1eng">
    <w:name w:val="Inhaltsverzeichnis_1_eng"/>
    <w:basedOn w:val="Verzeichnis1"/>
    <w:qFormat/>
    <w:rsid w:val="00211368"/>
    <w:pPr>
      <w:spacing w:after="60"/>
    </w:pPr>
    <w:rPr>
      <w:rFonts w:ascii="Cambria" w:hAnsi="Cambria"/>
    </w:rPr>
  </w:style>
  <w:style w:type="paragraph" w:customStyle="1" w:styleId="Inhaltsverzeichnis2weit">
    <w:name w:val="Inhaltsverzeichnis_2_weit"/>
    <w:basedOn w:val="Verzeichnis2"/>
    <w:qFormat/>
    <w:rsid w:val="00211368"/>
    <w:pPr>
      <w:spacing w:after="120"/>
      <w:ind w:left="425"/>
    </w:pPr>
    <w:rPr>
      <w:rFonts w:ascii="Cambria" w:hAnsi="Cambria"/>
      <w:noProof/>
    </w:rPr>
  </w:style>
  <w:style w:type="paragraph" w:customStyle="1" w:styleId="Inhaltsverzeichnis2eng">
    <w:name w:val="Inhaltsverzeichnis_2_eng"/>
    <w:basedOn w:val="Verzeichnis2"/>
    <w:qFormat/>
    <w:rsid w:val="00211368"/>
    <w:pPr>
      <w:spacing w:after="60"/>
      <w:ind w:left="425"/>
    </w:pPr>
    <w:rPr>
      <w:rFonts w:ascii="Cambria" w:hAnsi="Cambria"/>
      <w:noProof/>
    </w:rPr>
  </w:style>
  <w:style w:type="character" w:styleId="NichtaufgelsteErwhnung">
    <w:name w:val="Unresolved Mention"/>
    <w:basedOn w:val="Absatz-Standardschriftart"/>
    <w:uiPriority w:val="99"/>
    <w:semiHidden/>
    <w:unhideWhenUsed/>
    <w:rsid w:val="008E1319"/>
    <w:rPr>
      <w:color w:val="605E5C"/>
      <w:shd w:val="clear" w:color="auto" w:fill="E1DFDD"/>
    </w:rPr>
  </w:style>
  <w:style w:type="paragraph" w:styleId="StandardWeb">
    <w:name w:val="Normal (Web)"/>
    <w:basedOn w:val="Standard"/>
    <w:uiPriority w:val="99"/>
    <w:rsid w:val="004C17FC"/>
  </w:style>
  <w:style w:type="paragraph" w:styleId="HTMLVorformatiert">
    <w:name w:val="HTML Preformatted"/>
    <w:basedOn w:val="Standard"/>
    <w:link w:val="HTMLVorformatiertZchn"/>
    <w:rsid w:val="005E344D"/>
    <w:rPr>
      <w:rFonts w:ascii="Consolas" w:hAnsi="Consolas" w:cs="Consolas"/>
      <w:sz w:val="20"/>
    </w:rPr>
  </w:style>
  <w:style w:type="character" w:customStyle="1" w:styleId="HTMLVorformatiertZchn">
    <w:name w:val="HTML Vorformatiert Zchn"/>
    <w:basedOn w:val="Absatz-Standardschriftart"/>
    <w:link w:val="HTMLVorformatiert"/>
    <w:rsid w:val="005E344D"/>
    <w:rPr>
      <w:rFonts w:ascii="Consolas" w:hAnsi="Consolas" w:cs="Consolas"/>
    </w:rPr>
  </w:style>
  <w:style w:type="paragraph" w:styleId="Listenabsatz">
    <w:name w:val="List Paragraph"/>
    <w:basedOn w:val="Standard"/>
    <w:uiPriority w:val="34"/>
    <w:qFormat/>
    <w:rsid w:val="008A4DBD"/>
    <w:pPr>
      <w:ind w:left="720"/>
      <w:contextualSpacing/>
    </w:pPr>
  </w:style>
  <w:style w:type="table" w:styleId="Gitternetztabelle5dunkelAkzent5">
    <w:name w:val="Grid Table 5 Dark Accent 5"/>
    <w:basedOn w:val="NormaleTabelle"/>
    <w:uiPriority w:val="50"/>
    <w:rsid w:val="00A24D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berschriftAnhang">
    <w:name w:val="Überschrift_Anhang"/>
    <w:basedOn w:val="Verzeichnisberschrift"/>
    <w:qFormat/>
    <w:rsid w:val="005B3DA9"/>
    <w:pPr>
      <w:numPr>
        <w:numId w:val="10"/>
      </w:numPr>
      <w:spacing w:before="240" w:after="120" w:line="360" w:lineRule="auto"/>
    </w:pPr>
    <w:rPr>
      <w:sz w:val="32"/>
    </w:rPr>
  </w:style>
  <w:style w:type="paragraph" w:customStyle="1" w:styleId="Inhaltsverzeichnis3weit">
    <w:name w:val="Inhaltsverzeichnis_3_weit"/>
    <w:basedOn w:val="Inhaltsverzeichnis2weit"/>
    <w:qFormat/>
    <w:rsid w:val="00B12713"/>
    <w:pPr>
      <w:tabs>
        <w:tab w:val="clear" w:pos="426"/>
        <w:tab w:val="clear" w:pos="1134"/>
        <w:tab w:val="left" w:pos="851"/>
        <w:tab w:val="left" w:pos="1276"/>
      </w:tabs>
      <w:ind w:left="426"/>
    </w:pPr>
  </w:style>
  <w:style w:type="paragraph" w:styleId="berarbeitung">
    <w:name w:val="Revision"/>
    <w:hidden/>
    <w:uiPriority w:val="99"/>
    <w:semiHidden/>
    <w:rsid w:val="00652F4F"/>
    <w:rPr>
      <w:sz w:val="24"/>
      <w:szCs w:val="24"/>
    </w:rPr>
  </w:style>
  <w:style w:type="paragraph" w:customStyle="1" w:styleId="Inhaltsverzeichnis3eng">
    <w:name w:val="Inhaltsverzeichnis_3_eng"/>
    <w:basedOn w:val="Inhaltsverzeichnis3weit"/>
    <w:qFormat/>
    <w:rsid w:val="008653F7"/>
    <w:pPr>
      <w:spacing w:after="60"/>
      <w:ind w:left="425"/>
    </w:pPr>
  </w:style>
  <w:style w:type="paragraph" w:customStyle="1" w:styleId="Inhaltsverzeichnis4eng">
    <w:name w:val="Inhaltsverzeichnis_4_eng"/>
    <w:basedOn w:val="Inhaltsverzeichnis3eng"/>
    <w:qFormat/>
    <w:rsid w:val="008653F7"/>
    <w:pPr>
      <w:ind w:left="851"/>
    </w:pPr>
  </w:style>
  <w:style w:type="paragraph" w:customStyle="1" w:styleId="Inhaltsverzeichnis4weit">
    <w:name w:val="Inhaltsverzeichnis_4_weit"/>
    <w:basedOn w:val="Inhaltsverzeichnis4eng"/>
    <w:qFormat/>
    <w:rsid w:val="008653F7"/>
    <w:pPr>
      <w:spacing w:after="120"/>
    </w:pPr>
  </w:style>
  <w:style w:type="paragraph" w:customStyle="1" w:styleId="Default">
    <w:name w:val="Default"/>
    <w:rsid w:val="00F1791D"/>
    <w:pPr>
      <w:autoSpaceDE w:val="0"/>
      <w:autoSpaceDN w:val="0"/>
      <w:adjustRightInd w:val="0"/>
    </w:pPr>
    <w:rPr>
      <w:rFonts w:ascii="RealistiX" w:hAnsi="RealistiX" w:cs="RealistiX"/>
      <w:color w:val="000000"/>
      <w:sz w:val="24"/>
      <w:szCs w:val="24"/>
    </w:rPr>
  </w:style>
  <w:style w:type="numbering" w:customStyle="1" w:styleId="AktuelleListe1">
    <w:name w:val="Aktuelle Liste1"/>
    <w:uiPriority w:val="99"/>
    <w:rsid w:val="003E46A4"/>
    <w:pPr>
      <w:numPr>
        <w:numId w:val="42"/>
      </w:numPr>
    </w:pPr>
  </w:style>
  <w:style w:type="numbering" w:customStyle="1" w:styleId="AktuelleListe2">
    <w:name w:val="Aktuelle Liste2"/>
    <w:uiPriority w:val="99"/>
    <w:rsid w:val="00FC1EA1"/>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411">
      <w:bodyDiv w:val="1"/>
      <w:marLeft w:val="0"/>
      <w:marRight w:val="0"/>
      <w:marTop w:val="0"/>
      <w:marBottom w:val="0"/>
      <w:divBdr>
        <w:top w:val="none" w:sz="0" w:space="0" w:color="auto"/>
        <w:left w:val="none" w:sz="0" w:space="0" w:color="auto"/>
        <w:bottom w:val="none" w:sz="0" w:space="0" w:color="auto"/>
        <w:right w:val="none" w:sz="0" w:space="0" w:color="auto"/>
      </w:divBdr>
    </w:div>
    <w:div w:id="18163525">
      <w:bodyDiv w:val="1"/>
      <w:marLeft w:val="0"/>
      <w:marRight w:val="0"/>
      <w:marTop w:val="0"/>
      <w:marBottom w:val="0"/>
      <w:divBdr>
        <w:top w:val="none" w:sz="0" w:space="0" w:color="auto"/>
        <w:left w:val="none" w:sz="0" w:space="0" w:color="auto"/>
        <w:bottom w:val="none" w:sz="0" w:space="0" w:color="auto"/>
        <w:right w:val="none" w:sz="0" w:space="0" w:color="auto"/>
      </w:divBdr>
    </w:div>
    <w:div w:id="33044154">
      <w:bodyDiv w:val="1"/>
      <w:marLeft w:val="0"/>
      <w:marRight w:val="0"/>
      <w:marTop w:val="0"/>
      <w:marBottom w:val="0"/>
      <w:divBdr>
        <w:top w:val="none" w:sz="0" w:space="0" w:color="auto"/>
        <w:left w:val="none" w:sz="0" w:space="0" w:color="auto"/>
        <w:bottom w:val="none" w:sz="0" w:space="0" w:color="auto"/>
        <w:right w:val="none" w:sz="0" w:space="0" w:color="auto"/>
      </w:divBdr>
    </w:div>
    <w:div w:id="47724747">
      <w:bodyDiv w:val="1"/>
      <w:marLeft w:val="0"/>
      <w:marRight w:val="0"/>
      <w:marTop w:val="0"/>
      <w:marBottom w:val="0"/>
      <w:divBdr>
        <w:top w:val="none" w:sz="0" w:space="0" w:color="auto"/>
        <w:left w:val="none" w:sz="0" w:space="0" w:color="auto"/>
        <w:bottom w:val="none" w:sz="0" w:space="0" w:color="auto"/>
        <w:right w:val="none" w:sz="0" w:space="0" w:color="auto"/>
      </w:divBdr>
    </w:div>
    <w:div w:id="49157612">
      <w:bodyDiv w:val="1"/>
      <w:marLeft w:val="0"/>
      <w:marRight w:val="0"/>
      <w:marTop w:val="0"/>
      <w:marBottom w:val="0"/>
      <w:divBdr>
        <w:top w:val="none" w:sz="0" w:space="0" w:color="auto"/>
        <w:left w:val="none" w:sz="0" w:space="0" w:color="auto"/>
        <w:bottom w:val="none" w:sz="0" w:space="0" w:color="auto"/>
        <w:right w:val="none" w:sz="0" w:space="0" w:color="auto"/>
      </w:divBdr>
    </w:div>
    <w:div w:id="49887294">
      <w:bodyDiv w:val="1"/>
      <w:marLeft w:val="0"/>
      <w:marRight w:val="0"/>
      <w:marTop w:val="0"/>
      <w:marBottom w:val="0"/>
      <w:divBdr>
        <w:top w:val="none" w:sz="0" w:space="0" w:color="auto"/>
        <w:left w:val="none" w:sz="0" w:space="0" w:color="auto"/>
        <w:bottom w:val="none" w:sz="0" w:space="0" w:color="auto"/>
        <w:right w:val="none" w:sz="0" w:space="0" w:color="auto"/>
      </w:divBdr>
      <w:divsChild>
        <w:div w:id="1361278584">
          <w:marLeft w:val="0"/>
          <w:marRight w:val="0"/>
          <w:marTop w:val="0"/>
          <w:marBottom w:val="0"/>
          <w:divBdr>
            <w:top w:val="none" w:sz="0" w:space="0" w:color="auto"/>
            <w:left w:val="none" w:sz="0" w:space="0" w:color="auto"/>
            <w:bottom w:val="none" w:sz="0" w:space="0" w:color="auto"/>
            <w:right w:val="none" w:sz="0" w:space="0" w:color="auto"/>
          </w:divBdr>
          <w:divsChild>
            <w:div w:id="279921931">
              <w:marLeft w:val="0"/>
              <w:marRight w:val="0"/>
              <w:marTop w:val="0"/>
              <w:marBottom w:val="0"/>
              <w:divBdr>
                <w:top w:val="none" w:sz="0" w:space="0" w:color="auto"/>
                <w:left w:val="none" w:sz="0" w:space="0" w:color="auto"/>
                <w:bottom w:val="none" w:sz="0" w:space="0" w:color="auto"/>
                <w:right w:val="none" w:sz="0" w:space="0" w:color="auto"/>
              </w:divBdr>
              <w:divsChild>
                <w:div w:id="2024160744">
                  <w:marLeft w:val="0"/>
                  <w:marRight w:val="0"/>
                  <w:marTop w:val="0"/>
                  <w:marBottom w:val="0"/>
                  <w:divBdr>
                    <w:top w:val="none" w:sz="0" w:space="0" w:color="auto"/>
                    <w:left w:val="none" w:sz="0" w:space="0" w:color="auto"/>
                    <w:bottom w:val="none" w:sz="0" w:space="0" w:color="auto"/>
                    <w:right w:val="none" w:sz="0" w:space="0" w:color="auto"/>
                  </w:divBdr>
                  <w:divsChild>
                    <w:div w:id="952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18">
      <w:bodyDiv w:val="1"/>
      <w:marLeft w:val="0"/>
      <w:marRight w:val="0"/>
      <w:marTop w:val="0"/>
      <w:marBottom w:val="0"/>
      <w:divBdr>
        <w:top w:val="none" w:sz="0" w:space="0" w:color="auto"/>
        <w:left w:val="none" w:sz="0" w:space="0" w:color="auto"/>
        <w:bottom w:val="none" w:sz="0" w:space="0" w:color="auto"/>
        <w:right w:val="none" w:sz="0" w:space="0" w:color="auto"/>
      </w:divBdr>
    </w:div>
    <w:div w:id="73745426">
      <w:bodyDiv w:val="1"/>
      <w:marLeft w:val="0"/>
      <w:marRight w:val="0"/>
      <w:marTop w:val="0"/>
      <w:marBottom w:val="0"/>
      <w:divBdr>
        <w:top w:val="none" w:sz="0" w:space="0" w:color="auto"/>
        <w:left w:val="none" w:sz="0" w:space="0" w:color="auto"/>
        <w:bottom w:val="none" w:sz="0" w:space="0" w:color="auto"/>
        <w:right w:val="none" w:sz="0" w:space="0" w:color="auto"/>
      </w:divBdr>
    </w:div>
    <w:div w:id="79257914">
      <w:bodyDiv w:val="1"/>
      <w:marLeft w:val="0"/>
      <w:marRight w:val="0"/>
      <w:marTop w:val="0"/>
      <w:marBottom w:val="0"/>
      <w:divBdr>
        <w:top w:val="none" w:sz="0" w:space="0" w:color="auto"/>
        <w:left w:val="none" w:sz="0" w:space="0" w:color="auto"/>
        <w:bottom w:val="none" w:sz="0" w:space="0" w:color="auto"/>
        <w:right w:val="none" w:sz="0" w:space="0" w:color="auto"/>
      </w:divBdr>
    </w:div>
    <w:div w:id="84810141">
      <w:bodyDiv w:val="1"/>
      <w:marLeft w:val="0"/>
      <w:marRight w:val="0"/>
      <w:marTop w:val="0"/>
      <w:marBottom w:val="0"/>
      <w:divBdr>
        <w:top w:val="none" w:sz="0" w:space="0" w:color="auto"/>
        <w:left w:val="none" w:sz="0" w:space="0" w:color="auto"/>
        <w:bottom w:val="none" w:sz="0" w:space="0" w:color="auto"/>
        <w:right w:val="none" w:sz="0" w:space="0" w:color="auto"/>
      </w:divBdr>
    </w:div>
    <w:div w:id="97527318">
      <w:bodyDiv w:val="1"/>
      <w:marLeft w:val="0"/>
      <w:marRight w:val="0"/>
      <w:marTop w:val="0"/>
      <w:marBottom w:val="0"/>
      <w:divBdr>
        <w:top w:val="none" w:sz="0" w:space="0" w:color="auto"/>
        <w:left w:val="none" w:sz="0" w:space="0" w:color="auto"/>
        <w:bottom w:val="none" w:sz="0" w:space="0" w:color="auto"/>
        <w:right w:val="none" w:sz="0" w:space="0" w:color="auto"/>
      </w:divBdr>
    </w:div>
    <w:div w:id="107815094">
      <w:bodyDiv w:val="1"/>
      <w:marLeft w:val="0"/>
      <w:marRight w:val="0"/>
      <w:marTop w:val="0"/>
      <w:marBottom w:val="0"/>
      <w:divBdr>
        <w:top w:val="none" w:sz="0" w:space="0" w:color="auto"/>
        <w:left w:val="none" w:sz="0" w:space="0" w:color="auto"/>
        <w:bottom w:val="none" w:sz="0" w:space="0" w:color="auto"/>
        <w:right w:val="none" w:sz="0" w:space="0" w:color="auto"/>
      </w:divBdr>
    </w:div>
    <w:div w:id="108937461">
      <w:bodyDiv w:val="1"/>
      <w:marLeft w:val="0"/>
      <w:marRight w:val="0"/>
      <w:marTop w:val="0"/>
      <w:marBottom w:val="0"/>
      <w:divBdr>
        <w:top w:val="none" w:sz="0" w:space="0" w:color="auto"/>
        <w:left w:val="none" w:sz="0" w:space="0" w:color="auto"/>
        <w:bottom w:val="none" w:sz="0" w:space="0" w:color="auto"/>
        <w:right w:val="none" w:sz="0" w:space="0" w:color="auto"/>
      </w:divBdr>
    </w:div>
    <w:div w:id="111242882">
      <w:bodyDiv w:val="1"/>
      <w:marLeft w:val="0"/>
      <w:marRight w:val="0"/>
      <w:marTop w:val="0"/>
      <w:marBottom w:val="0"/>
      <w:divBdr>
        <w:top w:val="none" w:sz="0" w:space="0" w:color="auto"/>
        <w:left w:val="none" w:sz="0" w:space="0" w:color="auto"/>
        <w:bottom w:val="none" w:sz="0" w:space="0" w:color="auto"/>
        <w:right w:val="none" w:sz="0" w:space="0" w:color="auto"/>
      </w:divBdr>
    </w:div>
    <w:div w:id="117376120">
      <w:bodyDiv w:val="1"/>
      <w:marLeft w:val="0"/>
      <w:marRight w:val="0"/>
      <w:marTop w:val="0"/>
      <w:marBottom w:val="0"/>
      <w:divBdr>
        <w:top w:val="none" w:sz="0" w:space="0" w:color="auto"/>
        <w:left w:val="none" w:sz="0" w:space="0" w:color="auto"/>
        <w:bottom w:val="none" w:sz="0" w:space="0" w:color="auto"/>
        <w:right w:val="none" w:sz="0" w:space="0" w:color="auto"/>
      </w:divBdr>
    </w:div>
    <w:div w:id="119879765">
      <w:bodyDiv w:val="1"/>
      <w:marLeft w:val="0"/>
      <w:marRight w:val="0"/>
      <w:marTop w:val="0"/>
      <w:marBottom w:val="0"/>
      <w:divBdr>
        <w:top w:val="none" w:sz="0" w:space="0" w:color="auto"/>
        <w:left w:val="none" w:sz="0" w:space="0" w:color="auto"/>
        <w:bottom w:val="none" w:sz="0" w:space="0" w:color="auto"/>
        <w:right w:val="none" w:sz="0" w:space="0" w:color="auto"/>
      </w:divBdr>
    </w:div>
    <w:div w:id="129131997">
      <w:bodyDiv w:val="1"/>
      <w:marLeft w:val="0"/>
      <w:marRight w:val="0"/>
      <w:marTop w:val="0"/>
      <w:marBottom w:val="0"/>
      <w:divBdr>
        <w:top w:val="none" w:sz="0" w:space="0" w:color="auto"/>
        <w:left w:val="none" w:sz="0" w:space="0" w:color="auto"/>
        <w:bottom w:val="none" w:sz="0" w:space="0" w:color="auto"/>
        <w:right w:val="none" w:sz="0" w:space="0" w:color="auto"/>
      </w:divBdr>
      <w:divsChild>
        <w:div w:id="603808505">
          <w:marLeft w:val="0"/>
          <w:marRight w:val="0"/>
          <w:marTop w:val="0"/>
          <w:marBottom w:val="0"/>
          <w:divBdr>
            <w:top w:val="none" w:sz="0" w:space="0" w:color="auto"/>
            <w:left w:val="none" w:sz="0" w:space="0" w:color="auto"/>
            <w:bottom w:val="none" w:sz="0" w:space="0" w:color="auto"/>
            <w:right w:val="none" w:sz="0" w:space="0" w:color="auto"/>
          </w:divBdr>
          <w:divsChild>
            <w:div w:id="1622568305">
              <w:marLeft w:val="0"/>
              <w:marRight w:val="0"/>
              <w:marTop w:val="0"/>
              <w:marBottom w:val="0"/>
              <w:divBdr>
                <w:top w:val="none" w:sz="0" w:space="0" w:color="auto"/>
                <w:left w:val="none" w:sz="0" w:space="0" w:color="auto"/>
                <w:bottom w:val="none" w:sz="0" w:space="0" w:color="auto"/>
                <w:right w:val="none" w:sz="0" w:space="0" w:color="auto"/>
              </w:divBdr>
              <w:divsChild>
                <w:div w:id="793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312">
      <w:bodyDiv w:val="1"/>
      <w:marLeft w:val="0"/>
      <w:marRight w:val="0"/>
      <w:marTop w:val="0"/>
      <w:marBottom w:val="0"/>
      <w:divBdr>
        <w:top w:val="none" w:sz="0" w:space="0" w:color="auto"/>
        <w:left w:val="none" w:sz="0" w:space="0" w:color="auto"/>
        <w:bottom w:val="none" w:sz="0" w:space="0" w:color="auto"/>
        <w:right w:val="none" w:sz="0" w:space="0" w:color="auto"/>
      </w:divBdr>
    </w:div>
    <w:div w:id="152333106">
      <w:bodyDiv w:val="1"/>
      <w:marLeft w:val="0"/>
      <w:marRight w:val="0"/>
      <w:marTop w:val="0"/>
      <w:marBottom w:val="0"/>
      <w:divBdr>
        <w:top w:val="none" w:sz="0" w:space="0" w:color="auto"/>
        <w:left w:val="none" w:sz="0" w:space="0" w:color="auto"/>
        <w:bottom w:val="none" w:sz="0" w:space="0" w:color="auto"/>
        <w:right w:val="none" w:sz="0" w:space="0" w:color="auto"/>
      </w:divBdr>
    </w:div>
    <w:div w:id="154928800">
      <w:bodyDiv w:val="1"/>
      <w:marLeft w:val="0"/>
      <w:marRight w:val="0"/>
      <w:marTop w:val="0"/>
      <w:marBottom w:val="0"/>
      <w:divBdr>
        <w:top w:val="none" w:sz="0" w:space="0" w:color="auto"/>
        <w:left w:val="none" w:sz="0" w:space="0" w:color="auto"/>
        <w:bottom w:val="none" w:sz="0" w:space="0" w:color="auto"/>
        <w:right w:val="none" w:sz="0" w:space="0" w:color="auto"/>
      </w:divBdr>
    </w:div>
    <w:div w:id="160896966">
      <w:bodyDiv w:val="1"/>
      <w:marLeft w:val="0"/>
      <w:marRight w:val="0"/>
      <w:marTop w:val="0"/>
      <w:marBottom w:val="0"/>
      <w:divBdr>
        <w:top w:val="none" w:sz="0" w:space="0" w:color="auto"/>
        <w:left w:val="none" w:sz="0" w:space="0" w:color="auto"/>
        <w:bottom w:val="none" w:sz="0" w:space="0" w:color="auto"/>
        <w:right w:val="none" w:sz="0" w:space="0" w:color="auto"/>
      </w:divBdr>
    </w:div>
    <w:div w:id="173152071">
      <w:bodyDiv w:val="1"/>
      <w:marLeft w:val="0"/>
      <w:marRight w:val="0"/>
      <w:marTop w:val="0"/>
      <w:marBottom w:val="0"/>
      <w:divBdr>
        <w:top w:val="none" w:sz="0" w:space="0" w:color="auto"/>
        <w:left w:val="none" w:sz="0" w:space="0" w:color="auto"/>
        <w:bottom w:val="none" w:sz="0" w:space="0" w:color="auto"/>
        <w:right w:val="none" w:sz="0" w:space="0" w:color="auto"/>
      </w:divBdr>
      <w:divsChild>
        <w:div w:id="33585401">
          <w:marLeft w:val="0"/>
          <w:marRight w:val="0"/>
          <w:marTop w:val="0"/>
          <w:marBottom w:val="0"/>
          <w:divBdr>
            <w:top w:val="none" w:sz="0" w:space="0" w:color="auto"/>
            <w:left w:val="none" w:sz="0" w:space="0" w:color="auto"/>
            <w:bottom w:val="none" w:sz="0" w:space="0" w:color="auto"/>
            <w:right w:val="none" w:sz="0" w:space="0" w:color="auto"/>
          </w:divBdr>
          <w:divsChild>
            <w:div w:id="1540359242">
              <w:marLeft w:val="0"/>
              <w:marRight w:val="0"/>
              <w:marTop w:val="0"/>
              <w:marBottom w:val="0"/>
              <w:divBdr>
                <w:top w:val="none" w:sz="0" w:space="0" w:color="auto"/>
                <w:left w:val="none" w:sz="0" w:space="0" w:color="auto"/>
                <w:bottom w:val="none" w:sz="0" w:space="0" w:color="auto"/>
                <w:right w:val="none" w:sz="0" w:space="0" w:color="auto"/>
              </w:divBdr>
              <w:divsChild>
                <w:div w:id="602809315">
                  <w:marLeft w:val="0"/>
                  <w:marRight w:val="0"/>
                  <w:marTop w:val="0"/>
                  <w:marBottom w:val="0"/>
                  <w:divBdr>
                    <w:top w:val="none" w:sz="0" w:space="0" w:color="auto"/>
                    <w:left w:val="none" w:sz="0" w:space="0" w:color="auto"/>
                    <w:bottom w:val="none" w:sz="0" w:space="0" w:color="auto"/>
                    <w:right w:val="none" w:sz="0" w:space="0" w:color="auto"/>
                  </w:divBdr>
                  <w:divsChild>
                    <w:div w:id="7575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945">
      <w:bodyDiv w:val="1"/>
      <w:marLeft w:val="0"/>
      <w:marRight w:val="0"/>
      <w:marTop w:val="0"/>
      <w:marBottom w:val="0"/>
      <w:divBdr>
        <w:top w:val="none" w:sz="0" w:space="0" w:color="auto"/>
        <w:left w:val="none" w:sz="0" w:space="0" w:color="auto"/>
        <w:bottom w:val="none" w:sz="0" w:space="0" w:color="auto"/>
        <w:right w:val="none" w:sz="0" w:space="0" w:color="auto"/>
      </w:divBdr>
    </w:div>
    <w:div w:id="181482289">
      <w:bodyDiv w:val="1"/>
      <w:marLeft w:val="0"/>
      <w:marRight w:val="0"/>
      <w:marTop w:val="0"/>
      <w:marBottom w:val="0"/>
      <w:divBdr>
        <w:top w:val="none" w:sz="0" w:space="0" w:color="auto"/>
        <w:left w:val="none" w:sz="0" w:space="0" w:color="auto"/>
        <w:bottom w:val="none" w:sz="0" w:space="0" w:color="auto"/>
        <w:right w:val="none" w:sz="0" w:space="0" w:color="auto"/>
      </w:divBdr>
    </w:div>
    <w:div w:id="182938493">
      <w:bodyDiv w:val="1"/>
      <w:marLeft w:val="0"/>
      <w:marRight w:val="0"/>
      <w:marTop w:val="0"/>
      <w:marBottom w:val="0"/>
      <w:divBdr>
        <w:top w:val="none" w:sz="0" w:space="0" w:color="auto"/>
        <w:left w:val="none" w:sz="0" w:space="0" w:color="auto"/>
        <w:bottom w:val="none" w:sz="0" w:space="0" w:color="auto"/>
        <w:right w:val="none" w:sz="0" w:space="0" w:color="auto"/>
      </w:divBdr>
      <w:divsChild>
        <w:div w:id="1535190756">
          <w:marLeft w:val="0"/>
          <w:marRight w:val="0"/>
          <w:marTop w:val="0"/>
          <w:marBottom w:val="0"/>
          <w:divBdr>
            <w:top w:val="none" w:sz="0" w:space="0" w:color="auto"/>
            <w:left w:val="none" w:sz="0" w:space="0" w:color="auto"/>
            <w:bottom w:val="none" w:sz="0" w:space="0" w:color="auto"/>
            <w:right w:val="none" w:sz="0" w:space="0" w:color="auto"/>
          </w:divBdr>
          <w:divsChild>
            <w:div w:id="35354655">
              <w:marLeft w:val="0"/>
              <w:marRight w:val="0"/>
              <w:marTop w:val="0"/>
              <w:marBottom w:val="0"/>
              <w:divBdr>
                <w:top w:val="none" w:sz="0" w:space="0" w:color="auto"/>
                <w:left w:val="none" w:sz="0" w:space="0" w:color="auto"/>
                <w:bottom w:val="none" w:sz="0" w:space="0" w:color="auto"/>
                <w:right w:val="none" w:sz="0" w:space="0" w:color="auto"/>
              </w:divBdr>
              <w:divsChild>
                <w:div w:id="714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0676">
      <w:bodyDiv w:val="1"/>
      <w:marLeft w:val="0"/>
      <w:marRight w:val="0"/>
      <w:marTop w:val="0"/>
      <w:marBottom w:val="0"/>
      <w:divBdr>
        <w:top w:val="none" w:sz="0" w:space="0" w:color="auto"/>
        <w:left w:val="none" w:sz="0" w:space="0" w:color="auto"/>
        <w:bottom w:val="none" w:sz="0" w:space="0" w:color="auto"/>
        <w:right w:val="none" w:sz="0" w:space="0" w:color="auto"/>
      </w:divBdr>
    </w:div>
    <w:div w:id="198251319">
      <w:bodyDiv w:val="1"/>
      <w:marLeft w:val="0"/>
      <w:marRight w:val="0"/>
      <w:marTop w:val="0"/>
      <w:marBottom w:val="0"/>
      <w:divBdr>
        <w:top w:val="none" w:sz="0" w:space="0" w:color="auto"/>
        <w:left w:val="none" w:sz="0" w:space="0" w:color="auto"/>
        <w:bottom w:val="none" w:sz="0" w:space="0" w:color="auto"/>
        <w:right w:val="none" w:sz="0" w:space="0" w:color="auto"/>
      </w:divBdr>
    </w:div>
    <w:div w:id="204022659">
      <w:bodyDiv w:val="1"/>
      <w:marLeft w:val="0"/>
      <w:marRight w:val="0"/>
      <w:marTop w:val="0"/>
      <w:marBottom w:val="0"/>
      <w:divBdr>
        <w:top w:val="none" w:sz="0" w:space="0" w:color="auto"/>
        <w:left w:val="none" w:sz="0" w:space="0" w:color="auto"/>
        <w:bottom w:val="none" w:sz="0" w:space="0" w:color="auto"/>
        <w:right w:val="none" w:sz="0" w:space="0" w:color="auto"/>
      </w:divBdr>
      <w:divsChild>
        <w:div w:id="1898663571">
          <w:marLeft w:val="0"/>
          <w:marRight w:val="0"/>
          <w:marTop w:val="0"/>
          <w:marBottom w:val="0"/>
          <w:divBdr>
            <w:top w:val="none" w:sz="0" w:space="0" w:color="auto"/>
            <w:left w:val="none" w:sz="0" w:space="0" w:color="auto"/>
            <w:bottom w:val="none" w:sz="0" w:space="0" w:color="auto"/>
            <w:right w:val="none" w:sz="0" w:space="0" w:color="auto"/>
          </w:divBdr>
          <w:divsChild>
            <w:div w:id="1078016287">
              <w:marLeft w:val="0"/>
              <w:marRight w:val="0"/>
              <w:marTop w:val="0"/>
              <w:marBottom w:val="0"/>
              <w:divBdr>
                <w:top w:val="none" w:sz="0" w:space="0" w:color="auto"/>
                <w:left w:val="none" w:sz="0" w:space="0" w:color="auto"/>
                <w:bottom w:val="none" w:sz="0" w:space="0" w:color="auto"/>
                <w:right w:val="none" w:sz="0" w:space="0" w:color="auto"/>
              </w:divBdr>
              <w:divsChild>
                <w:div w:id="319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4221">
      <w:bodyDiv w:val="1"/>
      <w:marLeft w:val="0"/>
      <w:marRight w:val="0"/>
      <w:marTop w:val="0"/>
      <w:marBottom w:val="0"/>
      <w:divBdr>
        <w:top w:val="none" w:sz="0" w:space="0" w:color="auto"/>
        <w:left w:val="none" w:sz="0" w:space="0" w:color="auto"/>
        <w:bottom w:val="none" w:sz="0" w:space="0" w:color="auto"/>
        <w:right w:val="none" w:sz="0" w:space="0" w:color="auto"/>
      </w:divBdr>
    </w:div>
    <w:div w:id="222526104">
      <w:bodyDiv w:val="1"/>
      <w:marLeft w:val="0"/>
      <w:marRight w:val="0"/>
      <w:marTop w:val="0"/>
      <w:marBottom w:val="0"/>
      <w:divBdr>
        <w:top w:val="none" w:sz="0" w:space="0" w:color="auto"/>
        <w:left w:val="none" w:sz="0" w:space="0" w:color="auto"/>
        <w:bottom w:val="none" w:sz="0" w:space="0" w:color="auto"/>
        <w:right w:val="none" w:sz="0" w:space="0" w:color="auto"/>
      </w:divBdr>
    </w:div>
    <w:div w:id="239411925">
      <w:bodyDiv w:val="1"/>
      <w:marLeft w:val="0"/>
      <w:marRight w:val="0"/>
      <w:marTop w:val="0"/>
      <w:marBottom w:val="0"/>
      <w:divBdr>
        <w:top w:val="none" w:sz="0" w:space="0" w:color="auto"/>
        <w:left w:val="none" w:sz="0" w:space="0" w:color="auto"/>
        <w:bottom w:val="none" w:sz="0" w:space="0" w:color="auto"/>
        <w:right w:val="none" w:sz="0" w:space="0" w:color="auto"/>
      </w:divBdr>
    </w:div>
    <w:div w:id="244073281">
      <w:bodyDiv w:val="1"/>
      <w:marLeft w:val="0"/>
      <w:marRight w:val="0"/>
      <w:marTop w:val="0"/>
      <w:marBottom w:val="0"/>
      <w:divBdr>
        <w:top w:val="none" w:sz="0" w:space="0" w:color="auto"/>
        <w:left w:val="none" w:sz="0" w:space="0" w:color="auto"/>
        <w:bottom w:val="none" w:sz="0" w:space="0" w:color="auto"/>
        <w:right w:val="none" w:sz="0" w:space="0" w:color="auto"/>
      </w:divBdr>
      <w:divsChild>
        <w:div w:id="1109618396">
          <w:marLeft w:val="0"/>
          <w:marRight w:val="0"/>
          <w:marTop w:val="0"/>
          <w:marBottom w:val="0"/>
          <w:divBdr>
            <w:top w:val="none" w:sz="0" w:space="0" w:color="auto"/>
            <w:left w:val="none" w:sz="0" w:space="0" w:color="auto"/>
            <w:bottom w:val="none" w:sz="0" w:space="0" w:color="auto"/>
            <w:right w:val="none" w:sz="0" w:space="0" w:color="auto"/>
          </w:divBdr>
          <w:divsChild>
            <w:div w:id="54165264">
              <w:marLeft w:val="0"/>
              <w:marRight w:val="0"/>
              <w:marTop w:val="0"/>
              <w:marBottom w:val="0"/>
              <w:divBdr>
                <w:top w:val="none" w:sz="0" w:space="0" w:color="auto"/>
                <w:left w:val="none" w:sz="0" w:space="0" w:color="auto"/>
                <w:bottom w:val="none" w:sz="0" w:space="0" w:color="auto"/>
                <w:right w:val="none" w:sz="0" w:space="0" w:color="auto"/>
              </w:divBdr>
              <w:divsChild>
                <w:div w:id="348990410">
                  <w:marLeft w:val="0"/>
                  <w:marRight w:val="0"/>
                  <w:marTop w:val="0"/>
                  <w:marBottom w:val="0"/>
                  <w:divBdr>
                    <w:top w:val="none" w:sz="0" w:space="0" w:color="auto"/>
                    <w:left w:val="none" w:sz="0" w:space="0" w:color="auto"/>
                    <w:bottom w:val="none" w:sz="0" w:space="0" w:color="auto"/>
                    <w:right w:val="none" w:sz="0" w:space="0" w:color="auto"/>
                  </w:divBdr>
                  <w:divsChild>
                    <w:div w:id="201014864">
                      <w:marLeft w:val="300"/>
                      <w:marRight w:val="0"/>
                      <w:marTop w:val="0"/>
                      <w:marBottom w:val="0"/>
                      <w:divBdr>
                        <w:top w:val="none" w:sz="0" w:space="0" w:color="auto"/>
                        <w:left w:val="none" w:sz="0" w:space="0" w:color="auto"/>
                        <w:bottom w:val="none" w:sz="0" w:space="0" w:color="auto"/>
                        <w:right w:val="none" w:sz="0" w:space="0" w:color="auto"/>
                      </w:divBdr>
                      <w:divsChild>
                        <w:div w:id="671178832">
                          <w:marLeft w:val="-300"/>
                          <w:marRight w:val="0"/>
                          <w:marTop w:val="0"/>
                          <w:marBottom w:val="0"/>
                          <w:divBdr>
                            <w:top w:val="none" w:sz="0" w:space="0" w:color="auto"/>
                            <w:left w:val="none" w:sz="0" w:space="0" w:color="auto"/>
                            <w:bottom w:val="none" w:sz="0" w:space="0" w:color="auto"/>
                            <w:right w:val="none" w:sz="0" w:space="0" w:color="auto"/>
                          </w:divBdr>
                          <w:divsChild>
                            <w:div w:id="1784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092395">
      <w:bodyDiv w:val="1"/>
      <w:marLeft w:val="0"/>
      <w:marRight w:val="0"/>
      <w:marTop w:val="0"/>
      <w:marBottom w:val="0"/>
      <w:divBdr>
        <w:top w:val="none" w:sz="0" w:space="0" w:color="auto"/>
        <w:left w:val="none" w:sz="0" w:space="0" w:color="auto"/>
        <w:bottom w:val="none" w:sz="0" w:space="0" w:color="auto"/>
        <w:right w:val="none" w:sz="0" w:space="0" w:color="auto"/>
      </w:divBdr>
    </w:div>
    <w:div w:id="280041592">
      <w:bodyDiv w:val="1"/>
      <w:marLeft w:val="0"/>
      <w:marRight w:val="0"/>
      <w:marTop w:val="0"/>
      <w:marBottom w:val="0"/>
      <w:divBdr>
        <w:top w:val="none" w:sz="0" w:space="0" w:color="auto"/>
        <w:left w:val="none" w:sz="0" w:space="0" w:color="auto"/>
        <w:bottom w:val="none" w:sz="0" w:space="0" w:color="auto"/>
        <w:right w:val="none" w:sz="0" w:space="0" w:color="auto"/>
      </w:divBdr>
      <w:divsChild>
        <w:div w:id="1877498773">
          <w:marLeft w:val="0"/>
          <w:marRight w:val="0"/>
          <w:marTop w:val="0"/>
          <w:marBottom w:val="0"/>
          <w:divBdr>
            <w:top w:val="none" w:sz="0" w:space="0" w:color="auto"/>
            <w:left w:val="none" w:sz="0" w:space="0" w:color="auto"/>
            <w:bottom w:val="none" w:sz="0" w:space="0" w:color="auto"/>
            <w:right w:val="none" w:sz="0" w:space="0" w:color="auto"/>
          </w:divBdr>
          <w:divsChild>
            <w:div w:id="1240628636">
              <w:marLeft w:val="0"/>
              <w:marRight w:val="0"/>
              <w:marTop w:val="0"/>
              <w:marBottom w:val="0"/>
              <w:divBdr>
                <w:top w:val="none" w:sz="0" w:space="0" w:color="auto"/>
                <w:left w:val="none" w:sz="0" w:space="0" w:color="auto"/>
                <w:bottom w:val="none" w:sz="0" w:space="0" w:color="auto"/>
                <w:right w:val="none" w:sz="0" w:space="0" w:color="auto"/>
              </w:divBdr>
              <w:divsChild>
                <w:div w:id="15665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47621">
      <w:bodyDiv w:val="1"/>
      <w:marLeft w:val="0"/>
      <w:marRight w:val="0"/>
      <w:marTop w:val="0"/>
      <w:marBottom w:val="0"/>
      <w:divBdr>
        <w:top w:val="none" w:sz="0" w:space="0" w:color="auto"/>
        <w:left w:val="none" w:sz="0" w:space="0" w:color="auto"/>
        <w:bottom w:val="none" w:sz="0" w:space="0" w:color="auto"/>
        <w:right w:val="none" w:sz="0" w:space="0" w:color="auto"/>
      </w:divBdr>
    </w:div>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317927337">
      <w:bodyDiv w:val="1"/>
      <w:marLeft w:val="0"/>
      <w:marRight w:val="0"/>
      <w:marTop w:val="0"/>
      <w:marBottom w:val="0"/>
      <w:divBdr>
        <w:top w:val="none" w:sz="0" w:space="0" w:color="auto"/>
        <w:left w:val="none" w:sz="0" w:space="0" w:color="auto"/>
        <w:bottom w:val="none" w:sz="0" w:space="0" w:color="auto"/>
        <w:right w:val="none" w:sz="0" w:space="0" w:color="auto"/>
      </w:divBdr>
    </w:div>
    <w:div w:id="330376954">
      <w:bodyDiv w:val="1"/>
      <w:marLeft w:val="0"/>
      <w:marRight w:val="0"/>
      <w:marTop w:val="0"/>
      <w:marBottom w:val="0"/>
      <w:divBdr>
        <w:top w:val="none" w:sz="0" w:space="0" w:color="auto"/>
        <w:left w:val="none" w:sz="0" w:space="0" w:color="auto"/>
        <w:bottom w:val="none" w:sz="0" w:space="0" w:color="auto"/>
        <w:right w:val="none" w:sz="0" w:space="0" w:color="auto"/>
      </w:divBdr>
    </w:div>
    <w:div w:id="334958737">
      <w:bodyDiv w:val="1"/>
      <w:marLeft w:val="0"/>
      <w:marRight w:val="0"/>
      <w:marTop w:val="0"/>
      <w:marBottom w:val="0"/>
      <w:divBdr>
        <w:top w:val="none" w:sz="0" w:space="0" w:color="auto"/>
        <w:left w:val="none" w:sz="0" w:space="0" w:color="auto"/>
        <w:bottom w:val="none" w:sz="0" w:space="0" w:color="auto"/>
        <w:right w:val="none" w:sz="0" w:space="0" w:color="auto"/>
      </w:divBdr>
    </w:div>
    <w:div w:id="348144196">
      <w:bodyDiv w:val="1"/>
      <w:marLeft w:val="0"/>
      <w:marRight w:val="0"/>
      <w:marTop w:val="0"/>
      <w:marBottom w:val="0"/>
      <w:divBdr>
        <w:top w:val="none" w:sz="0" w:space="0" w:color="auto"/>
        <w:left w:val="none" w:sz="0" w:space="0" w:color="auto"/>
        <w:bottom w:val="none" w:sz="0" w:space="0" w:color="auto"/>
        <w:right w:val="none" w:sz="0" w:space="0" w:color="auto"/>
      </w:divBdr>
    </w:div>
    <w:div w:id="355733528">
      <w:bodyDiv w:val="1"/>
      <w:marLeft w:val="0"/>
      <w:marRight w:val="0"/>
      <w:marTop w:val="0"/>
      <w:marBottom w:val="0"/>
      <w:divBdr>
        <w:top w:val="none" w:sz="0" w:space="0" w:color="auto"/>
        <w:left w:val="none" w:sz="0" w:space="0" w:color="auto"/>
        <w:bottom w:val="none" w:sz="0" w:space="0" w:color="auto"/>
        <w:right w:val="none" w:sz="0" w:space="0" w:color="auto"/>
      </w:divBdr>
    </w:div>
    <w:div w:id="363215852">
      <w:bodyDiv w:val="1"/>
      <w:marLeft w:val="0"/>
      <w:marRight w:val="0"/>
      <w:marTop w:val="0"/>
      <w:marBottom w:val="0"/>
      <w:divBdr>
        <w:top w:val="none" w:sz="0" w:space="0" w:color="auto"/>
        <w:left w:val="none" w:sz="0" w:space="0" w:color="auto"/>
        <w:bottom w:val="none" w:sz="0" w:space="0" w:color="auto"/>
        <w:right w:val="none" w:sz="0" w:space="0" w:color="auto"/>
      </w:divBdr>
    </w:div>
    <w:div w:id="370420699">
      <w:bodyDiv w:val="1"/>
      <w:marLeft w:val="0"/>
      <w:marRight w:val="0"/>
      <w:marTop w:val="0"/>
      <w:marBottom w:val="0"/>
      <w:divBdr>
        <w:top w:val="none" w:sz="0" w:space="0" w:color="auto"/>
        <w:left w:val="none" w:sz="0" w:space="0" w:color="auto"/>
        <w:bottom w:val="none" w:sz="0" w:space="0" w:color="auto"/>
        <w:right w:val="none" w:sz="0" w:space="0" w:color="auto"/>
      </w:divBdr>
    </w:div>
    <w:div w:id="382102430">
      <w:bodyDiv w:val="1"/>
      <w:marLeft w:val="0"/>
      <w:marRight w:val="0"/>
      <w:marTop w:val="0"/>
      <w:marBottom w:val="0"/>
      <w:divBdr>
        <w:top w:val="none" w:sz="0" w:space="0" w:color="auto"/>
        <w:left w:val="none" w:sz="0" w:space="0" w:color="auto"/>
        <w:bottom w:val="none" w:sz="0" w:space="0" w:color="auto"/>
        <w:right w:val="none" w:sz="0" w:space="0" w:color="auto"/>
      </w:divBdr>
    </w:div>
    <w:div w:id="382872935">
      <w:bodyDiv w:val="1"/>
      <w:marLeft w:val="0"/>
      <w:marRight w:val="0"/>
      <w:marTop w:val="0"/>
      <w:marBottom w:val="0"/>
      <w:divBdr>
        <w:top w:val="none" w:sz="0" w:space="0" w:color="auto"/>
        <w:left w:val="none" w:sz="0" w:space="0" w:color="auto"/>
        <w:bottom w:val="none" w:sz="0" w:space="0" w:color="auto"/>
        <w:right w:val="none" w:sz="0" w:space="0" w:color="auto"/>
      </w:divBdr>
    </w:div>
    <w:div w:id="399402914">
      <w:bodyDiv w:val="1"/>
      <w:marLeft w:val="0"/>
      <w:marRight w:val="0"/>
      <w:marTop w:val="0"/>
      <w:marBottom w:val="0"/>
      <w:divBdr>
        <w:top w:val="none" w:sz="0" w:space="0" w:color="auto"/>
        <w:left w:val="none" w:sz="0" w:space="0" w:color="auto"/>
        <w:bottom w:val="none" w:sz="0" w:space="0" w:color="auto"/>
        <w:right w:val="none" w:sz="0" w:space="0" w:color="auto"/>
      </w:divBdr>
    </w:div>
    <w:div w:id="404424359">
      <w:bodyDiv w:val="1"/>
      <w:marLeft w:val="0"/>
      <w:marRight w:val="0"/>
      <w:marTop w:val="0"/>
      <w:marBottom w:val="0"/>
      <w:divBdr>
        <w:top w:val="none" w:sz="0" w:space="0" w:color="auto"/>
        <w:left w:val="none" w:sz="0" w:space="0" w:color="auto"/>
        <w:bottom w:val="none" w:sz="0" w:space="0" w:color="auto"/>
        <w:right w:val="none" w:sz="0" w:space="0" w:color="auto"/>
      </w:divBdr>
    </w:div>
    <w:div w:id="409624868">
      <w:bodyDiv w:val="1"/>
      <w:marLeft w:val="0"/>
      <w:marRight w:val="0"/>
      <w:marTop w:val="0"/>
      <w:marBottom w:val="0"/>
      <w:divBdr>
        <w:top w:val="none" w:sz="0" w:space="0" w:color="auto"/>
        <w:left w:val="none" w:sz="0" w:space="0" w:color="auto"/>
        <w:bottom w:val="none" w:sz="0" w:space="0" w:color="auto"/>
        <w:right w:val="none" w:sz="0" w:space="0" w:color="auto"/>
      </w:divBdr>
    </w:div>
    <w:div w:id="425200505">
      <w:bodyDiv w:val="1"/>
      <w:marLeft w:val="0"/>
      <w:marRight w:val="0"/>
      <w:marTop w:val="0"/>
      <w:marBottom w:val="0"/>
      <w:divBdr>
        <w:top w:val="none" w:sz="0" w:space="0" w:color="auto"/>
        <w:left w:val="none" w:sz="0" w:space="0" w:color="auto"/>
        <w:bottom w:val="none" w:sz="0" w:space="0" w:color="auto"/>
        <w:right w:val="none" w:sz="0" w:space="0" w:color="auto"/>
      </w:divBdr>
    </w:div>
    <w:div w:id="430781508">
      <w:bodyDiv w:val="1"/>
      <w:marLeft w:val="0"/>
      <w:marRight w:val="0"/>
      <w:marTop w:val="0"/>
      <w:marBottom w:val="0"/>
      <w:divBdr>
        <w:top w:val="none" w:sz="0" w:space="0" w:color="auto"/>
        <w:left w:val="none" w:sz="0" w:space="0" w:color="auto"/>
        <w:bottom w:val="none" w:sz="0" w:space="0" w:color="auto"/>
        <w:right w:val="none" w:sz="0" w:space="0" w:color="auto"/>
      </w:divBdr>
    </w:div>
    <w:div w:id="432628102">
      <w:bodyDiv w:val="1"/>
      <w:marLeft w:val="0"/>
      <w:marRight w:val="0"/>
      <w:marTop w:val="0"/>
      <w:marBottom w:val="0"/>
      <w:divBdr>
        <w:top w:val="none" w:sz="0" w:space="0" w:color="auto"/>
        <w:left w:val="none" w:sz="0" w:space="0" w:color="auto"/>
        <w:bottom w:val="none" w:sz="0" w:space="0" w:color="auto"/>
        <w:right w:val="none" w:sz="0" w:space="0" w:color="auto"/>
      </w:divBdr>
      <w:divsChild>
        <w:div w:id="1978141761">
          <w:marLeft w:val="0"/>
          <w:marRight w:val="0"/>
          <w:marTop w:val="0"/>
          <w:marBottom w:val="0"/>
          <w:divBdr>
            <w:top w:val="none" w:sz="0" w:space="0" w:color="auto"/>
            <w:left w:val="none" w:sz="0" w:space="0" w:color="auto"/>
            <w:bottom w:val="none" w:sz="0" w:space="0" w:color="auto"/>
            <w:right w:val="none" w:sz="0" w:space="0" w:color="auto"/>
          </w:divBdr>
          <w:divsChild>
            <w:div w:id="148057554">
              <w:marLeft w:val="0"/>
              <w:marRight w:val="0"/>
              <w:marTop w:val="0"/>
              <w:marBottom w:val="0"/>
              <w:divBdr>
                <w:top w:val="none" w:sz="0" w:space="0" w:color="auto"/>
                <w:left w:val="none" w:sz="0" w:space="0" w:color="auto"/>
                <w:bottom w:val="none" w:sz="0" w:space="0" w:color="auto"/>
                <w:right w:val="none" w:sz="0" w:space="0" w:color="auto"/>
              </w:divBdr>
              <w:divsChild>
                <w:div w:id="385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4697">
      <w:bodyDiv w:val="1"/>
      <w:marLeft w:val="0"/>
      <w:marRight w:val="0"/>
      <w:marTop w:val="0"/>
      <w:marBottom w:val="0"/>
      <w:divBdr>
        <w:top w:val="none" w:sz="0" w:space="0" w:color="auto"/>
        <w:left w:val="none" w:sz="0" w:space="0" w:color="auto"/>
        <w:bottom w:val="none" w:sz="0" w:space="0" w:color="auto"/>
        <w:right w:val="none" w:sz="0" w:space="0" w:color="auto"/>
      </w:divBdr>
    </w:div>
    <w:div w:id="437529755">
      <w:bodyDiv w:val="1"/>
      <w:marLeft w:val="0"/>
      <w:marRight w:val="0"/>
      <w:marTop w:val="0"/>
      <w:marBottom w:val="0"/>
      <w:divBdr>
        <w:top w:val="none" w:sz="0" w:space="0" w:color="auto"/>
        <w:left w:val="none" w:sz="0" w:space="0" w:color="auto"/>
        <w:bottom w:val="none" w:sz="0" w:space="0" w:color="auto"/>
        <w:right w:val="none" w:sz="0" w:space="0" w:color="auto"/>
      </w:divBdr>
    </w:div>
    <w:div w:id="459302972">
      <w:bodyDiv w:val="1"/>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sChild>
                <w:div w:id="21069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6500">
      <w:bodyDiv w:val="1"/>
      <w:marLeft w:val="0"/>
      <w:marRight w:val="0"/>
      <w:marTop w:val="0"/>
      <w:marBottom w:val="0"/>
      <w:divBdr>
        <w:top w:val="none" w:sz="0" w:space="0" w:color="auto"/>
        <w:left w:val="none" w:sz="0" w:space="0" w:color="auto"/>
        <w:bottom w:val="none" w:sz="0" w:space="0" w:color="auto"/>
        <w:right w:val="none" w:sz="0" w:space="0" w:color="auto"/>
      </w:divBdr>
      <w:divsChild>
        <w:div w:id="1164012292">
          <w:marLeft w:val="0"/>
          <w:marRight w:val="0"/>
          <w:marTop w:val="0"/>
          <w:marBottom w:val="0"/>
          <w:divBdr>
            <w:top w:val="none" w:sz="0" w:space="0" w:color="auto"/>
            <w:left w:val="none" w:sz="0" w:space="0" w:color="auto"/>
            <w:bottom w:val="none" w:sz="0" w:space="0" w:color="auto"/>
            <w:right w:val="none" w:sz="0" w:space="0" w:color="auto"/>
          </w:divBdr>
          <w:divsChild>
            <w:div w:id="312875585">
              <w:marLeft w:val="0"/>
              <w:marRight w:val="0"/>
              <w:marTop w:val="0"/>
              <w:marBottom w:val="0"/>
              <w:divBdr>
                <w:top w:val="none" w:sz="0" w:space="0" w:color="auto"/>
                <w:left w:val="none" w:sz="0" w:space="0" w:color="auto"/>
                <w:bottom w:val="none" w:sz="0" w:space="0" w:color="auto"/>
                <w:right w:val="none" w:sz="0" w:space="0" w:color="auto"/>
              </w:divBdr>
              <w:divsChild>
                <w:div w:id="1297486376">
                  <w:marLeft w:val="0"/>
                  <w:marRight w:val="0"/>
                  <w:marTop w:val="0"/>
                  <w:marBottom w:val="0"/>
                  <w:divBdr>
                    <w:top w:val="none" w:sz="0" w:space="0" w:color="auto"/>
                    <w:left w:val="none" w:sz="0" w:space="0" w:color="auto"/>
                    <w:bottom w:val="none" w:sz="0" w:space="0" w:color="auto"/>
                    <w:right w:val="none" w:sz="0" w:space="0" w:color="auto"/>
                  </w:divBdr>
                  <w:divsChild>
                    <w:div w:id="17601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7100">
      <w:bodyDiv w:val="1"/>
      <w:marLeft w:val="0"/>
      <w:marRight w:val="0"/>
      <w:marTop w:val="0"/>
      <w:marBottom w:val="0"/>
      <w:divBdr>
        <w:top w:val="none" w:sz="0" w:space="0" w:color="auto"/>
        <w:left w:val="none" w:sz="0" w:space="0" w:color="auto"/>
        <w:bottom w:val="none" w:sz="0" w:space="0" w:color="auto"/>
        <w:right w:val="none" w:sz="0" w:space="0" w:color="auto"/>
      </w:divBdr>
      <w:divsChild>
        <w:div w:id="303700124">
          <w:marLeft w:val="0"/>
          <w:marRight w:val="0"/>
          <w:marTop w:val="0"/>
          <w:marBottom w:val="0"/>
          <w:divBdr>
            <w:top w:val="none" w:sz="0" w:space="0" w:color="auto"/>
            <w:left w:val="none" w:sz="0" w:space="0" w:color="auto"/>
            <w:bottom w:val="none" w:sz="0" w:space="0" w:color="auto"/>
            <w:right w:val="none" w:sz="0" w:space="0" w:color="auto"/>
          </w:divBdr>
          <w:divsChild>
            <w:div w:id="521020696">
              <w:marLeft w:val="0"/>
              <w:marRight w:val="0"/>
              <w:marTop w:val="0"/>
              <w:marBottom w:val="0"/>
              <w:divBdr>
                <w:top w:val="none" w:sz="0" w:space="0" w:color="auto"/>
                <w:left w:val="none" w:sz="0" w:space="0" w:color="auto"/>
                <w:bottom w:val="none" w:sz="0" w:space="0" w:color="auto"/>
                <w:right w:val="none" w:sz="0" w:space="0" w:color="auto"/>
              </w:divBdr>
              <w:divsChild>
                <w:div w:id="1017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99084">
      <w:bodyDiv w:val="1"/>
      <w:marLeft w:val="0"/>
      <w:marRight w:val="0"/>
      <w:marTop w:val="0"/>
      <w:marBottom w:val="0"/>
      <w:divBdr>
        <w:top w:val="none" w:sz="0" w:space="0" w:color="auto"/>
        <w:left w:val="none" w:sz="0" w:space="0" w:color="auto"/>
        <w:bottom w:val="none" w:sz="0" w:space="0" w:color="auto"/>
        <w:right w:val="none" w:sz="0" w:space="0" w:color="auto"/>
      </w:divBdr>
    </w:div>
    <w:div w:id="509416348">
      <w:bodyDiv w:val="1"/>
      <w:marLeft w:val="0"/>
      <w:marRight w:val="0"/>
      <w:marTop w:val="0"/>
      <w:marBottom w:val="0"/>
      <w:divBdr>
        <w:top w:val="none" w:sz="0" w:space="0" w:color="auto"/>
        <w:left w:val="none" w:sz="0" w:space="0" w:color="auto"/>
        <w:bottom w:val="none" w:sz="0" w:space="0" w:color="auto"/>
        <w:right w:val="none" w:sz="0" w:space="0" w:color="auto"/>
      </w:divBdr>
      <w:divsChild>
        <w:div w:id="77681587">
          <w:marLeft w:val="0"/>
          <w:marRight w:val="0"/>
          <w:marTop w:val="0"/>
          <w:marBottom w:val="0"/>
          <w:divBdr>
            <w:top w:val="none" w:sz="0" w:space="0" w:color="auto"/>
            <w:left w:val="none" w:sz="0" w:space="0" w:color="auto"/>
            <w:bottom w:val="none" w:sz="0" w:space="0" w:color="auto"/>
            <w:right w:val="none" w:sz="0" w:space="0" w:color="auto"/>
          </w:divBdr>
          <w:divsChild>
            <w:div w:id="1250694466">
              <w:marLeft w:val="0"/>
              <w:marRight w:val="0"/>
              <w:marTop w:val="0"/>
              <w:marBottom w:val="0"/>
              <w:divBdr>
                <w:top w:val="none" w:sz="0" w:space="0" w:color="auto"/>
                <w:left w:val="none" w:sz="0" w:space="0" w:color="auto"/>
                <w:bottom w:val="none" w:sz="0" w:space="0" w:color="auto"/>
                <w:right w:val="none" w:sz="0" w:space="0" w:color="auto"/>
              </w:divBdr>
              <w:divsChild>
                <w:div w:id="99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788">
      <w:bodyDiv w:val="1"/>
      <w:marLeft w:val="0"/>
      <w:marRight w:val="0"/>
      <w:marTop w:val="0"/>
      <w:marBottom w:val="0"/>
      <w:divBdr>
        <w:top w:val="none" w:sz="0" w:space="0" w:color="auto"/>
        <w:left w:val="none" w:sz="0" w:space="0" w:color="auto"/>
        <w:bottom w:val="none" w:sz="0" w:space="0" w:color="auto"/>
        <w:right w:val="none" w:sz="0" w:space="0" w:color="auto"/>
      </w:divBdr>
    </w:div>
    <w:div w:id="516701178">
      <w:bodyDiv w:val="1"/>
      <w:marLeft w:val="0"/>
      <w:marRight w:val="0"/>
      <w:marTop w:val="0"/>
      <w:marBottom w:val="0"/>
      <w:divBdr>
        <w:top w:val="none" w:sz="0" w:space="0" w:color="auto"/>
        <w:left w:val="none" w:sz="0" w:space="0" w:color="auto"/>
        <w:bottom w:val="none" w:sz="0" w:space="0" w:color="auto"/>
        <w:right w:val="none" w:sz="0" w:space="0" w:color="auto"/>
      </w:divBdr>
      <w:divsChild>
        <w:div w:id="1829858142">
          <w:marLeft w:val="0"/>
          <w:marRight w:val="0"/>
          <w:marTop w:val="0"/>
          <w:marBottom w:val="0"/>
          <w:divBdr>
            <w:top w:val="none" w:sz="0" w:space="0" w:color="auto"/>
            <w:left w:val="none" w:sz="0" w:space="0" w:color="auto"/>
            <w:bottom w:val="none" w:sz="0" w:space="0" w:color="auto"/>
            <w:right w:val="none" w:sz="0" w:space="0" w:color="auto"/>
          </w:divBdr>
          <w:divsChild>
            <w:div w:id="1969122047">
              <w:marLeft w:val="0"/>
              <w:marRight w:val="0"/>
              <w:marTop w:val="0"/>
              <w:marBottom w:val="0"/>
              <w:divBdr>
                <w:top w:val="none" w:sz="0" w:space="0" w:color="auto"/>
                <w:left w:val="none" w:sz="0" w:space="0" w:color="auto"/>
                <w:bottom w:val="none" w:sz="0" w:space="0" w:color="auto"/>
                <w:right w:val="none" w:sz="0" w:space="0" w:color="auto"/>
              </w:divBdr>
              <w:divsChild>
                <w:div w:id="17942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412">
      <w:bodyDiv w:val="1"/>
      <w:marLeft w:val="0"/>
      <w:marRight w:val="0"/>
      <w:marTop w:val="0"/>
      <w:marBottom w:val="0"/>
      <w:divBdr>
        <w:top w:val="none" w:sz="0" w:space="0" w:color="auto"/>
        <w:left w:val="none" w:sz="0" w:space="0" w:color="auto"/>
        <w:bottom w:val="none" w:sz="0" w:space="0" w:color="auto"/>
        <w:right w:val="none" w:sz="0" w:space="0" w:color="auto"/>
      </w:divBdr>
    </w:div>
    <w:div w:id="535630193">
      <w:bodyDiv w:val="1"/>
      <w:marLeft w:val="0"/>
      <w:marRight w:val="0"/>
      <w:marTop w:val="0"/>
      <w:marBottom w:val="0"/>
      <w:divBdr>
        <w:top w:val="none" w:sz="0" w:space="0" w:color="auto"/>
        <w:left w:val="none" w:sz="0" w:space="0" w:color="auto"/>
        <w:bottom w:val="none" w:sz="0" w:space="0" w:color="auto"/>
        <w:right w:val="none" w:sz="0" w:space="0" w:color="auto"/>
      </w:divBdr>
    </w:div>
    <w:div w:id="541475677">
      <w:bodyDiv w:val="1"/>
      <w:marLeft w:val="0"/>
      <w:marRight w:val="0"/>
      <w:marTop w:val="0"/>
      <w:marBottom w:val="0"/>
      <w:divBdr>
        <w:top w:val="none" w:sz="0" w:space="0" w:color="auto"/>
        <w:left w:val="none" w:sz="0" w:space="0" w:color="auto"/>
        <w:bottom w:val="none" w:sz="0" w:space="0" w:color="auto"/>
        <w:right w:val="none" w:sz="0" w:space="0" w:color="auto"/>
      </w:divBdr>
    </w:div>
    <w:div w:id="549921531">
      <w:bodyDiv w:val="1"/>
      <w:marLeft w:val="0"/>
      <w:marRight w:val="0"/>
      <w:marTop w:val="0"/>
      <w:marBottom w:val="0"/>
      <w:divBdr>
        <w:top w:val="none" w:sz="0" w:space="0" w:color="auto"/>
        <w:left w:val="none" w:sz="0" w:space="0" w:color="auto"/>
        <w:bottom w:val="none" w:sz="0" w:space="0" w:color="auto"/>
        <w:right w:val="none" w:sz="0" w:space="0" w:color="auto"/>
      </w:divBdr>
    </w:div>
    <w:div w:id="551425733">
      <w:bodyDiv w:val="1"/>
      <w:marLeft w:val="0"/>
      <w:marRight w:val="0"/>
      <w:marTop w:val="0"/>
      <w:marBottom w:val="0"/>
      <w:divBdr>
        <w:top w:val="none" w:sz="0" w:space="0" w:color="auto"/>
        <w:left w:val="none" w:sz="0" w:space="0" w:color="auto"/>
        <w:bottom w:val="none" w:sz="0" w:space="0" w:color="auto"/>
        <w:right w:val="none" w:sz="0" w:space="0" w:color="auto"/>
      </w:divBdr>
    </w:div>
    <w:div w:id="563296689">
      <w:bodyDiv w:val="1"/>
      <w:marLeft w:val="0"/>
      <w:marRight w:val="0"/>
      <w:marTop w:val="0"/>
      <w:marBottom w:val="0"/>
      <w:divBdr>
        <w:top w:val="none" w:sz="0" w:space="0" w:color="auto"/>
        <w:left w:val="none" w:sz="0" w:space="0" w:color="auto"/>
        <w:bottom w:val="none" w:sz="0" w:space="0" w:color="auto"/>
        <w:right w:val="none" w:sz="0" w:space="0" w:color="auto"/>
      </w:divBdr>
    </w:div>
    <w:div w:id="570508078">
      <w:bodyDiv w:val="1"/>
      <w:marLeft w:val="0"/>
      <w:marRight w:val="0"/>
      <w:marTop w:val="0"/>
      <w:marBottom w:val="0"/>
      <w:divBdr>
        <w:top w:val="none" w:sz="0" w:space="0" w:color="auto"/>
        <w:left w:val="none" w:sz="0" w:space="0" w:color="auto"/>
        <w:bottom w:val="none" w:sz="0" w:space="0" w:color="auto"/>
        <w:right w:val="none" w:sz="0" w:space="0" w:color="auto"/>
      </w:divBdr>
      <w:divsChild>
        <w:div w:id="1685355376">
          <w:marLeft w:val="0"/>
          <w:marRight w:val="0"/>
          <w:marTop w:val="0"/>
          <w:marBottom w:val="0"/>
          <w:divBdr>
            <w:top w:val="none" w:sz="0" w:space="0" w:color="auto"/>
            <w:left w:val="none" w:sz="0" w:space="0" w:color="auto"/>
            <w:bottom w:val="none" w:sz="0" w:space="0" w:color="auto"/>
            <w:right w:val="none" w:sz="0" w:space="0" w:color="auto"/>
          </w:divBdr>
          <w:divsChild>
            <w:div w:id="182011848">
              <w:marLeft w:val="0"/>
              <w:marRight w:val="0"/>
              <w:marTop w:val="0"/>
              <w:marBottom w:val="0"/>
              <w:divBdr>
                <w:top w:val="none" w:sz="0" w:space="0" w:color="auto"/>
                <w:left w:val="none" w:sz="0" w:space="0" w:color="auto"/>
                <w:bottom w:val="none" w:sz="0" w:space="0" w:color="auto"/>
                <w:right w:val="none" w:sz="0" w:space="0" w:color="auto"/>
              </w:divBdr>
              <w:divsChild>
                <w:div w:id="392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092">
      <w:bodyDiv w:val="1"/>
      <w:marLeft w:val="0"/>
      <w:marRight w:val="0"/>
      <w:marTop w:val="0"/>
      <w:marBottom w:val="0"/>
      <w:divBdr>
        <w:top w:val="none" w:sz="0" w:space="0" w:color="auto"/>
        <w:left w:val="none" w:sz="0" w:space="0" w:color="auto"/>
        <w:bottom w:val="none" w:sz="0" w:space="0" w:color="auto"/>
        <w:right w:val="none" w:sz="0" w:space="0" w:color="auto"/>
      </w:divBdr>
    </w:div>
    <w:div w:id="583149305">
      <w:bodyDiv w:val="1"/>
      <w:marLeft w:val="0"/>
      <w:marRight w:val="0"/>
      <w:marTop w:val="0"/>
      <w:marBottom w:val="0"/>
      <w:divBdr>
        <w:top w:val="none" w:sz="0" w:space="0" w:color="auto"/>
        <w:left w:val="none" w:sz="0" w:space="0" w:color="auto"/>
        <w:bottom w:val="none" w:sz="0" w:space="0" w:color="auto"/>
        <w:right w:val="none" w:sz="0" w:space="0" w:color="auto"/>
      </w:divBdr>
    </w:div>
    <w:div w:id="589315058">
      <w:bodyDiv w:val="1"/>
      <w:marLeft w:val="0"/>
      <w:marRight w:val="0"/>
      <w:marTop w:val="0"/>
      <w:marBottom w:val="0"/>
      <w:divBdr>
        <w:top w:val="none" w:sz="0" w:space="0" w:color="auto"/>
        <w:left w:val="none" w:sz="0" w:space="0" w:color="auto"/>
        <w:bottom w:val="none" w:sz="0" w:space="0" w:color="auto"/>
        <w:right w:val="none" w:sz="0" w:space="0" w:color="auto"/>
      </w:divBdr>
      <w:divsChild>
        <w:div w:id="1434932564">
          <w:marLeft w:val="0"/>
          <w:marRight w:val="0"/>
          <w:marTop w:val="0"/>
          <w:marBottom w:val="0"/>
          <w:divBdr>
            <w:top w:val="none" w:sz="0" w:space="0" w:color="auto"/>
            <w:left w:val="none" w:sz="0" w:space="0" w:color="auto"/>
            <w:bottom w:val="none" w:sz="0" w:space="0" w:color="auto"/>
            <w:right w:val="none" w:sz="0" w:space="0" w:color="auto"/>
          </w:divBdr>
          <w:divsChild>
            <w:div w:id="1793206000">
              <w:marLeft w:val="0"/>
              <w:marRight w:val="0"/>
              <w:marTop w:val="0"/>
              <w:marBottom w:val="0"/>
              <w:divBdr>
                <w:top w:val="none" w:sz="0" w:space="0" w:color="auto"/>
                <w:left w:val="none" w:sz="0" w:space="0" w:color="auto"/>
                <w:bottom w:val="none" w:sz="0" w:space="0" w:color="auto"/>
                <w:right w:val="none" w:sz="0" w:space="0" w:color="auto"/>
              </w:divBdr>
              <w:divsChild>
                <w:div w:id="2037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4308">
      <w:bodyDiv w:val="1"/>
      <w:marLeft w:val="0"/>
      <w:marRight w:val="0"/>
      <w:marTop w:val="0"/>
      <w:marBottom w:val="0"/>
      <w:divBdr>
        <w:top w:val="none" w:sz="0" w:space="0" w:color="auto"/>
        <w:left w:val="none" w:sz="0" w:space="0" w:color="auto"/>
        <w:bottom w:val="none" w:sz="0" w:space="0" w:color="auto"/>
        <w:right w:val="none" w:sz="0" w:space="0" w:color="auto"/>
      </w:divBdr>
    </w:div>
    <w:div w:id="606546399">
      <w:bodyDiv w:val="1"/>
      <w:marLeft w:val="0"/>
      <w:marRight w:val="0"/>
      <w:marTop w:val="0"/>
      <w:marBottom w:val="0"/>
      <w:divBdr>
        <w:top w:val="none" w:sz="0" w:space="0" w:color="auto"/>
        <w:left w:val="none" w:sz="0" w:space="0" w:color="auto"/>
        <w:bottom w:val="none" w:sz="0" w:space="0" w:color="auto"/>
        <w:right w:val="none" w:sz="0" w:space="0" w:color="auto"/>
      </w:divBdr>
    </w:div>
    <w:div w:id="608466648">
      <w:bodyDiv w:val="1"/>
      <w:marLeft w:val="0"/>
      <w:marRight w:val="0"/>
      <w:marTop w:val="0"/>
      <w:marBottom w:val="0"/>
      <w:divBdr>
        <w:top w:val="none" w:sz="0" w:space="0" w:color="auto"/>
        <w:left w:val="none" w:sz="0" w:space="0" w:color="auto"/>
        <w:bottom w:val="none" w:sz="0" w:space="0" w:color="auto"/>
        <w:right w:val="none" w:sz="0" w:space="0" w:color="auto"/>
      </w:divBdr>
    </w:div>
    <w:div w:id="617032349">
      <w:bodyDiv w:val="1"/>
      <w:marLeft w:val="0"/>
      <w:marRight w:val="0"/>
      <w:marTop w:val="0"/>
      <w:marBottom w:val="0"/>
      <w:divBdr>
        <w:top w:val="none" w:sz="0" w:space="0" w:color="auto"/>
        <w:left w:val="none" w:sz="0" w:space="0" w:color="auto"/>
        <w:bottom w:val="none" w:sz="0" w:space="0" w:color="auto"/>
        <w:right w:val="none" w:sz="0" w:space="0" w:color="auto"/>
      </w:divBdr>
      <w:divsChild>
        <w:div w:id="29379580">
          <w:marLeft w:val="0"/>
          <w:marRight w:val="0"/>
          <w:marTop w:val="0"/>
          <w:marBottom w:val="0"/>
          <w:divBdr>
            <w:top w:val="none" w:sz="0" w:space="0" w:color="auto"/>
            <w:left w:val="none" w:sz="0" w:space="0" w:color="auto"/>
            <w:bottom w:val="none" w:sz="0" w:space="0" w:color="auto"/>
            <w:right w:val="none" w:sz="0" w:space="0" w:color="auto"/>
          </w:divBdr>
          <w:divsChild>
            <w:div w:id="2000116922">
              <w:marLeft w:val="0"/>
              <w:marRight w:val="0"/>
              <w:marTop w:val="0"/>
              <w:marBottom w:val="0"/>
              <w:divBdr>
                <w:top w:val="none" w:sz="0" w:space="0" w:color="auto"/>
                <w:left w:val="none" w:sz="0" w:space="0" w:color="auto"/>
                <w:bottom w:val="none" w:sz="0" w:space="0" w:color="auto"/>
                <w:right w:val="none" w:sz="0" w:space="0" w:color="auto"/>
              </w:divBdr>
              <w:divsChild>
                <w:div w:id="11931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4563">
      <w:bodyDiv w:val="1"/>
      <w:marLeft w:val="0"/>
      <w:marRight w:val="0"/>
      <w:marTop w:val="0"/>
      <w:marBottom w:val="0"/>
      <w:divBdr>
        <w:top w:val="none" w:sz="0" w:space="0" w:color="auto"/>
        <w:left w:val="none" w:sz="0" w:space="0" w:color="auto"/>
        <w:bottom w:val="none" w:sz="0" w:space="0" w:color="auto"/>
        <w:right w:val="none" w:sz="0" w:space="0" w:color="auto"/>
      </w:divBdr>
      <w:divsChild>
        <w:div w:id="2097634231">
          <w:marLeft w:val="0"/>
          <w:marRight w:val="0"/>
          <w:marTop w:val="0"/>
          <w:marBottom w:val="0"/>
          <w:divBdr>
            <w:top w:val="none" w:sz="0" w:space="0" w:color="auto"/>
            <w:left w:val="none" w:sz="0" w:space="0" w:color="auto"/>
            <w:bottom w:val="none" w:sz="0" w:space="0" w:color="auto"/>
            <w:right w:val="none" w:sz="0" w:space="0" w:color="auto"/>
          </w:divBdr>
          <w:divsChild>
            <w:div w:id="1309435511">
              <w:marLeft w:val="0"/>
              <w:marRight w:val="0"/>
              <w:marTop w:val="0"/>
              <w:marBottom w:val="0"/>
              <w:divBdr>
                <w:top w:val="none" w:sz="0" w:space="0" w:color="auto"/>
                <w:left w:val="none" w:sz="0" w:space="0" w:color="auto"/>
                <w:bottom w:val="none" w:sz="0" w:space="0" w:color="auto"/>
                <w:right w:val="none" w:sz="0" w:space="0" w:color="auto"/>
              </w:divBdr>
              <w:divsChild>
                <w:div w:id="35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6715">
      <w:bodyDiv w:val="1"/>
      <w:marLeft w:val="0"/>
      <w:marRight w:val="0"/>
      <w:marTop w:val="0"/>
      <w:marBottom w:val="0"/>
      <w:divBdr>
        <w:top w:val="none" w:sz="0" w:space="0" w:color="auto"/>
        <w:left w:val="none" w:sz="0" w:space="0" w:color="auto"/>
        <w:bottom w:val="none" w:sz="0" w:space="0" w:color="auto"/>
        <w:right w:val="none" w:sz="0" w:space="0" w:color="auto"/>
      </w:divBdr>
    </w:div>
    <w:div w:id="64974741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6716899">
      <w:bodyDiv w:val="1"/>
      <w:marLeft w:val="0"/>
      <w:marRight w:val="0"/>
      <w:marTop w:val="0"/>
      <w:marBottom w:val="0"/>
      <w:divBdr>
        <w:top w:val="none" w:sz="0" w:space="0" w:color="auto"/>
        <w:left w:val="none" w:sz="0" w:space="0" w:color="auto"/>
        <w:bottom w:val="none" w:sz="0" w:space="0" w:color="auto"/>
        <w:right w:val="none" w:sz="0" w:space="0" w:color="auto"/>
      </w:divBdr>
    </w:div>
    <w:div w:id="689332927">
      <w:bodyDiv w:val="1"/>
      <w:marLeft w:val="0"/>
      <w:marRight w:val="0"/>
      <w:marTop w:val="0"/>
      <w:marBottom w:val="0"/>
      <w:divBdr>
        <w:top w:val="none" w:sz="0" w:space="0" w:color="auto"/>
        <w:left w:val="none" w:sz="0" w:space="0" w:color="auto"/>
        <w:bottom w:val="none" w:sz="0" w:space="0" w:color="auto"/>
        <w:right w:val="none" w:sz="0" w:space="0" w:color="auto"/>
      </w:divBdr>
      <w:divsChild>
        <w:div w:id="680743299">
          <w:marLeft w:val="0"/>
          <w:marRight w:val="0"/>
          <w:marTop w:val="0"/>
          <w:marBottom w:val="0"/>
          <w:divBdr>
            <w:top w:val="none" w:sz="0" w:space="0" w:color="auto"/>
            <w:left w:val="none" w:sz="0" w:space="0" w:color="auto"/>
            <w:bottom w:val="none" w:sz="0" w:space="0" w:color="auto"/>
            <w:right w:val="none" w:sz="0" w:space="0" w:color="auto"/>
          </w:divBdr>
          <w:divsChild>
            <w:div w:id="481427497">
              <w:marLeft w:val="0"/>
              <w:marRight w:val="0"/>
              <w:marTop w:val="0"/>
              <w:marBottom w:val="0"/>
              <w:divBdr>
                <w:top w:val="none" w:sz="0" w:space="0" w:color="auto"/>
                <w:left w:val="none" w:sz="0" w:space="0" w:color="auto"/>
                <w:bottom w:val="none" w:sz="0" w:space="0" w:color="auto"/>
                <w:right w:val="none" w:sz="0" w:space="0" w:color="auto"/>
              </w:divBdr>
              <w:divsChild>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625">
      <w:bodyDiv w:val="1"/>
      <w:marLeft w:val="0"/>
      <w:marRight w:val="0"/>
      <w:marTop w:val="0"/>
      <w:marBottom w:val="0"/>
      <w:divBdr>
        <w:top w:val="none" w:sz="0" w:space="0" w:color="auto"/>
        <w:left w:val="none" w:sz="0" w:space="0" w:color="auto"/>
        <w:bottom w:val="none" w:sz="0" w:space="0" w:color="auto"/>
        <w:right w:val="none" w:sz="0" w:space="0" w:color="auto"/>
      </w:divBdr>
    </w:div>
    <w:div w:id="693573966">
      <w:bodyDiv w:val="1"/>
      <w:marLeft w:val="0"/>
      <w:marRight w:val="0"/>
      <w:marTop w:val="0"/>
      <w:marBottom w:val="0"/>
      <w:divBdr>
        <w:top w:val="none" w:sz="0" w:space="0" w:color="auto"/>
        <w:left w:val="none" w:sz="0" w:space="0" w:color="auto"/>
        <w:bottom w:val="none" w:sz="0" w:space="0" w:color="auto"/>
        <w:right w:val="none" w:sz="0" w:space="0" w:color="auto"/>
      </w:divBdr>
      <w:divsChild>
        <w:div w:id="2011523591">
          <w:marLeft w:val="0"/>
          <w:marRight w:val="0"/>
          <w:marTop w:val="0"/>
          <w:marBottom w:val="0"/>
          <w:divBdr>
            <w:top w:val="none" w:sz="0" w:space="0" w:color="auto"/>
            <w:left w:val="none" w:sz="0" w:space="0" w:color="auto"/>
            <w:bottom w:val="none" w:sz="0" w:space="0" w:color="auto"/>
            <w:right w:val="none" w:sz="0" w:space="0" w:color="auto"/>
          </w:divBdr>
          <w:divsChild>
            <w:div w:id="1330593095">
              <w:marLeft w:val="0"/>
              <w:marRight w:val="0"/>
              <w:marTop w:val="0"/>
              <w:marBottom w:val="0"/>
              <w:divBdr>
                <w:top w:val="none" w:sz="0" w:space="0" w:color="auto"/>
                <w:left w:val="none" w:sz="0" w:space="0" w:color="auto"/>
                <w:bottom w:val="none" w:sz="0" w:space="0" w:color="auto"/>
                <w:right w:val="none" w:sz="0" w:space="0" w:color="auto"/>
              </w:divBdr>
              <w:divsChild>
                <w:div w:id="74521207">
                  <w:marLeft w:val="0"/>
                  <w:marRight w:val="0"/>
                  <w:marTop w:val="0"/>
                  <w:marBottom w:val="0"/>
                  <w:divBdr>
                    <w:top w:val="none" w:sz="0" w:space="0" w:color="auto"/>
                    <w:left w:val="none" w:sz="0" w:space="0" w:color="auto"/>
                    <w:bottom w:val="none" w:sz="0" w:space="0" w:color="auto"/>
                    <w:right w:val="none" w:sz="0" w:space="0" w:color="auto"/>
                  </w:divBdr>
                  <w:divsChild>
                    <w:div w:id="20805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4136">
      <w:bodyDiv w:val="1"/>
      <w:marLeft w:val="0"/>
      <w:marRight w:val="0"/>
      <w:marTop w:val="0"/>
      <w:marBottom w:val="0"/>
      <w:divBdr>
        <w:top w:val="none" w:sz="0" w:space="0" w:color="auto"/>
        <w:left w:val="none" w:sz="0" w:space="0" w:color="auto"/>
        <w:bottom w:val="none" w:sz="0" w:space="0" w:color="auto"/>
        <w:right w:val="none" w:sz="0" w:space="0" w:color="auto"/>
      </w:divBdr>
      <w:divsChild>
        <w:div w:id="1905682844">
          <w:marLeft w:val="0"/>
          <w:marRight w:val="0"/>
          <w:marTop w:val="0"/>
          <w:marBottom w:val="0"/>
          <w:divBdr>
            <w:top w:val="none" w:sz="0" w:space="0" w:color="auto"/>
            <w:left w:val="none" w:sz="0" w:space="0" w:color="auto"/>
            <w:bottom w:val="none" w:sz="0" w:space="0" w:color="auto"/>
            <w:right w:val="none" w:sz="0" w:space="0" w:color="auto"/>
          </w:divBdr>
          <w:divsChild>
            <w:div w:id="2143964468">
              <w:marLeft w:val="0"/>
              <w:marRight w:val="0"/>
              <w:marTop w:val="0"/>
              <w:marBottom w:val="0"/>
              <w:divBdr>
                <w:top w:val="none" w:sz="0" w:space="0" w:color="auto"/>
                <w:left w:val="none" w:sz="0" w:space="0" w:color="auto"/>
                <w:bottom w:val="none" w:sz="0" w:space="0" w:color="auto"/>
                <w:right w:val="none" w:sz="0" w:space="0" w:color="auto"/>
              </w:divBdr>
              <w:divsChild>
                <w:div w:id="1652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4916">
      <w:bodyDiv w:val="1"/>
      <w:marLeft w:val="0"/>
      <w:marRight w:val="0"/>
      <w:marTop w:val="0"/>
      <w:marBottom w:val="0"/>
      <w:divBdr>
        <w:top w:val="none" w:sz="0" w:space="0" w:color="auto"/>
        <w:left w:val="none" w:sz="0" w:space="0" w:color="auto"/>
        <w:bottom w:val="none" w:sz="0" w:space="0" w:color="auto"/>
        <w:right w:val="none" w:sz="0" w:space="0" w:color="auto"/>
      </w:divBdr>
    </w:div>
    <w:div w:id="712995731">
      <w:bodyDiv w:val="1"/>
      <w:marLeft w:val="0"/>
      <w:marRight w:val="0"/>
      <w:marTop w:val="0"/>
      <w:marBottom w:val="0"/>
      <w:divBdr>
        <w:top w:val="none" w:sz="0" w:space="0" w:color="auto"/>
        <w:left w:val="none" w:sz="0" w:space="0" w:color="auto"/>
        <w:bottom w:val="none" w:sz="0" w:space="0" w:color="auto"/>
        <w:right w:val="none" w:sz="0" w:space="0" w:color="auto"/>
      </w:divBdr>
    </w:div>
    <w:div w:id="722369132">
      <w:bodyDiv w:val="1"/>
      <w:marLeft w:val="0"/>
      <w:marRight w:val="0"/>
      <w:marTop w:val="0"/>
      <w:marBottom w:val="0"/>
      <w:divBdr>
        <w:top w:val="none" w:sz="0" w:space="0" w:color="auto"/>
        <w:left w:val="none" w:sz="0" w:space="0" w:color="auto"/>
        <w:bottom w:val="none" w:sz="0" w:space="0" w:color="auto"/>
        <w:right w:val="none" w:sz="0" w:space="0" w:color="auto"/>
      </w:divBdr>
    </w:div>
    <w:div w:id="727386297">
      <w:bodyDiv w:val="1"/>
      <w:marLeft w:val="0"/>
      <w:marRight w:val="0"/>
      <w:marTop w:val="0"/>
      <w:marBottom w:val="0"/>
      <w:divBdr>
        <w:top w:val="none" w:sz="0" w:space="0" w:color="auto"/>
        <w:left w:val="none" w:sz="0" w:space="0" w:color="auto"/>
        <w:bottom w:val="none" w:sz="0" w:space="0" w:color="auto"/>
        <w:right w:val="none" w:sz="0" w:space="0" w:color="auto"/>
      </w:divBdr>
    </w:div>
    <w:div w:id="732391329">
      <w:bodyDiv w:val="1"/>
      <w:marLeft w:val="0"/>
      <w:marRight w:val="0"/>
      <w:marTop w:val="0"/>
      <w:marBottom w:val="0"/>
      <w:divBdr>
        <w:top w:val="none" w:sz="0" w:space="0" w:color="auto"/>
        <w:left w:val="none" w:sz="0" w:space="0" w:color="auto"/>
        <w:bottom w:val="none" w:sz="0" w:space="0" w:color="auto"/>
        <w:right w:val="none" w:sz="0" w:space="0" w:color="auto"/>
      </w:divBdr>
    </w:div>
    <w:div w:id="746074002">
      <w:bodyDiv w:val="1"/>
      <w:marLeft w:val="0"/>
      <w:marRight w:val="0"/>
      <w:marTop w:val="0"/>
      <w:marBottom w:val="0"/>
      <w:divBdr>
        <w:top w:val="none" w:sz="0" w:space="0" w:color="auto"/>
        <w:left w:val="none" w:sz="0" w:space="0" w:color="auto"/>
        <w:bottom w:val="none" w:sz="0" w:space="0" w:color="auto"/>
        <w:right w:val="none" w:sz="0" w:space="0" w:color="auto"/>
      </w:divBdr>
    </w:div>
    <w:div w:id="751312651">
      <w:bodyDiv w:val="1"/>
      <w:marLeft w:val="0"/>
      <w:marRight w:val="0"/>
      <w:marTop w:val="0"/>
      <w:marBottom w:val="0"/>
      <w:divBdr>
        <w:top w:val="none" w:sz="0" w:space="0" w:color="auto"/>
        <w:left w:val="none" w:sz="0" w:space="0" w:color="auto"/>
        <w:bottom w:val="none" w:sz="0" w:space="0" w:color="auto"/>
        <w:right w:val="none" w:sz="0" w:space="0" w:color="auto"/>
      </w:divBdr>
    </w:div>
    <w:div w:id="754478264">
      <w:bodyDiv w:val="1"/>
      <w:marLeft w:val="0"/>
      <w:marRight w:val="0"/>
      <w:marTop w:val="0"/>
      <w:marBottom w:val="0"/>
      <w:divBdr>
        <w:top w:val="none" w:sz="0" w:space="0" w:color="auto"/>
        <w:left w:val="none" w:sz="0" w:space="0" w:color="auto"/>
        <w:bottom w:val="none" w:sz="0" w:space="0" w:color="auto"/>
        <w:right w:val="none" w:sz="0" w:space="0" w:color="auto"/>
      </w:divBdr>
    </w:div>
    <w:div w:id="764689438">
      <w:bodyDiv w:val="1"/>
      <w:marLeft w:val="0"/>
      <w:marRight w:val="0"/>
      <w:marTop w:val="0"/>
      <w:marBottom w:val="0"/>
      <w:divBdr>
        <w:top w:val="none" w:sz="0" w:space="0" w:color="auto"/>
        <w:left w:val="none" w:sz="0" w:space="0" w:color="auto"/>
        <w:bottom w:val="none" w:sz="0" w:space="0" w:color="auto"/>
        <w:right w:val="none" w:sz="0" w:space="0" w:color="auto"/>
      </w:divBdr>
      <w:divsChild>
        <w:div w:id="580218902">
          <w:marLeft w:val="0"/>
          <w:marRight w:val="0"/>
          <w:marTop w:val="0"/>
          <w:marBottom w:val="0"/>
          <w:divBdr>
            <w:top w:val="none" w:sz="0" w:space="0" w:color="auto"/>
            <w:left w:val="none" w:sz="0" w:space="0" w:color="auto"/>
            <w:bottom w:val="none" w:sz="0" w:space="0" w:color="auto"/>
            <w:right w:val="none" w:sz="0" w:space="0" w:color="auto"/>
          </w:divBdr>
          <w:divsChild>
            <w:div w:id="779109301">
              <w:marLeft w:val="0"/>
              <w:marRight w:val="0"/>
              <w:marTop w:val="0"/>
              <w:marBottom w:val="0"/>
              <w:divBdr>
                <w:top w:val="none" w:sz="0" w:space="0" w:color="auto"/>
                <w:left w:val="none" w:sz="0" w:space="0" w:color="auto"/>
                <w:bottom w:val="none" w:sz="0" w:space="0" w:color="auto"/>
                <w:right w:val="none" w:sz="0" w:space="0" w:color="auto"/>
              </w:divBdr>
              <w:divsChild>
                <w:div w:id="17782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524">
      <w:bodyDiv w:val="1"/>
      <w:marLeft w:val="0"/>
      <w:marRight w:val="0"/>
      <w:marTop w:val="0"/>
      <w:marBottom w:val="0"/>
      <w:divBdr>
        <w:top w:val="none" w:sz="0" w:space="0" w:color="auto"/>
        <w:left w:val="none" w:sz="0" w:space="0" w:color="auto"/>
        <w:bottom w:val="none" w:sz="0" w:space="0" w:color="auto"/>
        <w:right w:val="none" w:sz="0" w:space="0" w:color="auto"/>
      </w:divBdr>
    </w:div>
    <w:div w:id="794327257">
      <w:bodyDiv w:val="1"/>
      <w:marLeft w:val="0"/>
      <w:marRight w:val="0"/>
      <w:marTop w:val="0"/>
      <w:marBottom w:val="0"/>
      <w:divBdr>
        <w:top w:val="none" w:sz="0" w:space="0" w:color="auto"/>
        <w:left w:val="none" w:sz="0" w:space="0" w:color="auto"/>
        <w:bottom w:val="none" w:sz="0" w:space="0" w:color="auto"/>
        <w:right w:val="none" w:sz="0" w:space="0" w:color="auto"/>
      </w:divBdr>
    </w:div>
    <w:div w:id="811214838">
      <w:bodyDiv w:val="1"/>
      <w:marLeft w:val="0"/>
      <w:marRight w:val="0"/>
      <w:marTop w:val="0"/>
      <w:marBottom w:val="0"/>
      <w:divBdr>
        <w:top w:val="none" w:sz="0" w:space="0" w:color="auto"/>
        <w:left w:val="none" w:sz="0" w:space="0" w:color="auto"/>
        <w:bottom w:val="none" w:sz="0" w:space="0" w:color="auto"/>
        <w:right w:val="none" w:sz="0" w:space="0" w:color="auto"/>
      </w:divBdr>
    </w:div>
    <w:div w:id="812017686">
      <w:bodyDiv w:val="1"/>
      <w:marLeft w:val="0"/>
      <w:marRight w:val="0"/>
      <w:marTop w:val="0"/>
      <w:marBottom w:val="0"/>
      <w:divBdr>
        <w:top w:val="none" w:sz="0" w:space="0" w:color="auto"/>
        <w:left w:val="none" w:sz="0" w:space="0" w:color="auto"/>
        <w:bottom w:val="none" w:sz="0" w:space="0" w:color="auto"/>
        <w:right w:val="none" w:sz="0" w:space="0" w:color="auto"/>
      </w:divBdr>
    </w:div>
    <w:div w:id="834802337">
      <w:bodyDiv w:val="1"/>
      <w:marLeft w:val="0"/>
      <w:marRight w:val="0"/>
      <w:marTop w:val="0"/>
      <w:marBottom w:val="0"/>
      <w:divBdr>
        <w:top w:val="none" w:sz="0" w:space="0" w:color="auto"/>
        <w:left w:val="none" w:sz="0" w:space="0" w:color="auto"/>
        <w:bottom w:val="none" w:sz="0" w:space="0" w:color="auto"/>
        <w:right w:val="none" w:sz="0" w:space="0" w:color="auto"/>
      </w:divBdr>
    </w:div>
    <w:div w:id="856892110">
      <w:bodyDiv w:val="1"/>
      <w:marLeft w:val="0"/>
      <w:marRight w:val="0"/>
      <w:marTop w:val="0"/>
      <w:marBottom w:val="0"/>
      <w:divBdr>
        <w:top w:val="none" w:sz="0" w:space="0" w:color="auto"/>
        <w:left w:val="none" w:sz="0" w:space="0" w:color="auto"/>
        <w:bottom w:val="none" w:sz="0" w:space="0" w:color="auto"/>
        <w:right w:val="none" w:sz="0" w:space="0" w:color="auto"/>
      </w:divBdr>
    </w:div>
    <w:div w:id="861095086">
      <w:bodyDiv w:val="1"/>
      <w:marLeft w:val="0"/>
      <w:marRight w:val="0"/>
      <w:marTop w:val="0"/>
      <w:marBottom w:val="0"/>
      <w:divBdr>
        <w:top w:val="none" w:sz="0" w:space="0" w:color="auto"/>
        <w:left w:val="none" w:sz="0" w:space="0" w:color="auto"/>
        <w:bottom w:val="none" w:sz="0" w:space="0" w:color="auto"/>
        <w:right w:val="none" w:sz="0" w:space="0" w:color="auto"/>
      </w:divBdr>
    </w:div>
    <w:div w:id="863401947">
      <w:bodyDiv w:val="1"/>
      <w:marLeft w:val="0"/>
      <w:marRight w:val="0"/>
      <w:marTop w:val="0"/>
      <w:marBottom w:val="0"/>
      <w:divBdr>
        <w:top w:val="none" w:sz="0" w:space="0" w:color="auto"/>
        <w:left w:val="none" w:sz="0" w:space="0" w:color="auto"/>
        <w:bottom w:val="none" w:sz="0" w:space="0" w:color="auto"/>
        <w:right w:val="none" w:sz="0" w:space="0" w:color="auto"/>
      </w:divBdr>
      <w:divsChild>
        <w:div w:id="24673520">
          <w:marLeft w:val="0"/>
          <w:marRight w:val="0"/>
          <w:marTop w:val="0"/>
          <w:marBottom w:val="0"/>
          <w:divBdr>
            <w:top w:val="none" w:sz="0" w:space="0" w:color="auto"/>
            <w:left w:val="none" w:sz="0" w:space="0" w:color="auto"/>
            <w:bottom w:val="none" w:sz="0" w:space="0" w:color="auto"/>
            <w:right w:val="none" w:sz="0" w:space="0" w:color="auto"/>
          </w:divBdr>
          <w:divsChild>
            <w:div w:id="1737707022">
              <w:marLeft w:val="0"/>
              <w:marRight w:val="0"/>
              <w:marTop w:val="0"/>
              <w:marBottom w:val="0"/>
              <w:divBdr>
                <w:top w:val="none" w:sz="0" w:space="0" w:color="auto"/>
                <w:left w:val="none" w:sz="0" w:space="0" w:color="auto"/>
                <w:bottom w:val="none" w:sz="0" w:space="0" w:color="auto"/>
                <w:right w:val="none" w:sz="0" w:space="0" w:color="auto"/>
              </w:divBdr>
              <w:divsChild>
                <w:div w:id="810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6759">
      <w:bodyDiv w:val="1"/>
      <w:marLeft w:val="0"/>
      <w:marRight w:val="0"/>
      <w:marTop w:val="0"/>
      <w:marBottom w:val="0"/>
      <w:divBdr>
        <w:top w:val="none" w:sz="0" w:space="0" w:color="auto"/>
        <w:left w:val="none" w:sz="0" w:space="0" w:color="auto"/>
        <w:bottom w:val="none" w:sz="0" w:space="0" w:color="auto"/>
        <w:right w:val="none" w:sz="0" w:space="0" w:color="auto"/>
      </w:divBdr>
    </w:div>
    <w:div w:id="872116708">
      <w:bodyDiv w:val="1"/>
      <w:marLeft w:val="0"/>
      <w:marRight w:val="0"/>
      <w:marTop w:val="0"/>
      <w:marBottom w:val="0"/>
      <w:divBdr>
        <w:top w:val="none" w:sz="0" w:space="0" w:color="auto"/>
        <w:left w:val="none" w:sz="0" w:space="0" w:color="auto"/>
        <w:bottom w:val="none" w:sz="0" w:space="0" w:color="auto"/>
        <w:right w:val="none" w:sz="0" w:space="0" w:color="auto"/>
      </w:divBdr>
    </w:div>
    <w:div w:id="882130928">
      <w:bodyDiv w:val="1"/>
      <w:marLeft w:val="0"/>
      <w:marRight w:val="0"/>
      <w:marTop w:val="0"/>
      <w:marBottom w:val="0"/>
      <w:divBdr>
        <w:top w:val="none" w:sz="0" w:space="0" w:color="auto"/>
        <w:left w:val="none" w:sz="0" w:space="0" w:color="auto"/>
        <w:bottom w:val="none" w:sz="0" w:space="0" w:color="auto"/>
        <w:right w:val="none" w:sz="0" w:space="0" w:color="auto"/>
      </w:divBdr>
      <w:divsChild>
        <w:div w:id="791443159">
          <w:marLeft w:val="0"/>
          <w:marRight w:val="0"/>
          <w:marTop w:val="0"/>
          <w:marBottom w:val="0"/>
          <w:divBdr>
            <w:top w:val="none" w:sz="0" w:space="0" w:color="auto"/>
            <w:left w:val="none" w:sz="0" w:space="0" w:color="auto"/>
            <w:bottom w:val="none" w:sz="0" w:space="0" w:color="auto"/>
            <w:right w:val="none" w:sz="0" w:space="0" w:color="auto"/>
          </w:divBdr>
          <w:divsChild>
            <w:div w:id="1577352671">
              <w:marLeft w:val="0"/>
              <w:marRight w:val="0"/>
              <w:marTop w:val="0"/>
              <w:marBottom w:val="0"/>
              <w:divBdr>
                <w:top w:val="none" w:sz="0" w:space="0" w:color="auto"/>
                <w:left w:val="none" w:sz="0" w:space="0" w:color="auto"/>
                <w:bottom w:val="none" w:sz="0" w:space="0" w:color="auto"/>
                <w:right w:val="none" w:sz="0" w:space="0" w:color="auto"/>
              </w:divBdr>
            </w:div>
            <w:div w:id="1927490861">
              <w:marLeft w:val="0"/>
              <w:marRight w:val="0"/>
              <w:marTop w:val="0"/>
              <w:marBottom w:val="0"/>
              <w:divBdr>
                <w:top w:val="none" w:sz="0" w:space="0" w:color="auto"/>
                <w:left w:val="none" w:sz="0" w:space="0" w:color="auto"/>
                <w:bottom w:val="none" w:sz="0" w:space="0" w:color="auto"/>
                <w:right w:val="none" w:sz="0" w:space="0" w:color="auto"/>
              </w:divBdr>
              <w:divsChild>
                <w:div w:id="19059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4791">
      <w:bodyDiv w:val="1"/>
      <w:marLeft w:val="0"/>
      <w:marRight w:val="0"/>
      <w:marTop w:val="0"/>
      <w:marBottom w:val="0"/>
      <w:divBdr>
        <w:top w:val="none" w:sz="0" w:space="0" w:color="auto"/>
        <w:left w:val="none" w:sz="0" w:space="0" w:color="auto"/>
        <w:bottom w:val="none" w:sz="0" w:space="0" w:color="auto"/>
        <w:right w:val="none" w:sz="0" w:space="0" w:color="auto"/>
      </w:divBdr>
    </w:div>
    <w:div w:id="905989579">
      <w:bodyDiv w:val="1"/>
      <w:marLeft w:val="0"/>
      <w:marRight w:val="0"/>
      <w:marTop w:val="0"/>
      <w:marBottom w:val="0"/>
      <w:divBdr>
        <w:top w:val="none" w:sz="0" w:space="0" w:color="auto"/>
        <w:left w:val="none" w:sz="0" w:space="0" w:color="auto"/>
        <w:bottom w:val="none" w:sz="0" w:space="0" w:color="auto"/>
        <w:right w:val="none" w:sz="0" w:space="0" w:color="auto"/>
      </w:divBdr>
      <w:divsChild>
        <w:div w:id="1196576044">
          <w:marLeft w:val="0"/>
          <w:marRight w:val="0"/>
          <w:marTop w:val="0"/>
          <w:marBottom w:val="0"/>
          <w:divBdr>
            <w:top w:val="none" w:sz="0" w:space="0" w:color="auto"/>
            <w:left w:val="none" w:sz="0" w:space="0" w:color="auto"/>
            <w:bottom w:val="none" w:sz="0" w:space="0" w:color="auto"/>
            <w:right w:val="none" w:sz="0" w:space="0" w:color="auto"/>
          </w:divBdr>
          <w:divsChild>
            <w:div w:id="1073699998">
              <w:marLeft w:val="0"/>
              <w:marRight w:val="0"/>
              <w:marTop w:val="0"/>
              <w:marBottom w:val="0"/>
              <w:divBdr>
                <w:top w:val="none" w:sz="0" w:space="0" w:color="auto"/>
                <w:left w:val="none" w:sz="0" w:space="0" w:color="auto"/>
                <w:bottom w:val="none" w:sz="0" w:space="0" w:color="auto"/>
                <w:right w:val="none" w:sz="0" w:space="0" w:color="auto"/>
              </w:divBdr>
              <w:divsChild>
                <w:div w:id="2005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8172165">
      <w:bodyDiv w:val="1"/>
      <w:marLeft w:val="0"/>
      <w:marRight w:val="0"/>
      <w:marTop w:val="0"/>
      <w:marBottom w:val="0"/>
      <w:divBdr>
        <w:top w:val="none" w:sz="0" w:space="0" w:color="auto"/>
        <w:left w:val="none" w:sz="0" w:space="0" w:color="auto"/>
        <w:bottom w:val="none" w:sz="0" w:space="0" w:color="auto"/>
        <w:right w:val="none" w:sz="0" w:space="0" w:color="auto"/>
      </w:divBdr>
    </w:div>
    <w:div w:id="928318482">
      <w:bodyDiv w:val="1"/>
      <w:marLeft w:val="0"/>
      <w:marRight w:val="0"/>
      <w:marTop w:val="0"/>
      <w:marBottom w:val="0"/>
      <w:divBdr>
        <w:top w:val="none" w:sz="0" w:space="0" w:color="auto"/>
        <w:left w:val="none" w:sz="0" w:space="0" w:color="auto"/>
        <w:bottom w:val="none" w:sz="0" w:space="0" w:color="auto"/>
        <w:right w:val="none" w:sz="0" w:space="0" w:color="auto"/>
      </w:divBdr>
    </w:div>
    <w:div w:id="935164856">
      <w:bodyDiv w:val="1"/>
      <w:marLeft w:val="0"/>
      <w:marRight w:val="0"/>
      <w:marTop w:val="0"/>
      <w:marBottom w:val="0"/>
      <w:divBdr>
        <w:top w:val="none" w:sz="0" w:space="0" w:color="auto"/>
        <w:left w:val="none" w:sz="0" w:space="0" w:color="auto"/>
        <w:bottom w:val="none" w:sz="0" w:space="0" w:color="auto"/>
        <w:right w:val="none" w:sz="0" w:space="0" w:color="auto"/>
      </w:divBdr>
      <w:divsChild>
        <w:div w:id="842401380">
          <w:marLeft w:val="0"/>
          <w:marRight w:val="0"/>
          <w:marTop w:val="0"/>
          <w:marBottom w:val="0"/>
          <w:divBdr>
            <w:top w:val="none" w:sz="0" w:space="0" w:color="auto"/>
            <w:left w:val="none" w:sz="0" w:space="0" w:color="auto"/>
            <w:bottom w:val="none" w:sz="0" w:space="0" w:color="auto"/>
            <w:right w:val="none" w:sz="0" w:space="0" w:color="auto"/>
          </w:divBdr>
          <w:divsChild>
            <w:div w:id="1557355284">
              <w:marLeft w:val="0"/>
              <w:marRight w:val="0"/>
              <w:marTop w:val="0"/>
              <w:marBottom w:val="0"/>
              <w:divBdr>
                <w:top w:val="none" w:sz="0" w:space="0" w:color="auto"/>
                <w:left w:val="none" w:sz="0" w:space="0" w:color="auto"/>
                <w:bottom w:val="none" w:sz="0" w:space="0" w:color="auto"/>
                <w:right w:val="none" w:sz="0" w:space="0" w:color="auto"/>
              </w:divBdr>
              <w:divsChild>
                <w:div w:id="15022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9750">
      <w:bodyDiv w:val="1"/>
      <w:marLeft w:val="0"/>
      <w:marRight w:val="0"/>
      <w:marTop w:val="0"/>
      <w:marBottom w:val="0"/>
      <w:divBdr>
        <w:top w:val="none" w:sz="0" w:space="0" w:color="auto"/>
        <w:left w:val="none" w:sz="0" w:space="0" w:color="auto"/>
        <w:bottom w:val="none" w:sz="0" w:space="0" w:color="auto"/>
        <w:right w:val="none" w:sz="0" w:space="0" w:color="auto"/>
      </w:divBdr>
    </w:div>
    <w:div w:id="975916575">
      <w:bodyDiv w:val="1"/>
      <w:marLeft w:val="0"/>
      <w:marRight w:val="0"/>
      <w:marTop w:val="0"/>
      <w:marBottom w:val="0"/>
      <w:divBdr>
        <w:top w:val="none" w:sz="0" w:space="0" w:color="auto"/>
        <w:left w:val="none" w:sz="0" w:space="0" w:color="auto"/>
        <w:bottom w:val="none" w:sz="0" w:space="0" w:color="auto"/>
        <w:right w:val="none" w:sz="0" w:space="0" w:color="auto"/>
      </w:divBdr>
    </w:div>
    <w:div w:id="985545817">
      <w:bodyDiv w:val="1"/>
      <w:marLeft w:val="0"/>
      <w:marRight w:val="0"/>
      <w:marTop w:val="0"/>
      <w:marBottom w:val="0"/>
      <w:divBdr>
        <w:top w:val="none" w:sz="0" w:space="0" w:color="auto"/>
        <w:left w:val="none" w:sz="0" w:space="0" w:color="auto"/>
        <w:bottom w:val="none" w:sz="0" w:space="0" w:color="auto"/>
        <w:right w:val="none" w:sz="0" w:space="0" w:color="auto"/>
      </w:divBdr>
      <w:divsChild>
        <w:div w:id="370423530">
          <w:marLeft w:val="0"/>
          <w:marRight w:val="0"/>
          <w:marTop w:val="0"/>
          <w:marBottom w:val="0"/>
          <w:divBdr>
            <w:top w:val="none" w:sz="0" w:space="0" w:color="auto"/>
            <w:left w:val="none" w:sz="0" w:space="0" w:color="auto"/>
            <w:bottom w:val="none" w:sz="0" w:space="0" w:color="auto"/>
            <w:right w:val="none" w:sz="0" w:space="0" w:color="auto"/>
          </w:divBdr>
          <w:divsChild>
            <w:div w:id="76248683">
              <w:marLeft w:val="0"/>
              <w:marRight w:val="0"/>
              <w:marTop w:val="0"/>
              <w:marBottom w:val="0"/>
              <w:divBdr>
                <w:top w:val="none" w:sz="0" w:space="0" w:color="auto"/>
                <w:left w:val="none" w:sz="0" w:space="0" w:color="auto"/>
                <w:bottom w:val="none" w:sz="0" w:space="0" w:color="auto"/>
                <w:right w:val="none" w:sz="0" w:space="0" w:color="auto"/>
              </w:divBdr>
              <w:divsChild>
                <w:div w:id="799299063">
                  <w:marLeft w:val="0"/>
                  <w:marRight w:val="0"/>
                  <w:marTop w:val="0"/>
                  <w:marBottom w:val="0"/>
                  <w:divBdr>
                    <w:top w:val="none" w:sz="0" w:space="0" w:color="auto"/>
                    <w:left w:val="none" w:sz="0" w:space="0" w:color="auto"/>
                    <w:bottom w:val="none" w:sz="0" w:space="0" w:color="auto"/>
                    <w:right w:val="none" w:sz="0" w:space="0" w:color="auto"/>
                  </w:divBdr>
                  <w:divsChild>
                    <w:div w:id="1903248820">
                      <w:marLeft w:val="300"/>
                      <w:marRight w:val="0"/>
                      <w:marTop w:val="0"/>
                      <w:marBottom w:val="0"/>
                      <w:divBdr>
                        <w:top w:val="none" w:sz="0" w:space="0" w:color="auto"/>
                        <w:left w:val="none" w:sz="0" w:space="0" w:color="auto"/>
                        <w:bottom w:val="none" w:sz="0" w:space="0" w:color="auto"/>
                        <w:right w:val="none" w:sz="0" w:space="0" w:color="auto"/>
                      </w:divBdr>
                      <w:divsChild>
                        <w:div w:id="53430657">
                          <w:marLeft w:val="-300"/>
                          <w:marRight w:val="0"/>
                          <w:marTop w:val="0"/>
                          <w:marBottom w:val="0"/>
                          <w:divBdr>
                            <w:top w:val="none" w:sz="0" w:space="0" w:color="auto"/>
                            <w:left w:val="none" w:sz="0" w:space="0" w:color="auto"/>
                            <w:bottom w:val="none" w:sz="0" w:space="0" w:color="auto"/>
                            <w:right w:val="none" w:sz="0" w:space="0" w:color="auto"/>
                          </w:divBdr>
                          <w:divsChild>
                            <w:div w:id="1947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33449">
      <w:bodyDiv w:val="1"/>
      <w:marLeft w:val="0"/>
      <w:marRight w:val="0"/>
      <w:marTop w:val="0"/>
      <w:marBottom w:val="0"/>
      <w:divBdr>
        <w:top w:val="none" w:sz="0" w:space="0" w:color="auto"/>
        <w:left w:val="none" w:sz="0" w:space="0" w:color="auto"/>
        <w:bottom w:val="none" w:sz="0" w:space="0" w:color="auto"/>
        <w:right w:val="none" w:sz="0" w:space="0" w:color="auto"/>
      </w:divBdr>
      <w:divsChild>
        <w:div w:id="794522183">
          <w:marLeft w:val="0"/>
          <w:marRight w:val="0"/>
          <w:marTop w:val="0"/>
          <w:marBottom w:val="0"/>
          <w:divBdr>
            <w:top w:val="none" w:sz="0" w:space="0" w:color="auto"/>
            <w:left w:val="none" w:sz="0" w:space="0" w:color="auto"/>
            <w:bottom w:val="none" w:sz="0" w:space="0" w:color="auto"/>
            <w:right w:val="none" w:sz="0" w:space="0" w:color="auto"/>
          </w:divBdr>
          <w:divsChild>
            <w:div w:id="1812594966">
              <w:marLeft w:val="0"/>
              <w:marRight w:val="0"/>
              <w:marTop w:val="0"/>
              <w:marBottom w:val="0"/>
              <w:divBdr>
                <w:top w:val="none" w:sz="0" w:space="0" w:color="auto"/>
                <w:left w:val="none" w:sz="0" w:space="0" w:color="auto"/>
                <w:bottom w:val="none" w:sz="0" w:space="0" w:color="auto"/>
                <w:right w:val="none" w:sz="0" w:space="0" w:color="auto"/>
              </w:divBdr>
              <w:divsChild>
                <w:div w:id="72314223">
                  <w:marLeft w:val="0"/>
                  <w:marRight w:val="0"/>
                  <w:marTop w:val="0"/>
                  <w:marBottom w:val="0"/>
                  <w:divBdr>
                    <w:top w:val="none" w:sz="0" w:space="0" w:color="auto"/>
                    <w:left w:val="none" w:sz="0" w:space="0" w:color="auto"/>
                    <w:bottom w:val="none" w:sz="0" w:space="0" w:color="auto"/>
                    <w:right w:val="none" w:sz="0" w:space="0" w:color="auto"/>
                  </w:divBdr>
                  <w:divsChild>
                    <w:div w:id="998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389">
      <w:bodyDiv w:val="1"/>
      <w:marLeft w:val="0"/>
      <w:marRight w:val="0"/>
      <w:marTop w:val="0"/>
      <w:marBottom w:val="0"/>
      <w:divBdr>
        <w:top w:val="none" w:sz="0" w:space="0" w:color="auto"/>
        <w:left w:val="none" w:sz="0" w:space="0" w:color="auto"/>
        <w:bottom w:val="none" w:sz="0" w:space="0" w:color="auto"/>
        <w:right w:val="none" w:sz="0" w:space="0" w:color="auto"/>
      </w:divBdr>
    </w:div>
    <w:div w:id="1028020849">
      <w:bodyDiv w:val="1"/>
      <w:marLeft w:val="0"/>
      <w:marRight w:val="0"/>
      <w:marTop w:val="0"/>
      <w:marBottom w:val="0"/>
      <w:divBdr>
        <w:top w:val="none" w:sz="0" w:space="0" w:color="auto"/>
        <w:left w:val="none" w:sz="0" w:space="0" w:color="auto"/>
        <w:bottom w:val="none" w:sz="0" w:space="0" w:color="auto"/>
        <w:right w:val="none" w:sz="0" w:space="0" w:color="auto"/>
      </w:divBdr>
    </w:div>
    <w:div w:id="1028145232">
      <w:bodyDiv w:val="1"/>
      <w:marLeft w:val="0"/>
      <w:marRight w:val="0"/>
      <w:marTop w:val="0"/>
      <w:marBottom w:val="0"/>
      <w:divBdr>
        <w:top w:val="none" w:sz="0" w:space="0" w:color="auto"/>
        <w:left w:val="none" w:sz="0" w:space="0" w:color="auto"/>
        <w:bottom w:val="none" w:sz="0" w:space="0" w:color="auto"/>
        <w:right w:val="none" w:sz="0" w:space="0" w:color="auto"/>
      </w:divBdr>
    </w:div>
    <w:div w:id="1028992124">
      <w:bodyDiv w:val="1"/>
      <w:marLeft w:val="0"/>
      <w:marRight w:val="0"/>
      <w:marTop w:val="0"/>
      <w:marBottom w:val="0"/>
      <w:divBdr>
        <w:top w:val="none" w:sz="0" w:space="0" w:color="auto"/>
        <w:left w:val="none" w:sz="0" w:space="0" w:color="auto"/>
        <w:bottom w:val="none" w:sz="0" w:space="0" w:color="auto"/>
        <w:right w:val="none" w:sz="0" w:space="0" w:color="auto"/>
      </w:divBdr>
    </w:div>
    <w:div w:id="103758657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74">
          <w:marLeft w:val="0"/>
          <w:marRight w:val="0"/>
          <w:marTop w:val="0"/>
          <w:marBottom w:val="0"/>
          <w:divBdr>
            <w:top w:val="none" w:sz="0" w:space="0" w:color="auto"/>
            <w:left w:val="none" w:sz="0" w:space="0" w:color="auto"/>
            <w:bottom w:val="none" w:sz="0" w:space="0" w:color="auto"/>
            <w:right w:val="none" w:sz="0" w:space="0" w:color="auto"/>
          </w:divBdr>
          <w:divsChild>
            <w:div w:id="2068601911">
              <w:marLeft w:val="0"/>
              <w:marRight w:val="0"/>
              <w:marTop w:val="0"/>
              <w:marBottom w:val="0"/>
              <w:divBdr>
                <w:top w:val="none" w:sz="0" w:space="0" w:color="auto"/>
                <w:left w:val="none" w:sz="0" w:space="0" w:color="auto"/>
                <w:bottom w:val="none" w:sz="0" w:space="0" w:color="auto"/>
                <w:right w:val="none" w:sz="0" w:space="0" w:color="auto"/>
              </w:divBdr>
              <w:divsChild>
                <w:div w:id="279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608">
      <w:bodyDiv w:val="1"/>
      <w:marLeft w:val="0"/>
      <w:marRight w:val="0"/>
      <w:marTop w:val="0"/>
      <w:marBottom w:val="0"/>
      <w:divBdr>
        <w:top w:val="none" w:sz="0" w:space="0" w:color="auto"/>
        <w:left w:val="none" w:sz="0" w:space="0" w:color="auto"/>
        <w:bottom w:val="none" w:sz="0" w:space="0" w:color="auto"/>
        <w:right w:val="none" w:sz="0" w:space="0" w:color="auto"/>
      </w:divBdr>
    </w:div>
    <w:div w:id="1045565567">
      <w:bodyDiv w:val="1"/>
      <w:marLeft w:val="0"/>
      <w:marRight w:val="0"/>
      <w:marTop w:val="0"/>
      <w:marBottom w:val="0"/>
      <w:divBdr>
        <w:top w:val="none" w:sz="0" w:space="0" w:color="auto"/>
        <w:left w:val="none" w:sz="0" w:space="0" w:color="auto"/>
        <w:bottom w:val="none" w:sz="0" w:space="0" w:color="auto"/>
        <w:right w:val="none" w:sz="0" w:space="0" w:color="auto"/>
      </w:divBdr>
    </w:div>
    <w:div w:id="1047603241">
      <w:bodyDiv w:val="1"/>
      <w:marLeft w:val="0"/>
      <w:marRight w:val="0"/>
      <w:marTop w:val="0"/>
      <w:marBottom w:val="0"/>
      <w:divBdr>
        <w:top w:val="none" w:sz="0" w:space="0" w:color="auto"/>
        <w:left w:val="none" w:sz="0" w:space="0" w:color="auto"/>
        <w:bottom w:val="none" w:sz="0" w:space="0" w:color="auto"/>
        <w:right w:val="none" w:sz="0" w:space="0" w:color="auto"/>
      </w:divBdr>
    </w:div>
    <w:div w:id="1059328103">
      <w:bodyDiv w:val="1"/>
      <w:marLeft w:val="0"/>
      <w:marRight w:val="0"/>
      <w:marTop w:val="0"/>
      <w:marBottom w:val="0"/>
      <w:divBdr>
        <w:top w:val="none" w:sz="0" w:space="0" w:color="auto"/>
        <w:left w:val="none" w:sz="0" w:space="0" w:color="auto"/>
        <w:bottom w:val="none" w:sz="0" w:space="0" w:color="auto"/>
        <w:right w:val="none" w:sz="0" w:space="0" w:color="auto"/>
      </w:divBdr>
      <w:divsChild>
        <w:div w:id="149030047">
          <w:marLeft w:val="0"/>
          <w:marRight w:val="0"/>
          <w:marTop w:val="0"/>
          <w:marBottom w:val="0"/>
          <w:divBdr>
            <w:top w:val="none" w:sz="0" w:space="0" w:color="auto"/>
            <w:left w:val="none" w:sz="0" w:space="0" w:color="auto"/>
            <w:bottom w:val="none" w:sz="0" w:space="0" w:color="auto"/>
            <w:right w:val="none" w:sz="0" w:space="0" w:color="auto"/>
          </w:divBdr>
          <w:divsChild>
            <w:div w:id="1116633177">
              <w:marLeft w:val="0"/>
              <w:marRight w:val="0"/>
              <w:marTop w:val="0"/>
              <w:marBottom w:val="0"/>
              <w:divBdr>
                <w:top w:val="none" w:sz="0" w:space="0" w:color="auto"/>
                <w:left w:val="none" w:sz="0" w:space="0" w:color="auto"/>
                <w:bottom w:val="none" w:sz="0" w:space="0" w:color="auto"/>
                <w:right w:val="none" w:sz="0" w:space="0" w:color="auto"/>
              </w:divBdr>
              <w:divsChild>
                <w:div w:id="3371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132">
      <w:bodyDiv w:val="1"/>
      <w:marLeft w:val="0"/>
      <w:marRight w:val="0"/>
      <w:marTop w:val="0"/>
      <w:marBottom w:val="0"/>
      <w:divBdr>
        <w:top w:val="none" w:sz="0" w:space="0" w:color="auto"/>
        <w:left w:val="none" w:sz="0" w:space="0" w:color="auto"/>
        <w:bottom w:val="none" w:sz="0" w:space="0" w:color="auto"/>
        <w:right w:val="none" w:sz="0" w:space="0" w:color="auto"/>
      </w:divBdr>
    </w:div>
    <w:div w:id="1069838799">
      <w:bodyDiv w:val="1"/>
      <w:marLeft w:val="0"/>
      <w:marRight w:val="0"/>
      <w:marTop w:val="0"/>
      <w:marBottom w:val="0"/>
      <w:divBdr>
        <w:top w:val="none" w:sz="0" w:space="0" w:color="auto"/>
        <w:left w:val="none" w:sz="0" w:space="0" w:color="auto"/>
        <w:bottom w:val="none" w:sz="0" w:space="0" w:color="auto"/>
        <w:right w:val="none" w:sz="0" w:space="0" w:color="auto"/>
      </w:divBdr>
    </w:div>
    <w:div w:id="1070882859">
      <w:bodyDiv w:val="1"/>
      <w:marLeft w:val="0"/>
      <w:marRight w:val="0"/>
      <w:marTop w:val="0"/>
      <w:marBottom w:val="0"/>
      <w:divBdr>
        <w:top w:val="none" w:sz="0" w:space="0" w:color="auto"/>
        <w:left w:val="none" w:sz="0" w:space="0" w:color="auto"/>
        <w:bottom w:val="none" w:sz="0" w:space="0" w:color="auto"/>
        <w:right w:val="none" w:sz="0" w:space="0" w:color="auto"/>
      </w:divBdr>
    </w:div>
    <w:div w:id="1074089120">
      <w:bodyDiv w:val="1"/>
      <w:marLeft w:val="0"/>
      <w:marRight w:val="0"/>
      <w:marTop w:val="0"/>
      <w:marBottom w:val="0"/>
      <w:divBdr>
        <w:top w:val="none" w:sz="0" w:space="0" w:color="auto"/>
        <w:left w:val="none" w:sz="0" w:space="0" w:color="auto"/>
        <w:bottom w:val="none" w:sz="0" w:space="0" w:color="auto"/>
        <w:right w:val="none" w:sz="0" w:space="0" w:color="auto"/>
      </w:divBdr>
    </w:div>
    <w:div w:id="1082335231">
      <w:bodyDiv w:val="1"/>
      <w:marLeft w:val="0"/>
      <w:marRight w:val="0"/>
      <w:marTop w:val="0"/>
      <w:marBottom w:val="0"/>
      <w:divBdr>
        <w:top w:val="none" w:sz="0" w:space="0" w:color="auto"/>
        <w:left w:val="none" w:sz="0" w:space="0" w:color="auto"/>
        <w:bottom w:val="none" w:sz="0" w:space="0" w:color="auto"/>
        <w:right w:val="none" w:sz="0" w:space="0" w:color="auto"/>
      </w:divBdr>
    </w:div>
    <w:div w:id="1086801843">
      <w:bodyDiv w:val="1"/>
      <w:marLeft w:val="0"/>
      <w:marRight w:val="0"/>
      <w:marTop w:val="0"/>
      <w:marBottom w:val="0"/>
      <w:divBdr>
        <w:top w:val="none" w:sz="0" w:space="0" w:color="auto"/>
        <w:left w:val="none" w:sz="0" w:space="0" w:color="auto"/>
        <w:bottom w:val="none" w:sz="0" w:space="0" w:color="auto"/>
        <w:right w:val="none" w:sz="0" w:space="0" w:color="auto"/>
      </w:divBdr>
    </w:div>
    <w:div w:id="1093936408">
      <w:bodyDiv w:val="1"/>
      <w:marLeft w:val="0"/>
      <w:marRight w:val="0"/>
      <w:marTop w:val="0"/>
      <w:marBottom w:val="0"/>
      <w:divBdr>
        <w:top w:val="none" w:sz="0" w:space="0" w:color="auto"/>
        <w:left w:val="none" w:sz="0" w:space="0" w:color="auto"/>
        <w:bottom w:val="none" w:sz="0" w:space="0" w:color="auto"/>
        <w:right w:val="none" w:sz="0" w:space="0" w:color="auto"/>
      </w:divBdr>
    </w:div>
    <w:div w:id="1093939725">
      <w:bodyDiv w:val="1"/>
      <w:marLeft w:val="0"/>
      <w:marRight w:val="0"/>
      <w:marTop w:val="0"/>
      <w:marBottom w:val="0"/>
      <w:divBdr>
        <w:top w:val="none" w:sz="0" w:space="0" w:color="auto"/>
        <w:left w:val="none" w:sz="0" w:space="0" w:color="auto"/>
        <w:bottom w:val="none" w:sz="0" w:space="0" w:color="auto"/>
        <w:right w:val="none" w:sz="0" w:space="0" w:color="auto"/>
      </w:divBdr>
    </w:div>
    <w:div w:id="1095790176">
      <w:bodyDiv w:val="1"/>
      <w:marLeft w:val="0"/>
      <w:marRight w:val="0"/>
      <w:marTop w:val="0"/>
      <w:marBottom w:val="0"/>
      <w:divBdr>
        <w:top w:val="none" w:sz="0" w:space="0" w:color="auto"/>
        <w:left w:val="none" w:sz="0" w:space="0" w:color="auto"/>
        <w:bottom w:val="none" w:sz="0" w:space="0" w:color="auto"/>
        <w:right w:val="none" w:sz="0" w:space="0" w:color="auto"/>
      </w:divBdr>
    </w:div>
    <w:div w:id="1107845476">
      <w:bodyDiv w:val="1"/>
      <w:marLeft w:val="0"/>
      <w:marRight w:val="0"/>
      <w:marTop w:val="0"/>
      <w:marBottom w:val="0"/>
      <w:divBdr>
        <w:top w:val="none" w:sz="0" w:space="0" w:color="auto"/>
        <w:left w:val="none" w:sz="0" w:space="0" w:color="auto"/>
        <w:bottom w:val="none" w:sz="0" w:space="0" w:color="auto"/>
        <w:right w:val="none" w:sz="0" w:space="0" w:color="auto"/>
      </w:divBdr>
    </w:div>
    <w:div w:id="1116949040">
      <w:bodyDiv w:val="1"/>
      <w:marLeft w:val="0"/>
      <w:marRight w:val="0"/>
      <w:marTop w:val="0"/>
      <w:marBottom w:val="0"/>
      <w:divBdr>
        <w:top w:val="none" w:sz="0" w:space="0" w:color="auto"/>
        <w:left w:val="none" w:sz="0" w:space="0" w:color="auto"/>
        <w:bottom w:val="none" w:sz="0" w:space="0" w:color="auto"/>
        <w:right w:val="none" w:sz="0" w:space="0" w:color="auto"/>
      </w:divBdr>
      <w:divsChild>
        <w:div w:id="288361628">
          <w:marLeft w:val="0"/>
          <w:marRight w:val="0"/>
          <w:marTop w:val="0"/>
          <w:marBottom w:val="0"/>
          <w:divBdr>
            <w:top w:val="none" w:sz="0" w:space="0" w:color="auto"/>
            <w:left w:val="none" w:sz="0" w:space="0" w:color="auto"/>
            <w:bottom w:val="none" w:sz="0" w:space="0" w:color="auto"/>
            <w:right w:val="none" w:sz="0" w:space="0" w:color="auto"/>
          </w:divBdr>
          <w:divsChild>
            <w:div w:id="403066435">
              <w:marLeft w:val="0"/>
              <w:marRight w:val="0"/>
              <w:marTop w:val="0"/>
              <w:marBottom w:val="0"/>
              <w:divBdr>
                <w:top w:val="none" w:sz="0" w:space="0" w:color="auto"/>
                <w:left w:val="none" w:sz="0" w:space="0" w:color="auto"/>
                <w:bottom w:val="none" w:sz="0" w:space="0" w:color="auto"/>
                <w:right w:val="none" w:sz="0" w:space="0" w:color="auto"/>
              </w:divBdr>
              <w:divsChild>
                <w:div w:id="2136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0991">
      <w:bodyDiv w:val="1"/>
      <w:marLeft w:val="0"/>
      <w:marRight w:val="0"/>
      <w:marTop w:val="0"/>
      <w:marBottom w:val="0"/>
      <w:divBdr>
        <w:top w:val="none" w:sz="0" w:space="0" w:color="auto"/>
        <w:left w:val="none" w:sz="0" w:space="0" w:color="auto"/>
        <w:bottom w:val="none" w:sz="0" w:space="0" w:color="auto"/>
        <w:right w:val="none" w:sz="0" w:space="0" w:color="auto"/>
      </w:divBdr>
    </w:div>
    <w:div w:id="1151941524">
      <w:bodyDiv w:val="1"/>
      <w:marLeft w:val="0"/>
      <w:marRight w:val="0"/>
      <w:marTop w:val="0"/>
      <w:marBottom w:val="0"/>
      <w:divBdr>
        <w:top w:val="none" w:sz="0" w:space="0" w:color="auto"/>
        <w:left w:val="none" w:sz="0" w:space="0" w:color="auto"/>
        <w:bottom w:val="none" w:sz="0" w:space="0" w:color="auto"/>
        <w:right w:val="none" w:sz="0" w:space="0" w:color="auto"/>
      </w:divBdr>
      <w:divsChild>
        <w:div w:id="715012695">
          <w:marLeft w:val="0"/>
          <w:marRight w:val="0"/>
          <w:marTop w:val="0"/>
          <w:marBottom w:val="0"/>
          <w:divBdr>
            <w:top w:val="none" w:sz="0" w:space="0" w:color="auto"/>
            <w:left w:val="none" w:sz="0" w:space="0" w:color="auto"/>
            <w:bottom w:val="none" w:sz="0" w:space="0" w:color="auto"/>
            <w:right w:val="none" w:sz="0" w:space="0" w:color="auto"/>
          </w:divBdr>
          <w:divsChild>
            <w:div w:id="1396704784">
              <w:marLeft w:val="0"/>
              <w:marRight w:val="0"/>
              <w:marTop w:val="0"/>
              <w:marBottom w:val="0"/>
              <w:divBdr>
                <w:top w:val="none" w:sz="0" w:space="0" w:color="auto"/>
                <w:left w:val="none" w:sz="0" w:space="0" w:color="auto"/>
                <w:bottom w:val="none" w:sz="0" w:space="0" w:color="auto"/>
                <w:right w:val="none" w:sz="0" w:space="0" w:color="auto"/>
              </w:divBdr>
              <w:divsChild>
                <w:div w:id="144202413">
                  <w:marLeft w:val="0"/>
                  <w:marRight w:val="0"/>
                  <w:marTop w:val="0"/>
                  <w:marBottom w:val="0"/>
                  <w:divBdr>
                    <w:top w:val="none" w:sz="0" w:space="0" w:color="auto"/>
                    <w:left w:val="none" w:sz="0" w:space="0" w:color="auto"/>
                    <w:bottom w:val="none" w:sz="0" w:space="0" w:color="auto"/>
                    <w:right w:val="none" w:sz="0" w:space="0" w:color="auto"/>
                  </w:divBdr>
                  <w:divsChild>
                    <w:div w:id="117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7311">
      <w:bodyDiv w:val="1"/>
      <w:marLeft w:val="0"/>
      <w:marRight w:val="0"/>
      <w:marTop w:val="0"/>
      <w:marBottom w:val="0"/>
      <w:divBdr>
        <w:top w:val="none" w:sz="0" w:space="0" w:color="auto"/>
        <w:left w:val="none" w:sz="0" w:space="0" w:color="auto"/>
        <w:bottom w:val="none" w:sz="0" w:space="0" w:color="auto"/>
        <w:right w:val="none" w:sz="0" w:space="0" w:color="auto"/>
      </w:divBdr>
    </w:div>
    <w:div w:id="1155298450">
      <w:bodyDiv w:val="1"/>
      <w:marLeft w:val="0"/>
      <w:marRight w:val="0"/>
      <w:marTop w:val="0"/>
      <w:marBottom w:val="0"/>
      <w:divBdr>
        <w:top w:val="none" w:sz="0" w:space="0" w:color="auto"/>
        <w:left w:val="none" w:sz="0" w:space="0" w:color="auto"/>
        <w:bottom w:val="none" w:sz="0" w:space="0" w:color="auto"/>
        <w:right w:val="none" w:sz="0" w:space="0" w:color="auto"/>
      </w:divBdr>
    </w:div>
    <w:div w:id="1165972683">
      <w:bodyDiv w:val="1"/>
      <w:marLeft w:val="0"/>
      <w:marRight w:val="0"/>
      <w:marTop w:val="0"/>
      <w:marBottom w:val="0"/>
      <w:divBdr>
        <w:top w:val="none" w:sz="0" w:space="0" w:color="auto"/>
        <w:left w:val="none" w:sz="0" w:space="0" w:color="auto"/>
        <w:bottom w:val="none" w:sz="0" w:space="0" w:color="auto"/>
        <w:right w:val="none" w:sz="0" w:space="0" w:color="auto"/>
      </w:divBdr>
    </w:div>
    <w:div w:id="1180125355">
      <w:bodyDiv w:val="1"/>
      <w:marLeft w:val="0"/>
      <w:marRight w:val="0"/>
      <w:marTop w:val="0"/>
      <w:marBottom w:val="0"/>
      <w:divBdr>
        <w:top w:val="none" w:sz="0" w:space="0" w:color="auto"/>
        <w:left w:val="none" w:sz="0" w:space="0" w:color="auto"/>
        <w:bottom w:val="none" w:sz="0" w:space="0" w:color="auto"/>
        <w:right w:val="none" w:sz="0" w:space="0" w:color="auto"/>
      </w:divBdr>
    </w:div>
    <w:div w:id="1185368626">
      <w:bodyDiv w:val="1"/>
      <w:marLeft w:val="0"/>
      <w:marRight w:val="0"/>
      <w:marTop w:val="0"/>
      <w:marBottom w:val="0"/>
      <w:divBdr>
        <w:top w:val="none" w:sz="0" w:space="0" w:color="auto"/>
        <w:left w:val="none" w:sz="0" w:space="0" w:color="auto"/>
        <w:bottom w:val="none" w:sz="0" w:space="0" w:color="auto"/>
        <w:right w:val="none" w:sz="0" w:space="0" w:color="auto"/>
      </w:divBdr>
    </w:div>
    <w:div w:id="1211653565">
      <w:bodyDiv w:val="1"/>
      <w:marLeft w:val="0"/>
      <w:marRight w:val="0"/>
      <w:marTop w:val="0"/>
      <w:marBottom w:val="0"/>
      <w:divBdr>
        <w:top w:val="none" w:sz="0" w:space="0" w:color="auto"/>
        <w:left w:val="none" w:sz="0" w:space="0" w:color="auto"/>
        <w:bottom w:val="none" w:sz="0" w:space="0" w:color="auto"/>
        <w:right w:val="none" w:sz="0" w:space="0" w:color="auto"/>
      </w:divBdr>
    </w:div>
    <w:div w:id="1214923636">
      <w:bodyDiv w:val="1"/>
      <w:marLeft w:val="0"/>
      <w:marRight w:val="0"/>
      <w:marTop w:val="0"/>
      <w:marBottom w:val="0"/>
      <w:divBdr>
        <w:top w:val="none" w:sz="0" w:space="0" w:color="auto"/>
        <w:left w:val="none" w:sz="0" w:space="0" w:color="auto"/>
        <w:bottom w:val="none" w:sz="0" w:space="0" w:color="auto"/>
        <w:right w:val="none" w:sz="0" w:space="0" w:color="auto"/>
      </w:divBdr>
    </w:div>
    <w:div w:id="1224487848">
      <w:bodyDiv w:val="1"/>
      <w:marLeft w:val="0"/>
      <w:marRight w:val="0"/>
      <w:marTop w:val="0"/>
      <w:marBottom w:val="0"/>
      <w:divBdr>
        <w:top w:val="none" w:sz="0" w:space="0" w:color="auto"/>
        <w:left w:val="none" w:sz="0" w:space="0" w:color="auto"/>
        <w:bottom w:val="none" w:sz="0" w:space="0" w:color="auto"/>
        <w:right w:val="none" w:sz="0" w:space="0" w:color="auto"/>
      </w:divBdr>
    </w:div>
    <w:div w:id="1226795276">
      <w:bodyDiv w:val="1"/>
      <w:marLeft w:val="0"/>
      <w:marRight w:val="0"/>
      <w:marTop w:val="0"/>
      <w:marBottom w:val="0"/>
      <w:divBdr>
        <w:top w:val="none" w:sz="0" w:space="0" w:color="auto"/>
        <w:left w:val="none" w:sz="0" w:space="0" w:color="auto"/>
        <w:bottom w:val="none" w:sz="0" w:space="0" w:color="auto"/>
        <w:right w:val="none" w:sz="0" w:space="0" w:color="auto"/>
      </w:divBdr>
    </w:div>
    <w:div w:id="1237784816">
      <w:bodyDiv w:val="1"/>
      <w:marLeft w:val="0"/>
      <w:marRight w:val="0"/>
      <w:marTop w:val="0"/>
      <w:marBottom w:val="0"/>
      <w:divBdr>
        <w:top w:val="none" w:sz="0" w:space="0" w:color="auto"/>
        <w:left w:val="none" w:sz="0" w:space="0" w:color="auto"/>
        <w:bottom w:val="none" w:sz="0" w:space="0" w:color="auto"/>
        <w:right w:val="none" w:sz="0" w:space="0" w:color="auto"/>
      </w:divBdr>
      <w:divsChild>
        <w:div w:id="742876139">
          <w:marLeft w:val="0"/>
          <w:marRight w:val="0"/>
          <w:marTop w:val="0"/>
          <w:marBottom w:val="120"/>
          <w:divBdr>
            <w:top w:val="none" w:sz="0" w:space="0" w:color="auto"/>
            <w:left w:val="none" w:sz="0" w:space="0" w:color="auto"/>
            <w:bottom w:val="single" w:sz="6" w:space="6" w:color="404040"/>
            <w:right w:val="none" w:sz="0" w:space="0" w:color="auto"/>
          </w:divBdr>
        </w:div>
      </w:divsChild>
    </w:div>
    <w:div w:id="1244031615">
      <w:bodyDiv w:val="1"/>
      <w:marLeft w:val="0"/>
      <w:marRight w:val="0"/>
      <w:marTop w:val="0"/>
      <w:marBottom w:val="0"/>
      <w:divBdr>
        <w:top w:val="none" w:sz="0" w:space="0" w:color="auto"/>
        <w:left w:val="none" w:sz="0" w:space="0" w:color="auto"/>
        <w:bottom w:val="none" w:sz="0" w:space="0" w:color="auto"/>
        <w:right w:val="none" w:sz="0" w:space="0" w:color="auto"/>
      </w:divBdr>
    </w:div>
    <w:div w:id="1246768174">
      <w:bodyDiv w:val="1"/>
      <w:marLeft w:val="0"/>
      <w:marRight w:val="0"/>
      <w:marTop w:val="0"/>
      <w:marBottom w:val="0"/>
      <w:divBdr>
        <w:top w:val="none" w:sz="0" w:space="0" w:color="auto"/>
        <w:left w:val="none" w:sz="0" w:space="0" w:color="auto"/>
        <w:bottom w:val="none" w:sz="0" w:space="0" w:color="auto"/>
        <w:right w:val="none" w:sz="0" w:space="0" w:color="auto"/>
      </w:divBdr>
      <w:divsChild>
        <w:div w:id="797844714">
          <w:marLeft w:val="0"/>
          <w:marRight w:val="0"/>
          <w:marTop w:val="0"/>
          <w:marBottom w:val="0"/>
          <w:divBdr>
            <w:top w:val="none" w:sz="0" w:space="0" w:color="auto"/>
            <w:left w:val="none" w:sz="0" w:space="0" w:color="auto"/>
            <w:bottom w:val="none" w:sz="0" w:space="0" w:color="auto"/>
            <w:right w:val="none" w:sz="0" w:space="0" w:color="auto"/>
          </w:divBdr>
          <w:divsChild>
            <w:div w:id="850527293">
              <w:marLeft w:val="0"/>
              <w:marRight w:val="0"/>
              <w:marTop w:val="0"/>
              <w:marBottom w:val="0"/>
              <w:divBdr>
                <w:top w:val="none" w:sz="0" w:space="0" w:color="auto"/>
                <w:left w:val="none" w:sz="0" w:space="0" w:color="auto"/>
                <w:bottom w:val="none" w:sz="0" w:space="0" w:color="auto"/>
                <w:right w:val="none" w:sz="0" w:space="0" w:color="auto"/>
              </w:divBdr>
              <w:divsChild>
                <w:div w:id="2085369107">
                  <w:marLeft w:val="0"/>
                  <w:marRight w:val="0"/>
                  <w:marTop w:val="0"/>
                  <w:marBottom w:val="0"/>
                  <w:divBdr>
                    <w:top w:val="none" w:sz="0" w:space="0" w:color="auto"/>
                    <w:left w:val="none" w:sz="0" w:space="0" w:color="auto"/>
                    <w:bottom w:val="none" w:sz="0" w:space="0" w:color="auto"/>
                    <w:right w:val="none" w:sz="0" w:space="0" w:color="auto"/>
                  </w:divBdr>
                  <w:divsChild>
                    <w:div w:id="19000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033">
      <w:bodyDiv w:val="1"/>
      <w:marLeft w:val="0"/>
      <w:marRight w:val="0"/>
      <w:marTop w:val="0"/>
      <w:marBottom w:val="0"/>
      <w:divBdr>
        <w:top w:val="none" w:sz="0" w:space="0" w:color="auto"/>
        <w:left w:val="none" w:sz="0" w:space="0" w:color="auto"/>
        <w:bottom w:val="none" w:sz="0" w:space="0" w:color="auto"/>
        <w:right w:val="none" w:sz="0" w:space="0" w:color="auto"/>
      </w:divBdr>
    </w:div>
    <w:div w:id="1281959774">
      <w:bodyDiv w:val="1"/>
      <w:marLeft w:val="0"/>
      <w:marRight w:val="0"/>
      <w:marTop w:val="0"/>
      <w:marBottom w:val="0"/>
      <w:divBdr>
        <w:top w:val="none" w:sz="0" w:space="0" w:color="auto"/>
        <w:left w:val="none" w:sz="0" w:space="0" w:color="auto"/>
        <w:bottom w:val="none" w:sz="0" w:space="0" w:color="auto"/>
        <w:right w:val="none" w:sz="0" w:space="0" w:color="auto"/>
      </w:divBdr>
      <w:divsChild>
        <w:div w:id="497042832">
          <w:marLeft w:val="0"/>
          <w:marRight w:val="0"/>
          <w:marTop w:val="0"/>
          <w:marBottom w:val="0"/>
          <w:divBdr>
            <w:top w:val="none" w:sz="0" w:space="0" w:color="auto"/>
            <w:left w:val="none" w:sz="0" w:space="0" w:color="auto"/>
            <w:bottom w:val="none" w:sz="0" w:space="0" w:color="auto"/>
            <w:right w:val="none" w:sz="0" w:space="0" w:color="auto"/>
          </w:divBdr>
          <w:divsChild>
            <w:div w:id="234823823">
              <w:marLeft w:val="0"/>
              <w:marRight w:val="0"/>
              <w:marTop w:val="0"/>
              <w:marBottom w:val="0"/>
              <w:divBdr>
                <w:top w:val="none" w:sz="0" w:space="0" w:color="auto"/>
                <w:left w:val="none" w:sz="0" w:space="0" w:color="auto"/>
                <w:bottom w:val="none" w:sz="0" w:space="0" w:color="auto"/>
                <w:right w:val="none" w:sz="0" w:space="0" w:color="auto"/>
              </w:divBdr>
              <w:divsChild>
                <w:div w:id="491222571">
                  <w:marLeft w:val="0"/>
                  <w:marRight w:val="0"/>
                  <w:marTop w:val="0"/>
                  <w:marBottom w:val="0"/>
                  <w:divBdr>
                    <w:top w:val="none" w:sz="0" w:space="0" w:color="auto"/>
                    <w:left w:val="none" w:sz="0" w:space="0" w:color="auto"/>
                    <w:bottom w:val="none" w:sz="0" w:space="0" w:color="auto"/>
                    <w:right w:val="none" w:sz="0" w:space="0" w:color="auto"/>
                  </w:divBdr>
                  <w:divsChild>
                    <w:div w:id="865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51557">
      <w:bodyDiv w:val="1"/>
      <w:marLeft w:val="0"/>
      <w:marRight w:val="0"/>
      <w:marTop w:val="0"/>
      <w:marBottom w:val="0"/>
      <w:divBdr>
        <w:top w:val="none" w:sz="0" w:space="0" w:color="auto"/>
        <w:left w:val="none" w:sz="0" w:space="0" w:color="auto"/>
        <w:bottom w:val="none" w:sz="0" w:space="0" w:color="auto"/>
        <w:right w:val="none" w:sz="0" w:space="0" w:color="auto"/>
      </w:divBdr>
    </w:div>
    <w:div w:id="1288508738">
      <w:bodyDiv w:val="1"/>
      <w:marLeft w:val="0"/>
      <w:marRight w:val="0"/>
      <w:marTop w:val="0"/>
      <w:marBottom w:val="0"/>
      <w:divBdr>
        <w:top w:val="none" w:sz="0" w:space="0" w:color="auto"/>
        <w:left w:val="none" w:sz="0" w:space="0" w:color="auto"/>
        <w:bottom w:val="none" w:sz="0" w:space="0" w:color="auto"/>
        <w:right w:val="none" w:sz="0" w:space="0" w:color="auto"/>
      </w:divBdr>
    </w:div>
    <w:div w:id="1291982399">
      <w:bodyDiv w:val="1"/>
      <w:marLeft w:val="0"/>
      <w:marRight w:val="0"/>
      <w:marTop w:val="0"/>
      <w:marBottom w:val="0"/>
      <w:divBdr>
        <w:top w:val="none" w:sz="0" w:space="0" w:color="auto"/>
        <w:left w:val="none" w:sz="0" w:space="0" w:color="auto"/>
        <w:bottom w:val="none" w:sz="0" w:space="0" w:color="auto"/>
        <w:right w:val="none" w:sz="0" w:space="0" w:color="auto"/>
      </w:divBdr>
    </w:div>
    <w:div w:id="1301963731">
      <w:bodyDiv w:val="1"/>
      <w:marLeft w:val="0"/>
      <w:marRight w:val="0"/>
      <w:marTop w:val="0"/>
      <w:marBottom w:val="0"/>
      <w:divBdr>
        <w:top w:val="none" w:sz="0" w:space="0" w:color="auto"/>
        <w:left w:val="none" w:sz="0" w:space="0" w:color="auto"/>
        <w:bottom w:val="none" w:sz="0" w:space="0" w:color="auto"/>
        <w:right w:val="none" w:sz="0" w:space="0" w:color="auto"/>
      </w:divBdr>
    </w:div>
    <w:div w:id="1303195399">
      <w:bodyDiv w:val="1"/>
      <w:marLeft w:val="0"/>
      <w:marRight w:val="0"/>
      <w:marTop w:val="0"/>
      <w:marBottom w:val="0"/>
      <w:divBdr>
        <w:top w:val="none" w:sz="0" w:space="0" w:color="auto"/>
        <w:left w:val="none" w:sz="0" w:space="0" w:color="auto"/>
        <w:bottom w:val="none" w:sz="0" w:space="0" w:color="auto"/>
        <w:right w:val="none" w:sz="0" w:space="0" w:color="auto"/>
      </w:divBdr>
    </w:div>
    <w:div w:id="1312830284">
      <w:bodyDiv w:val="1"/>
      <w:marLeft w:val="0"/>
      <w:marRight w:val="0"/>
      <w:marTop w:val="0"/>
      <w:marBottom w:val="0"/>
      <w:divBdr>
        <w:top w:val="none" w:sz="0" w:space="0" w:color="auto"/>
        <w:left w:val="none" w:sz="0" w:space="0" w:color="auto"/>
        <w:bottom w:val="none" w:sz="0" w:space="0" w:color="auto"/>
        <w:right w:val="none" w:sz="0" w:space="0" w:color="auto"/>
      </w:divBdr>
    </w:div>
    <w:div w:id="1315067527">
      <w:bodyDiv w:val="1"/>
      <w:marLeft w:val="0"/>
      <w:marRight w:val="0"/>
      <w:marTop w:val="0"/>
      <w:marBottom w:val="0"/>
      <w:divBdr>
        <w:top w:val="none" w:sz="0" w:space="0" w:color="auto"/>
        <w:left w:val="none" w:sz="0" w:space="0" w:color="auto"/>
        <w:bottom w:val="none" w:sz="0" w:space="0" w:color="auto"/>
        <w:right w:val="none" w:sz="0" w:space="0" w:color="auto"/>
      </w:divBdr>
    </w:div>
    <w:div w:id="1319068366">
      <w:bodyDiv w:val="1"/>
      <w:marLeft w:val="0"/>
      <w:marRight w:val="0"/>
      <w:marTop w:val="0"/>
      <w:marBottom w:val="0"/>
      <w:divBdr>
        <w:top w:val="none" w:sz="0" w:space="0" w:color="auto"/>
        <w:left w:val="none" w:sz="0" w:space="0" w:color="auto"/>
        <w:bottom w:val="none" w:sz="0" w:space="0" w:color="auto"/>
        <w:right w:val="none" w:sz="0" w:space="0" w:color="auto"/>
      </w:divBdr>
    </w:div>
    <w:div w:id="1320420508">
      <w:bodyDiv w:val="1"/>
      <w:marLeft w:val="0"/>
      <w:marRight w:val="0"/>
      <w:marTop w:val="0"/>
      <w:marBottom w:val="0"/>
      <w:divBdr>
        <w:top w:val="none" w:sz="0" w:space="0" w:color="auto"/>
        <w:left w:val="none" w:sz="0" w:space="0" w:color="auto"/>
        <w:bottom w:val="none" w:sz="0" w:space="0" w:color="auto"/>
        <w:right w:val="none" w:sz="0" w:space="0" w:color="auto"/>
      </w:divBdr>
      <w:divsChild>
        <w:div w:id="1668703551">
          <w:marLeft w:val="0"/>
          <w:marRight w:val="0"/>
          <w:marTop w:val="0"/>
          <w:marBottom w:val="0"/>
          <w:divBdr>
            <w:top w:val="none" w:sz="0" w:space="0" w:color="auto"/>
            <w:left w:val="none" w:sz="0" w:space="0" w:color="auto"/>
            <w:bottom w:val="none" w:sz="0" w:space="0" w:color="auto"/>
            <w:right w:val="none" w:sz="0" w:space="0" w:color="auto"/>
          </w:divBdr>
          <w:divsChild>
            <w:div w:id="49622222">
              <w:marLeft w:val="0"/>
              <w:marRight w:val="0"/>
              <w:marTop w:val="0"/>
              <w:marBottom w:val="0"/>
              <w:divBdr>
                <w:top w:val="none" w:sz="0" w:space="0" w:color="auto"/>
                <w:left w:val="none" w:sz="0" w:space="0" w:color="auto"/>
                <w:bottom w:val="none" w:sz="0" w:space="0" w:color="auto"/>
                <w:right w:val="none" w:sz="0" w:space="0" w:color="auto"/>
              </w:divBdr>
              <w:divsChild>
                <w:div w:id="1745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4732">
      <w:bodyDiv w:val="1"/>
      <w:marLeft w:val="0"/>
      <w:marRight w:val="0"/>
      <w:marTop w:val="0"/>
      <w:marBottom w:val="0"/>
      <w:divBdr>
        <w:top w:val="none" w:sz="0" w:space="0" w:color="auto"/>
        <w:left w:val="none" w:sz="0" w:space="0" w:color="auto"/>
        <w:bottom w:val="none" w:sz="0" w:space="0" w:color="auto"/>
        <w:right w:val="none" w:sz="0" w:space="0" w:color="auto"/>
      </w:divBdr>
    </w:div>
    <w:div w:id="1325234093">
      <w:bodyDiv w:val="1"/>
      <w:marLeft w:val="0"/>
      <w:marRight w:val="0"/>
      <w:marTop w:val="0"/>
      <w:marBottom w:val="0"/>
      <w:divBdr>
        <w:top w:val="none" w:sz="0" w:space="0" w:color="auto"/>
        <w:left w:val="none" w:sz="0" w:space="0" w:color="auto"/>
        <w:bottom w:val="none" w:sz="0" w:space="0" w:color="auto"/>
        <w:right w:val="none" w:sz="0" w:space="0" w:color="auto"/>
      </w:divBdr>
    </w:div>
    <w:div w:id="1326977921">
      <w:bodyDiv w:val="1"/>
      <w:marLeft w:val="0"/>
      <w:marRight w:val="0"/>
      <w:marTop w:val="0"/>
      <w:marBottom w:val="0"/>
      <w:divBdr>
        <w:top w:val="none" w:sz="0" w:space="0" w:color="auto"/>
        <w:left w:val="none" w:sz="0" w:space="0" w:color="auto"/>
        <w:bottom w:val="none" w:sz="0" w:space="0" w:color="auto"/>
        <w:right w:val="none" w:sz="0" w:space="0" w:color="auto"/>
      </w:divBdr>
      <w:divsChild>
        <w:div w:id="677852739">
          <w:marLeft w:val="0"/>
          <w:marRight w:val="0"/>
          <w:marTop w:val="0"/>
          <w:marBottom w:val="0"/>
          <w:divBdr>
            <w:top w:val="none" w:sz="0" w:space="0" w:color="auto"/>
            <w:left w:val="none" w:sz="0" w:space="0" w:color="auto"/>
            <w:bottom w:val="none" w:sz="0" w:space="0" w:color="auto"/>
            <w:right w:val="none" w:sz="0" w:space="0" w:color="auto"/>
          </w:divBdr>
          <w:divsChild>
            <w:div w:id="2009016190">
              <w:marLeft w:val="0"/>
              <w:marRight w:val="0"/>
              <w:marTop w:val="0"/>
              <w:marBottom w:val="0"/>
              <w:divBdr>
                <w:top w:val="none" w:sz="0" w:space="0" w:color="auto"/>
                <w:left w:val="none" w:sz="0" w:space="0" w:color="auto"/>
                <w:bottom w:val="none" w:sz="0" w:space="0" w:color="auto"/>
                <w:right w:val="none" w:sz="0" w:space="0" w:color="auto"/>
              </w:divBdr>
              <w:divsChild>
                <w:div w:id="10152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8974">
      <w:bodyDiv w:val="1"/>
      <w:marLeft w:val="0"/>
      <w:marRight w:val="0"/>
      <w:marTop w:val="0"/>
      <w:marBottom w:val="0"/>
      <w:divBdr>
        <w:top w:val="none" w:sz="0" w:space="0" w:color="auto"/>
        <w:left w:val="none" w:sz="0" w:space="0" w:color="auto"/>
        <w:bottom w:val="none" w:sz="0" w:space="0" w:color="auto"/>
        <w:right w:val="none" w:sz="0" w:space="0" w:color="auto"/>
      </w:divBdr>
    </w:div>
    <w:div w:id="1343045394">
      <w:bodyDiv w:val="1"/>
      <w:marLeft w:val="0"/>
      <w:marRight w:val="0"/>
      <w:marTop w:val="0"/>
      <w:marBottom w:val="0"/>
      <w:divBdr>
        <w:top w:val="none" w:sz="0" w:space="0" w:color="auto"/>
        <w:left w:val="none" w:sz="0" w:space="0" w:color="auto"/>
        <w:bottom w:val="none" w:sz="0" w:space="0" w:color="auto"/>
        <w:right w:val="none" w:sz="0" w:space="0" w:color="auto"/>
      </w:divBdr>
    </w:div>
    <w:div w:id="1343312394">
      <w:bodyDiv w:val="1"/>
      <w:marLeft w:val="0"/>
      <w:marRight w:val="0"/>
      <w:marTop w:val="0"/>
      <w:marBottom w:val="0"/>
      <w:divBdr>
        <w:top w:val="none" w:sz="0" w:space="0" w:color="auto"/>
        <w:left w:val="none" w:sz="0" w:space="0" w:color="auto"/>
        <w:bottom w:val="none" w:sz="0" w:space="0" w:color="auto"/>
        <w:right w:val="none" w:sz="0" w:space="0" w:color="auto"/>
      </w:divBdr>
    </w:div>
    <w:div w:id="1348210733">
      <w:bodyDiv w:val="1"/>
      <w:marLeft w:val="0"/>
      <w:marRight w:val="0"/>
      <w:marTop w:val="0"/>
      <w:marBottom w:val="0"/>
      <w:divBdr>
        <w:top w:val="none" w:sz="0" w:space="0" w:color="auto"/>
        <w:left w:val="none" w:sz="0" w:space="0" w:color="auto"/>
        <w:bottom w:val="none" w:sz="0" w:space="0" w:color="auto"/>
        <w:right w:val="none" w:sz="0" w:space="0" w:color="auto"/>
      </w:divBdr>
    </w:div>
    <w:div w:id="1351297169">
      <w:bodyDiv w:val="1"/>
      <w:marLeft w:val="0"/>
      <w:marRight w:val="0"/>
      <w:marTop w:val="0"/>
      <w:marBottom w:val="0"/>
      <w:divBdr>
        <w:top w:val="none" w:sz="0" w:space="0" w:color="auto"/>
        <w:left w:val="none" w:sz="0" w:space="0" w:color="auto"/>
        <w:bottom w:val="none" w:sz="0" w:space="0" w:color="auto"/>
        <w:right w:val="none" w:sz="0" w:space="0" w:color="auto"/>
      </w:divBdr>
    </w:div>
    <w:div w:id="1354844462">
      <w:bodyDiv w:val="1"/>
      <w:marLeft w:val="0"/>
      <w:marRight w:val="0"/>
      <w:marTop w:val="0"/>
      <w:marBottom w:val="0"/>
      <w:divBdr>
        <w:top w:val="none" w:sz="0" w:space="0" w:color="auto"/>
        <w:left w:val="none" w:sz="0" w:space="0" w:color="auto"/>
        <w:bottom w:val="none" w:sz="0" w:space="0" w:color="auto"/>
        <w:right w:val="none" w:sz="0" w:space="0" w:color="auto"/>
      </w:divBdr>
    </w:div>
    <w:div w:id="1359505953">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5015917">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382440338">
      <w:bodyDiv w:val="1"/>
      <w:marLeft w:val="0"/>
      <w:marRight w:val="0"/>
      <w:marTop w:val="0"/>
      <w:marBottom w:val="0"/>
      <w:divBdr>
        <w:top w:val="none" w:sz="0" w:space="0" w:color="auto"/>
        <w:left w:val="none" w:sz="0" w:space="0" w:color="auto"/>
        <w:bottom w:val="none" w:sz="0" w:space="0" w:color="auto"/>
        <w:right w:val="none" w:sz="0" w:space="0" w:color="auto"/>
      </w:divBdr>
      <w:divsChild>
        <w:div w:id="445780438">
          <w:marLeft w:val="0"/>
          <w:marRight w:val="0"/>
          <w:marTop w:val="0"/>
          <w:marBottom w:val="0"/>
          <w:divBdr>
            <w:top w:val="none" w:sz="0" w:space="0" w:color="auto"/>
            <w:left w:val="none" w:sz="0" w:space="0" w:color="auto"/>
            <w:bottom w:val="none" w:sz="0" w:space="0" w:color="auto"/>
            <w:right w:val="none" w:sz="0" w:space="0" w:color="auto"/>
          </w:divBdr>
          <w:divsChild>
            <w:div w:id="942494206">
              <w:marLeft w:val="0"/>
              <w:marRight w:val="0"/>
              <w:marTop w:val="0"/>
              <w:marBottom w:val="0"/>
              <w:divBdr>
                <w:top w:val="none" w:sz="0" w:space="0" w:color="auto"/>
                <w:left w:val="none" w:sz="0" w:space="0" w:color="auto"/>
                <w:bottom w:val="none" w:sz="0" w:space="0" w:color="auto"/>
                <w:right w:val="none" w:sz="0" w:space="0" w:color="auto"/>
              </w:divBdr>
              <w:divsChild>
                <w:div w:id="16977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7226">
      <w:bodyDiv w:val="1"/>
      <w:marLeft w:val="0"/>
      <w:marRight w:val="0"/>
      <w:marTop w:val="0"/>
      <w:marBottom w:val="0"/>
      <w:divBdr>
        <w:top w:val="none" w:sz="0" w:space="0" w:color="auto"/>
        <w:left w:val="none" w:sz="0" w:space="0" w:color="auto"/>
        <w:bottom w:val="none" w:sz="0" w:space="0" w:color="auto"/>
        <w:right w:val="none" w:sz="0" w:space="0" w:color="auto"/>
      </w:divBdr>
      <w:divsChild>
        <w:div w:id="1902062584">
          <w:marLeft w:val="0"/>
          <w:marRight w:val="0"/>
          <w:marTop w:val="0"/>
          <w:marBottom w:val="0"/>
          <w:divBdr>
            <w:top w:val="none" w:sz="0" w:space="0" w:color="auto"/>
            <w:left w:val="none" w:sz="0" w:space="0" w:color="auto"/>
            <w:bottom w:val="none" w:sz="0" w:space="0" w:color="auto"/>
            <w:right w:val="none" w:sz="0" w:space="0" w:color="auto"/>
          </w:divBdr>
          <w:divsChild>
            <w:div w:id="236551059">
              <w:marLeft w:val="0"/>
              <w:marRight w:val="0"/>
              <w:marTop w:val="0"/>
              <w:marBottom w:val="0"/>
              <w:divBdr>
                <w:top w:val="none" w:sz="0" w:space="0" w:color="auto"/>
                <w:left w:val="none" w:sz="0" w:space="0" w:color="auto"/>
                <w:bottom w:val="none" w:sz="0" w:space="0" w:color="auto"/>
                <w:right w:val="none" w:sz="0" w:space="0" w:color="auto"/>
              </w:divBdr>
              <w:divsChild>
                <w:div w:id="881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737">
      <w:bodyDiv w:val="1"/>
      <w:marLeft w:val="0"/>
      <w:marRight w:val="0"/>
      <w:marTop w:val="0"/>
      <w:marBottom w:val="0"/>
      <w:divBdr>
        <w:top w:val="none" w:sz="0" w:space="0" w:color="auto"/>
        <w:left w:val="none" w:sz="0" w:space="0" w:color="auto"/>
        <w:bottom w:val="none" w:sz="0" w:space="0" w:color="auto"/>
        <w:right w:val="none" w:sz="0" w:space="0" w:color="auto"/>
      </w:divBdr>
      <w:divsChild>
        <w:div w:id="952443622">
          <w:marLeft w:val="0"/>
          <w:marRight w:val="0"/>
          <w:marTop w:val="0"/>
          <w:marBottom w:val="0"/>
          <w:divBdr>
            <w:top w:val="none" w:sz="0" w:space="0" w:color="auto"/>
            <w:left w:val="none" w:sz="0" w:space="0" w:color="auto"/>
            <w:bottom w:val="none" w:sz="0" w:space="0" w:color="auto"/>
            <w:right w:val="none" w:sz="0" w:space="0" w:color="auto"/>
          </w:divBdr>
          <w:divsChild>
            <w:div w:id="514197769">
              <w:marLeft w:val="0"/>
              <w:marRight w:val="0"/>
              <w:marTop w:val="0"/>
              <w:marBottom w:val="0"/>
              <w:divBdr>
                <w:top w:val="none" w:sz="0" w:space="0" w:color="auto"/>
                <w:left w:val="none" w:sz="0" w:space="0" w:color="auto"/>
                <w:bottom w:val="none" w:sz="0" w:space="0" w:color="auto"/>
                <w:right w:val="none" w:sz="0" w:space="0" w:color="auto"/>
              </w:divBdr>
              <w:divsChild>
                <w:div w:id="17007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401557055">
      <w:bodyDiv w:val="1"/>
      <w:marLeft w:val="0"/>
      <w:marRight w:val="0"/>
      <w:marTop w:val="0"/>
      <w:marBottom w:val="0"/>
      <w:divBdr>
        <w:top w:val="none" w:sz="0" w:space="0" w:color="auto"/>
        <w:left w:val="none" w:sz="0" w:space="0" w:color="auto"/>
        <w:bottom w:val="none" w:sz="0" w:space="0" w:color="auto"/>
        <w:right w:val="none" w:sz="0" w:space="0" w:color="auto"/>
      </w:divBdr>
    </w:div>
    <w:div w:id="1416853987">
      <w:bodyDiv w:val="1"/>
      <w:marLeft w:val="0"/>
      <w:marRight w:val="0"/>
      <w:marTop w:val="0"/>
      <w:marBottom w:val="0"/>
      <w:divBdr>
        <w:top w:val="none" w:sz="0" w:space="0" w:color="auto"/>
        <w:left w:val="none" w:sz="0" w:space="0" w:color="auto"/>
        <w:bottom w:val="none" w:sz="0" w:space="0" w:color="auto"/>
        <w:right w:val="none" w:sz="0" w:space="0" w:color="auto"/>
      </w:divBdr>
      <w:divsChild>
        <w:div w:id="1148783325">
          <w:marLeft w:val="0"/>
          <w:marRight w:val="0"/>
          <w:marTop w:val="0"/>
          <w:marBottom w:val="0"/>
          <w:divBdr>
            <w:top w:val="none" w:sz="0" w:space="0" w:color="auto"/>
            <w:left w:val="none" w:sz="0" w:space="0" w:color="auto"/>
            <w:bottom w:val="none" w:sz="0" w:space="0" w:color="auto"/>
            <w:right w:val="none" w:sz="0" w:space="0" w:color="auto"/>
          </w:divBdr>
          <w:divsChild>
            <w:div w:id="868764956">
              <w:marLeft w:val="0"/>
              <w:marRight w:val="0"/>
              <w:marTop w:val="0"/>
              <w:marBottom w:val="0"/>
              <w:divBdr>
                <w:top w:val="none" w:sz="0" w:space="0" w:color="auto"/>
                <w:left w:val="none" w:sz="0" w:space="0" w:color="auto"/>
                <w:bottom w:val="none" w:sz="0" w:space="0" w:color="auto"/>
                <w:right w:val="none" w:sz="0" w:space="0" w:color="auto"/>
              </w:divBdr>
              <w:divsChild>
                <w:div w:id="13573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4699">
      <w:bodyDiv w:val="1"/>
      <w:marLeft w:val="0"/>
      <w:marRight w:val="0"/>
      <w:marTop w:val="0"/>
      <w:marBottom w:val="0"/>
      <w:divBdr>
        <w:top w:val="none" w:sz="0" w:space="0" w:color="auto"/>
        <w:left w:val="none" w:sz="0" w:space="0" w:color="auto"/>
        <w:bottom w:val="none" w:sz="0" w:space="0" w:color="auto"/>
        <w:right w:val="none" w:sz="0" w:space="0" w:color="auto"/>
      </w:divBdr>
    </w:div>
    <w:div w:id="1454984873">
      <w:bodyDiv w:val="1"/>
      <w:marLeft w:val="0"/>
      <w:marRight w:val="0"/>
      <w:marTop w:val="0"/>
      <w:marBottom w:val="0"/>
      <w:divBdr>
        <w:top w:val="none" w:sz="0" w:space="0" w:color="auto"/>
        <w:left w:val="none" w:sz="0" w:space="0" w:color="auto"/>
        <w:bottom w:val="none" w:sz="0" w:space="0" w:color="auto"/>
        <w:right w:val="none" w:sz="0" w:space="0" w:color="auto"/>
      </w:divBdr>
    </w:div>
    <w:div w:id="1483958892">
      <w:bodyDiv w:val="1"/>
      <w:marLeft w:val="0"/>
      <w:marRight w:val="0"/>
      <w:marTop w:val="0"/>
      <w:marBottom w:val="0"/>
      <w:divBdr>
        <w:top w:val="none" w:sz="0" w:space="0" w:color="auto"/>
        <w:left w:val="none" w:sz="0" w:space="0" w:color="auto"/>
        <w:bottom w:val="none" w:sz="0" w:space="0" w:color="auto"/>
        <w:right w:val="none" w:sz="0" w:space="0" w:color="auto"/>
      </w:divBdr>
    </w:div>
    <w:div w:id="1485970065">
      <w:bodyDiv w:val="1"/>
      <w:marLeft w:val="0"/>
      <w:marRight w:val="0"/>
      <w:marTop w:val="0"/>
      <w:marBottom w:val="0"/>
      <w:divBdr>
        <w:top w:val="none" w:sz="0" w:space="0" w:color="auto"/>
        <w:left w:val="none" w:sz="0" w:space="0" w:color="auto"/>
        <w:bottom w:val="none" w:sz="0" w:space="0" w:color="auto"/>
        <w:right w:val="none" w:sz="0" w:space="0" w:color="auto"/>
      </w:divBdr>
    </w:div>
    <w:div w:id="1493333676">
      <w:bodyDiv w:val="1"/>
      <w:marLeft w:val="0"/>
      <w:marRight w:val="0"/>
      <w:marTop w:val="0"/>
      <w:marBottom w:val="0"/>
      <w:divBdr>
        <w:top w:val="none" w:sz="0" w:space="0" w:color="auto"/>
        <w:left w:val="none" w:sz="0" w:space="0" w:color="auto"/>
        <w:bottom w:val="none" w:sz="0" w:space="0" w:color="auto"/>
        <w:right w:val="none" w:sz="0" w:space="0" w:color="auto"/>
      </w:divBdr>
    </w:div>
    <w:div w:id="1505125075">
      <w:bodyDiv w:val="1"/>
      <w:marLeft w:val="0"/>
      <w:marRight w:val="0"/>
      <w:marTop w:val="0"/>
      <w:marBottom w:val="0"/>
      <w:divBdr>
        <w:top w:val="none" w:sz="0" w:space="0" w:color="auto"/>
        <w:left w:val="none" w:sz="0" w:space="0" w:color="auto"/>
        <w:bottom w:val="none" w:sz="0" w:space="0" w:color="auto"/>
        <w:right w:val="none" w:sz="0" w:space="0" w:color="auto"/>
      </w:divBdr>
      <w:divsChild>
        <w:div w:id="1477868258">
          <w:marLeft w:val="0"/>
          <w:marRight w:val="0"/>
          <w:marTop w:val="0"/>
          <w:marBottom w:val="0"/>
          <w:divBdr>
            <w:top w:val="none" w:sz="0" w:space="0" w:color="auto"/>
            <w:left w:val="none" w:sz="0" w:space="0" w:color="auto"/>
            <w:bottom w:val="none" w:sz="0" w:space="0" w:color="auto"/>
            <w:right w:val="none" w:sz="0" w:space="0" w:color="auto"/>
          </w:divBdr>
          <w:divsChild>
            <w:div w:id="1207913102">
              <w:marLeft w:val="0"/>
              <w:marRight w:val="0"/>
              <w:marTop w:val="0"/>
              <w:marBottom w:val="0"/>
              <w:divBdr>
                <w:top w:val="none" w:sz="0" w:space="0" w:color="auto"/>
                <w:left w:val="none" w:sz="0" w:space="0" w:color="auto"/>
                <w:bottom w:val="none" w:sz="0" w:space="0" w:color="auto"/>
                <w:right w:val="none" w:sz="0" w:space="0" w:color="auto"/>
              </w:divBdr>
              <w:divsChild>
                <w:div w:id="2109614995">
                  <w:marLeft w:val="0"/>
                  <w:marRight w:val="0"/>
                  <w:marTop w:val="0"/>
                  <w:marBottom w:val="0"/>
                  <w:divBdr>
                    <w:top w:val="none" w:sz="0" w:space="0" w:color="auto"/>
                    <w:left w:val="none" w:sz="0" w:space="0" w:color="auto"/>
                    <w:bottom w:val="none" w:sz="0" w:space="0" w:color="auto"/>
                    <w:right w:val="none" w:sz="0" w:space="0" w:color="auto"/>
                  </w:divBdr>
                  <w:divsChild>
                    <w:div w:id="668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6122">
      <w:bodyDiv w:val="1"/>
      <w:marLeft w:val="0"/>
      <w:marRight w:val="0"/>
      <w:marTop w:val="0"/>
      <w:marBottom w:val="0"/>
      <w:divBdr>
        <w:top w:val="none" w:sz="0" w:space="0" w:color="auto"/>
        <w:left w:val="none" w:sz="0" w:space="0" w:color="auto"/>
        <w:bottom w:val="none" w:sz="0" w:space="0" w:color="auto"/>
        <w:right w:val="none" w:sz="0" w:space="0" w:color="auto"/>
      </w:divBdr>
      <w:divsChild>
        <w:div w:id="988826181">
          <w:marLeft w:val="0"/>
          <w:marRight w:val="0"/>
          <w:marTop w:val="0"/>
          <w:marBottom w:val="0"/>
          <w:divBdr>
            <w:top w:val="none" w:sz="0" w:space="0" w:color="auto"/>
            <w:left w:val="none" w:sz="0" w:space="0" w:color="auto"/>
            <w:bottom w:val="none" w:sz="0" w:space="0" w:color="auto"/>
            <w:right w:val="none" w:sz="0" w:space="0" w:color="auto"/>
          </w:divBdr>
          <w:divsChild>
            <w:div w:id="1916620337">
              <w:marLeft w:val="0"/>
              <w:marRight w:val="0"/>
              <w:marTop w:val="0"/>
              <w:marBottom w:val="0"/>
              <w:divBdr>
                <w:top w:val="none" w:sz="0" w:space="0" w:color="auto"/>
                <w:left w:val="none" w:sz="0" w:space="0" w:color="auto"/>
                <w:bottom w:val="none" w:sz="0" w:space="0" w:color="auto"/>
                <w:right w:val="none" w:sz="0" w:space="0" w:color="auto"/>
              </w:divBdr>
              <w:divsChild>
                <w:div w:id="1272861868">
                  <w:marLeft w:val="0"/>
                  <w:marRight w:val="0"/>
                  <w:marTop w:val="0"/>
                  <w:marBottom w:val="0"/>
                  <w:divBdr>
                    <w:top w:val="none" w:sz="0" w:space="0" w:color="auto"/>
                    <w:left w:val="none" w:sz="0" w:space="0" w:color="auto"/>
                    <w:bottom w:val="none" w:sz="0" w:space="0" w:color="auto"/>
                    <w:right w:val="none" w:sz="0" w:space="0" w:color="auto"/>
                  </w:divBdr>
                  <w:divsChild>
                    <w:div w:id="927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97941">
      <w:bodyDiv w:val="1"/>
      <w:marLeft w:val="0"/>
      <w:marRight w:val="0"/>
      <w:marTop w:val="0"/>
      <w:marBottom w:val="0"/>
      <w:divBdr>
        <w:top w:val="none" w:sz="0" w:space="0" w:color="auto"/>
        <w:left w:val="none" w:sz="0" w:space="0" w:color="auto"/>
        <w:bottom w:val="none" w:sz="0" w:space="0" w:color="auto"/>
        <w:right w:val="none" w:sz="0" w:space="0" w:color="auto"/>
      </w:divBdr>
    </w:div>
    <w:div w:id="1518231075">
      <w:bodyDiv w:val="1"/>
      <w:marLeft w:val="0"/>
      <w:marRight w:val="0"/>
      <w:marTop w:val="0"/>
      <w:marBottom w:val="0"/>
      <w:divBdr>
        <w:top w:val="none" w:sz="0" w:space="0" w:color="auto"/>
        <w:left w:val="none" w:sz="0" w:space="0" w:color="auto"/>
        <w:bottom w:val="none" w:sz="0" w:space="0" w:color="auto"/>
        <w:right w:val="none" w:sz="0" w:space="0" w:color="auto"/>
      </w:divBdr>
    </w:div>
    <w:div w:id="1519349525">
      <w:bodyDiv w:val="1"/>
      <w:marLeft w:val="0"/>
      <w:marRight w:val="0"/>
      <w:marTop w:val="0"/>
      <w:marBottom w:val="0"/>
      <w:divBdr>
        <w:top w:val="none" w:sz="0" w:space="0" w:color="auto"/>
        <w:left w:val="none" w:sz="0" w:space="0" w:color="auto"/>
        <w:bottom w:val="none" w:sz="0" w:space="0" w:color="auto"/>
        <w:right w:val="none" w:sz="0" w:space="0" w:color="auto"/>
      </w:divBdr>
    </w:div>
    <w:div w:id="1521778060">
      <w:bodyDiv w:val="1"/>
      <w:marLeft w:val="0"/>
      <w:marRight w:val="0"/>
      <w:marTop w:val="0"/>
      <w:marBottom w:val="0"/>
      <w:divBdr>
        <w:top w:val="none" w:sz="0" w:space="0" w:color="auto"/>
        <w:left w:val="none" w:sz="0" w:space="0" w:color="auto"/>
        <w:bottom w:val="none" w:sz="0" w:space="0" w:color="auto"/>
        <w:right w:val="none" w:sz="0" w:space="0" w:color="auto"/>
      </w:divBdr>
      <w:divsChild>
        <w:div w:id="884101031">
          <w:marLeft w:val="0"/>
          <w:marRight w:val="0"/>
          <w:marTop w:val="0"/>
          <w:marBottom w:val="0"/>
          <w:divBdr>
            <w:top w:val="none" w:sz="0" w:space="0" w:color="auto"/>
            <w:left w:val="none" w:sz="0" w:space="0" w:color="auto"/>
            <w:bottom w:val="none" w:sz="0" w:space="0" w:color="auto"/>
            <w:right w:val="none" w:sz="0" w:space="0" w:color="auto"/>
          </w:divBdr>
          <w:divsChild>
            <w:div w:id="1744064669">
              <w:marLeft w:val="0"/>
              <w:marRight w:val="0"/>
              <w:marTop w:val="0"/>
              <w:marBottom w:val="0"/>
              <w:divBdr>
                <w:top w:val="none" w:sz="0" w:space="0" w:color="auto"/>
                <w:left w:val="none" w:sz="0" w:space="0" w:color="auto"/>
                <w:bottom w:val="none" w:sz="0" w:space="0" w:color="auto"/>
                <w:right w:val="none" w:sz="0" w:space="0" w:color="auto"/>
              </w:divBdr>
              <w:divsChild>
                <w:div w:id="21252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098">
      <w:bodyDiv w:val="1"/>
      <w:marLeft w:val="0"/>
      <w:marRight w:val="0"/>
      <w:marTop w:val="0"/>
      <w:marBottom w:val="0"/>
      <w:divBdr>
        <w:top w:val="none" w:sz="0" w:space="0" w:color="auto"/>
        <w:left w:val="none" w:sz="0" w:space="0" w:color="auto"/>
        <w:bottom w:val="none" w:sz="0" w:space="0" w:color="auto"/>
        <w:right w:val="none" w:sz="0" w:space="0" w:color="auto"/>
      </w:divBdr>
    </w:div>
    <w:div w:id="1532961502">
      <w:bodyDiv w:val="1"/>
      <w:marLeft w:val="0"/>
      <w:marRight w:val="0"/>
      <w:marTop w:val="0"/>
      <w:marBottom w:val="0"/>
      <w:divBdr>
        <w:top w:val="none" w:sz="0" w:space="0" w:color="auto"/>
        <w:left w:val="none" w:sz="0" w:space="0" w:color="auto"/>
        <w:bottom w:val="none" w:sz="0" w:space="0" w:color="auto"/>
        <w:right w:val="none" w:sz="0" w:space="0" w:color="auto"/>
      </w:divBdr>
      <w:divsChild>
        <w:div w:id="742223288">
          <w:marLeft w:val="0"/>
          <w:marRight w:val="0"/>
          <w:marTop w:val="0"/>
          <w:marBottom w:val="0"/>
          <w:divBdr>
            <w:top w:val="none" w:sz="0" w:space="0" w:color="auto"/>
            <w:left w:val="none" w:sz="0" w:space="0" w:color="auto"/>
            <w:bottom w:val="none" w:sz="0" w:space="0" w:color="auto"/>
            <w:right w:val="none" w:sz="0" w:space="0" w:color="auto"/>
          </w:divBdr>
          <w:divsChild>
            <w:div w:id="525825684">
              <w:marLeft w:val="0"/>
              <w:marRight w:val="0"/>
              <w:marTop w:val="0"/>
              <w:marBottom w:val="0"/>
              <w:divBdr>
                <w:top w:val="none" w:sz="0" w:space="0" w:color="auto"/>
                <w:left w:val="none" w:sz="0" w:space="0" w:color="auto"/>
                <w:bottom w:val="none" w:sz="0" w:space="0" w:color="auto"/>
                <w:right w:val="none" w:sz="0" w:space="0" w:color="auto"/>
              </w:divBdr>
              <w:divsChild>
                <w:div w:id="7808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28">
      <w:bodyDiv w:val="1"/>
      <w:marLeft w:val="0"/>
      <w:marRight w:val="0"/>
      <w:marTop w:val="0"/>
      <w:marBottom w:val="0"/>
      <w:divBdr>
        <w:top w:val="none" w:sz="0" w:space="0" w:color="auto"/>
        <w:left w:val="none" w:sz="0" w:space="0" w:color="auto"/>
        <w:bottom w:val="none" w:sz="0" w:space="0" w:color="auto"/>
        <w:right w:val="none" w:sz="0" w:space="0" w:color="auto"/>
      </w:divBdr>
    </w:div>
    <w:div w:id="1544558048">
      <w:bodyDiv w:val="1"/>
      <w:marLeft w:val="0"/>
      <w:marRight w:val="0"/>
      <w:marTop w:val="0"/>
      <w:marBottom w:val="0"/>
      <w:divBdr>
        <w:top w:val="none" w:sz="0" w:space="0" w:color="auto"/>
        <w:left w:val="none" w:sz="0" w:space="0" w:color="auto"/>
        <w:bottom w:val="none" w:sz="0" w:space="0" w:color="auto"/>
        <w:right w:val="none" w:sz="0" w:space="0" w:color="auto"/>
      </w:divBdr>
      <w:divsChild>
        <w:div w:id="121465462">
          <w:marLeft w:val="0"/>
          <w:marRight w:val="0"/>
          <w:marTop w:val="0"/>
          <w:marBottom w:val="0"/>
          <w:divBdr>
            <w:top w:val="none" w:sz="0" w:space="0" w:color="auto"/>
            <w:left w:val="none" w:sz="0" w:space="0" w:color="auto"/>
            <w:bottom w:val="none" w:sz="0" w:space="0" w:color="auto"/>
            <w:right w:val="none" w:sz="0" w:space="0" w:color="auto"/>
          </w:divBdr>
          <w:divsChild>
            <w:div w:id="1156842590">
              <w:marLeft w:val="0"/>
              <w:marRight w:val="0"/>
              <w:marTop w:val="0"/>
              <w:marBottom w:val="0"/>
              <w:divBdr>
                <w:top w:val="none" w:sz="0" w:space="0" w:color="auto"/>
                <w:left w:val="none" w:sz="0" w:space="0" w:color="auto"/>
                <w:bottom w:val="none" w:sz="0" w:space="0" w:color="auto"/>
                <w:right w:val="none" w:sz="0" w:space="0" w:color="auto"/>
              </w:divBdr>
              <w:divsChild>
                <w:div w:id="9866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34">
      <w:bodyDiv w:val="1"/>
      <w:marLeft w:val="0"/>
      <w:marRight w:val="0"/>
      <w:marTop w:val="0"/>
      <w:marBottom w:val="0"/>
      <w:divBdr>
        <w:top w:val="none" w:sz="0" w:space="0" w:color="auto"/>
        <w:left w:val="none" w:sz="0" w:space="0" w:color="auto"/>
        <w:bottom w:val="none" w:sz="0" w:space="0" w:color="auto"/>
        <w:right w:val="none" w:sz="0" w:space="0" w:color="auto"/>
      </w:divBdr>
    </w:div>
    <w:div w:id="1550994889">
      <w:bodyDiv w:val="1"/>
      <w:marLeft w:val="0"/>
      <w:marRight w:val="0"/>
      <w:marTop w:val="0"/>
      <w:marBottom w:val="0"/>
      <w:divBdr>
        <w:top w:val="none" w:sz="0" w:space="0" w:color="auto"/>
        <w:left w:val="none" w:sz="0" w:space="0" w:color="auto"/>
        <w:bottom w:val="none" w:sz="0" w:space="0" w:color="auto"/>
        <w:right w:val="none" w:sz="0" w:space="0" w:color="auto"/>
      </w:divBdr>
      <w:divsChild>
        <w:div w:id="1213810972">
          <w:marLeft w:val="0"/>
          <w:marRight w:val="0"/>
          <w:marTop w:val="0"/>
          <w:marBottom w:val="0"/>
          <w:divBdr>
            <w:top w:val="none" w:sz="0" w:space="0" w:color="auto"/>
            <w:left w:val="none" w:sz="0" w:space="0" w:color="auto"/>
            <w:bottom w:val="none" w:sz="0" w:space="0" w:color="auto"/>
            <w:right w:val="none" w:sz="0" w:space="0" w:color="auto"/>
          </w:divBdr>
          <w:divsChild>
            <w:div w:id="1511043">
              <w:marLeft w:val="0"/>
              <w:marRight w:val="0"/>
              <w:marTop w:val="0"/>
              <w:marBottom w:val="0"/>
              <w:divBdr>
                <w:top w:val="none" w:sz="0" w:space="0" w:color="auto"/>
                <w:left w:val="none" w:sz="0" w:space="0" w:color="auto"/>
                <w:bottom w:val="none" w:sz="0" w:space="0" w:color="auto"/>
                <w:right w:val="none" w:sz="0" w:space="0" w:color="auto"/>
              </w:divBdr>
              <w:divsChild>
                <w:div w:id="2032221001">
                  <w:marLeft w:val="0"/>
                  <w:marRight w:val="0"/>
                  <w:marTop w:val="0"/>
                  <w:marBottom w:val="0"/>
                  <w:divBdr>
                    <w:top w:val="none" w:sz="0" w:space="0" w:color="auto"/>
                    <w:left w:val="none" w:sz="0" w:space="0" w:color="auto"/>
                    <w:bottom w:val="none" w:sz="0" w:space="0" w:color="auto"/>
                    <w:right w:val="none" w:sz="0" w:space="0" w:color="auto"/>
                  </w:divBdr>
                  <w:divsChild>
                    <w:div w:id="21404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99929">
      <w:bodyDiv w:val="1"/>
      <w:marLeft w:val="0"/>
      <w:marRight w:val="0"/>
      <w:marTop w:val="0"/>
      <w:marBottom w:val="0"/>
      <w:divBdr>
        <w:top w:val="none" w:sz="0" w:space="0" w:color="auto"/>
        <w:left w:val="none" w:sz="0" w:space="0" w:color="auto"/>
        <w:bottom w:val="none" w:sz="0" w:space="0" w:color="auto"/>
        <w:right w:val="none" w:sz="0" w:space="0" w:color="auto"/>
      </w:divBdr>
    </w:div>
    <w:div w:id="1556965631">
      <w:bodyDiv w:val="1"/>
      <w:marLeft w:val="0"/>
      <w:marRight w:val="0"/>
      <w:marTop w:val="0"/>
      <w:marBottom w:val="0"/>
      <w:divBdr>
        <w:top w:val="none" w:sz="0" w:space="0" w:color="auto"/>
        <w:left w:val="none" w:sz="0" w:space="0" w:color="auto"/>
        <w:bottom w:val="none" w:sz="0" w:space="0" w:color="auto"/>
        <w:right w:val="none" w:sz="0" w:space="0" w:color="auto"/>
      </w:divBdr>
    </w:div>
    <w:div w:id="1557424480">
      <w:bodyDiv w:val="1"/>
      <w:marLeft w:val="0"/>
      <w:marRight w:val="0"/>
      <w:marTop w:val="0"/>
      <w:marBottom w:val="0"/>
      <w:divBdr>
        <w:top w:val="none" w:sz="0" w:space="0" w:color="auto"/>
        <w:left w:val="none" w:sz="0" w:space="0" w:color="auto"/>
        <w:bottom w:val="none" w:sz="0" w:space="0" w:color="auto"/>
        <w:right w:val="none" w:sz="0" w:space="0" w:color="auto"/>
      </w:divBdr>
      <w:divsChild>
        <w:div w:id="1334184256">
          <w:marLeft w:val="0"/>
          <w:marRight w:val="0"/>
          <w:marTop w:val="0"/>
          <w:marBottom w:val="0"/>
          <w:divBdr>
            <w:top w:val="none" w:sz="0" w:space="0" w:color="auto"/>
            <w:left w:val="none" w:sz="0" w:space="0" w:color="auto"/>
            <w:bottom w:val="none" w:sz="0" w:space="0" w:color="auto"/>
            <w:right w:val="none" w:sz="0" w:space="0" w:color="auto"/>
          </w:divBdr>
          <w:divsChild>
            <w:div w:id="259947988">
              <w:marLeft w:val="0"/>
              <w:marRight w:val="0"/>
              <w:marTop w:val="0"/>
              <w:marBottom w:val="0"/>
              <w:divBdr>
                <w:top w:val="none" w:sz="0" w:space="0" w:color="auto"/>
                <w:left w:val="none" w:sz="0" w:space="0" w:color="auto"/>
                <w:bottom w:val="none" w:sz="0" w:space="0" w:color="auto"/>
                <w:right w:val="none" w:sz="0" w:space="0" w:color="auto"/>
              </w:divBdr>
              <w:divsChild>
                <w:div w:id="12547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2716">
      <w:bodyDiv w:val="1"/>
      <w:marLeft w:val="0"/>
      <w:marRight w:val="0"/>
      <w:marTop w:val="0"/>
      <w:marBottom w:val="0"/>
      <w:divBdr>
        <w:top w:val="none" w:sz="0" w:space="0" w:color="auto"/>
        <w:left w:val="none" w:sz="0" w:space="0" w:color="auto"/>
        <w:bottom w:val="none" w:sz="0" w:space="0" w:color="auto"/>
        <w:right w:val="none" w:sz="0" w:space="0" w:color="auto"/>
      </w:divBdr>
    </w:div>
    <w:div w:id="1567915136">
      <w:bodyDiv w:val="1"/>
      <w:marLeft w:val="0"/>
      <w:marRight w:val="0"/>
      <w:marTop w:val="0"/>
      <w:marBottom w:val="0"/>
      <w:divBdr>
        <w:top w:val="none" w:sz="0" w:space="0" w:color="auto"/>
        <w:left w:val="none" w:sz="0" w:space="0" w:color="auto"/>
        <w:bottom w:val="none" w:sz="0" w:space="0" w:color="auto"/>
        <w:right w:val="none" w:sz="0" w:space="0" w:color="auto"/>
      </w:divBdr>
      <w:divsChild>
        <w:div w:id="1644969073">
          <w:marLeft w:val="0"/>
          <w:marRight w:val="0"/>
          <w:marTop w:val="0"/>
          <w:marBottom w:val="0"/>
          <w:divBdr>
            <w:top w:val="none" w:sz="0" w:space="0" w:color="auto"/>
            <w:left w:val="none" w:sz="0" w:space="0" w:color="auto"/>
            <w:bottom w:val="none" w:sz="0" w:space="0" w:color="auto"/>
            <w:right w:val="none" w:sz="0" w:space="0" w:color="auto"/>
          </w:divBdr>
          <w:divsChild>
            <w:div w:id="1682857940">
              <w:marLeft w:val="0"/>
              <w:marRight w:val="0"/>
              <w:marTop w:val="0"/>
              <w:marBottom w:val="0"/>
              <w:divBdr>
                <w:top w:val="none" w:sz="0" w:space="0" w:color="auto"/>
                <w:left w:val="none" w:sz="0" w:space="0" w:color="auto"/>
                <w:bottom w:val="none" w:sz="0" w:space="0" w:color="auto"/>
                <w:right w:val="none" w:sz="0" w:space="0" w:color="auto"/>
              </w:divBdr>
              <w:divsChild>
                <w:div w:id="530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4118">
      <w:bodyDiv w:val="1"/>
      <w:marLeft w:val="0"/>
      <w:marRight w:val="0"/>
      <w:marTop w:val="0"/>
      <w:marBottom w:val="0"/>
      <w:divBdr>
        <w:top w:val="none" w:sz="0" w:space="0" w:color="auto"/>
        <w:left w:val="none" w:sz="0" w:space="0" w:color="auto"/>
        <w:bottom w:val="none" w:sz="0" w:space="0" w:color="auto"/>
        <w:right w:val="none" w:sz="0" w:space="0" w:color="auto"/>
      </w:divBdr>
    </w:div>
    <w:div w:id="1571111618">
      <w:bodyDiv w:val="1"/>
      <w:marLeft w:val="0"/>
      <w:marRight w:val="0"/>
      <w:marTop w:val="0"/>
      <w:marBottom w:val="0"/>
      <w:divBdr>
        <w:top w:val="none" w:sz="0" w:space="0" w:color="auto"/>
        <w:left w:val="none" w:sz="0" w:space="0" w:color="auto"/>
        <w:bottom w:val="none" w:sz="0" w:space="0" w:color="auto"/>
        <w:right w:val="none" w:sz="0" w:space="0" w:color="auto"/>
      </w:divBdr>
    </w:div>
    <w:div w:id="1577978673">
      <w:bodyDiv w:val="1"/>
      <w:marLeft w:val="0"/>
      <w:marRight w:val="0"/>
      <w:marTop w:val="0"/>
      <w:marBottom w:val="0"/>
      <w:divBdr>
        <w:top w:val="none" w:sz="0" w:space="0" w:color="auto"/>
        <w:left w:val="none" w:sz="0" w:space="0" w:color="auto"/>
        <w:bottom w:val="none" w:sz="0" w:space="0" w:color="auto"/>
        <w:right w:val="none" w:sz="0" w:space="0" w:color="auto"/>
      </w:divBdr>
    </w:div>
    <w:div w:id="1586496673">
      <w:bodyDiv w:val="1"/>
      <w:marLeft w:val="0"/>
      <w:marRight w:val="0"/>
      <w:marTop w:val="0"/>
      <w:marBottom w:val="0"/>
      <w:divBdr>
        <w:top w:val="none" w:sz="0" w:space="0" w:color="auto"/>
        <w:left w:val="none" w:sz="0" w:space="0" w:color="auto"/>
        <w:bottom w:val="none" w:sz="0" w:space="0" w:color="auto"/>
        <w:right w:val="none" w:sz="0" w:space="0" w:color="auto"/>
      </w:divBdr>
    </w:div>
    <w:div w:id="158696232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622489057">
      <w:bodyDiv w:val="1"/>
      <w:marLeft w:val="0"/>
      <w:marRight w:val="0"/>
      <w:marTop w:val="0"/>
      <w:marBottom w:val="0"/>
      <w:divBdr>
        <w:top w:val="none" w:sz="0" w:space="0" w:color="auto"/>
        <w:left w:val="none" w:sz="0" w:space="0" w:color="auto"/>
        <w:bottom w:val="none" w:sz="0" w:space="0" w:color="auto"/>
        <w:right w:val="none" w:sz="0" w:space="0" w:color="auto"/>
      </w:divBdr>
    </w:div>
    <w:div w:id="1623536770">
      <w:bodyDiv w:val="1"/>
      <w:marLeft w:val="0"/>
      <w:marRight w:val="0"/>
      <w:marTop w:val="0"/>
      <w:marBottom w:val="0"/>
      <w:divBdr>
        <w:top w:val="none" w:sz="0" w:space="0" w:color="auto"/>
        <w:left w:val="none" w:sz="0" w:space="0" w:color="auto"/>
        <w:bottom w:val="none" w:sz="0" w:space="0" w:color="auto"/>
        <w:right w:val="none" w:sz="0" w:space="0" w:color="auto"/>
      </w:divBdr>
    </w:div>
    <w:div w:id="1623606439">
      <w:bodyDiv w:val="1"/>
      <w:marLeft w:val="0"/>
      <w:marRight w:val="0"/>
      <w:marTop w:val="0"/>
      <w:marBottom w:val="0"/>
      <w:divBdr>
        <w:top w:val="none" w:sz="0" w:space="0" w:color="auto"/>
        <w:left w:val="none" w:sz="0" w:space="0" w:color="auto"/>
        <w:bottom w:val="none" w:sz="0" w:space="0" w:color="auto"/>
        <w:right w:val="none" w:sz="0" w:space="0" w:color="auto"/>
      </w:divBdr>
      <w:divsChild>
        <w:div w:id="1995181049">
          <w:marLeft w:val="0"/>
          <w:marRight w:val="0"/>
          <w:marTop w:val="0"/>
          <w:marBottom w:val="0"/>
          <w:divBdr>
            <w:top w:val="none" w:sz="0" w:space="0" w:color="auto"/>
            <w:left w:val="none" w:sz="0" w:space="0" w:color="auto"/>
            <w:bottom w:val="none" w:sz="0" w:space="0" w:color="auto"/>
            <w:right w:val="none" w:sz="0" w:space="0" w:color="auto"/>
          </w:divBdr>
          <w:divsChild>
            <w:div w:id="1468013076">
              <w:marLeft w:val="0"/>
              <w:marRight w:val="0"/>
              <w:marTop w:val="0"/>
              <w:marBottom w:val="0"/>
              <w:divBdr>
                <w:top w:val="none" w:sz="0" w:space="0" w:color="auto"/>
                <w:left w:val="none" w:sz="0" w:space="0" w:color="auto"/>
                <w:bottom w:val="none" w:sz="0" w:space="0" w:color="auto"/>
                <w:right w:val="none" w:sz="0" w:space="0" w:color="auto"/>
              </w:divBdr>
              <w:divsChild>
                <w:div w:id="1793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8619">
      <w:bodyDiv w:val="1"/>
      <w:marLeft w:val="0"/>
      <w:marRight w:val="0"/>
      <w:marTop w:val="0"/>
      <w:marBottom w:val="0"/>
      <w:divBdr>
        <w:top w:val="none" w:sz="0" w:space="0" w:color="auto"/>
        <w:left w:val="none" w:sz="0" w:space="0" w:color="auto"/>
        <w:bottom w:val="none" w:sz="0" w:space="0" w:color="auto"/>
        <w:right w:val="none" w:sz="0" w:space="0" w:color="auto"/>
      </w:divBdr>
    </w:div>
    <w:div w:id="1636639972">
      <w:bodyDiv w:val="1"/>
      <w:marLeft w:val="0"/>
      <w:marRight w:val="0"/>
      <w:marTop w:val="0"/>
      <w:marBottom w:val="0"/>
      <w:divBdr>
        <w:top w:val="none" w:sz="0" w:space="0" w:color="auto"/>
        <w:left w:val="none" w:sz="0" w:space="0" w:color="auto"/>
        <w:bottom w:val="none" w:sz="0" w:space="0" w:color="auto"/>
        <w:right w:val="none" w:sz="0" w:space="0" w:color="auto"/>
      </w:divBdr>
    </w:div>
    <w:div w:id="1646886245">
      <w:bodyDiv w:val="1"/>
      <w:marLeft w:val="0"/>
      <w:marRight w:val="0"/>
      <w:marTop w:val="0"/>
      <w:marBottom w:val="0"/>
      <w:divBdr>
        <w:top w:val="none" w:sz="0" w:space="0" w:color="auto"/>
        <w:left w:val="none" w:sz="0" w:space="0" w:color="auto"/>
        <w:bottom w:val="none" w:sz="0" w:space="0" w:color="auto"/>
        <w:right w:val="none" w:sz="0" w:space="0" w:color="auto"/>
      </w:divBdr>
    </w:div>
    <w:div w:id="1650017036">
      <w:bodyDiv w:val="1"/>
      <w:marLeft w:val="0"/>
      <w:marRight w:val="0"/>
      <w:marTop w:val="0"/>
      <w:marBottom w:val="0"/>
      <w:divBdr>
        <w:top w:val="none" w:sz="0" w:space="0" w:color="auto"/>
        <w:left w:val="none" w:sz="0" w:space="0" w:color="auto"/>
        <w:bottom w:val="none" w:sz="0" w:space="0" w:color="auto"/>
        <w:right w:val="none" w:sz="0" w:space="0" w:color="auto"/>
      </w:divBdr>
      <w:divsChild>
        <w:div w:id="1312948427">
          <w:marLeft w:val="0"/>
          <w:marRight w:val="0"/>
          <w:marTop w:val="0"/>
          <w:marBottom w:val="0"/>
          <w:divBdr>
            <w:top w:val="none" w:sz="0" w:space="0" w:color="auto"/>
            <w:left w:val="none" w:sz="0" w:space="0" w:color="auto"/>
            <w:bottom w:val="none" w:sz="0" w:space="0" w:color="auto"/>
            <w:right w:val="none" w:sz="0" w:space="0" w:color="auto"/>
          </w:divBdr>
          <w:divsChild>
            <w:div w:id="454370773">
              <w:marLeft w:val="0"/>
              <w:marRight w:val="0"/>
              <w:marTop w:val="0"/>
              <w:marBottom w:val="0"/>
              <w:divBdr>
                <w:top w:val="none" w:sz="0" w:space="0" w:color="auto"/>
                <w:left w:val="none" w:sz="0" w:space="0" w:color="auto"/>
                <w:bottom w:val="none" w:sz="0" w:space="0" w:color="auto"/>
                <w:right w:val="none" w:sz="0" w:space="0" w:color="auto"/>
              </w:divBdr>
              <w:divsChild>
                <w:div w:id="1373993763">
                  <w:marLeft w:val="0"/>
                  <w:marRight w:val="0"/>
                  <w:marTop w:val="0"/>
                  <w:marBottom w:val="0"/>
                  <w:divBdr>
                    <w:top w:val="none" w:sz="0" w:space="0" w:color="auto"/>
                    <w:left w:val="none" w:sz="0" w:space="0" w:color="auto"/>
                    <w:bottom w:val="none" w:sz="0" w:space="0" w:color="auto"/>
                    <w:right w:val="none" w:sz="0" w:space="0" w:color="auto"/>
                  </w:divBdr>
                </w:div>
              </w:divsChild>
            </w:div>
            <w:div w:id="1048799321">
              <w:marLeft w:val="0"/>
              <w:marRight w:val="0"/>
              <w:marTop w:val="0"/>
              <w:marBottom w:val="0"/>
              <w:divBdr>
                <w:top w:val="none" w:sz="0" w:space="0" w:color="auto"/>
                <w:left w:val="none" w:sz="0" w:space="0" w:color="auto"/>
                <w:bottom w:val="none" w:sz="0" w:space="0" w:color="auto"/>
                <w:right w:val="none" w:sz="0" w:space="0" w:color="auto"/>
              </w:divBdr>
              <w:divsChild>
                <w:div w:id="155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28212">
      <w:bodyDiv w:val="1"/>
      <w:marLeft w:val="0"/>
      <w:marRight w:val="0"/>
      <w:marTop w:val="0"/>
      <w:marBottom w:val="0"/>
      <w:divBdr>
        <w:top w:val="none" w:sz="0" w:space="0" w:color="auto"/>
        <w:left w:val="none" w:sz="0" w:space="0" w:color="auto"/>
        <w:bottom w:val="none" w:sz="0" w:space="0" w:color="auto"/>
        <w:right w:val="none" w:sz="0" w:space="0" w:color="auto"/>
      </w:divBdr>
    </w:div>
    <w:div w:id="1661545838">
      <w:bodyDiv w:val="1"/>
      <w:marLeft w:val="0"/>
      <w:marRight w:val="0"/>
      <w:marTop w:val="0"/>
      <w:marBottom w:val="0"/>
      <w:divBdr>
        <w:top w:val="none" w:sz="0" w:space="0" w:color="auto"/>
        <w:left w:val="none" w:sz="0" w:space="0" w:color="auto"/>
        <w:bottom w:val="none" w:sz="0" w:space="0" w:color="auto"/>
        <w:right w:val="none" w:sz="0" w:space="0" w:color="auto"/>
      </w:divBdr>
    </w:div>
    <w:div w:id="1663971392">
      <w:bodyDiv w:val="1"/>
      <w:marLeft w:val="0"/>
      <w:marRight w:val="0"/>
      <w:marTop w:val="0"/>
      <w:marBottom w:val="0"/>
      <w:divBdr>
        <w:top w:val="none" w:sz="0" w:space="0" w:color="auto"/>
        <w:left w:val="none" w:sz="0" w:space="0" w:color="auto"/>
        <w:bottom w:val="none" w:sz="0" w:space="0" w:color="auto"/>
        <w:right w:val="none" w:sz="0" w:space="0" w:color="auto"/>
      </w:divBdr>
    </w:div>
    <w:div w:id="1676568941">
      <w:bodyDiv w:val="1"/>
      <w:marLeft w:val="0"/>
      <w:marRight w:val="0"/>
      <w:marTop w:val="0"/>
      <w:marBottom w:val="0"/>
      <w:divBdr>
        <w:top w:val="none" w:sz="0" w:space="0" w:color="auto"/>
        <w:left w:val="none" w:sz="0" w:space="0" w:color="auto"/>
        <w:bottom w:val="none" w:sz="0" w:space="0" w:color="auto"/>
        <w:right w:val="none" w:sz="0" w:space="0" w:color="auto"/>
      </w:divBdr>
    </w:div>
    <w:div w:id="1678460179">
      <w:bodyDiv w:val="1"/>
      <w:marLeft w:val="0"/>
      <w:marRight w:val="0"/>
      <w:marTop w:val="0"/>
      <w:marBottom w:val="0"/>
      <w:divBdr>
        <w:top w:val="none" w:sz="0" w:space="0" w:color="auto"/>
        <w:left w:val="none" w:sz="0" w:space="0" w:color="auto"/>
        <w:bottom w:val="none" w:sz="0" w:space="0" w:color="auto"/>
        <w:right w:val="none" w:sz="0" w:space="0" w:color="auto"/>
      </w:divBdr>
      <w:divsChild>
        <w:div w:id="909728827">
          <w:marLeft w:val="0"/>
          <w:marRight w:val="0"/>
          <w:marTop w:val="0"/>
          <w:marBottom w:val="0"/>
          <w:divBdr>
            <w:top w:val="none" w:sz="0" w:space="0" w:color="auto"/>
            <w:left w:val="none" w:sz="0" w:space="0" w:color="auto"/>
            <w:bottom w:val="none" w:sz="0" w:space="0" w:color="auto"/>
            <w:right w:val="none" w:sz="0" w:space="0" w:color="auto"/>
          </w:divBdr>
          <w:divsChild>
            <w:div w:id="1688864713">
              <w:marLeft w:val="0"/>
              <w:marRight w:val="0"/>
              <w:marTop w:val="0"/>
              <w:marBottom w:val="0"/>
              <w:divBdr>
                <w:top w:val="none" w:sz="0" w:space="0" w:color="auto"/>
                <w:left w:val="none" w:sz="0" w:space="0" w:color="auto"/>
                <w:bottom w:val="none" w:sz="0" w:space="0" w:color="auto"/>
                <w:right w:val="none" w:sz="0" w:space="0" w:color="auto"/>
              </w:divBdr>
              <w:divsChild>
                <w:div w:id="168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1564">
      <w:bodyDiv w:val="1"/>
      <w:marLeft w:val="0"/>
      <w:marRight w:val="0"/>
      <w:marTop w:val="0"/>
      <w:marBottom w:val="0"/>
      <w:divBdr>
        <w:top w:val="none" w:sz="0" w:space="0" w:color="auto"/>
        <w:left w:val="none" w:sz="0" w:space="0" w:color="auto"/>
        <w:bottom w:val="none" w:sz="0" w:space="0" w:color="auto"/>
        <w:right w:val="none" w:sz="0" w:space="0" w:color="auto"/>
      </w:divBdr>
    </w:div>
    <w:div w:id="1694649825">
      <w:bodyDiv w:val="1"/>
      <w:marLeft w:val="0"/>
      <w:marRight w:val="0"/>
      <w:marTop w:val="0"/>
      <w:marBottom w:val="0"/>
      <w:divBdr>
        <w:top w:val="none" w:sz="0" w:space="0" w:color="auto"/>
        <w:left w:val="none" w:sz="0" w:space="0" w:color="auto"/>
        <w:bottom w:val="none" w:sz="0" w:space="0" w:color="auto"/>
        <w:right w:val="none" w:sz="0" w:space="0" w:color="auto"/>
      </w:divBdr>
    </w:div>
    <w:div w:id="1709407125">
      <w:bodyDiv w:val="1"/>
      <w:marLeft w:val="0"/>
      <w:marRight w:val="0"/>
      <w:marTop w:val="0"/>
      <w:marBottom w:val="0"/>
      <w:divBdr>
        <w:top w:val="none" w:sz="0" w:space="0" w:color="auto"/>
        <w:left w:val="none" w:sz="0" w:space="0" w:color="auto"/>
        <w:bottom w:val="none" w:sz="0" w:space="0" w:color="auto"/>
        <w:right w:val="none" w:sz="0" w:space="0" w:color="auto"/>
      </w:divBdr>
    </w:div>
    <w:div w:id="1713842566">
      <w:bodyDiv w:val="1"/>
      <w:marLeft w:val="0"/>
      <w:marRight w:val="0"/>
      <w:marTop w:val="0"/>
      <w:marBottom w:val="0"/>
      <w:divBdr>
        <w:top w:val="none" w:sz="0" w:space="0" w:color="auto"/>
        <w:left w:val="none" w:sz="0" w:space="0" w:color="auto"/>
        <w:bottom w:val="none" w:sz="0" w:space="0" w:color="auto"/>
        <w:right w:val="none" w:sz="0" w:space="0" w:color="auto"/>
      </w:divBdr>
    </w:div>
    <w:div w:id="1720785069">
      <w:bodyDiv w:val="1"/>
      <w:marLeft w:val="0"/>
      <w:marRight w:val="0"/>
      <w:marTop w:val="0"/>
      <w:marBottom w:val="0"/>
      <w:divBdr>
        <w:top w:val="none" w:sz="0" w:space="0" w:color="auto"/>
        <w:left w:val="none" w:sz="0" w:space="0" w:color="auto"/>
        <w:bottom w:val="none" w:sz="0" w:space="0" w:color="auto"/>
        <w:right w:val="none" w:sz="0" w:space="0" w:color="auto"/>
      </w:divBdr>
    </w:div>
    <w:div w:id="1729957519">
      <w:bodyDiv w:val="1"/>
      <w:marLeft w:val="0"/>
      <w:marRight w:val="0"/>
      <w:marTop w:val="0"/>
      <w:marBottom w:val="0"/>
      <w:divBdr>
        <w:top w:val="none" w:sz="0" w:space="0" w:color="auto"/>
        <w:left w:val="none" w:sz="0" w:space="0" w:color="auto"/>
        <w:bottom w:val="none" w:sz="0" w:space="0" w:color="auto"/>
        <w:right w:val="none" w:sz="0" w:space="0" w:color="auto"/>
      </w:divBdr>
      <w:divsChild>
        <w:div w:id="261452874">
          <w:marLeft w:val="0"/>
          <w:marRight w:val="0"/>
          <w:marTop w:val="0"/>
          <w:marBottom w:val="0"/>
          <w:divBdr>
            <w:top w:val="none" w:sz="0" w:space="0" w:color="auto"/>
            <w:left w:val="none" w:sz="0" w:space="0" w:color="auto"/>
            <w:bottom w:val="none" w:sz="0" w:space="0" w:color="auto"/>
            <w:right w:val="none" w:sz="0" w:space="0" w:color="auto"/>
          </w:divBdr>
          <w:divsChild>
            <w:div w:id="467741639">
              <w:marLeft w:val="0"/>
              <w:marRight w:val="0"/>
              <w:marTop w:val="0"/>
              <w:marBottom w:val="0"/>
              <w:divBdr>
                <w:top w:val="none" w:sz="0" w:space="0" w:color="auto"/>
                <w:left w:val="none" w:sz="0" w:space="0" w:color="auto"/>
                <w:bottom w:val="none" w:sz="0" w:space="0" w:color="auto"/>
                <w:right w:val="none" w:sz="0" w:space="0" w:color="auto"/>
              </w:divBdr>
              <w:divsChild>
                <w:div w:id="1776554419">
                  <w:marLeft w:val="0"/>
                  <w:marRight w:val="0"/>
                  <w:marTop w:val="0"/>
                  <w:marBottom w:val="0"/>
                  <w:divBdr>
                    <w:top w:val="none" w:sz="0" w:space="0" w:color="auto"/>
                    <w:left w:val="none" w:sz="0" w:space="0" w:color="auto"/>
                    <w:bottom w:val="none" w:sz="0" w:space="0" w:color="auto"/>
                    <w:right w:val="none" w:sz="0" w:space="0" w:color="auto"/>
                  </w:divBdr>
                  <w:divsChild>
                    <w:div w:id="1609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968971">
      <w:bodyDiv w:val="1"/>
      <w:marLeft w:val="0"/>
      <w:marRight w:val="0"/>
      <w:marTop w:val="0"/>
      <w:marBottom w:val="0"/>
      <w:divBdr>
        <w:top w:val="none" w:sz="0" w:space="0" w:color="auto"/>
        <w:left w:val="none" w:sz="0" w:space="0" w:color="auto"/>
        <w:bottom w:val="none" w:sz="0" w:space="0" w:color="auto"/>
        <w:right w:val="none" w:sz="0" w:space="0" w:color="auto"/>
      </w:divBdr>
    </w:div>
    <w:div w:id="1754233858">
      <w:bodyDiv w:val="1"/>
      <w:marLeft w:val="0"/>
      <w:marRight w:val="0"/>
      <w:marTop w:val="0"/>
      <w:marBottom w:val="0"/>
      <w:divBdr>
        <w:top w:val="none" w:sz="0" w:space="0" w:color="auto"/>
        <w:left w:val="none" w:sz="0" w:space="0" w:color="auto"/>
        <w:bottom w:val="none" w:sz="0" w:space="0" w:color="auto"/>
        <w:right w:val="none" w:sz="0" w:space="0" w:color="auto"/>
      </w:divBdr>
    </w:div>
    <w:div w:id="1759015178">
      <w:bodyDiv w:val="1"/>
      <w:marLeft w:val="0"/>
      <w:marRight w:val="0"/>
      <w:marTop w:val="0"/>
      <w:marBottom w:val="0"/>
      <w:divBdr>
        <w:top w:val="none" w:sz="0" w:space="0" w:color="auto"/>
        <w:left w:val="none" w:sz="0" w:space="0" w:color="auto"/>
        <w:bottom w:val="none" w:sz="0" w:space="0" w:color="auto"/>
        <w:right w:val="none" w:sz="0" w:space="0" w:color="auto"/>
      </w:divBdr>
    </w:div>
    <w:div w:id="1763067433">
      <w:bodyDiv w:val="1"/>
      <w:marLeft w:val="0"/>
      <w:marRight w:val="0"/>
      <w:marTop w:val="0"/>
      <w:marBottom w:val="0"/>
      <w:divBdr>
        <w:top w:val="none" w:sz="0" w:space="0" w:color="auto"/>
        <w:left w:val="none" w:sz="0" w:space="0" w:color="auto"/>
        <w:bottom w:val="none" w:sz="0" w:space="0" w:color="auto"/>
        <w:right w:val="none" w:sz="0" w:space="0" w:color="auto"/>
      </w:divBdr>
    </w:div>
    <w:div w:id="1764640673">
      <w:bodyDiv w:val="1"/>
      <w:marLeft w:val="0"/>
      <w:marRight w:val="0"/>
      <w:marTop w:val="0"/>
      <w:marBottom w:val="0"/>
      <w:divBdr>
        <w:top w:val="none" w:sz="0" w:space="0" w:color="auto"/>
        <w:left w:val="none" w:sz="0" w:space="0" w:color="auto"/>
        <w:bottom w:val="none" w:sz="0" w:space="0" w:color="auto"/>
        <w:right w:val="none" w:sz="0" w:space="0" w:color="auto"/>
      </w:divBdr>
    </w:div>
    <w:div w:id="1785078044">
      <w:bodyDiv w:val="1"/>
      <w:marLeft w:val="0"/>
      <w:marRight w:val="0"/>
      <w:marTop w:val="0"/>
      <w:marBottom w:val="0"/>
      <w:divBdr>
        <w:top w:val="none" w:sz="0" w:space="0" w:color="auto"/>
        <w:left w:val="none" w:sz="0" w:space="0" w:color="auto"/>
        <w:bottom w:val="none" w:sz="0" w:space="0" w:color="auto"/>
        <w:right w:val="none" w:sz="0" w:space="0" w:color="auto"/>
      </w:divBdr>
    </w:div>
    <w:div w:id="1788741484">
      <w:bodyDiv w:val="1"/>
      <w:marLeft w:val="0"/>
      <w:marRight w:val="0"/>
      <w:marTop w:val="0"/>
      <w:marBottom w:val="0"/>
      <w:divBdr>
        <w:top w:val="none" w:sz="0" w:space="0" w:color="auto"/>
        <w:left w:val="none" w:sz="0" w:space="0" w:color="auto"/>
        <w:bottom w:val="none" w:sz="0" w:space="0" w:color="auto"/>
        <w:right w:val="none" w:sz="0" w:space="0" w:color="auto"/>
      </w:divBdr>
    </w:div>
    <w:div w:id="1803428365">
      <w:bodyDiv w:val="1"/>
      <w:marLeft w:val="0"/>
      <w:marRight w:val="0"/>
      <w:marTop w:val="0"/>
      <w:marBottom w:val="0"/>
      <w:divBdr>
        <w:top w:val="none" w:sz="0" w:space="0" w:color="auto"/>
        <w:left w:val="none" w:sz="0" w:space="0" w:color="auto"/>
        <w:bottom w:val="none" w:sz="0" w:space="0" w:color="auto"/>
        <w:right w:val="none" w:sz="0" w:space="0" w:color="auto"/>
      </w:divBdr>
      <w:divsChild>
        <w:div w:id="457453998">
          <w:marLeft w:val="0"/>
          <w:marRight w:val="0"/>
          <w:marTop w:val="0"/>
          <w:marBottom w:val="0"/>
          <w:divBdr>
            <w:top w:val="none" w:sz="0" w:space="0" w:color="auto"/>
            <w:left w:val="none" w:sz="0" w:space="0" w:color="auto"/>
            <w:bottom w:val="none" w:sz="0" w:space="0" w:color="auto"/>
            <w:right w:val="none" w:sz="0" w:space="0" w:color="auto"/>
          </w:divBdr>
          <w:divsChild>
            <w:div w:id="1401363185">
              <w:marLeft w:val="0"/>
              <w:marRight w:val="0"/>
              <w:marTop w:val="0"/>
              <w:marBottom w:val="0"/>
              <w:divBdr>
                <w:top w:val="none" w:sz="0" w:space="0" w:color="auto"/>
                <w:left w:val="none" w:sz="0" w:space="0" w:color="auto"/>
                <w:bottom w:val="none" w:sz="0" w:space="0" w:color="auto"/>
                <w:right w:val="none" w:sz="0" w:space="0" w:color="auto"/>
              </w:divBdr>
              <w:divsChild>
                <w:div w:id="9573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041">
      <w:bodyDiv w:val="1"/>
      <w:marLeft w:val="0"/>
      <w:marRight w:val="0"/>
      <w:marTop w:val="0"/>
      <w:marBottom w:val="0"/>
      <w:divBdr>
        <w:top w:val="none" w:sz="0" w:space="0" w:color="auto"/>
        <w:left w:val="none" w:sz="0" w:space="0" w:color="auto"/>
        <w:bottom w:val="none" w:sz="0" w:space="0" w:color="auto"/>
        <w:right w:val="none" w:sz="0" w:space="0" w:color="auto"/>
      </w:divBdr>
    </w:div>
    <w:div w:id="1821994554">
      <w:bodyDiv w:val="1"/>
      <w:marLeft w:val="0"/>
      <w:marRight w:val="0"/>
      <w:marTop w:val="0"/>
      <w:marBottom w:val="0"/>
      <w:divBdr>
        <w:top w:val="none" w:sz="0" w:space="0" w:color="auto"/>
        <w:left w:val="none" w:sz="0" w:space="0" w:color="auto"/>
        <w:bottom w:val="none" w:sz="0" w:space="0" w:color="auto"/>
        <w:right w:val="none" w:sz="0" w:space="0" w:color="auto"/>
      </w:divBdr>
    </w:div>
    <w:div w:id="1825050596">
      <w:bodyDiv w:val="1"/>
      <w:marLeft w:val="0"/>
      <w:marRight w:val="0"/>
      <w:marTop w:val="0"/>
      <w:marBottom w:val="0"/>
      <w:divBdr>
        <w:top w:val="none" w:sz="0" w:space="0" w:color="auto"/>
        <w:left w:val="none" w:sz="0" w:space="0" w:color="auto"/>
        <w:bottom w:val="none" w:sz="0" w:space="0" w:color="auto"/>
        <w:right w:val="none" w:sz="0" w:space="0" w:color="auto"/>
      </w:divBdr>
    </w:div>
    <w:div w:id="1836647399">
      <w:bodyDiv w:val="1"/>
      <w:marLeft w:val="0"/>
      <w:marRight w:val="0"/>
      <w:marTop w:val="0"/>
      <w:marBottom w:val="0"/>
      <w:divBdr>
        <w:top w:val="none" w:sz="0" w:space="0" w:color="auto"/>
        <w:left w:val="none" w:sz="0" w:space="0" w:color="auto"/>
        <w:bottom w:val="none" w:sz="0" w:space="0" w:color="auto"/>
        <w:right w:val="none" w:sz="0" w:space="0" w:color="auto"/>
      </w:divBdr>
    </w:div>
    <w:div w:id="1864708901">
      <w:bodyDiv w:val="1"/>
      <w:marLeft w:val="0"/>
      <w:marRight w:val="0"/>
      <w:marTop w:val="0"/>
      <w:marBottom w:val="0"/>
      <w:divBdr>
        <w:top w:val="none" w:sz="0" w:space="0" w:color="auto"/>
        <w:left w:val="none" w:sz="0" w:space="0" w:color="auto"/>
        <w:bottom w:val="none" w:sz="0" w:space="0" w:color="auto"/>
        <w:right w:val="none" w:sz="0" w:space="0" w:color="auto"/>
      </w:divBdr>
    </w:div>
    <w:div w:id="1866598537">
      <w:bodyDiv w:val="1"/>
      <w:marLeft w:val="0"/>
      <w:marRight w:val="0"/>
      <w:marTop w:val="0"/>
      <w:marBottom w:val="0"/>
      <w:divBdr>
        <w:top w:val="none" w:sz="0" w:space="0" w:color="auto"/>
        <w:left w:val="none" w:sz="0" w:space="0" w:color="auto"/>
        <w:bottom w:val="none" w:sz="0" w:space="0" w:color="auto"/>
        <w:right w:val="none" w:sz="0" w:space="0" w:color="auto"/>
      </w:divBdr>
    </w:div>
    <w:div w:id="1877889583">
      <w:bodyDiv w:val="1"/>
      <w:marLeft w:val="0"/>
      <w:marRight w:val="0"/>
      <w:marTop w:val="0"/>
      <w:marBottom w:val="0"/>
      <w:divBdr>
        <w:top w:val="none" w:sz="0" w:space="0" w:color="auto"/>
        <w:left w:val="none" w:sz="0" w:space="0" w:color="auto"/>
        <w:bottom w:val="none" w:sz="0" w:space="0" w:color="auto"/>
        <w:right w:val="none" w:sz="0" w:space="0" w:color="auto"/>
      </w:divBdr>
      <w:divsChild>
        <w:div w:id="173308949">
          <w:marLeft w:val="0"/>
          <w:marRight w:val="0"/>
          <w:marTop w:val="0"/>
          <w:marBottom w:val="0"/>
          <w:divBdr>
            <w:top w:val="none" w:sz="0" w:space="0" w:color="auto"/>
            <w:left w:val="none" w:sz="0" w:space="0" w:color="auto"/>
            <w:bottom w:val="none" w:sz="0" w:space="0" w:color="auto"/>
            <w:right w:val="none" w:sz="0" w:space="0" w:color="auto"/>
          </w:divBdr>
          <w:divsChild>
            <w:div w:id="1872260127">
              <w:marLeft w:val="0"/>
              <w:marRight w:val="0"/>
              <w:marTop w:val="0"/>
              <w:marBottom w:val="0"/>
              <w:divBdr>
                <w:top w:val="none" w:sz="0" w:space="0" w:color="auto"/>
                <w:left w:val="none" w:sz="0" w:space="0" w:color="auto"/>
                <w:bottom w:val="none" w:sz="0" w:space="0" w:color="auto"/>
                <w:right w:val="none" w:sz="0" w:space="0" w:color="auto"/>
              </w:divBdr>
              <w:divsChild>
                <w:div w:id="1598446581">
                  <w:marLeft w:val="0"/>
                  <w:marRight w:val="0"/>
                  <w:marTop w:val="0"/>
                  <w:marBottom w:val="0"/>
                  <w:divBdr>
                    <w:top w:val="none" w:sz="0" w:space="0" w:color="auto"/>
                    <w:left w:val="none" w:sz="0" w:space="0" w:color="auto"/>
                    <w:bottom w:val="none" w:sz="0" w:space="0" w:color="auto"/>
                    <w:right w:val="none" w:sz="0" w:space="0" w:color="auto"/>
                  </w:divBdr>
                  <w:divsChild>
                    <w:div w:id="1466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3651">
      <w:bodyDiv w:val="1"/>
      <w:marLeft w:val="0"/>
      <w:marRight w:val="0"/>
      <w:marTop w:val="0"/>
      <w:marBottom w:val="0"/>
      <w:divBdr>
        <w:top w:val="none" w:sz="0" w:space="0" w:color="auto"/>
        <w:left w:val="none" w:sz="0" w:space="0" w:color="auto"/>
        <w:bottom w:val="none" w:sz="0" w:space="0" w:color="auto"/>
        <w:right w:val="none" w:sz="0" w:space="0" w:color="auto"/>
      </w:divBdr>
    </w:div>
    <w:div w:id="1905290887">
      <w:bodyDiv w:val="1"/>
      <w:marLeft w:val="0"/>
      <w:marRight w:val="0"/>
      <w:marTop w:val="0"/>
      <w:marBottom w:val="0"/>
      <w:divBdr>
        <w:top w:val="none" w:sz="0" w:space="0" w:color="auto"/>
        <w:left w:val="none" w:sz="0" w:space="0" w:color="auto"/>
        <w:bottom w:val="none" w:sz="0" w:space="0" w:color="auto"/>
        <w:right w:val="none" w:sz="0" w:space="0" w:color="auto"/>
      </w:divBdr>
    </w:div>
    <w:div w:id="1913469643">
      <w:bodyDiv w:val="1"/>
      <w:marLeft w:val="0"/>
      <w:marRight w:val="0"/>
      <w:marTop w:val="0"/>
      <w:marBottom w:val="0"/>
      <w:divBdr>
        <w:top w:val="none" w:sz="0" w:space="0" w:color="auto"/>
        <w:left w:val="none" w:sz="0" w:space="0" w:color="auto"/>
        <w:bottom w:val="none" w:sz="0" w:space="0" w:color="auto"/>
        <w:right w:val="none" w:sz="0" w:space="0" w:color="auto"/>
      </w:divBdr>
    </w:div>
    <w:div w:id="1918203376">
      <w:bodyDiv w:val="1"/>
      <w:marLeft w:val="0"/>
      <w:marRight w:val="0"/>
      <w:marTop w:val="0"/>
      <w:marBottom w:val="0"/>
      <w:divBdr>
        <w:top w:val="none" w:sz="0" w:space="0" w:color="auto"/>
        <w:left w:val="none" w:sz="0" w:space="0" w:color="auto"/>
        <w:bottom w:val="none" w:sz="0" w:space="0" w:color="auto"/>
        <w:right w:val="none" w:sz="0" w:space="0" w:color="auto"/>
      </w:divBdr>
    </w:div>
    <w:div w:id="1937053157">
      <w:bodyDiv w:val="1"/>
      <w:marLeft w:val="0"/>
      <w:marRight w:val="0"/>
      <w:marTop w:val="0"/>
      <w:marBottom w:val="0"/>
      <w:divBdr>
        <w:top w:val="none" w:sz="0" w:space="0" w:color="auto"/>
        <w:left w:val="none" w:sz="0" w:space="0" w:color="auto"/>
        <w:bottom w:val="none" w:sz="0" w:space="0" w:color="auto"/>
        <w:right w:val="none" w:sz="0" w:space="0" w:color="auto"/>
      </w:divBdr>
    </w:div>
    <w:div w:id="1938248080">
      <w:bodyDiv w:val="1"/>
      <w:marLeft w:val="0"/>
      <w:marRight w:val="0"/>
      <w:marTop w:val="0"/>
      <w:marBottom w:val="0"/>
      <w:divBdr>
        <w:top w:val="none" w:sz="0" w:space="0" w:color="auto"/>
        <w:left w:val="none" w:sz="0" w:space="0" w:color="auto"/>
        <w:bottom w:val="none" w:sz="0" w:space="0" w:color="auto"/>
        <w:right w:val="none" w:sz="0" w:space="0" w:color="auto"/>
      </w:divBdr>
    </w:div>
    <w:div w:id="1939632377">
      <w:bodyDiv w:val="1"/>
      <w:marLeft w:val="0"/>
      <w:marRight w:val="0"/>
      <w:marTop w:val="0"/>
      <w:marBottom w:val="0"/>
      <w:divBdr>
        <w:top w:val="none" w:sz="0" w:space="0" w:color="auto"/>
        <w:left w:val="none" w:sz="0" w:space="0" w:color="auto"/>
        <w:bottom w:val="none" w:sz="0" w:space="0" w:color="auto"/>
        <w:right w:val="none" w:sz="0" w:space="0" w:color="auto"/>
      </w:divBdr>
    </w:div>
    <w:div w:id="1943606654">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 w:id="1950432948">
      <w:bodyDiv w:val="1"/>
      <w:marLeft w:val="0"/>
      <w:marRight w:val="0"/>
      <w:marTop w:val="0"/>
      <w:marBottom w:val="0"/>
      <w:divBdr>
        <w:top w:val="none" w:sz="0" w:space="0" w:color="auto"/>
        <w:left w:val="none" w:sz="0" w:space="0" w:color="auto"/>
        <w:bottom w:val="none" w:sz="0" w:space="0" w:color="auto"/>
        <w:right w:val="none" w:sz="0" w:space="0" w:color="auto"/>
      </w:divBdr>
      <w:divsChild>
        <w:div w:id="1593511009">
          <w:marLeft w:val="0"/>
          <w:marRight w:val="0"/>
          <w:marTop w:val="0"/>
          <w:marBottom w:val="0"/>
          <w:divBdr>
            <w:top w:val="none" w:sz="0" w:space="0" w:color="auto"/>
            <w:left w:val="none" w:sz="0" w:space="0" w:color="auto"/>
            <w:bottom w:val="none" w:sz="0" w:space="0" w:color="auto"/>
            <w:right w:val="none" w:sz="0" w:space="0" w:color="auto"/>
          </w:divBdr>
          <w:divsChild>
            <w:div w:id="339502773">
              <w:marLeft w:val="0"/>
              <w:marRight w:val="0"/>
              <w:marTop w:val="0"/>
              <w:marBottom w:val="0"/>
              <w:divBdr>
                <w:top w:val="none" w:sz="0" w:space="0" w:color="auto"/>
                <w:left w:val="none" w:sz="0" w:space="0" w:color="auto"/>
                <w:bottom w:val="none" w:sz="0" w:space="0" w:color="auto"/>
                <w:right w:val="none" w:sz="0" w:space="0" w:color="auto"/>
              </w:divBdr>
              <w:divsChild>
                <w:div w:id="638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17448">
      <w:bodyDiv w:val="1"/>
      <w:marLeft w:val="0"/>
      <w:marRight w:val="0"/>
      <w:marTop w:val="0"/>
      <w:marBottom w:val="0"/>
      <w:divBdr>
        <w:top w:val="none" w:sz="0" w:space="0" w:color="auto"/>
        <w:left w:val="none" w:sz="0" w:space="0" w:color="auto"/>
        <w:bottom w:val="none" w:sz="0" w:space="0" w:color="auto"/>
        <w:right w:val="none" w:sz="0" w:space="0" w:color="auto"/>
      </w:divBdr>
      <w:divsChild>
        <w:div w:id="387344751">
          <w:marLeft w:val="0"/>
          <w:marRight w:val="0"/>
          <w:marTop w:val="0"/>
          <w:marBottom w:val="0"/>
          <w:divBdr>
            <w:top w:val="none" w:sz="0" w:space="0" w:color="auto"/>
            <w:left w:val="none" w:sz="0" w:space="0" w:color="auto"/>
            <w:bottom w:val="none" w:sz="0" w:space="0" w:color="auto"/>
            <w:right w:val="none" w:sz="0" w:space="0" w:color="auto"/>
          </w:divBdr>
          <w:divsChild>
            <w:div w:id="759644408">
              <w:marLeft w:val="0"/>
              <w:marRight w:val="0"/>
              <w:marTop w:val="0"/>
              <w:marBottom w:val="0"/>
              <w:divBdr>
                <w:top w:val="none" w:sz="0" w:space="0" w:color="auto"/>
                <w:left w:val="none" w:sz="0" w:space="0" w:color="auto"/>
                <w:bottom w:val="none" w:sz="0" w:space="0" w:color="auto"/>
                <w:right w:val="none" w:sz="0" w:space="0" w:color="auto"/>
              </w:divBdr>
              <w:divsChild>
                <w:div w:id="1074744667">
                  <w:marLeft w:val="0"/>
                  <w:marRight w:val="0"/>
                  <w:marTop w:val="0"/>
                  <w:marBottom w:val="0"/>
                  <w:divBdr>
                    <w:top w:val="none" w:sz="0" w:space="0" w:color="auto"/>
                    <w:left w:val="none" w:sz="0" w:space="0" w:color="auto"/>
                    <w:bottom w:val="none" w:sz="0" w:space="0" w:color="auto"/>
                    <w:right w:val="none" w:sz="0" w:space="0" w:color="auto"/>
                  </w:divBdr>
                  <w:divsChild>
                    <w:div w:id="3465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7228">
      <w:bodyDiv w:val="1"/>
      <w:marLeft w:val="0"/>
      <w:marRight w:val="0"/>
      <w:marTop w:val="0"/>
      <w:marBottom w:val="0"/>
      <w:divBdr>
        <w:top w:val="none" w:sz="0" w:space="0" w:color="auto"/>
        <w:left w:val="none" w:sz="0" w:space="0" w:color="auto"/>
        <w:bottom w:val="none" w:sz="0" w:space="0" w:color="auto"/>
        <w:right w:val="none" w:sz="0" w:space="0" w:color="auto"/>
      </w:divBdr>
    </w:div>
    <w:div w:id="1986004464">
      <w:bodyDiv w:val="1"/>
      <w:marLeft w:val="0"/>
      <w:marRight w:val="0"/>
      <w:marTop w:val="0"/>
      <w:marBottom w:val="0"/>
      <w:divBdr>
        <w:top w:val="none" w:sz="0" w:space="0" w:color="auto"/>
        <w:left w:val="none" w:sz="0" w:space="0" w:color="auto"/>
        <w:bottom w:val="none" w:sz="0" w:space="0" w:color="auto"/>
        <w:right w:val="none" w:sz="0" w:space="0" w:color="auto"/>
      </w:divBdr>
    </w:div>
    <w:div w:id="1990670053">
      <w:bodyDiv w:val="1"/>
      <w:marLeft w:val="0"/>
      <w:marRight w:val="0"/>
      <w:marTop w:val="0"/>
      <w:marBottom w:val="0"/>
      <w:divBdr>
        <w:top w:val="none" w:sz="0" w:space="0" w:color="auto"/>
        <w:left w:val="none" w:sz="0" w:space="0" w:color="auto"/>
        <w:bottom w:val="none" w:sz="0" w:space="0" w:color="auto"/>
        <w:right w:val="none" w:sz="0" w:space="0" w:color="auto"/>
      </w:divBdr>
      <w:divsChild>
        <w:div w:id="1033112943">
          <w:marLeft w:val="0"/>
          <w:marRight w:val="0"/>
          <w:marTop w:val="0"/>
          <w:marBottom w:val="0"/>
          <w:divBdr>
            <w:top w:val="none" w:sz="0" w:space="0" w:color="auto"/>
            <w:left w:val="none" w:sz="0" w:space="0" w:color="auto"/>
            <w:bottom w:val="none" w:sz="0" w:space="0" w:color="auto"/>
            <w:right w:val="none" w:sz="0" w:space="0" w:color="auto"/>
          </w:divBdr>
          <w:divsChild>
            <w:div w:id="1973053953">
              <w:marLeft w:val="0"/>
              <w:marRight w:val="0"/>
              <w:marTop w:val="0"/>
              <w:marBottom w:val="0"/>
              <w:divBdr>
                <w:top w:val="none" w:sz="0" w:space="0" w:color="auto"/>
                <w:left w:val="none" w:sz="0" w:space="0" w:color="auto"/>
                <w:bottom w:val="none" w:sz="0" w:space="0" w:color="auto"/>
                <w:right w:val="none" w:sz="0" w:space="0" w:color="auto"/>
              </w:divBdr>
              <w:divsChild>
                <w:div w:id="442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400">
      <w:bodyDiv w:val="1"/>
      <w:marLeft w:val="0"/>
      <w:marRight w:val="0"/>
      <w:marTop w:val="0"/>
      <w:marBottom w:val="0"/>
      <w:divBdr>
        <w:top w:val="none" w:sz="0" w:space="0" w:color="auto"/>
        <w:left w:val="none" w:sz="0" w:space="0" w:color="auto"/>
        <w:bottom w:val="none" w:sz="0" w:space="0" w:color="auto"/>
        <w:right w:val="none" w:sz="0" w:space="0" w:color="auto"/>
      </w:divBdr>
    </w:div>
    <w:div w:id="2007055893">
      <w:bodyDiv w:val="1"/>
      <w:marLeft w:val="0"/>
      <w:marRight w:val="0"/>
      <w:marTop w:val="0"/>
      <w:marBottom w:val="0"/>
      <w:divBdr>
        <w:top w:val="none" w:sz="0" w:space="0" w:color="auto"/>
        <w:left w:val="none" w:sz="0" w:space="0" w:color="auto"/>
        <w:bottom w:val="none" w:sz="0" w:space="0" w:color="auto"/>
        <w:right w:val="none" w:sz="0" w:space="0" w:color="auto"/>
      </w:divBdr>
    </w:div>
    <w:div w:id="2008902989">
      <w:bodyDiv w:val="1"/>
      <w:marLeft w:val="0"/>
      <w:marRight w:val="0"/>
      <w:marTop w:val="0"/>
      <w:marBottom w:val="0"/>
      <w:divBdr>
        <w:top w:val="none" w:sz="0" w:space="0" w:color="auto"/>
        <w:left w:val="none" w:sz="0" w:space="0" w:color="auto"/>
        <w:bottom w:val="none" w:sz="0" w:space="0" w:color="auto"/>
        <w:right w:val="none" w:sz="0" w:space="0" w:color="auto"/>
      </w:divBdr>
      <w:divsChild>
        <w:div w:id="1316687346">
          <w:marLeft w:val="0"/>
          <w:marRight w:val="0"/>
          <w:marTop w:val="0"/>
          <w:marBottom w:val="0"/>
          <w:divBdr>
            <w:top w:val="none" w:sz="0" w:space="0" w:color="auto"/>
            <w:left w:val="none" w:sz="0" w:space="0" w:color="auto"/>
            <w:bottom w:val="none" w:sz="0" w:space="0" w:color="auto"/>
            <w:right w:val="none" w:sz="0" w:space="0" w:color="auto"/>
          </w:divBdr>
          <w:divsChild>
            <w:div w:id="1733113181">
              <w:marLeft w:val="0"/>
              <w:marRight w:val="0"/>
              <w:marTop w:val="0"/>
              <w:marBottom w:val="0"/>
              <w:divBdr>
                <w:top w:val="none" w:sz="0" w:space="0" w:color="auto"/>
                <w:left w:val="none" w:sz="0" w:space="0" w:color="auto"/>
                <w:bottom w:val="none" w:sz="0" w:space="0" w:color="auto"/>
                <w:right w:val="none" w:sz="0" w:space="0" w:color="auto"/>
              </w:divBdr>
              <w:divsChild>
                <w:div w:id="1452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6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927">
          <w:marLeft w:val="0"/>
          <w:marRight w:val="0"/>
          <w:marTop w:val="0"/>
          <w:marBottom w:val="0"/>
          <w:divBdr>
            <w:top w:val="none" w:sz="0" w:space="0" w:color="auto"/>
            <w:left w:val="none" w:sz="0" w:space="0" w:color="auto"/>
            <w:bottom w:val="none" w:sz="0" w:space="0" w:color="auto"/>
            <w:right w:val="none" w:sz="0" w:space="0" w:color="auto"/>
          </w:divBdr>
          <w:divsChild>
            <w:div w:id="2046832604">
              <w:marLeft w:val="0"/>
              <w:marRight w:val="0"/>
              <w:marTop w:val="0"/>
              <w:marBottom w:val="0"/>
              <w:divBdr>
                <w:top w:val="none" w:sz="0" w:space="0" w:color="auto"/>
                <w:left w:val="none" w:sz="0" w:space="0" w:color="auto"/>
                <w:bottom w:val="none" w:sz="0" w:space="0" w:color="auto"/>
                <w:right w:val="none" w:sz="0" w:space="0" w:color="auto"/>
              </w:divBdr>
              <w:divsChild>
                <w:div w:id="195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110">
      <w:bodyDiv w:val="1"/>
      <w:marLeft w:val="0"/>
      <w:marRight w:val="0"/>
      <w:marTop w:val="0"/>
      <w:marBottom w:val="0"/>
      <w:divBdr>
        <w:top w:val="none" w:sz="0" w:space="0" w:color="auto"/>
        <w:left w:val="none" w:sz="0" w:space="0" w:color="auto"/>
        <w:bottom w:val="none" w:sz="0" w:space="0" w:color="auto"/>
        <w:right w:val="none" w:sz="0" w:space="0" w:color="auto"/>
      </w:divBdr>
    </w:div>
    <w:div w:id="2033795238">
      <w:bodyDiv w:val="1"/>
      <w:marLeft w:val="0"/>
      <w:marRight w:val="0"/>
      <w:marTop w:val="0"/>
      <w:marBottom w:val="0"/>
      <w:divBdr>
        <w:top w:val="none" w:sz="0" w:space="0" w:color="auto"/>
        <w:left w:val="none" w:sz="0" w:space="0" w:color="auto"/>
        <w:bottom w:val="none" w:sz="0" w:space="0" w:color="auto"/>
        <w:right w:val="none" w:sz="0" w:space="0" w:color="auto"/>
      </w:divBdr>
    </w:div>
    <w:div w:id="2043900324">
      <w:bodyDiv w:val="1"/>
      <w:marLeft w:val="0"/>
      <w:marRight w:val="0"/>
      <w:marTop w:val="0"/>
      <w:marBottom w:val="0"/>
      <w:divBdr>
        <w:top w:val="none" w:sz="0" w:space="0" w:color="auto"/>
        <w:left w:val="none" w:sz="0" w:space="0" w:color="auto"/>
        <w:bottom w:val="none" w:sz="0" w:space="0" w:color="auto"/>
        <w:right w:val="none" w:sz="0" w:space="0" w:color="auto"/>
      </w:divBdr>
    </w:div>
    <w:div w:id="2044864602">
      <w:bodyDiv w:val="1"/>
      <w:marLeft w:val="0"/>
      <w:marRight w:val="0"/>
      <w:marTop w:val="0"/>
      <w:marBottom w:val="0"/>
      <w:divBdr>
        <w:top w:val="none" w:sz="0" w:space="0" w:color="auto"/>
        <w:left w:val="none" w:sz="0" w:space="0" w:color="auto"/>
        <w:bottom w:val="none" w:sz="0" w:space="0" w:color="auto"/>
        <w:right w:val="none" w:sz="0" w:space="0" w:color="auto"/>
      </w:divBdr>
    </w:div>
    <w:div w:id="2048212790">
      <w:bodyDiv w:val="1"/>
      <w:marLeft w:val="0"/>
      <w:marRight w:val="0"/>
      <w:marTop w:val="0"/>
      <w:marBottom w:val="0"/>
      <w:divBdr>
        <w:top w:val="none" w:sz="0" w:space="0" w:color="auto"/>
        <w:left w:val="none" w:sz="0" w:space="0" w:color="auto"/>
        <w:bottom w:val="none" w:sz="0" w:space="0" w:color="auto"/>
        <w:right w:val="none" w:sz="0" w:space="0" w:color="auto"/>
      </w:divBdr>
    </w:div>
    <w:div w:id="2057729190">
      <w:bodyDiv w:val="1"/>
      <w:marLeft w:val="0"/>
      <w:marRight w:val="0"/>
      <w:marTop w:val="0"/>
      <w:marBottom w:val="0"/>
      <w:divBdr>
        <w:top w:val="none" w:sz="0" w:space="0" w:color="auto"/>
        <w:left w:val="none" w:sz="0" w:space="0" w:color="auto"/>
        <w:bottom w:val="none" w:sz="0" w:space="0" w:color="auto"/>
        <w:right w:val="none" w:sz="0" w:space="0" w:color="auto"/>
      </w:divBdr>
    </w:div>
    <w:div w:id="2085755007">
      <w:bodyDiv w:val="1"/>
      <w:marLeft w:val="0"/>
      <w:marRight w:val="0"/>
      <w:marTop w:val="0"/>
      <w:marBottom w:val="0"/>
      <w:divBdr>
        <w:top w:val="none" w:sz="0" w:space="0" w:color="auto"/>
        <w:left w:val="none" w:sz="0" w:space="0" w:color="auto"/>
        <w:bottom w:val="none" w:sz="0" w:space="0" w:color="auto"/>
        <w:right w:val="none" w:sz="0" w:space="0" w:color="auto"/>
      </w:divBdr>
    </w:div>
    <w:div w:id="2093578886">
      <w:bodyDiv w:val="1"/>
      <w:marLeft w:val="0"/>
      <w:marRight w:val="0"/>
      <w:marTop w:val="0"/>
      <w:marBottom w:val="0"/>
      <w:divBdr>
        <w:top w:val="none" w:sz="0" w:space="0" w:color="auto"/>
        <w:left w:val="none" w:sz="0" w:space="0" w:color="auto"/>
        <w:bottom w:val="none" w:sz="0" w:space="0" w:color="auto"/>
        <w:right w:val="none" w:sz="0" w:space="0" w:color="auto"/>
      </w:divBdr>
      <w:divsChild>
        <w:div w:id="1250963609">
          <w:marLeft w:val="0"/>
          <w:marRight w:val="0"/>
          <w:marTop w:val="0"/>
          <w:marBottom w:val="0"/>
          <w:divBdr>
            <w:top w:val="none" w:sz="0" w:space="0" w:color="auto"/>
            <w:left w:val="none" w:sz="0" w:space="0" w:color="auto"/>
            <w:bottom w:val="none" w:sz="0" w:space="0" w:color="auto"/>
            <w:right w:val="none" w:sz="0" w:space="0" w:color="auto"/>
          </w:divBdr>
          <w:divsChild>
            <w:div w:id="1373729715">
              <w:marLeft w:val="0"/>
              <w:marRight w:val="0"/>
              <w:marTop w:val="0"/>
              <w:marBottom w:val="0"/>
              <w:divBdr>
                <w:top w:val="none" w:sz="0" w:space="0" w:color="auto"/>
                <w:left w:val="none" w:sz="0" w:space="0" w:color="auto"/>
                <w:bottom w:val="none" w:sz="0" w:space="0" w:color="auto"/>
                <w:right w:val="none" w:sz="0" w:space="0" w:color="auto"/>
              </w:divBdr>
              <w:divsChild>
                <w:div w:id="1237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6373">
      <w:bodyDiv w:val="1"/>
      <w:marLeft w:val="0"/>
      <w:marRight w:val="0"/>
      <w:marTop w:val="0"/>
      <w:marBottom w:val="0"/>
      <w:divBdr>
        <w:top w:val="none" w:sz="0" w:space="0" w:color="auto"/>
        <w:left w:val="none" w:sz="0" w:space="0" w:color="auto"/>
        <w:bottom w:val="none" w:sz="0" w:space="0" w:color="auto"/>
        <w:right w:val="none" w:sz="0" w:space="0" w:color="auto"/>
      </w:divBdr>
    </w:div>
    <w:div w:id="2103914505">
      <w:bodyDiv w:val="1"/>
      <w:marLeft w:val="0"/>
      <w:marRight w:val="0"/>
      <w:marTop w:val="0"/>
      <w:marBottom w:val="0"/>
      <w:divBdr>
        <w:top w:val="none" w:sz="0" w:space="0" w:color="auto"/>
        <w:left w:val="none" w:sz="0" w:space="0" w:color="auto"/>
        <w:bottom w:val="none" w:sz="0" w:space="0" w:color="auto"/>
        <w:right w:val="none" w:sz="0" w:space="0" w:color="auto"/>
      </w:divBdr>
    </w:div>
    <w:div w:id="2114279750">
      <w:bodyDiv w:val="1"/>
      <w:marLeft w:val="0"/>
      <w:marRight w:val="0"/>
      <w:marTop w:val="0"/>
      <w:marBottom w:val="0"/>
      <w:divBdr>
        <w:top w:val="none" w:sz="0" w:space="0" w:color="auto"/>
        <w:left w:val="none" w:sz="0" w:space="0" w:color="auto"/>
        <w:bottom w:val="none" w:sz="0" w:space="0" w:color="auto"/>
        <w:right w:val="none" w:sz="0" w:space="0" w:color="auto"/>
      </w:divBdr>
    </w:div>
    <w:div w:id="2118524300">
      <w:bodyDiv w:val="1"/>
      <w:marLeft w:val="0"/>
      <w:marRight w:val="0"/>
      <w:marTop w:val="0"/>
      <w:marBottom w:val="0"/>
      <w:divBdr>
        <w:top w:val="none" w:sz="0" w:space="0" w:color="auto"/>
        <w:left w:val="none" w:sz="0" w:space="0" w:color="auto"/>
        <w:bottom w:val="none" w:sz="0" w:space="0" w:color="auto"/>
        <w:right w:val="none" w:sz="0" w:space="0" w:color="auto"/>
      </w:divBdr>
    </w:div>
    <w:div w:id="2122263887">
      <w:bodyDiv w:val="1"/>
      <w:marLeft w:val="0"/>
      <w:marRight w:val="0"/>
      <w:marTop w:val="0"/>
      <w:marBottom w:val="0"/>
      <w:divBdr>
        <w:top w:val="none" w:sz="0" w:space="0" w:color="auto"/>
        <w:left w:val="none" w:sz="0" w:space="0" w:color="auto"/>
        <w:bottom w:val="none" w:sz="0" w:space="0" w:color="auto"/>
        <w:right w:val="none" w:sz="0" w:space="0" w:color="auto"/>
      </w:divBdr>
    </w:div>
    <w:div w:id="213123938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04">
          <w:marLeft w:val="0"/>
          <w:marRight w:val="0"/>
          <w:marTop w:val="0"/>
          <w:marBottom w:val="0"/>
          <w:divBdr>
            <w:top w:val="none" w:sz="0" w:space="0" w:color="auto"/>
            <w:left w:val="none" w:sz="0" w:space="0" w:color="auto"/>
            <w:bottom w:val="none" w:sz="0" w:space="0" w:color="auto"/>
            <w:right w:val="none" w:sz="0" w:space="0" w:color="auto"/>
          </w:divBdr>
          <w:divsChild>
            <w:div w:id="742066356">
              <w:marLeft w:val="0"/>
              <w:marRight w:val="0"/>
              <w:marTop w:val="0"/>
              <w:marBottom w:val="0"/>
              <w:divBdr>
                <w:top w:val="none" w:sz="0" w:space="0" w:color="auto"/>
                <w:left w:val="none" w:sz="0" w:space="0" w:color="auto"/>
                <w:bottom w:val="none" w:sz="0" w:space="0" w:color="auto"/>
                <w:right w:val="none" w:sz="0" w:space="0" w:color="auto"/>
              </w:divBdr>
              <w:divsChild>
                <w:div w:id="1898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E:\BA-Daten\BA\Merkblätter und Vorlagen\_Praxis\AnleitungenDeckblatt\DHBWKAPraxis_7.dotx</Template>
  <TotalTime>0</TotalTime>
  <Pages>21</Pages>
  <Words>3536</Words>
  <Characters>22279</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25764</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Fabian Schwickert</cp:lastModifiedBy>
  <cp:revision>10</cp:revision>
  <cp:lastPrinted>2021-03-17T16:34:00Z</cp:lastPrinted>
  <dcterms:created xsi:type="dcterms:W3CDTF">2022-03-12T09:45:00Z</dcterms:created>
  <dcterms:modified xsi:type="dcterms:W3CDTF">2022-03-14T17:14:00Z</dcterms:modified>
</cp:coreProperties>
</file>