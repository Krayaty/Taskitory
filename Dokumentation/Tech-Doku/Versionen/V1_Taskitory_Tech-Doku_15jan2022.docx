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0F28" w14:textId="77777777" w:rsidR="008B0601" w:rsidRPr="008B0601" w:rsidRDefault="008B0601" w:rsidP="008B0601">
      <w:pPr>
        <w:pStyle w:val="Titelberschrift"/>
        <w:spacing w:before="0" w:after="0" w:line="240" w:lineRule="auto"/>
        <w:rPr>
          <w:b/>
          <w:bCs/>
          <w:sz w:val="24"/>
          <w:szCs w:val="24"/>
        </w:rPr>
      </w:pPr>
    </w:p>
    <w:p w14:paraId="36AB3DA9" w14:textId="60172048" w:rsidR="00152E69" w:rsidRPr="00C830E7" w:rsidRDefault="001E623D" w:rsidP="00985CD8">
      <w:pPr>
        <w:pStyle w:val="Titelberschrift"/>
      </w:pPr>
      <w:bookmarkStart w:id="0" w:name="_Toc66548736"/>
      <w:bookmarkStart w:id="1" w:name="_Toc66897749"/>
      <w:bookmarkStart w:id="2" w:name="_Toc93146816"/>
      <w:r>
        <w:t>Technische</w:t>
      </w:r>
      <w:bookmarkEnd w:id="0"/>
      <w:bookmarkEnd w:id="1"/>
      <w:r>
        <w:t xml:space="preserve"> Dokumentation des Projekts „</w:t>
      </w:r>
      <w:proofErr w:type="spellStart"/>
      <w:r>
        <w:t>Taskitory</w:t>
      </w:r>
      <w:proofErr w:type="spellEnd"/>
      <w:r>
        <w:t>“</w:t>
      </w:r>
      <w:bookmarkEnd w:id="2"/>
    </w:p>
    <w:p w14:paraId="626944D9" w14:textId="77777777" w:rsidR="00152E69" w:rsidRDefault="00152E69" w:rsidP="002C53A5">
      <w:pPr>
        <w:jc w:val="center"/>
        <w:outlineLvl w:val="0"/>
      </w:pPr>
    </w:p>
    <w:p w14:paraId="7B832B78" w14:textId="3E44514B" w:rsidR="00BB4A43" w:rsidRPr="00AF2A44" w:rsidRDefault="001E623D" w:rsidP="005B3709">
      <w:pPr>
        <w:spacing w:after="1200"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Programmentwurf für die Vorlesung Software Engineering II</w:t>
      </w:r>
    </w:p>
    <w:p w14:paraId="72279759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für die Prüfung zum</w:t>
      </w:r>
    </w:p>
    <w:p w14:paraId="73E61BCD" w14:textId="77777777" w:rsidR="00152E69" w:rsidRPr="00AF2A44" w:rsidRDefault="00152E69" w:rsidP="00975107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 xml:space="preserve">Bachelor </w:t>
      </w:r>
      <w:proofErr w:type="spellStart"/>
      <w:r w:rsidRPr="00AF2A44">
        <w:rPr>
          <w:rFonts w:ascii="Cambria" w:hAnsi="Cambria"/>
        </w:rPr>
        <w:t>of</w:t>
      </w:r>
      <w:proofErr w:type="spellEnd"/>
      <w:r w:rsidRPr="00AF2A44">
        <w:rPr>
          <w:rFonts w:ascii="Cambria" w:hAnsi="Cambria"/>
        </w:rPr>
        <w:t xml:space="preserve"> Science</w:t>
      </w:r>
    </w:p>
    <w:p w14:paraId="5DC58C05" w14:textId="77777777" w:rsidR="00152E69" w:rsidRPr="00AF2A44" w:rsidRDefault="00152E69" w:rsidP="00975107">
      <w:pPr>
        <w:spacing w:after="60"/>
        <w:jc w:val="center"/>
        <w:rPr>
          <w:rFonts w:ascii="Cambria" w:hAnsi="Cambria"/>
        </w:rPr>
      </w:pPr>
      <w:r w:rsidRPr="00AF2A44">
        <w:rPr>
          <w:rFonts w:ascii="Cambria" w:hAnsi="Cambria"/>
        </w:rPr>
        <w:t>des Studiengangs Informatik</w:t>
      </w:r>
    </w:p>
    <w:p w14:paraId="7E998217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Studienrichtung Angewandte Informatik</w:t>
      </w:r>
    </w:p>
    <w:p w14:paraId="6220AA3C" w14:textId="77777777" w:rsidR="00152E69" w:rsidRPr="00AF2A44" w:rsidRDefault="00152E69" w:rsidP="00975107">
      <w:pPr>
        <w:spacing w:after="12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an der</w:t>
      </w:r>
    </w:p>
    <w:p w14:paraId="1A2F9FA2" w14:textId="77777777" w:rsidR="00152E69" w:rsidRPr="00AF2A44" w:rsidRDefault="00152E69" w:rsidP="002C53A5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Dualen Hochschule Baden-Württemberg Karlsruhe</w:t>
      </w:r>
    </w:p>
    <w:p w14:paraId="300BC98B" w14:textId="77777777" w:rsidR="00152E69" w:rsidRPr="00AF2A44" w:rsidRDefault="00152E69" w:rsidP="00975107">
      <w:pPr>
        <w:spacing w:after="1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>von</w:t>
      </w:r>
    </w:p>
    <w:p w14:paraId="4F3F9C1B" w14:textId="77777777" w:rsidR="00152E69" w:rsidRPr="00AF2A44" w:rsidRDefault="00152E69" w:rsidP="00975107">
      <w:pPr>
        <w:spacing w:after="360" w:line="360" w:lineRule="auto"/>
        <w:jc w:val="center"/>
        <w:rPr>
          <w:rFonts w:ascii="Cambria" w:hAnsi="Cambria"/>
        </w:rPr>
      </w:pPr>
      <w:r w:rsidRPr="00AF2A44">
        <w:rPr>
          <w:rFonts w:ascii="Cambria" w:hAnsi="Cambria"/>
        </w:rPr>
        <w:t xml:space="preserve">Fabian </w:t>
      </w:r>
      <w:proofErr w:type="spellStart"/>
      <w:r w:rsidRPr="00AF2A44">
        <w:rPr>
          <w:rFonts w:ascii="Cambria" w:hAnsi="Cambria"/>
        </w:rPr>
        <w:t>Schwickert</w:t>
      </w:r>
      <w:proofErr w:type="spellEnd"/>
    </w:p>
    <w:p w14:paraId="44EE9C64" w14:textId="71F54627" w:rsidR="005B3709" w:rsidRPr="00B23BB3" w:rsidRDefault="008C5F2F" w:rsidP="005B3709">
      <w:pPr>
        <w:spacing w:after="1560" w:line="360" w:lineRule="auto"/>
        <w:jc w:val="center"/>
        <w:rPr>
          <w:rFonts w:ascii="Cambria" w:hAnsi="Cambria"/>
          <w:color w:val="000000" w:themeColor="text1"/>
        </w:rPr>
      </w:pPr>
      <w:r>
        <w:rPr>
          <w:rFonts w:ascii="Cambria" w:hAnsi="Cambria"/>
          <w:color w:val="FF0000"/>
        </w:rPr>
        <w:t>16</w:t>
      </w:r>
      <w:r w:rsidR="007F2C13" w:rsidRPr="001E623D">
        <w:rPr>
          <w:rFonts w:ascii="Cambria" w:hAnsi="Cambria"/>
          <w:color w:val="FF0000"/>
        </w:rPr>
        <w:t>. M</w:t>
      </w:r>
      <w:r w:rsidR="001E623D" w:rsidRPr="001E623D">
        <w:rPr>
          <w:rFonts w:ascii="Cambria" w:hAnsi="Cambria"/>
          <w:color w:val="FF0000"/>
        </w:rPr>
        <w:t>ai</w:t>
      </w:r>
      <w:r w:rsidR="007F2C13">
        <w:rPr>
          <w:rFonts w:ascii="Cambria" w:hAnsi="Cambria"/>
          <w:color w:val="000000" w:themeColor="text1"/>
        </w:rPr>
        <w:t xml:space="preserve"> 202</w:t>
      </w:r>
      <w:r w:rsidR="001E623D">
        <w:rPr>
          <w:rFonts w:ascii="Cambria" w:hAnsi="Cambria"/>
          <w:color w:val="000000" w:themeColor="text1"/>
        </w:rPr>
        <w:t>2</w:t>
      </w:r>
    </w:p>
    <w:p w14:paraId="08249F4C" w14:textId="77777777" w:rsidR="00152E69" w:rsidRPr="00AF2A44" w:rsidRDefault="00152E69" w:rsidP="00BB4A43">
      <w:pPr>
        <w:rPr>
          <w:rFonts w:ascii="Cambria" w:hAnsi="Cambria"/>
        </w:rPr>
      </w:pPr>
    </w:p>
    <w:p w14:paraId="7FFFCD6B" w14:textId="6FE21C66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Matrikelnummer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="00DC0101" w:rsidRPr="00AF2A44">
        <w:rPr>
          <w:rFonts w:ascii="Cambria" w:hAnsi="Cambria"/>
          <w:color w:val="000000" w:themeColor="text1"/>
        </w:rPr>
        <w:t>4439027</w:t>
      </w:r>
    </w:p>
    <w:p w14:paraId="13788586" w14:textId="2F306D69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Kurs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>TINF19 B4</w:t>
      </w:r>
    </w:p>
    <w:p w14:paraId="11A71EB4" w14:textId="6DFD72F7" w:rsidR="00152E69" w:rsidRPr="00AF2A44" w:rsidRDefault="00152E69" w:rsidP="00BB4A4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Ausbildungsfirm</w:t>
      </w:r>
      <w:r w:rsidR="00BB4A43" w:rsidRPr="00AF2A44">
        <w:rPr>
          <w:rFonts w:ascii="Cambria" w:hAnsi="Cambria"/>
        </w:rPr>
        <w:t>a</w:t>
      </w:r>
      <w:r w:rsidR="00851923">
        <w:rPr>
          <w:rFonts w:ascii="Cambria" w:hAnsi="Cambria"/>
        </w:rPr>
        <w:t xml:space="preserve"> </w:t>
      </w:r>
      <w:r w:rsidR="00BB4A43"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>Siemens AG</w:t>
      </w:r>
      <w:r w:rsidR="00595EC1" w:rsidRPr="00AF2A44">
        <w:rPr>
          <w:rFonts w:ascii="Cambria" w:hAnsi="Cambria"/>
        </w:rPr>
        <w:t xml:space="preserve">, </w:t>
      </w:r>
      <w:r w:rsidRPr="00AF2A44">
        <w:rPr>
          <w:rFonts w:ascii="Cambria" w:hAnsi="Cambria"/>
        </w:rPr>
        <w:t>Karlsruhe</w:t>
      </w:r>
    </w:p>
    <w:p w14:paraId="7CCC7130" w14:textId="4AEA71CB" w:rsidR="00F360B1" w:rsidRPr="00AF2A44" w:rsidRDefault="00152E69" w:rsidP="00F84223">
      <w:pPr>
        <w:tabs>
          <w:tab w:val="right" w:leader="dot" w:pos="9072"/>
        </w:tabs>
        <w:spacing w:after="120" w:line="360" w:lineRule="auto"/>
        <w:rPr>
          <w:rFonts w:ascii="Cambria" w:hAnsi="Cambria"/>
        </w:rPr>
      </w:pPr>
      <w:r w:rsidRPr="00AF2A44">
        <w:rPr>
          <w:rFonts w:ascii="Cambria" w:hAnsi="Cambria"/>
        </w:rPr>
        <w:t>Gutachter der Studienakademie</w:t>
      </w:r>
      <w:r w:rsidR="00851923">
        <w:rPr>
          <w:rFonts w:ascii="Cambria" w:hAnsi="Cambria"/>
        </w:rPr>
        <w:t xml:space="preserve"> </w:t>
      </w:r>
      <w:r w:rsidRPr="00AF2A44">
        <w:rPr>
          <w:rFonts w:ascii="Cambria" w:hAnsi="Cambria"/>
        </w:rPr>
        <w:tab/>
      </w:r>
      <w:r w:rsidR="00851923">
        <w:rPr>
          <w:rFonts w:ascii="Cambria" w:hAnsi="Cambria"/>
        </w:rPr>
        <w:t xml:space="preserve"> </w:t>
      </w:r>
      <w:r w:rsidR="00A83B4E">
        <w:rPr>
          <w:rFonts w:ascii="Cambria" w:hAnsi="Cambria"/>
          <w:color w:val="000000" w:themeColor="text1"/>
        </w:rPr>
        <w:t xml:space="preserve">Mirko </w:t>
      </w:r>
      <w:proofErr w:type="spellStart"/>
      <w:r w:rsidR="00A83B4E">
        <w:rPr>
          <w:rFonts w:ascii="Cambria" w:hAnsi="Cambria"/>
          <w:color w:val="000000" w:themeColor="text1"/>
        </w:rPr>
        <w:t>Dostmann</w:t>
      </w:r>
      <w:proofErr w:type="spellEnd"/>
    </w:p>
    <w:p w14:paraId="56313632" w14:textId="77777777" w:rsidR="00F7472F" w:rsidRDefault="00F7472F">
      <w:pPr>
        <w:rPr>
          <w:b/>
          <w:bCs/>
          <w:sz w:val="28"/>
        </w:rPr>
      </w:pPr>
      <w:bookmarkStart w:id="3" w:name="_Toc270506265"/>
      <w:r>
        <w:br w:type="page"/>
      </w:r>
    </w:p>
    <w:p w14:paraId="38F90AD5" w14:textId="77777777" w:rsidR="00E3281C" w:rsidRPr="00312255" w:rsidRDefault="0094609B" w:rsidP="001A71CA">
      <w:pPr>
        <w:pStyle w:val="Verzeichnisberschrift"/>
      </w:pPr>
      <w:bookmarkStart w:id="4" w:name="_Toc93146817"/>
      <w:r w:rsidRPr="001A71CA">
        <w:lastRenderedPageBreak/>
        <w:t>Inhaltsverzeichnis</w:t>
      </w:r>
      <w:bookmarkEnd w:id="3"/>
      <w:bookmarkEnd w:id="4"/>
    </w:p>
    <w:bookmarkStart w:id="5" w:name="_Toc269368680"/>
    <w:p w14:paraId="594C970B" w14:textId="4F55F116" w:rsidR="00985CD8" w:rsidRDefault="00D104B3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3146817" w:history="1">
        <w:r w:rsidR="00985CD8" w:rsidRPr="00977C6A">
          <w:rPr>
            <w:rStyle w:val="Hyperlink"/>
            <w:noProof/>
          </w:rPr>
          <w:t>Inhaltsverzeichnis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_Toc93146817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II</w:t>
        </w:r>
        <w:r w:rsidR="00985CD8">
          <w:rPr>
            <w:noProof/>
            <w:webHidden/>
          </w:rPr>
          <w:fldChar w:fldCharType="end"/>
        </w:r>
      </w:hyperlink>
    </w:p>
    <w:p w14:paraId="6A4B6061" w14:textId="27D9418B" w:rsidR="00985CD8" w:rsidRDefault="002D1282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hyperlink w:anchor="_Toc93146818" w:history="1">
        <w:r w:rsidR="00985CD8" w:rsidRPr="00977C6A">
          <w:rPr>
            <w:rStyle w:val="Hyperlink"/>
            <w:noProof/>
          </w:rPr>
          <w:t>Abbildungsverzeichnis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_Toc93146818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III</w:t>
        </w:r>
        <w:r w:rsidR="00985CD8">
          <w:rPr>
            <w:noProof/>
            <w:webHidden/>
          </w:rPr>
          <w:fldChar w:fldCharType="end"/>
        </w:r>
      </w:hyperlink>
    </w:p>
    <w:p w14:paraId="68BD4BD7" w14:textId="551ED2DC" w:rsidR="00985CD8" w:rsidRDefault="002D1282" w:rsidP="00985CD8">
      <w:pPr>
        <w:pStyle w:val="Inhaltsverzeichnistopeng"/>
        <w:rPr>
          <w:rFonts w:asciiTheme="minorHAnsi" w:eastAsiaTheme="minorEastAsia" w:hAnsiTheme="minorHAnsi" w:cstheme="minorBidi"/>
          <w:noProof/>
        </w:rPr>
      </w:pPr>
      <w:hyperlink w:anchor="_Toc93146819" w:history="1">
        <w:r w:rsidR="00985CD8" w:rsidRPr="00977C6A">
          <w:rPr>
            <w:rStyle w:val="Hyperlink"/>
            <w:noProof/>
          </w:rPr>
          <w:t>Tabellenverzeichnis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_Toc93146819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IV</w:t>
        </w:r>
        <w:r w:rsidR="00985CD8">
          <w:rPr>
            <w:noProof/>
            <w:webHidden/>
          </w:rPr>
          <w:fldChar w:fldCharType="end"/>
        </w:r>
      </w:hyperlink>
    </w:p>
    <w:p w14:paraId="411378CE" w14:textId="67643491" w:rsidR="00985CD8" w:rsidRDefault="002D1282" w:rsidP="00985CD8">
      <w:pPr>
        <w:pStyle w:val="InhaltsverzeichnisSprung"/>
        <w:rPr>
          <w:rFonts w:asciiTheme="minorHAnsi" w:eastAsiaTheme="minorEastAsia" w:hAnsiTheme="minorHAnsi" w:cstheme="minorBidi"/>
        </w:rPr>
      </w:pPr>
      <w:hyperlink w:anchor="_Toc93146820" w:history="1">
        <w:r w:rsidR="00985CD8" w:rsidRPr="00977C6A">
          <w:rPr>
            <w:rStyle w:val="Hyperlink"/>
          </w:rPr>
          <w:t>Abkürzungsverzeichnis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_Toc93146820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V</w:t>
        </w:r>
        <w:r w:rsidR="00985CD8">
          <w:rPr>
            <w:webHidden/>
          </w:rPr>
          <w:fldChar w:fldCharType="end"/>
        </w:r>
      </w:hyperlink>
    </w:p>
    <w:p w14:paraId="230E60C9" w14:textId="137B35A6" w:rsidR="00985CD8" w:rsidRPr="00985CD8" w:rsidRDefault="002D1282" w:rsidP="00985CD8">
      <w:pPr>
        <w:pStyle w:val="Inhaltsverzeichnis1Weit"/>
        <w:rPr>
          <w:rFonts w:eastAsiaTheme="minorEastAsia"/>
        </w:rPr>
      </w:pPr>
      <w:hyperlink w:anchor="_Toc93146821" w:history="1">
        <w:r w:rsidR="00985CD8" w:rsidRPr="00985CD8">
          <w:rPr>
            <w:rStyle w:val="Hyperlink"/>
            <w:color w:val="auto"/>
            <w:u w:val="none"/>
          </w:rPr>
          <w:t>1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Problemstellung, Ziel und Aufbau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_Toc93146821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79A3D2B6" w14:textId="7091254A" w:rsidR="00985CD8" w:rsidRPr="00985CD8" w:rsidRDefault="002D1282" w:rsidP="00985CD8">
      <w:pPr>
        <w:pStyle w:val="Inhaltsverzeichnis1Weit"/>
        <w:rPr>
          <w:rFonts w:eastAsiaTheme="minorEastAsia"/>
        </w:rPr>
      </w:pPr>
      <w:hyperlink w:anchor="_Toc93146822" w:history="1">
        <w:r w:rsidR="00985CD8" w:rsidRPr="00985CD8">
          <w:rPr>
            <w:rStyle w:val="Hyperlink"/>
            <w:color w:val="auto"/>
            <w:u w:val="none"/>
          </w:rPr>
          <w:t>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Entwurfsmuster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_Toc93146822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1CD78C33" w14:textId="5A5673E7" w:rsidR="00985CD8" w:rsidRDefault="002D1282" w:rsidP="00985CD8">
      <w:pPr>
        <w:pStyle w:val="Inhaltsverzeichnis1eng"/>
        <w:rPr>
          <w:rFonts w:asciiTheme="minorHAnsi" w:eastAsiaTheme="minorEastAsia" w:hAnsiTheme="minorHAnsi" w:cstheme="minorBidi"/>
          <w:noProof/>
        </w:rPr>
      </w:pPr>
      <w:hyperlink w:anchor="_Toc93146823" w:history="1">
        <w:r w:rsidR="00985CD8" w:rsidRPr="00977C6A">
          <w:rPr>
            <w:rStyle w:val="Hyperlink"/>
            <w:noProof/>
          </w:rPr>
          <w:t>3</w:t>
        </w:r>
        <w:r w:rsidR="00985CD8">
          <w:rPr>
            <w:rFonts w:asciiTheme="minorHAnsi" w:eastAsiaTheme="minorEastAsia" w:hAnsiTheme="minorHAnsi" w:cstheme="minorBidi"/>
            <w:noProof/>
          </w:rPr>
          <w:tab/>
        </w:r>
        <w:r w:rsidR="00985CD8" w:rsidRPr="00977C6A">
          <w:rPr>
            <w:rStyle w:val="Hyperlink"/>
            <w:noProof/>
          </w:rPr>
          <w:t>Domain Driven Design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_Toc93146823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1</w:t>
        </w:r>
        <w:r w:rsidR="00985CD8">
          <w:rPr>
            <w:noProof/>
            <w:webHidden/>
          </w:rPr>
          <w:fldChar w:fldCharType="end"/>
        </w:r>
      </w:hyperlink>
    </w:p>
    <w:p w14:paraId="142A5294" w14:textId="5597E796" w:rsidR="00985CD8" w:rsidRDefault="002D1282" w:rsidP="00985CD8">
      <w:pPr>
        <w:pStyle w:val="Inhaltsverzeichnis2eng"/>
        <w:rPr>
          <w:rFonts w:asciiTheme="minorHAnsi" w:eastAsiaTheme="minorEastAsia" w:hAnsiTheme="minorHAnsi" w:cstheme="minorBidi"/>
        </w:rPr>
      </w:pPr>
      <w:hyperlink w:anchor="_Toc93146824" w:history="1">
        <w:r w:rsidR="00985CD8" w:rsidRPr="00977C6A">
          <w:rPr>
            <w:rStyle w:val="Hyperlink"/>
            <w:rFonts w:cs="Arial"/>
          </w:rPr>
          <w:t>3.1</w:t>
        </w:r>
        <w:r w:rsidR="00985CD8">
          <w:rPr>
            <w:rFonts w:asciiTheme="minorHAnsi" w:eastAsiaTheme="minorEastAsia" w:hAnsiTheme="minorHAnsi" w:cstheme="minorBidi"/>
          </w:rPr>
          <w:tab/>
        </w:r>
        <w:r w:rsidR="00985CD8" w:rsidRPr="00977C6A">
          <w:rPr>
            <w:rStyle w:val="Hyperlink"/>
          </w:rPr>
          <w:t>Ubiquitous Language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_Toc93146824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1</w:t>
        </w:r>
        <w:r w:rsidR="00985CD8">
          <w:rPr>
            <w:webHidden/>
          </w:rPr>
          <w:fldChar w:fldCharType="end"/>
        </w:r>
      </w:hyperlink>
    </w:p>
    <w:p w14:paraId="36AEA745" w14:textId="38892E9C" w:rsidR="00985CD8" w:rsidRPr="00985CD8" w:rsidRDefault="002D1282" w:rsidP="00985CD8">
      <w:pPr>
        <w:pStyle w:val="Inhaltsverzeichnis2weit"/>
        <w:rPr>
          <w:rFonts w:eastAsiaTheme="minorEastAsia"/>
        </w:rPr>
      </w:pPr>
      <w:hyperlink w:anchor="_Toc93146825" w:history="1">
        <w:r w:rsidR="00985CD8" w:rsidRPr="00985CD8">
          <w:rPr>
            <w:rStyle w:val="Hyperlink"/>
            <w:color w:val="auto"/>
            <w:u w:val="none"/>
          </w:rPr>
          <w:t>3.2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Taktische Muster des Domain Driven Design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_Toc93146825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6553E20C" w14:textId="2B4D06D1" w:rsidR="00985CD8" w:rsidRPr="00985CD8" w:rsidRDefault="002D1282" w:rsidP="00985CD8">
      <w:pPr>
        <w:pStyle w:val="Inhaltsverzeichnis1Weit"/>
        <w:rPr>
          <w:rFonts w:eastAsiaTheme="minorEastAsia"/>
        </w:rPr>
      </w:pPr>
      <w:hyperlink w:anchor="_Toc93146826" w:history="1">
        <w:r w:rsidR="00985CD8" w:rsidRPr="00985CD8">
          <w:rPr>
            <w:rStyle w:val="Hyperlink"/>
            <w:color w:val="auto"/>
            <w:u w:val="none"/>
          </w:rPr>
          <w:t>4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Clean Architecture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_Toc93146826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5E13DA59" w14:textId="637BDFAA" w:rsidR="00985CD8" w:rsidRPr="00985CD8" w:rsidRDefault="002D1282" w:rsidP="00985CD8">
      <w:pPr>
        <w:pStyle w:val="Inhaltsverzeichnis1Weit"/>
        <w:rPr>
          <w:rFonts w:eastAsiaTheme="minorEastAsia"/>
        </w:rPr>
      </w:pPr>
      <w:hyperlink w:anchor="_Toc93146827" w:history="1">
        <w:r w:rsidR="00985CD8" w:rsidRPr="00985CD8">
          <w:rPr>
            <w:rStyle w:val="Hyperlink"/>
            <w:color w:val="auto"/>
            <w:u w:val="none"/>
          </w:rPr>
          <w:t>5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Programming Principles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_Toc93146827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1</w:t>
        </w:r>
        <w:r w:rsidR="00985CD8" w:rsidRPr="00985CD8">
          <w:rPr>
            <w:webHidden/>
          </w:rPr>
          <w:fldChar w:fldCharType="end"/>
        </w:r>
      </w:hyperlink>
    </w:p>
    <w:p w14:paraId="3AAC6911" w14:textId="72A4F2CF" w:rsidR="00985CD8" w:rsidRDefault="002D1282" w:rsidP="00985CD8">
      <w:pPr>
        <w:pStyle w:val="Inhaltsverzeichnis1eng"/>
        <w:rPr>
          <w:rFonts w:asciiTheme="minorHAnsi" w:eastAsiaTheme="minorEastAsia" w:hAnsiTheme="minorHAnsi" w:cstheme="minorBidi"/>
          <w:noProof/>
        </w:rPr>
      </w:pPr>
      <w:hyperlink w:anchor="_Toc93146828" w:history="1">
        <w:r w:rsidR="00985CD8" w:rsidRPr="00977C6A">
          <w:rPr>
            <w:rStyle w:val="Hyperlink"/>
            <w:noProof/>
          </w:rPr>
          <w:t>6</w:t>
        </w:r>
        <w:r w:rsidR="00985CD8">
          <w:rPr>
            <w:rFonts w:asciiTheme="minorHAnsi" w:eastAsiaTheme="minorEastAsia" w:hAnsiTheme="minorHAnsi" w:cstheme="minorBidi"/>
            <w:noProof/>
          </w:rPr>
          <w:tab/>
        </w:r>
        <w:r w:rsidR="00985CD8" w:rsidRPr="00977C6A">
          <w:rPr>
            <w:rStyle w:val="Hyperlink"/>
            <w:noProof/>
          </w:rPr>
          <w:t>Testing</w:t>
        </w:r>
        <w:r w:rsidR="00985CD8">
          <w:rPr>
            <w:noProof/>
            <w:webHidden/>
          </w:rPr>
          <w:tab/>
        </w:r>
        <w:r w:rsidR="00985CD8">
          <w:rPr>
            <w:noProof/>
            <w:webHidden/>
          </w:rPr>
          <w:fldChar w:fldCharType="begin"/>
        </w:r>
        <w:r w:rsidR="00985CD8">
          <w:rPr>
            <w:noProof/>
            <w:webHidden/>
          </w:rPr>
          <w:instrText xml:space="preserve"> PAGEREF _Toc93146828 \h </w:instrText>
        </w:r>
        <w:r w:rsidR="00985CD8">
          <w:rPr>
            <w:noProof/>
            <w:webHidden/>
          </w:rPr>
        </w:r>
        <w:r w:rsidR="00985CD8">
          <w:rPr>
            <w:noProof/>
            <w:webHidden/>
          </w:rPr>
          <w:fldChar w:fldCharType="separate"/>
        </w:r>
        <w:r w:rsidR="00985CD8">
          <w:rPr>
            <w:noProof/>
            <w:webHidden/>
          </w:rPr>
          <w:t>1</w:t>
        </w:r>
        <w:r w:rsidR="00985CD8">
          <w:rPr>
            <w:noProof/>
            <w:webHidden/>
          </w:rPr>
          <w:fldChar w:fldCharType="end"/>
        </w:r>
      </w:hyperlink>
    </w:p>
    <w:p w14:paraId="034777C3" w14:textId="36AB701B" w:rsidR="00985CD8" w:rsidRDefault="002D1282" w:rsidP="00985CD8">
      <w:pPr>
        <w:pStyle w:val="Inhaltsverzeichnis2eng"/>
        <w:rPr>
          <w:rFonts w:asciiTheme="minorHAnsi" w:eastAsiaTheme="minorEastAsia" w:hAnsiTheme="minorHAnsi" w:cstheme="minorBidi"/>
        </w:rPr>
      </w:pPr>
      <w:hyperlink w:anchor="_Toc93146829" w:history="1">
        <w:r w:rsidR="00985CD8" w:rsidRPr="00977C6A">
          <w:rPr>
            <w:rStyle w:val="Hyperlink"/>
            <w:rFonts w:cs="Arial"/>
          </w:rPr>
          <w:t>6.1</w:t>
        </w:r>
        <w:r w:rsidR="00985CD8">
          <w:rPr>
            <w:rFonts w:asciiTheme="minorHAnsi" w:eastAsiaTheme="minorEastAsia" w:hAnsiTheme="minorHAnsi" w:cstheme="minorBidi"/>
          </w:rPr>
          <w:tab/>
        </w:r>
        <w:r w:rsidR="00985CD8" w:rsidRPr="00977C6A">
          <w:rPr>
            <w:rStyle w:val="Hyperlink"/>
          </w:rPr>
          <w:t>Unit Testing</w:t>
        </w:r>
        <w:r w:rsidR="00985CD8">
          <w:rPr>
            <w:webHidden/>
          </w:rPr>
          <w:tab/>
        </w:r>
        <w:r w:rsidR="00985CD8">
          <w:rPr>
            <w:webHidden/>
          </w:rPr>
          <w:fldChar w:fldCharType="begin"/>
        </w:r>
        <w:r w:rsidR="00985CD8">
          <w:rPr>
            <w:webHidden/>
          </w:rPr>
          <w:instrText xml:space="preserve"> PAGEREF _Toc93146829 \h </w:instrText>
        </w:r>
        <w:r w:rsidR="00985CD8">
          <w:rPr>
            <w:webHidden/>
          </w:rPr>
        </w:r>
        <w:r w:rsidR="00985CD8">
          <w:rPr>
            <w:webHidden/>
          </w:rPr>
          <w:fldChar w:fldCharType="separate"/>
        </w:r>
        <w:r w:rsidR="00985CD8">
          <w:rPr>
            <w:webHidden/>
          </w:rPr>
          <w:t>1</w:t>
        </w:r>
        <w:r w:rsidR="00985CD8">
          <w:rPr>
            <w:webHidden/>
          </w:rPr>
          <w:fldChar w:fldCharType="end"/>
        </w:r>
      </w:hyperlink>
    </w:p>
    <w:p w14:paraId="67CA2B5C" w14:textId="1BB88A0E" w:rsidR="00985CD8" w:rsidRPr="00985CD8" w:rsidRDefault="002D1282" w:rsidP="00985CD8">
      <w:pPr>
        <w:pStyle w:val="Inhaltsverzeichnis2weit"/>
        <w:rPr>
          <w:rFonts w:eastAsiaTheme="minorEastAsia"/>
        </w:rPr>
      </w:pPr>
      <w:hyperlink w:anchor="_Toc93146830" w:history="1">
        <w:r w:rsidR="00985CD8" w:rsidRPr="00985CD8">
          <w:rPr>
            <w:rStyle w:val="Hyperlink"/>
            <w:color w:val="auto"/>
            <w:u w:val="none"/>
          </w:rPr>
          <w:t>6.2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Mocks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_Toc93146830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2</w:t>
        </w:r>
        <w:r w:rsidR="00985CD8" w:rsidRPr="00985CD8">
          <w:rPr>
            <w:webHidden/>
          </w:rPr>
          <w:fldChar w:fldCharType="end"/>
        </w:r>
      </w:hyperlink>
    </w:p>
    <w:p w14:paraId="51EE591E" w14:textId="37B0EAD2" w:rsidR="00985CD8" w:rsidRPr="00985CD8" w:rsidRDefault="002D1282" w:rsidP="00985CD8">
      <w:pPr>
        <w:pStyle w:val="InhaltsverzeichnisSprung"/>
        <w:ind w:left="0"/>
        <w:rPr>
          <w:rFonts w:eastAsiaTheme="minorEastAsia"/>
        </w:rPr>
      </w:pPr>
      <w:hyperlink w:anchor="_Toc93146831" w:history="1">
        <w:r w:rsidR="00985CD8" w:rsidRPr="00985CD8">
          <w:rPr>
            <w:rStyle w:val="Hyperlink"/>
            <w:color w:val="auto"/>
            <w:u w:val="none"/>
          </w:rPr>
          <w:t>7</w:t>
        </w:r>
        <w:r w:rsidR="00985CD8" w:rsidRPr="00985CD8">
          <w:rPr>
            <w:rFonts w:eastAsiaTheme="minorEastAsia"/>
          </w:rPr>
          <w:tab/>
        </w:r>
        <w:r w:rsidR="00985CD8" w:rsidRPr="00985CD8">
          <w:rPr>
            <w:rStyle w:val="Hyperlink"/>
            <w:color w:val="auto"/>
            <w:u w:val="none"/>
          </w:rPr>
          <w:t>Refactoring</w:t>
        </w:r>
        <w:r w:rsidR="00985CD8" w:rsidRPr="00985CD8">
          <w:rPr>
            <w:webHidden/>
          </w:rPr>
          <w:tab/>
        </w:r>
        <w:r w:rsidR="00985CD8" w:rsidRPr="00985CD8">
          <w:rPr>
            <w:webHidden/>
          </w:rPr>
          <w:fldChar w:fldCharType="begin"/>
        </w:r>
        <w:r w:rsidR="00985CD8" w:rsidRPr="00985CD8">
          <w:rPr>
            <w:webHidden/>
          </w:rPr>
          <w:instrText xml:space="preserve"> PAGEREF _Toc93146831 \h </w:instrText>
        </w:r>
        <w:r w:rsidR="00985CD8" w:rsidRPr="00985CD8">
          <w:rPr>
            <w:webHidden/>
          </w:rPr>
        </w:r>
        <w:r w:rsidR="00985CD8" w:rsidRPr="00985CD8">
          <w:rPr>
            <w:webHidden/>
          </w:rPr>
          <w:fldChar w:fldCharType="separate"/>
        </w:r>
        <w:r w:rsidR="00985CD8" w:rsidRPr="00985CD8">
          <w:rPr>
            <w:webHidden/>
          </w:rPr>
          <w:t>2</w:t>
        </w:r>
        <w:r w:rsidR="00985CD8" w:rsidRPr="00985CD8">
          <w:rPr>
            <w:webHidden/>
          </w:rPr>
          <w:fldChar w:fldCharType="end"/>
        </w:r>
      </w:hyperlink>
    </w:p>
    <w:p w14:paraId="3FDDA592" w14:textId="045AD20F" w:rsidR="00985CD8" w:rsidRPr="00985CD8" w:rsidRDefault="00985CD8" w:rsidP="00985CD8">
      <w:pPr>
        <w:pStyle w:val="Inhaltsverzeichnistopeng"/>
        <w:rPr>
          <w:rFonts w:eastAsiaTheme="minorEastAsia"/>
        </w:rPr>
      </w:pPr>
      <w:hyperlink w:anchor="_Toc93146832" w:history="1">
        <w:r w:rsidRPr="00985CD8">
          <w:rPr>
            <w:rStyle w:val="Hyperlink"/>
            <w:color w:val="auto"/>
            <w:u w:val="none"/>
          </w:rPr>
          <w:t>Literaturverzeichnis</w:t>
        </w:r>
        <w:r w:rsidRPr="00985CD8">
          <w:rPr>
            <w:webHidden/>
          </w:rPr>
          <w:tab/>
        </w:r>
        <w:r w:rsidRPr="00985CD8">
          <w:rPr>
            <w:webHidden/>
          </w:rPr>
          <w:fldChar w:fldCharType="begin"/>
        </w:r>
        <w:r w:rsidRPr="00985CD8">
          <w:rPr>
            <w:webHidden/>
          </w:rPr>
          <w:instrText xml:space="preserve"> PAGEREF _Toc93146832 \h </w:instrText>
        </w:r>
        <w:r w:rsidRPr="00985CD8">
          <w:rPr>
            <w:webHidden/>
          </w:rPr>
        </w:r>
        <w:r w:rsidRPr="00985CD8">
          <w:rPr>
            <w:webHidden/>
          </w:rPr>
          <w:fldChar w:fldCharType="separate"/>
        </w:r>
        <w:r w:rsidRPr="00985CD8">
          <w:rPr>
            <w:webHidden/>
          </w:rPr>
          <w:t>XI</w:t>
        </w:r>
        <w:r w:rsidRPr="00985CD8">
          <w:rPr>
            <w:webHidden/>
          </w:rPr>
          <w:fldChar w:fldCharType="end"/>
        </w:r>
      </w:hyperlink>
    </w:p>
    <w:p w14:paraId="0DB1FDFF" w14:textId="3525AB6E" w:rsidR="00DC3715" w:rsidRDefault="00D104B3" w:rsidP="00FE4C15">
      <w:pPr>
        <w:pStyle w:val="Verzeichnisberschrift"/>
        <w:rPr>
          <w:bCs w:val="0"/>
        </w:rPr>
      </w:pPr>
      <w:r>
        <w:fldChar w:fldCharType="end"/>
      </w:r>
      <w:bookmarkStart w:id="6" w:name="_Toc270506266"/>
      <w:r w:rsidR="00DC3715">
        <w:br w:type="page"/>
      </w:r>
    </w:p>
    <w:p w14:paraId="0069D3A4" w14:textId="639E3FD4" w:rsidR="00FF1092" w:rsidRDefault="00FF1092" w:rsidP="001A71CA">
      <w:pPr>
        <w:pStyle w:val="Verzeichnisberschrift"/>
      </w:pPr>
      <w:bookmarkStart w:id="7" w:name="_Toc93146818"/>
      <w:r w:rsidRPr="001A71CA">
        <w:lastRenderedPageBreak/>
        <w:t>Abbildung</w:t>
      </w:r>
      <w:r w:rsidR="0020105D" w:rsidRPr="001A71CA">
        <w:t>s</w:t>
      </w:r>
      <w:r w:rsidRPr="001A71CA">
        <w:t>verzeichnis</w:t>
      </w:r>
      <w:bookmarkEnd w:id="6"/>
      <w:bookmarkEnd w:id="7"/>
    </w:p>
    <w:p w14:paraId="7F3A1C26" w14:textId="77777777" w:rsidR="0082439D" w:rsidRDefault="00945962" w:rsidP="00985CD8">
      <w:pPr>
        <w:pStyle w:val="Block"/>
      </w:pPr>
      <w:r>
        <w:rPr>
          <w:noProof/>
        </w:rPr>
        <w:fldChar w:fldCharType="begin"/>
      </w:r>
      <w:r w:rsidR="006770B4">
        <w:instrText xml:space="preserve"> TOC \t "Beschriftung" \c </w:instrText>
      </w:r>
      <w:r>
        <w:rPr>
          <w:noProof/>
        </w:rPr>
        <w:fldChar w:fldCharType="separate"/>
      </w:r>
      <w:r w:rsidR="0082439D">
        <w:rPr>
          <w:noProof/>
        </w:rPr>
        <w:t>Es konnten keine Einträge für ein Abbildungsverzeichnis gefunden werden.</w:t>
      </w:r>
      <w:r>
        <w:fldChar w:fldCharType="end"/>
      </w:r>
      <w:bookmarkStart w:id="8" w:name="_Toc270506267"/>
    </w:p>
    <w:p w14:paraId="684A708E" w14:textId="77777777" w:rsidR="0082439D" w:rsidRDefault="0082439D">
      <w:pPr>
        <w:rPr>
          <w:rFonts w:ascii="Arial" w:hAnsi="Arial"/>
          <w:bCs/>
          <w:sz w:val="36"/>
        </w:rPr>
      </w:pPr>
      <w:r>
        <w:br w:type="page"/>
      </w:r>
    </w:p>
    <w:p w14:paraId="20E086E1" w14:textId="7356E98B" w:rsidR="00FF1092" w:rsidRDefault="00FF1092" w:rsidP="006B21E1">
      <w:pPr>
        <w:pStyle w:val="Verzeichnisberschrift"/>
        <w:spacing w:before="120" w:after="60" w:line="360" w:lineRule="auto"/>
      </w:pPr>
      <w:bookmarkStart w:id="9" w:name="_Toc93146819"/>
      <w:r w:rsidRPr="001A71CA">
        <w:lastRenderedPageBreak/>
        <w:t>Tabellenverzeichnis</w:t>
      </w:r>
      <w:bookmarkEnd w:id="8"/>
      <w:bookmarkEnd w:id="9"/>
    </w:p>
    <w:bookmarkStart w:id="10" w:name="_Toc270506268"/>
    <w:p w14:paraId="56BEB958" w14:textId="3D97813C" w:rsidR="00C768C4" w:rsidRDefault="0048392D" w:rsidP="00985CD8">
      <w:pPr>
        <w:pStyle w:val="Block"/>
        <w:rPr>
          <w:bCs/>
        </w:rPr>
      </w:pPr>
      <w:r>
        <w:rPr>
          <w:noProof/>
        </w:rPr>
        <w:fldChar w:fldCharType="begin"/>
      </w:r>
      <w:r>
        <w:instrText xml:space="preserve"> TOC \p " " \h \z \c "Tabelle" </w:instrText>
      </w:r>
      <w:r>
        <w:rPr>
          <w:noProof/>
        </w:rPr>
        <w:fldChar w:fldCharType="separate"/>
      </w:r>
      <w:r w:rsidR="0082439D">
        <w:rPr>
          <w:noProof/>
        </w:rPr>
        <w:t>Es konnten keine Einträge für ein Abbildungsverzeichnis gefunden werden.</w:t>
      </w:r>
      <w:r>
        <w:fldChar w:fldCharType="end"/>
      </w:r>
      <w:r w:rsidR="00C768C4">
        <w:br w:type="page"/>
      </w:r>
    </w:p>
    <w:p w14:paraId="6DD94327" w14:textId="7AAD2E91" w:rsidR="00FF1092" w:rsidRPr="0082119C" w:rsidRDefault="006B7054" w:rsidP="00DB0365">
      <w:pPr>
        <w:pStyle w:val="Verzeichnisberschrift"/>
        <w:spacing w:after="360"/>
      </w:pPr>
      <w:bookmarkStart w:id="11" w:name="_Toc93146820"/>
      <w:r w:rsidRPr="001A71CA">
        <w:lastRenderedPageBreak/>
        <w:t>Abkürzungsverzeic</w:t>
      </w:r>
      <w:r w:rsidR="0082119C" w:rsidRPr="001A71CA">
        <w:t>h</w:t>
      </w:r>
      <w:r w:rsidRPr="001A71CA">
        <w:t>nis</w:t>
      </w:r>
      <w:bookmarkEnd w:id="10"/>
      <w:bookmarkEnd w:id="11"/>
    </w:p>
    <w:p w14:paraId="0E7318CE" w14:textId="6061A7E3" w:rsidR="00CA68D3" w:rsidRDefault="00CA68D3" w:rsidP="00DB0365">
      <w:pPr>
        <w:pStyle w:val="Abkrzungsverzeichnis"/>
        <w:tabs>
          <w:tab w:val="left" w:leader="dot" w:pos="2268"/>
        </w:tabs>
        <w:spacing w:after="0" w:line="300" w:lineRule="exact"/>
      </w:pPr>
      <w:r>
        <w:t xml:space="preserve">AG </w:t>
      </w:r>
      <w:r>
        <w:tab/>
        <w:t xml:space="preserve"> </w:t>
      </w:r>
      <w:r w:rsidR="00D25A21" w:rsidRPr="00D25A21">
        <w:t>Aktiengesellschaft</w:t>
      </w:r>
    </w:p>
    <w:p w14:paraId="038D836A" w14:textId="77777777" w:rsidR="00111F33" w:rsidRDefault="00111F33" w:rsidP="004664C7">
      <w:pPr>
        <w:pStyle w:val="Abkrzungsverzeichnis"/>
        <w:tabs>
          <w:tab w:val="left" w:leader="dot" w:pos="2268"/>
        </w:tabs>
      </w:pPr>
      <w:bookmarkStart w:id="12" w:name="_Ref268205252"/>
      <w:bookmarkStart w:id="13" w:name="_Ref268205257"/>
      <w:bookmarkStart w:id="14" w:name="_Ref268205281"/>
      <w:bookmarkStart w:id="15" w:name="_Ref268205306"/>
      <w:bookmarkStart w:id="16" w:name="_Toc269368665"/>
      <w:bookmarkEnd w:id="5"/>
    </w:p>
    <w:p w14:paraId="650BAA34" w14:textId="77777777" w:rsidR="0082439D" w:rsidRDefault="0082439D" w:rsidP="004664C7">
      <w:pPr>
        <w:pStyle w:val="Abkrzungsverzeichnis"/>
        <w:tabs>
          <w:tab w:val="left" w:leader="dot" w:pos="2268"/>
        </w:tabs>
      </w:pPr>
    </w:p>
    <w:p w14:paraId="0F4CF801" w14:textId="081692D5" w:rsidR="0082439D" w:rsidRPr="00FB1A6B" w:rsidRDefault="0082439D" w:rsidP="004664C7">
      <w:pPr>
        <w:pStyle w:val="Abkrzungsverzeichnis"/>
        <w:tabs>
          <w:tab w:val="left" w:leader="dot" w:pos="2268"/>
        </w:tabs>
        <w:sectPr w:rsidR="0082439D" w:rsidRPr="00FB1A6B" w:rsidSect="00F253A9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693" w:right="1416" w:bottom="1418" w:left="1418" w:header="709" w:footer="513" w:gutter="0"/>
          <w:pgNumType w:fmt="upperRoman" w:start="1"/>
          <w:cols w:space="708"/>
          <w:titlePg/>
          <w:docGrid w:linePitch="360"/>
        </w:sectPr>
      </w:pPr>
    </w:p>
    <w:p w14:paraId="16D300D4" w14:textId="7E7D6105" w:rsidR="00AE61EE" w:rsidRDefault="002A6B72" w:rsidP="0056163F">
      <w:pPr>
        <w:pStyle w:val="berschrift1"/>
      </w:pPr>
      <w:bookmarkStart w:id="17" w:name="_Toc93146821"/>
      <w:bookmarkStart w:id="18" w:name="_Toc270506270"/>
      <w:r w:rsidRPr="0056163F">
        <w:lastRenderedPageBreak/>
        <w:t>Problemstellung</w:t>
      </w:r>
      <w:r>
        <w:t>, Ziel und Aufbau</w:t>
      </w:r>
      <w:bookmarkEnd w:id="17"/>
    </w:p>
    <w:bookmarkEnd w:id="12"/>
    <w:bookmarkEnd w:id="13"/>
    <w:bookmarkEnd w:id="14"/>
    <w:bookmarkEnd w:id="15"/>
    <w:bookmarkEnd w:id="16"/>
    <w:bookmarkEnd w:id="18"/>
    <w:p w14:paraId="54F413E0" w14:textId="3C3B02DD" w:rsidR="002C2E11" w:rsidRDefault="002C2E11" w:rsidP="008C5F2F">
      <w:pPr>
        <w:pStyle w:val="Block"/>
      </w:pPr>
      <w:r>
        <w:t xml:space="preserve">Es gibt eine Reihe von Aufgabenverwaltungs-Systemen wie z. B.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Youtrack</w:t>
      </w:r>
      <w:proofErr w:type="spellEnd"/>
      <w:r>
        <w:t xml:space="preserve"> oder </w:t>
      </w:r>
      <w:r w:rsidR="009E3E07">
        <w:t>Mi</w:t>
      </w:r>
      <w:r w:rsidR="008C5F2F">
        <w:softHyphen/>
      </w:r>
      <w:r w:rsidR="009E3E07">
        <w:t>cro</w:t>
      </w:r>
      <w:r w:rsidR="008C5F2F">
        <w:softHyphen/>
      </w:r>
      <w:r w:rsidR="009E3E07">
        <w:t xml:space="preserve">soft </w:t>
      </w:r>
      <w:proofErr w:type="spellStart"/>
      <w:r w:rsidR="009E3E07">
        <w:t>Planner</w:t>
      </w:r>
      <w:proofErr w:type="spellEnd"/>
      <w:r>
        <w:t>, die mit einem Kanban Board arbeiten.</w:t>
      </w:r>
      <w:r w:rsidR="00FC66A6">
        <w:t xml:space="preserve"> D</w:t>
      </w:r>
      <w:r w:rsidR="002E5FDF">
        <w:t>ie hier dokumentierte</w:t>
      </w:r>
      <w:r>
        <w:t xml:space="preserve"> Klau</w:t>
      </w:r>
      <w:r w:rsidR="008C5F2F">
        <w:softHyphen/>
      </w:r>
      <w:r>
        <w:t>sur</w:t>
      </w:r>
      <w:r w:rsidR="008C5F2F">
        <w:softHyphen/>
      </w:r>
      <w:r>
        <w:t>er</w:t>
      </w:r>
      <w:r w:rsidR="008C5F2F">
        <w:softHyphen/>
      </w:r>
      <w:r w:rsidR="00FC66A6">
        <w:softHyphen/>
      </w:r>
      <w:r w:rsidR="00C87000">
        <w:softHyphen/>
      </w:r>
      <w:r>
        <w:t>satz</w:t>
      </w:r>
      <w:r w:rsidR="008C5F2F">
        <w:softHyphen/>
      </w:r>
      <w:r>
        <w:t>leis</w:t>
      </w:r>
      <w:r w:rsidR="008C5F2F">
        <w:softHyphen/>
      </w:r>
      <w:r>
        <w:t>tung</w:t>
      </w:r>
      <w:r w:rsidR="002E5FDF">
        <w:t xml:space="preserve"> </w:t>
      </w:r>
      <w:r w:rsidR="00FC66A6">
        <w:t>besteht in der Entwicklung einer</w:t>
      </w:r>
      <w:r>
        <w:t xml:space="preserve"> App</w:t>
      </w:r>
      <w:r>
        <w:softHyphen/>
        <w:t>li</w:t>
      </w:r>
      <w:r>
        <w:softHyphen/>
        <w:t>ka</w:t>
      </w:r>
      <w:r>
        <w:softHyphen/>
        <w:t>tion, die eine solche Auf</w:t>
      </w:r>
      <w:r w:rsidR="00FC66A6">
        <w:softHyphen/>
      </w:r>
      <w:r>
        <w:t>ga</w:t>
      </w:r>
      <w:r w:rsidR="00FC66A6">
        <w:softHyphen/>
      </w:r>
      <w:r>
        <w:t>ben</w:t>
      </w:r>
      <w:r w:rsidR="00FC66A6">
        <w:softHyphen/>
      </w:r>
      <w:r>
        <w:t>ver</w:t>
      </w:r>
      <w:r w:rsidR="00FC66A6">
        <w:softHyphen/>
      </w:r>
      <w:r>
        <w:t>wal</w:t>
      </w:r>
      <w:r w:rsidR="00C87000">
        <w:softHyphen/>
      </w:r>
      <w:r w:rsidR="00FC66A6">
        <w:softHyphen/>
      </w:r>
      <w:r w:rsidR="00FC66A6">
        <w:softHyphen/>
      </w:r>
      <w:r>
        <w:t>tung mo</w:t>
      </w:r>
      <w:r w:rsidR="002E5FDF">
        <w:softHyphen/>
      </w:r>
      <w:r>
        <w:t>delliert. Es wird kei</w:t>
      </w:r>
      <w:r>
        <w:softHyphen/>
        <w:t>n</w:t>
      </w:r>
      <w:r w:rsidR="00FC66A6">
        <w:t>e graphische</w:t>
      </w:r>
      <w:r>
        <w:t xml:space="preserve"> Benutzeroberfläche</w:t>
      </w:r>
      <w:r w:rsidR="00FC66A6">
        <w:t xml:space="preserve"> (GUI)</w:t>
      </w:r>
      <w:r>
        <w:t xml:space="preserve"> entwickelt</w:t>
      </w:r>
      <w:r w:rsidR="00FC66A6">
        <w:t xml:space="preserve"> und</w:t>
      </w:r>
      <w:r>
        <w:t xml:space="preserve"> le</w:t>
      </w:r>
      <w:r w:rsidR="00FC66A6">
        <w:softHyphen/>
      </w:r>
      <w:r w:rsidR="00C87000">
        <w:softHyphen/>
      </w:r>
      <w:r>
        <w:t>diglich die not</w:t>
      </w:r>
      <w:r w:rsidR="002E5FDF">
        <w:softHyphen/>
      </w:r>
      <w:r>
        <w:t>wendige An</w:t>
      </w:r>
      <w:r>
        <w:softHyphen/>
        <w:t>wen</w:t>
      </w:r>
      <w:r>
        <w:softHyphen/>
        <w:t>dungs</w:t>
      </w:r>
      <w:r>
        <w:softHyphen/>
        <w:t>logik pro</w:t>
      </w:r>
      <w:r>
        <w:softHyphen/>
        <w:t>grammiert und über eine</w:t>
      </w:r>
      <w:r w:rsidR="00C87000">
        <w:t>n</w:t>
      </w:r>
      <w:r>
        <w:t xml:space="preserve"> REST-</w:t>
      </w:r>
      <w:r w:rsidR="00C87000">
        <w:t>Service</w:t>
      </w:r>
      <w:r>
        <w:t xml:space="preserve"> </w:t>
      </w:r>
      <w:r w:rsidR="00C366DD">
        <w:t>(</w:t>
      </w:r>
      <w:proofErr w:type="spellStart"/>
      <w:r w:rsidR="00C366DD" w:rsidRPr="00C366DD">
        <w:t>Re</w:t>
      </w:r>
      <w:r w:rsidR="00C87000">
        <w:softHyphen/>
      </w:r>
      <w:r w:rsidR="00C366DD">
        <w:softHyphen/>
      </w:r>
      <w:r w:rsidR="00C366DD" w:rsidRPr="00C366DD">
        <w:t>pre</w:t>
      </w:r>
      <w:r w:rsidR="00C366DD">
        <w:softHyphen/>
      </w:r>
      <w:r w:rsidR="00C366DD" w:rsidRPr="00C366DD">
        <w:t>sentational</w:t>
      </w:r>
      <w:proofErr w:type="spellEnd"/>
      <w:r w:rsidR="00C366DD" w:rsidRPr="00C366DD">
        <w:t xml:space="preserve"> State Transfe</w:t>
      </w:r>
      <w:r w:rsidR="00C366DD">
        <w:t xml:space="preserve">r) </w:t>
      </w:r>
      <w:r>
        <w:t>verfügbar ge</w:t>
      </w:r>
      <w:r w:rsidR="002E5FDF">
        <w:softHyphen/>
      </w:r>
      <w:r>
        <w:t xml:space="preserve">macht. </w:t>
      </w:r>
      <w:r w:rsidR="002E5FDF">
        <w:t>Für die</w:t>
      </w:r>
      <w:r>
        <w:t xml:space="preserve"> </w:t>
      </w:r>
      <w:r w:rsidR="002E5FDF">
        <w:t>Implementierung</w:t>
      </w:r>
      <w:r>
        <w:t xml:space="preserve"> </w:t>
      </w:r>
      <w:r w:rsidR="00C87000">
        <w:t>des Rest-Ser</w:t>
      </w:r>
      <w:r w:rsidR="00C87000">
        <w:softHyphen/>
        <w:t xml:space="preserve">vices </w:t>
      </w:r>
      <w:r>
        <w:t>wird die Pro</w:t>
      </w:r>
      <w:r>
        <w:softHyphen/>
        <w:t>gram</w:t>
      </w:r>
      <w:r>
        <w:softHyphen/>
        <w:t>miersprache Java</w:t>
      </w:r>
      <w:r w:rsidR="009E3E07">
        <w:t xml:space="preserve"> mit dem Package Manager </w:t>
      </w:r>
      <w:r w:rsidR="002E5FDF">
        <w:t>„</w:t>
      </w:r>
      <w:proofErr w:type="spellStart"/>
      <w:r w:rsidR="009E3E07">
        <w:t>Ma</w:t>
      </w:r>
      <w:r w:rsidR="00C366DD">
        <w:softHyphen/>
      </w:r>
      <w:r w:rsidR="002E5FDF">
        <w:softHyphen/>
      </w:r>
      <w:r w:rsidR="009E3E07">
        <w:t>ven</w:t>
      </w:r>
      <w:proofErr w:type="spellEnd"/>
      <w:r w:rsidR="002E5FDF">
        <w:t>“</w:t>
      </w:r>
      <w:r>
        <w:t xml:space="preserve"> und d</w:t>
      </w:r>
      <w:r w:rsidR="002E5FDF">
        <w:t>em</w:t>
      </w:r>
      <w:r>
        <w:t xml:space="preserve"> </w:t>
      </w:r>
      <w:r w:rsidR="002E5FDF">
        <w:t>„</w:t>
      </w:r>
      <w:r>
        <w:t>Spring</w:t>
      </w:r>
      <w:r w:rsidR="002E5FDF">
        <w:t>-</w:t>
      </w:r>
      <w:r>
        <w:t>Boot</w:t>
      </w:r>
      <w:r w:rsidR="002E5FDF">
        <w:t>-</w:t>
      </w:r>
      <w:r w:rsidR="002E5FDF">
        <w:t>Framework</w:t>
      </w:r>
      <w:r w:rsidR="002E5FDF">
        <w:t>“</w:t>
      </w:r>
      <w:r>
        <w:t xml:space="preserve"> verwendet.</w:t>
      </w:r>
    </w:p>
    <w:p w14:paraId="32AB6459" w14:textId="0758511E" w:rsidR="002C2E11" w:rsidRDefault="002C2E11" w:rsidP="008C5F2F">
      <w:pPr>
        <w:pStyle w:val="Block"/>
      </w:pPr>
      <w:r>
        <w:t xml:space="preserve">Mit der Anwendung soll es möglich sein, die Aufgaben in einem Projekt gemeinsam </w:t>
      </w:r>
      <w:r w:rsidR="002E5FDF">
        <w:t>in</w:t>
      </w:r>
      <w:r>
        <w:t xml:space="preserve"> </w:t>
      </w:r>
      <w:r w:rsidR="002E5FDF">
        <w:t>ei</w:t>
      </w:r>
      <w:r w:rsidR="002E5FDF">
        <w:softHyphen/>
        <w:t>nem</w:t>
      </w:r>
      <w:r>
        <w:t xml:space="preserve"> Projekt-Team zu</w:t>
      </w:r>
      <w:r w:rsidR="002E5FDF">
        <w:t xml:space="preserve"> verwalten</w:t>
      </w:r>
      <w:r>
        <w:t>. Dazu müssen Benutzer Accounts anlegen, die in den Kon</w:t>
      </w:r>
      <w:r w:rsidR="00330CD0">
        <w:softHyphen/>
      </w:r>
      <w:r>
        <w:softHyphen/>
      </w:r>
      <w:r w:rsidR="00C366DD">
        <w:softHyphen/>
      </w:r>
      <w:r>
        <w:t>text gemeinsamer Projekte gebracht werden. Das I</w:t>
      </w:r>
      <w:r w:rsidR="00D84BB2">
        <w:t>dentity- und Accessmanagement (I</w:t>
      </w:r>
      <w:r>
        <w:t>AM</w:t>
      </w:r>
      <w:r w:rsidR="00D84BB2">
        <w:t>)</w:t>
      </w:r>
      <w:r>
        <w:t xml:space="preserve"> soll dabei durch eine</w:t>
      </w:r>
      <w:r w:rsidR="00330CD0">
        <w:t>n</w:t>
      </w:r>
      <w:r>
        <w:t xml:space="preserve"> </w:t>
      </w:r>
      <w:proofErr w:type="spellStart"/>
      <w:r w:rsidR="00CA25A8">
        <w:t>Keycloak</w:t>
      </w:r>
      <w:proofErr w:type="spellEnd"/>
      <w:r w:rsidR="00CA25A8">
        <w:t xml:space="preserve"> </w:t>
      </w:r>
      <w:r w:rsidR="00330CD0">
        <w:t>umgesetzt werden</w:t>
      </w:r>
      <w:r>
        <w:t>.</w:t>
      </w:r>
      <w:r w:rsidR="00CA25A8">
        <w:t xml:space="preserve"> </w:t>
      </w:r>
      <w:r w:rsidR="00CA25A8">
        <w:t>Ei</w:t>
      </w:r>
      <w:r w:rsidR="00CA25A8">
        <w:softHyphen/>
        <w:t>ne persistente Da</w:t>
      </w:r>
      <w:r w:rsidR="00CA25A8">
        <w:softHyphen/>
      </w:r>
      <w:r w:rsidR="00CA25A8">
        <w:t>ten</w:t>
      </w:r>
      <w:r w:rsidR="00CA25A8">
        <w:softHyphen/>
      </w:r>
      <w:r w:rsidR="00CA25A8">
        <w:t>spei</w:t>
      </w:r>
      <w:r w:rsidR="00CA25A8">
        <w:softHyphen/>
      </w:r>
      <w:r w:rsidR="00CA25A8">
        <w:t>che</w:t>
      </w:r>
      <w:r w:rsidR="00CA25A8">
        <w:softHyphen/>
      </w:r>
      <w:r w:rsidR="00CA25A8">
        <w:t xml:space="preserve">rung </w:t>
      </w:r>
      <w:r w:rsidR="00CA25A8">
        <w:t>wird</w:t>
      </w:r>
      <w:r w:rsidR="00CA25A8">
        <w:t xml:space="preserve"> mit einer</w:t>
      </w:r>
      <w:r w:rsidR="00CA25A8">
        <w:t xml:space="preserve"> </w:t>
      </w:r>
      <w:proofErr w:type="spellStart"/>
      <w:r w:rsidR="00CA25A8">
        <w:t>Postgresql</w:t>
      </w:r>
      <w:proofErr w:type="spellEnd"/>
      <w:r w:rsidR="00CA25A8">
        <w:t>-</w:t>
      </w:r>
      <w:r w:rsidR="00CA25A8">
        <w:t>Datenbank</w:t>
      </w:r>
      <w:r w:rsidR="00CA25A8">
        <w:t xml:space="preserve"> (DB)</w:t>
      </w:r>
      <w:r w:rsidR="00CA25A8">
        <w:t xml:space="preserve"> um</w:t>
      </w:r>
      <w:r w:rsidR="00CA25A8">
        <w:softHyphen/>
        <w:t>ge</w:t>
      </w:r>
      <w:r w:rsidR="00CA25A8">
        <w:softHyphen/>
        <w:t>setzt.</w:t>
      </w:r>
      <w:r w:rsidR="00CA25A8">
        <w:t xml:space="preserve"> In der DB werden die Daten des </w:t>
      </w:r>
      <w:proofErr w:type="spellStart"/>
      <w:r w:rsidR="00CA25A8">
        <w:t>Keycloaks</w:t>
      </w:r>
      <w:proofErr w:type="spellEnd"/>
      <w:r w:rsidR="00CA25A8">
        <w:t xml:space="preserve"> und ein eigenes DB-Modell gehalten. D</w:t>
      </w:r>
      <w:r w:rsidR="00CA25A8">
        <w:t xml:space="preserve">ie </w:t>
      </w:r>
      <w:r w:rsidR="00CA25A8">
        <w:t>benannten</w:t>
      </w:r>
      <w:r w:rsidR="00CA25A8">
        <w:t xml:space="preserve"> Komponenten </w:t>
      </w:r>
      <w:r w:rsidR="00CA25A8">
        <w:t>(</w:t>
      </w:r>
      <w:proofErr w:type="spellStart"/>
      <w:r w:rsidR="00CA25A8">
        <w:t>Key</w:t>
      </w:r>
      <w:r w:rsidR="00C87000">
        <w:softHyphen/>
      </w:r>
      <w:r w:rsidR="00CA25A8">
        <w:t>cloak</w:t>
      </w:r>
      <w:proofErr w:type="spellEnd"/>
      <w:r w:rsidR="00CA25A8">
        <w:t>, D</w:t>
      </w:r>
      <w:r w:rsidR="00CA25A8">
        <w:t>B</w:t>
      </w:r>
      <w:r w:rsidR="00CA25A8">
        <w:t xml:space="preserve"> und REST-</w:t>
      </w:r>
      <w:r w:rsidR="00CA25A8">
        <w:t>Service)</w:t>
      </w:r>
      <w:r w:rsidR="00CA25A8">
        <w:t xml:space="preserve"> der App</w:t>
      </w:r>
      <w:r w:rsidR="00CA25A8">
        <w:softHyphen/>
        <w:t xml:space="preserve">likation sollen </w:t>
      </w:r>
      <w:proofErr w:type="spellStart"/>
      <w:r w:rsidR="00CA25A8">
        <w:t>do</w:t>
      </w:r>
      <w:r w:rsidR="00CA25A8">
        <w:softHyphen/>
        <w:t>cke</w:t>
      </w:r>
      <w:r w:rsidR="00CA25A8">
        <w:softHyphen/>
        <w:t>risiert</w:t>
      </w:r>
      <w:proofErr w:type="spellEnd"/>
      <w:r w:rsidR="00CA25A8">
        <w:t xml:space="preserve"> werden und mit „</w:t>
      </w:r>
      <w:proofErr w:type="spellStart"/>
      <w:r w:rsidR="00CA25A8">
        <w:t>Docker-Com</w:t>
      </w:r>
      <w:r w:rsidR="00C87000">
        <w:softHyphen/>
      </w:r>
      <w:r w:rsidR="00CA25A8">
        <w:t>pose</w:t>
      </w:r>
      <w:proofErr w:type="spellEnd"/>
      <w:r w:rsidR="00CA25A8">
        <w:t>“ konfiguriert und be</w:t>
      </w:r>
      <w:r w:rsidR="00CA25A8">
        <w:softHyphen/>
        <w:t>trie</w:t>
      </w:r>
      <w:r w:rsidR="00CA25A8">
        <w:softHyphen/>
        <w:t>ben werden.</w:t>
      </w:r>
    </w:p>
    <w:p w14:paraId="48ABA4AE" w14:textId="43A81230" w:rsidR="00F4130A" w:rsidRDefault="00F4130A" w:rsidP="00F4130A">
      <w:pPr>
        <w:tabs>
          <w:tab w:val="left" w:pos="1418"/>
        </w:tabs>
        <w:spacing w:after="60" w:line="360" w:lineRule="auto"/>
        <w:rPr>
          <w:rFonts w:ascii="Cambria" w:hAnsi="Cambria"/>
        </w:rPr>
      </w:pPr>
      <w:r>
        <w:rPr>
          <w:rFonts w:ascii="Cambria" w:hAnsi="Cambria"/>
        </w:rPr>
        <w:t>Um die Bedienung des REST-Services zu vereinfachen</w:t>
      </w:r>
      <w:r w:rsidR="000B69F5">
        <w:rPr>
          <w:rFonts w:ascii="Cambria" w:hAnsi="Cambria"/>
        </w:rPr>
        <w:t xml:space="preserve">, </w:t>
      </w:r>
      <w:r>
        <w:rPr>
          <w:rFonts w:ascii="Cambria" w:hAnsi="Cambria"/>
        </w:rPr>
        <w:t xml:space="preserve">wird eine </w:t>
      </w:r>
      <w:r w:rsidR="000B69F5">
        <w:rPr>
          <w:rFonts w:ascii="Cambria" w:hAnsi="Cambria"/>
        </w:rPr>
        <w:t>Sammlung von Anfragen und Konfigurationen für einen HTTP-Client zur Verfügung gestellt. Dazu wird eine „Collection“ für Anwendung Postman zur Verfügung gestellt.</w:t>
      </w:r>
    </w:p>
    <w:p w14:paraId="7BD97283" w14:textId="1C1AFBA1" w:rsidR="00F4130A" w:rsidRPr="000B69F5" w:rsidRDefault="000B69F5" w:rsidP="000B69F5">
      <w:pPr>
        <w:tabs>
          <w:tab w:val="left" w:pos="1418"/>
        </w:tabs>
        <w:spacing w:after="60" w:line="360" w:lineRule="auto"/>
        <w:rPr>
          <w:rFonts w:ascii="Cambria" w:hAnsi="Cambria"/>
        </w:rPr>
      </w:pPr>
      <w:r>
        <w:rPr>
          <w:rFonts w:ascii="Cambria" w:hAnsi="Cambria"/>
        </w:rPr>
        <w:t xml:space="preserve">Alle Inhalte der hier dokumentierten Klausurersatzleistung sind auf </w:t>
      </w:r>
      <w:proofErr w:type="spellStart"/>
      <w:r w:rsidR="00F4130A" w:rsidRPr="000B69F5">
        <w:rPr>
          <w:rFonts w:ascii="Cambria" w:hAnsi="Cambria"/>
        </w:rPr>
        <w:t>GitHub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unt</w:t>
      </w:r>
      <w:proofErr w:type="spellEnd"/>
      <w:r>
        <w:rPr>
          <w:rFonts w:ascii="Cambria" w:hAnsi="Cambria"/>
        </w:rPr>
        <w:t xml:space="preserve"> dem Link „</w:t>
      </w:r>
      <w:r w:rsidRPr="000B69F5">
        <w:rPr>
          <w:rFonts w:ascii="Cambria" w:hAnsi="Cambria"/>
        </w:rPr>
        <w:t>https://github.com/</w:t>
      </w:r>
      <w:proofErr w:type="spellStart"/>
      <w:r w:rsidRPr="000B69F5">
        <w:rPr>
          <w:rFonts w:ascii="Cambria" w:hAnsi="Cambria"/>
        </w:rPr>
        <w:t>Krayaty</w:t>
      </w:r>
      <w:proofErr w:type="spellEnd"/>
      <w:r w:rsidRPr="000B69F5">
        <w:rPr>
          <w:rFonts w:ascii="Cambria" w:hAnsi="Cambria"/>
        </w:rPr>
        <w:t>/</w:t>
      </w:r>
      <w:proofErr w:type="spellStart"/>
      <w:r w:rsidRPr="000B69F5">
        <w:rPr>
          <w:rFonts w:ascii="Cambria" w:hAnsi="Cambria"/>
        </w:rPr>
        <w:t>Taskitory</w:t>
      </w:r>
      <w:proofErr w:type="spellEnd"/>
      <w:r>
        <w:rPr>
          <w:rFonts w:ascii="Cambria" w:hAnsi="Cambria"/>
        </w:rPr>
        <w:t>“ erreichbar.</w:t>
      </w:r>
    </w:p>
    <w:p w14:paraId="622CAFB5" w14:textId="77777777" w:rsidR="00F4130A" w:rsidRDefault="00F4130A" w:rsidP="008C5F2F">
      <w:pPr>
        <w:pStyle w:val="Block"/>
      </w:pPr>
    </w:p>
    <w:p w14:paraId="527E8280" w14:textId="237E2086" w:rsidR="00871109" w:rsidRDefault="002C2E11" w:rsidP="008C5F2F">
      <w:pPr>
        <w:pStyle w:val="Block"/>
      </w:pPr>
      <w:r>
        <w:t>Die Projekt</w:t>
      </w:r>
      <w:r w:rsidR="00871109">
        <w:t>-Entitäten</w:t>
      </w:r>
      <w:r>
        <w:t xml:space="preserve"> </w:t>
      </w:r>
      <w:r w:rsidR="00C87000">
        <w:t>sind der</w:t>
      </w:r>
      <w:r>
        <w:t xml:space="preserve"> Haupt-Bezugspunkt fü</w:t>
      </w:r>
      <w:r w:rsidR="00871109">
        <w:t xml:space="preserve">r </w:t>
      </w:r>
      <w:r>
        <w:t>die</w:t>
      </w:r>
      <w:r w:rsidR="00871109">
        <w:t xml:space="preserve"> </w:t>
      </w:r>
      <w:r>
        <w:t xml:space="preserve">anderen Entitäten. </w:t>
      </w:r>
      <w:r w:rsidR="00C87000">
        <w:t>User sind ei</w:t>
      </w:r>
      <w:r w:rsidR="002B38DB">
        <w:softHyphen/>
      </w:r>
      <w:r w:rsidR="00C87000">
        <w:t>nem oder mehreren Projekten zugeordnet</w:t>
      </w:r>
      <w:r w:rsidR="00F4130A">
        <w:t xml:space="preserve"> und können über eine Projekt-Entität auf die Res</w:t>
      </w:r>
      <w:r w:rsidR="00F4130A">
        <w:softHyphen/>
        <w:t>sourcen eines Projekts („Kanban Boards“, „Aufgaben“ und „Tags“) zugreifen</w:t>
      </w:r>
      <w:r w:rsidR="00C87000">
        <w:t>. Dabei kön</w:t>
      </w:r>
      <w:r w:rsidR="00F4130A">
        <w:softHyphen/>
      </w:r>
      <w:r w:rsidR="00C87000">
        <w:t xml:space="preserve">nen </w:t>
      </w:r>
      <w:r w:rsidR="00F4130A">
        <w:t>User</w:t>
      </w:r>
      <w:r w:rsidR="00C87000">
        <w:t xml:space="preserve"> die Rollen eines einfachen „Users“ oder eines Projekt-Administrators („Ad</w:t>
      </w:r>
      <w:r w:rsidR="00F4130A">
        <w:softHyphen/>
      </w:r>
      <w:r w:rsidR="00C87000">
        <w:t>min“)</w:t>
      </w:r>
      <w:r w:rsidR="002B38DB">
        <w:t xml:space="preserve"> innehaben. Diese Rollen be</w:t>
      </w:r>
      <w:r w:rsidR="002B38DB">
        <w:softHyphen/>
        <w:t>schrän</w:t>
      </w:r>
      <w:r w:rsidR="002B38DB">
        <w:softHyphen/>
        <w:t>ken den Zu</w:t>
      </w:r>
      <w:r w:rsidR="002B38DB">
        <w:softHyphen/>
        <w:t xml:space="preserve">griff auf die Ressourcen eines Projekts. </w:t>
      </w:r>
      <w:r w:rsidR="002B38DB">
        <w:lastRenderedPageBreak/>
        <w:t>Über die Zeit sollen User ein Projekt verlassen und wieder beitreten können. Es soll nicht mög</w:t>
      </w:r>
      <w:r w:rsidR="00F4130A">
        <w:softHyphen/>
      </w:r>
      <w:r w:rsidR="002B38DB">
        <w:t xml:space="preserve">lich sein als User einem beliebigen Projekt beizutreten. Nur mit der Zustimmung des Projekt-Team soll </w:t>
      </w:r>
      <w:r w:rsidR="00F4130A">
        <w:t>dies möglich sein.</w:t>
      </w:r>
    </w:p>
    <w:p w14:paraId="42A3CE99" w14:textId="38B27951" w:rsidR="002C2E11" w:rsidRDefault="00871109" w:rsidP="008C5F2F">
      <w:pPr>
        <w:pStyle w:val="Block"/>
      </w:pPr>
      <w:r>
        <w:t>Ein</w:t>
      </w:r>
      <w:r w:rsidR="00E42B9F">
        <w:t>e</w:t>
      </w:r>
      <w:r>
        <w:t xml:space="preserve"> zentral</w:t>
      </w:r>
      <w:r w:rsidR="00E42B9F">
        <w:t>e</w:t>
      </w:r>
      <w:r>
        <w:t xml:space="preserve"> </w:t>
      </w:r>
      <w:r w:rsidR="00E42B9F">
        <w:t>Funktion</w:t>
      </w:r>
      <w:r>
        <w:t xml:space="preserve"> der A</w:t>
      </w:r>
      <w:r w:rsidR="00E42B9F">
        <w:t>pplikation</w:t>
      </w:r>
      <w:r>
        <w:t xml:space="preserve"> ist die Verwaltung von Aufgaben.</w:t>
      </w:r>
      <w:r w:rsidR="002C2E11">
        <w:t xml:space="preserve"> Die</w:t>
      </w:r>
      <w:r>
        <w:t xml:space="preserve"> Aufgaben-En</w:t>
      </w:r>
      <w:r>
        <w:softHyphen/>
      </w:r>
      <w:r w:rsidR="00F4130A">
        <w:softHyphen/>
      </w:r>
      <w:r>
        <w:t xml:space="preserve">tität ist dem entsprechend wichtig. </w:t>
      </w:r>
      <w:r w:rsidR="00C366DD">
        <w:t xml:space="preserve">Die Aufgaben </w:t>
      </w:r>
      <w:r w:rsidR="00223CDC">
        <w:t>werden</w:t>
      </w:r>
      <w:r w:rsidR="00C366DD">
        <w:t xml:space="preserve"> neben Attributen wie eine</w:t>
      </w:r>
      <w:r w:rsidR="000317E0">
        <w:t xml:space="preserve">r </w:t>
      </w:r>
      <w:r w:rsidR="00C366DD">
        <w:t>Be</w:t>
      </w:r>
      <w:r w:rsidR="00223CDC">
        <w:softHyphen/>
      </w:r>
      <w:r w:rsidR="000317E0">
        <w:softHyphen/>
      </w:r>
      <w:r w:rsidR="00C366DD">
        <w:t>zeich</w:t>
      </w:r>
      <w:r w:rsidR="000317E0">
        <w:softHyphen/>
      </w:r>
      <w:r w:rsidR="00C366DD">
        <w:t>nung oder Aufwandsbeschreibung auch mit</w:t>
      </w:r>
      <w:r w:rsidR="00E42B9F">
        <w:t xml:space="preserve"> Meta-Informationen</w:t>
      </w:r>
      <w:r w:rsidR="00223CDC">
        <w:t xml:space="preserve"> in</w:t>
      </w:r>
      <w:r w:rsidR="00E42B9F">
        <w:t xml:space="preserve"> „Tags“ </w:t>
      </w:r>
      <w:r w:rsidR="00223CDC">
        <w:t>be</w:t>
      </w:r>
      <w:r w:rsidR="00223CDC">
        <w:softHyphen/>
        <w:t>schrie</w:t>
      </w:r>
      <w:r w:rsidR="00223CDC">
        <w:softHyphen/>
        <w:t>ben</w:t>
      </w:r>
      <w:r w:rsidR="00915FE3">
        <w:t>.</w:t>
      </w:r>
      <w:r w:rsidR="000317E0">
        <w:t xml:space="preserve"> Es sollen Aufgaben-Kompositionen und Abhängigkeiten zwischen Aufgaben mög</w:t>
      </w:r>
      <w:r w:rsidR="00223CDC">
        <w:softHyphen/>
      </w:r>
      <w:r w:rsidR="000317E0">
        <w:t>lich sein.</w:t>
      </w:r>
    </w:p>
    <w:p w14:paraId="078BC9F0" w14:textId="19523D75" w:rsidR="00CA25A8" w:rsidRDefault="002C2E11" w:rsidP="008C5F2F">
      <w:pPr>
        <w:pStyle w:val="Block"/>
      </w:pPr>
      <w:r>
        <w:t>Auf</w:t>
      </w:r>
      <w:r w:rsidR="00F4130A">
        <w:softHyphen/>
      </w:r>
      <w:r>
        <w:t>gaben s</w:t>
      </w:r>
      <w:r w:rsidR="00223CDC">
        <w:t xml:space="preserve">ind nach der Erzeugung </w:t>
      </w:r>
      <w:r>
        <w:t>automatisch in de</w:t>
      </w:r>
      <w:r w:rsidR="000317E0">
        <w:t>m</w:t>
      </w:r>
      <w:r w:rsidR="00C973ED">
        <w:t xml:space="preserve"> „</w:t>
      </w:r>
      <w:proofErr w:type="spellStart"/>
      <w:r w:rsidR="00C973ED">
        <w:t>Backlog</w:t>
      </w:r>
      <w:proofErr w:type="spellEnd"/>
      <w:r w:rsidR="00C973ED">
        <w:t>“</w:t>
      </w:r>
      <w:r w:rsidR="00223CDC">
        <w:t xml:space="preserve"> eines</w:t>
      </w:r>
      <w:r>
        <w:t xml:space="preserve"> Pro</w:t>
      </w:r>
      <w:r w:rsidR="00C973ED">
        <w:softHyphen/>
      </w:r>
      <w:r>
        <w:t xml:space="preserve">jekts </w:t>
      </w:r>
      <w:r w:rsidR="00223CDC">
        <w:t>ein</w:t>
      </w:r>
      <w:r w:rsidR="00F4130A">
        <w:softHyphen/>
      </w:r>
      <w:r w:rsidR="00223CDC">
        <w:t>sehbar</w:t>
      </w:r>
      <w:r>
        <w:t xml:space="preserve">, von wo sie einem </w:t>
      </w:r>
      <w:r w:rsidR="00C973ED">
        <w:t>„</w:t>
      </w:r>
      <w:r>
        <w:t>Kanban Board</w:t>
      </w:r>
      <w:r w:rsidR="00C973ED">
        <w:t>“</w:t>
      </w:r>
      <w:r>
        <w:t xml:space="preserve"> hinzugefügt werden können. Ein Kanban Board</w:t>
      </w:r>
      <w:r w:rsidR="00223CDC">
        <w:t xml:space="preserve"> be</w:t>
      </w:r>
      <w:r w:rsidR="00F4130A">
        <w:softHyphen/>
      </w:r>
      <w:r w:rsidR="00223CDC">
        <w:t xml:space="preserve">trifft </w:t>
      </w:r>
      <w:r>
        <w:t>eine</w:t>
      </w:r>
      <w:r w:rsidR="00223CDC">
        <w:t>n</w:t>
      </w:r>
      <w:r>
        <w:t xml:space="preserve"> be</w:t>
      </w:r>
      <w:r w:rsidR="000317E0">
        <w:softHyphen/>
      </w:r>
      <w:r>
        <w:t>stimm</w:t>
      </w:r>
      <w:r w:rsidR="000317E0">
        <w:softHyphen/>
      </w:r>
      <w:r>
        <w:t>ten Zeitraum (</w:t>
      </w:r>
      <w:r w:rsidR="000317E0">
        <w:t>„</w:t>
      </w:r>
      <w:r>
        <w:t>Sprint</w:t>
      </w:r>
      <w:r w:rsidR="000317E0">
        <w:t>“</w:t>
      </w:r>
      <w:r>
        <w:t xml:space="preserve">). </w:t>
      </w:r>
      <w:r w:rsidR="00223CDC">
        <w:t xml:space="preserve">Nach einem Sprint besteht das </w:t>
      </w:r>
      <w:r w:rsidR="005B100B">
        <w:t>Kan</w:t>
      </w:r>
      <w:r w:rsidR="005B100B">
        <w:softHyphen/>
      </w:r>
      <w:r w:rsidR="00223CDC">
        <w:t>ban Board weiter, kann aber nicht mehr bearbeitet werden. Ein altes Kanban Board</w:t>
      </w:r>
      <w:r w:rsidR="005B100B">
        <w:t xml:space="preserve"> kann</w:t>
      </w:r>
      <w:r w:rsidR="000317E0">
        <w:t xml:space="preserve"> in</w:t>
      </w:r>
      <w:r>
        <w:t xml:space="preserve"> ein neues Kanban Board</w:t>
      </w:r>
      <w:r w:rsidR="000317E0">
        <w:t xml:space="preserve"> überführt werden</w:t>
      </w:r>
      <w:r>
        <w:t>.</w:t>
      </w:r>
      <w:r w:rsidR="005B100B">
        <w:t xml:space="preserve"> Aufgaben</w:t>
      </w:r>
      <w:r>
        <w:t xml:space="preserve"> </w:t>
      </w:r>
      <w:r w:rsidR="005B100B">
        <w:t>können</w:t>
      </w:r>
      <w:r>
        <w:t xml:space="preserve"> einem Kanban Board hin</w:t>
      </w:r>
      <w:r w:rsidR="005B100B">
        <w:softHyphen/>
      </w:r>
      <w:r>
        <w:t>zu</w:t>
      </w:r>
      <w:r w:rsidR="005B100B">
        <w:softHyphen/>
      </w:r>
      <w:r w:rsidR="00F4130A">
        <w:softHyphen/>
      </w:r>
      <w:r>
        <w:t xml:space="preserve">gefügt und auf dem Kanban Board </w:t>
      </w:r>
      <w:r w:rsidR="005B100B">
        <w:t xml:space="preserve">in einen anderen Bearbeitungs-Status </w:t>
      </w:r>
      <w:r>
        <w:t>ver</w:t>
      </w:r>
      <w:r>
        <w:softHyphen/>
        <w:t>scho</w:t>
      </w:r>
      <w:r>
        <w:softHyphen/>
      </w:r>
      <w:r>
        <w:softHyphen/>
        <w:t>ben wer</w:t>
      </w:r>
      <w:r w:rsidR="00F4130A">
        <w:softHyphen/>
      </w:r>
      <w:r w:rsidR="005B100B">
        <w:softHyphen/>
      </w:r>
      <w:r>
        <w:t xml:space="preserve">den. Über </w:t>
      </w:r>
      <w:r w:rsidR="005B100B">
        <w:t xml:space="preserve">einen Sprint können </w:t>
      </w:r>
      <w:r>
        <w:t>Statistiken an</w:t>
      </w:r>
      <w:r>
        <w:softHyphen/>
        <w:t>ge</w:t>
      </w:r>
      <w:r>
        <w:softHyphen/>
        <w:t>legt werden</w:t>
      </w:r>
      <w:r w:rsidR="005B100B">
        <w:t>. Dafür sollen ent</w:t>
      </w:r>
      <w:r w:rsidR="005B100B">
        <w:softHyphen/>
        <w:t>spre</w:t>
      </w:r>
      <w:r w:rsidR="005B100B">
        <w:softHyphen/>
        <w:t>chen</w:t>
      </w:r>
      <w:r w:rsidR="005B100B">
        <w:softHyphen/>
        <w:t>de Kanban Boards als Repräsentation eines Sprints genutzt werden</w:t>
      </w:r>
      <w:r>
        <w:t>.</w:t>
      </w:r>
      <w:r w:rsidR="005B100B">
        <w:t xml:space="preserve"> Es soll</w:t>
      </w:r>
      <w:r w:rsidR="00CA25A8">
        <w:t xml:space="preserve"> </w:t>
      </w:r>
      <w:r w:rsidR="005B100B">
        <w:t>z. B. aus</w:t>
      </w:r>
      <w:r w:rsidR="00CA25A8">
        <w:softHyphen/>
      </w:r>
      <w:r w:rsidR="005B100B">
        <w:t>ge</w:t>
      </w:r>
      <w:r w:rsidR="00CA25A8">
        <w:softHyphen/>
      </w:r>
      <w:r w:rsidR="005B100B">
        <w:t>wer</w:t>
      </w:r>
      <w:r w:rsidR="00CA25A8">
        <w:softHyphen/>
      </w:r>
      <w:r w:rsidR="005B100B">
        <w:t xml:space="preserve">tet werden, welcher </w:t>
      </w:r>
      <w:r w:rsidR="005B100B">
        <w:t xml:space="preserve">Anteil der Aufgaben </w:t>
      </w:r>
      <w:r w:rsidR="005B100B">
        <w:t xml:space="preserve">auf einem Kanban Board </w:t>
      </w:r>
      <w:r w:rsidR="005B100B">
        <w:t>in einem be</w:t>
      </w:r>
      <w:r w:rsidR="005B100B">
        <w:softHyphen/>
      </w:r>
      <w:r w:rsidR="005B100B">
        <w:t>stimm</w:t>
      </w:r>
      <w:r w:rsidR="00CA25A8">
        <w:softHyphen/>
      </w:r>
      <w:r w:rsidR="005B100B">
        <w:t xml:space="preserve">ten </w:t>
      </w:r>
      <w:r w:rsidR="005B100B">
        <w:t>Bearbeitungs-</w:t>
      </w:r>
      <w:r w:rsidR="005B100B">
        <w:t>Status ist</w:t>
      </w:r>
      <w:r w:rsidR="005B100B">
        <w:t>.</w:t>
      </w:r>
    </w:p>
    <w:p w14:paraId="011F089A" w14:textId="1C8BD7FD" w:rsidR="00DF18BC" w:rsidRDefault="00DF18BC" w:rsidP="0056163F">
      <w:pPr>
        <w:pStyle w:val="berschrift1"/>
      </w:pPr>
      <w:bookmarkStart w:id="19" w:name="_Toc93146822"/>
      <w:r>
        <w:t>Anforderungs</w:t>
      </w:r>
      <w:r w:rsidR="00C366DD">
        <w:t>analyse</w:t>
      </w:r>
    </w:p>
    <w:p w14:paraId="3BE9CA85" w14:textId="780BF723" w:rsidR="00C366DD" w:rsidRDefault="00C366DD" w:rsidP="00C366DD">
      <w:pPr>
        <w:pStyle w:val="Block"/>
      </w:pPr>
      <w:r>
        <w:t>Aufgaben sol</w:t>
      </w:r>
      <w:r>
        <w:softHyphen/>
      </w:r>
      <w:r>
        <w:softHyphen/>
      </w:r>
      <w:r>
        <w:softHyphen/>
        <w:t>len mindestens die Attribute „Be</w:t>
      </w:r>
      <w:r>
        <w:softHyphen/>
        <w:t>zeich</w:t>
      </w:r>
      <w:r>
        <w:softHyphen/>
        <w:t>nung“, „Beschreibung“, „Start- und End</w:t>
      </w:r>
      <w:r>
        <w:softHyphen/>
        <w:t>zeit</w:t>
      </w:r>
      <w:r>
        <w:softHyphen/>
        <w:t>punkt“, „Kom</w:t>
      </w:r>
      <w:r>
        <w:softHyphen/>
        <w:t>ple</w:t>
      </w:r>
      <w:r>
        <w:softHyphen/>
        <w:t>xi</w:t>
      </w:r>
      <w:r>
        <w:softHyphen/>
        <w:t>tät“ sowie „Abhängigkeiten“ und „zuständige Person“ besitzen.</w:t>
      </w:r>
    </w:p>
    <w:p w14:paraId="7E14EC80" w14:textId="0FC1D721" w:rsidR="000317E0" w:rsidRDefault="000317E0" w:rsidP="00C366DD">
      <w:pPr>
        <w:pStyle w:val="Block"/>
      </w:pPr>
      <w:r>
        <w:t>Aufgaben sollen anderen Aufgaben untergeordnet werden können. Das meint eine Komposition von mehreren kleineren Unteraufgaben zu einer gro</w:t>
      </w:r>
      <w:r>
        <w:softHyphen/>
        <w:t>ßen Aufgabe. Zudem soll es möglich sein, eine Aufgabe als Abhängigkeit einer anderen Auf</w:t>
      </w:r>
      <w:r>
        <w:softHyphen/>
        <w:t>gabe zu definieren. Dadurch werden nur bestimmte Bearbeitungs-Reihenfolgen zu</w:t>
      </w:r>
      <w:r>
        <w:softHyphen/>
        <w:t>ge</w:t>
      </w:r>
      <w:r>
        <w:softHyphen/>
        <w:t>las</w:t>
      </w:r>
      <w:r>
        <w:softHyphen/>
      </w:r>
      <w:r>
        <w:softHyphen/>
        <w:t>sen (Eine Aufgabe soll nur dann bearbeitet werden, wenn ihre Abhängigkeiten erledigt sind!).</w:t>
      </w:r>
    </w:p>
    <w:p w14:paraId="1A66BB5F" w14:textId="666E02F7" w:rsidR="000317E0" w:rsidRDefault="000317E0" w:rsidP="00C366DD">
      <w:pPr>
        <w:pStyle w:val="Block"/>
      </w:pPr>
      <w:r>
        <w:t>Ein Kanban Board kann im Rahmen dieser Klausurersatzleistung aus drei bis zu fünf Spalten bestehen, die den Status einer Auf</w:t>
      </w:r>
      <w:r>
        <w:softHyphen/>
        <w:t>gabe be</w:t>
      </w:r>
      <w:r>
        <w:softHyphen/>
        <w:t>schreiben. Die Spalten „</w:t>
      </w:r>
      <w:proofErr w:type="spellStart"/>
      <w:r>
        <w:t>ToDo</w:t>
      </w:r>
      <w:proofErr w:type="spellEnd"/>
      <w:r>
        <w:t xml:space="preserve">“, „In </w:t>
      </w:r>
      <w:r>
        <w:lastRenderedPageBreak/>
        <w:t>Progress“, und „</w:t>
      </w:r>
      <w:proofErr w:type="spellStart"/>
      <w:r>
        <w:t>Done</w:t>
      </w:r>
      <w:proofErr w:type="spellEnd"/>
      <w:r>
        <w:t>“ sind obligatorisch. Die Spalten „Review“ und „</w:t>
      </w:r>
      <w:proofErr w:type="spellStart"/>
      <w:r>
        <w:t>Testing</w:t>
      </w:r>
      <w:proofErr w:type="spellEnd"/>
      <w:r>
        <w:t>“ können bei Bedarf hinzugefügt und wieder entfernt werden. Dabei sollen dort eingeordnete Aufgaben ihren Bearbeitungs-Status nicht verlieren. Die Spalte und die darin enthaltenen Aufgaben werden lediglich ausgeblendet.</w:t>
      </w:r>
    </w:p>
    <w:p w14:paraId="09D574F1" w14:textId="77777777" w:rsidR="00CA25A8" w:rsidRDefault="00CA25A8" w:rsidP="00CA25A8">
      <w:pPr>
        <w:tabs>
          <w:tab w:val="left" w:pos="1418"/>
        </w:tabs>
        <w:spacing w:before="240" w:after="120" w:line="276" w:lineRule="auto"/>
        <w:rPr>
          <w:rFonts w:ascii="Cambria" w:hAnsi="Cambria"/>
        </w:rPr>
      </w:pPr>
      <w:proofErr w:type="spellStart"/>
      <w:r w:rsidRPr="00902DD9">
        <w:rPr>
          <w:rFonts w:ascii="Cambria" w:hAnsi="Cambria"/>
          <w:sz w:val="28"/>
          <w:szCs w:val="28"/>
        </w:rPr>
        <w:t>Use</w:t>
      </w:r>
      <w:proofErr w:type="spellEnd"/>
      <w:r>
        <w:rPr>
          <w:rFonts w:ascii="Cambria" w:hAnsi="Cambria"/>
          <w:sz w:val="28"/>
          <w:szCs w:val="28"/>
        </w:rPr>
        <w:t xml:space="preserve"> C</w:t>
      </w:r>
      <w:r w:rsidRPr="00902DD9">
        <w:rPr>
          <w:rFonts w:ascii="Cambria" w:hAnsi="Cambria"/>
          <w:sz w:val="28"/>
          <w:szCs w:val="28"/>
        </w:rPr>
        <w:t>ases</w:t>
      </w:r>
    </w:p>
    <w:p w14:paraId="5CF3EE82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C159F5">
        <w:rPr>
          <w:u w:val="single"/>
        </w:rPr>
        <w:t>User anlegen</w:t>
      </w:r>
    </w:p>
    <w:p w14:paraId="1511CA78" w14:textId="77777777" w:rsidR="00CA25A8" w:rsidRPr="000B084F" w:rsidRDefault="00CA25A8" w:rsidP="00CA25A8">
      <w:pPr>
        <w:pStyle w:val="Block"/>
      </w:pPr>
      <w:r>
        <w:t>Benutzer müssen einen Account für die Applikation besitzen und einem Projekt zu</w:t>
      </w:r>
      <w:r>
        <w:softHyphen/>
        <w:t>ge</w:t>
      </w:r>
      <w:r>
        <w:softHyphen/>
        <w:t>ordnet sein, um die zugehörigen Informationen einsehen zu können. Ein Be</w:t>
      </w:r>
      <w:r>
        <w:softHyphen/>
        <w:t>nut</w:t>
      </w:r>
      <w:r>
        <w:softHyphen/>
        <w:t>zer-Account soll durch einen Username identifizierbar sein und mit einem Passwort au</w:t>
      </w:r>
      <w:r>
        <w:softHyphen/>
        <w:t>thentifiziert werden. Weitere Userdaten sind für diese Applikation nicht relevant. Da</w:t>
      </w:r>
      <w:r>
        <w:softHyphen/>
        <w:t>mit ein Benutzer über die REST-API auf die Applikation zugreifen kann, werden zu</w:t>
      </w:r>
      <w:r>
        <w:softHyphen/>
        <w:t>nächst Username und Passwort in einer HTTP-Nachricht übermittelt. Später kann mit einem IAM-Server ein Access-Token erzeugt werden.</w:t>
      </w:r>
    </w:p>
    <w:p w14:paraId="66911DE1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C159F5">
        <w:rPr>
          <w:u w:val="single"/>
        </w:rPr>
        <w:t>Projekt anlegen</w:t>
      </w:r>
    </w:p>
    <w:p w14:paraId="68343B18" w14:textId="77777777" w:rsidR="00CA25A8" w:rsidRPr="00C02E67" w:rsidRDefault="00CA25A8" w:rsidP="00CA25A8">
      <w:pPr>
        <w:pStyle w:val="Block"/>
      </w:pPr>
      <w:r>
        <w:t>Ein Projekt ist der gemeinsame Kontext für alle anderen Entitäten. Ein Projekt hat da</w:t>
      </w:r>
      <w:r>
        <w:softHyphen/>
        <w:t>her auch Informationen über alle beteiligten Objekte dieser Entitäten. Neben all</w:t>
      </w:r>
      <w:r>
        <w:softHyphen/>
        <w:t>ge</w:t>
      </w:r>
      <w:r>
        <w:softHyphen/>
        <w:t>meinen At</w:t>
      </w:r>
      <w:r>
        <w:softHyphen/>
        <w:t>tributen wie z. B. einer Bezeichnung kennt das Projekt sein Projekt-Team, seine Aufgaben, sei</w:t>
      </w:r>
      <w:r>
        <w:softHyphen/>
        <w:t>ne Kanban Boards und seine Statistiken. Ein Projekt wird von einem Benutzer mit Be</w:t>
      </w:r>
      <w:r>
        <w:softHyphen/>
        <w:t>zeichnung und Projekt-Team angelegt und enthält au</w:t>
      </w:r>
      <w:r>
        <w:softHyphen/>
        <w:t>to</w:t>
      </w:r>
      <w:r>
        <w:softHyphen/>
        <w:t>ma</w:t>
      </w:r>
      <w:r>
        <w:softHyphen/>
        <w:t>tisch eine leere Auf</w:t>
      </w:r>
      <w:r>
        <w:softHyphen/>
        <w:t>ga</w:t>
      </w:r>
      <w:r>
        <w:softHyphen/>
        <w:t>ben</w:t>
      </w:r>
      <w:r>
        <w:softHyphen/>
        <w:t>samm</w:t>
      </w:r>
      <w:r>
        <w:softHyphen/>
        <w:t>lung.</w:t>
      </w:r>
    </w:p>
    <w:p w14:paraId="36CBF950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C159F5">
        <w:rPr>
          <w:u w:val="single"/>
        </w:rPr>
        <w:t>Kanban Board anlegen</w:t>
      </w:r>
    </w:p>
    <w:p w14:paraId="4A2833A0" w14:textId="77777777" w:rsidR="00CA25A8" w:rsidRPr="00C02E67" w:rsidRDefault="00CA25A8" w:rsidP="00CA25A8">
      <w:pPr>
        <w:pStyle w:val="Block"/>
      </w:pPr>
      <w:r>
        <w:t>Für die Verwaltung von Aufgaben, werden bei dieser Applikation Kanban Boards ein</w:t>
      </w:r>
      <w:r>
        <w:softHyphen/>
        <w:t>gesetzt. Kanban Boards müssen in einem bestehenden Projekt angelegt werden und für einen bestimmten Zeitraum erzeugt werden. Ein Kanban Board ist bei Er</w:t>
      </w:r>
      <w:r>
        <w:softHyphen/>
        <w:t>zeu</w:t>
      </w:r>
      <w:r>
        <w:softHyphen/>
        <w:t>gung leer und besitzt die oben benannten Spalten. Es sollen mehrere Kanban Boards gleichzeitig bestehen können. Daher muss ein Kanban Board über eine Be</w:t>
      </w:r>
      <w:r>
        <w:softHyphen/>
        <w:t>zeich</w:t>
      </w:r>
      <w:r>
        <w:softHyphen/>
        <w:t>nung o. Ä. eindeutig identifizierbar sein.</w:t>
      </w:r>
    </w:p>
    <w:p w14:paraId="0351587F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lastRenderedPageBreak/>
        <w:t>Kanban Board migrieren</w:t>
      </w:r>
    </w:p>
    <w:p w14:paraId="62BCABAB" w14:textId="77777777" w:rsidR="00CA25A8" w:rsidRPr="00813EC6" w:rsidRDefault="00CA25A8" w:rsidP="00CA25A8">
      <w:pPr>
        <w:pStyle w:val="Block"/>
      </w:pPr>
      <w:r>
        <w:t>Aus einem „abgelaufenen“ Kanban Board soll ein neues Kanban Board erzeugt wer</w:t>
      </w:r>
      <w:r>
        <w:softHyphen/>
        <w:t>den. Das ist dann interessant, wenn sich auf dem alten Kanban Board noch nicht ab</w:t>
      </w:r>
      <w:r>
        <w:softHyphen/>
      </w:r>
      <w:r>
        <w:softHyphen/>
        <w:t>ge</w:t>
      </w:r>
      <w:r>
        <w:softHyphen/>
        <w:t>schlos</w:t>
      </w:r>
      <w:r>
        <w:softHyphen/>
        <w:t>se</w:t>
      </w:r>
      <w:r>
        <w:softHyphen/>
        <w:t>ne Aufgaben befinden. Diese Aufgaben sollen in den gleichen Status des neu</w:t>
      </w:r>
      <w:r>
        <w:softHyphen/>
        <w:t>en Kanban Boards über</w:t>
      </w:r>
      <w:r>
        <w:softHyphen/>
        <w:t>nommen werden.</w:t>
      </w:r>
    </w:p>
    <w:p w14:paraId="7B12AD6A" w14:textId="77777777" w:rsidR="00CA25A8" w:rsidRPr="00C159F5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>
        <w:rPr>
          <w:u w:val="single"/>
        </w:rPr>
        <w:t>Aufgaben</w:t>
      </w:r>
      <w:r w:rsidRPr="00C159F5">
        <w:rPr>
          <w:u w:val="single"/>
        </w:rPr>
        <w:t xml:space="preserve"> anlegen</w:t>
      </w:r>
    </w:p>
    <w:p w14:paraId="1693BABD" w14:textId="77777777" w:rsidR="00CA25A8" w:rsidRPr="00813EC6" w:rsidRDefault="00CA25A8" w:rsidP="00CA25A8">
      <w:pPr>
        <w:pStyle w:val="Block"/>
      </w:pPr>
      <w:r>
        <w:t>Aufgaben sind das Herzstück dieser Applikation. Eine Aufgabe soll die oben ge</w:t>
      </w:r>
      <w:r>
        <w:softHyphen/>
        <w:t>nann</w:t>
      </w:r>
      <w:r>
        <w:softHyphen/>
        <w:t>ten Attribute enthalten und im Stan</w:t>
      </w:r>
      <w:r>
        <w:softHyphen/>
        <w:t>dard</w:t>
      </w:r>
      <w:r>
        <w:softHyphen/>
        <w:t>fall in die Aufgabensammlung eines Pro</w:t>
      </w:r>
      <w:r>
        <w:softHyphen/>
        <w:t>jekts eingefügt werden. Es soll aber möglich sein, die Aufgabe direkt einem be</w:t>
      </w:r>
      <w:r>
        <w:softHyphen/>
        <w:t>stimm</w:t>
      </w:r>
      <w:r>
        <w:softHyphen/>
        <w:t>ten Kanban Board hinzuzufügen.</w:t>
      </w:r>
    </w:p>
    <w:p w14:paraId="3C6FA89F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Aufgaben zu einem Kanban Board hinzufügen</w:t>
      </w:r>
    </w:p>
    <w:p w14:paraId="22A4ABF0" w14:textId="77777777" w:rsidR="00CA25A8" w:rsidRPr="00703FF0" w:rsidRDefault="00CA25A8" w:rsidP="00CA25A8">
      <w:pPr>
        <w:pStyle w:val="Block"/>
      </w:pPr>
      <w:r>
        <w:t>Es soll möglich sein, eine Aufgabe nachträglich aus der Aufgabensammlung zu einem Kanban Board hinzuzufügen.</w:t>
      </w:r>
    </w:p>
    <w:p w14:paraId="2264D74D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Aufgabe auf dem Kanban Board verschieben</w:t>
      </w:r>
    </w:p>
    <w:p w14:paraId="11A478E5" w14:textId="77777777" w:rsidR="00CA25A8" w:rsidRPr="00703FF0" w:rsidRDefault="00CA25A8" w:rsidP="00CA25A8">
      <w:pPr>
        <w:pStyle w:val="Block"/>
      </w:pPr>
      <w:r>
        <w:t>Die zentrale Funktion eines Kanban Boards ist, Aufgaben über ihren Bearbeitungs-Sta</w:t>
      </w:r>
      <w:r>
        <w:softHyphen/>
      </w:r>
      <w:r>
        <w:softHyphen/>
        <w:t>tus zu verwalten. Diese Funktion soll auch mit der Applikation möglich sein. Die Aufgaben auf einem Kanban Board sollen ihren Status auf Anweisung eines Be</w:t>
      </w:r>
      <w:r>
        <w:softHyphen/>
        <w:t>nut</w:t>
      </w:r>
      <w:r>
        <w:softHyphen/>
        <w:t>zers ändern.</w:t>
      </w:r>
    </w:p>
    <w:p w14:paraId="6DBEAD73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Aufgaben bearbeiten</w:t>
      </w:r>
    </w:p>
    <w:p w14:paraId="471100D3" w14:textId="77777777" w:rsidR="00CA25A8" w:rsidRPr="00703FF0" w:rsidRDefault="00CA25A8" w:rsidP="00CA25A8">
      <w:pPr>
        <w:pStyle w:val="Block"/>
      </w:pPr>
      <w:r>
        <w:t>Es soll möglich sein, alle Attribute einer Aufgabe zu bearbeiten.</w:t>
      </w:r>
    </w:p>
    <w:p w14:paraId="725975CB" w14:textId="77777777" w:rsidR="00CA25A8" w:rsidRPr="008C5F2F" w:rsidRDefault="00CA25A8" w:rsidP="00CA25A8">
      <w:pPr>
        <w:pStyle w:val="Block"/>
        <w:keepNext/>
        <w:numPr>
          <w:ilvl w:val="0"/>
          <w:numId w:val="31"/>
        </w:numPr>
        <w:spacing w:after="0"/>
        <w:ind w:left="425" w:hanging="425"/>
        <w:rPr>
          <w:u w:val="single"/>
        </w:rPr>
      </w:pPr>
      <w:r w:rsidRPr="008C5F2F">
        <w:rPr>
          <w:u w:val="single"/>
        </w:rPr>
        <w:t>Statistik erstellen</w:t>
      </w:r>
    </w:p>
    <w:p w14:paraId="6D08D019" w14:textId="77777777" w:rsidR="00CA25A8" w:rsidRPr="00703FF0" w:rsidRDefault="00CA25A8" w:rsidP="00CA25A8">
      <w:pPr>
        <w:pStyle w:val="Block"/>
      </w:pPr>
      <w:r>
        <w:t xml:space="preserve">Wenn alle oberen </w:t>
      </w:r>
      <w:proofErr w:type="spellStart"/>
      <w:r>
        <w:t>Use</w:t>
      </w:r>
      <w:proofErr w:type="spellEnd"/>
      <w:r>
        <w:t xml:space="preserve"> Cases implementiert wurden, ist es möglich Statistiken über ein Kanban Board zu erstellen. Mögliche Anwendungsfälle sind z. B. Verteilung von Aufgaben nach Status oder durchschnittliche Bearbeitungsdauer.</w:t>
      </w:r>
    </w:p>
    <w:p w14:paraId="2574B877" w14:textId="77777777" w:rsidR="00CA25A8" w:rsidRPr="00C366DD" w:rsidRDefault="00CA25A8" w:rsidP="00C366DD">
      <w:pPr>
        <w:pStyle w:val="Block"/>
      </w:pPr>
    </w:p>
    <w:p w14:paraId="6DB933AC" w14:textId="7DD5760F" w:rsidR="0056163F" w:rsidRDefault="0056163F" w:rsidP="0056163F">
      <w:pPr>
        <w:pStyle w:val="berschrift1"/>
      </w:pPr>
      <w:r>
        <w:t>Entwurfsmuster</w:t>
      </w:r>
      <w:bookmarkEnd w:id="19"/>
    </w:p>
    <w:p w14:paraId="4DC73140" w14:textId="4A53AD68" w:rsidR="0056163F" w:rsidRDefault="0056163F" w:rsidP="0056163F">
      <w:pPr>
        <w:pStyle w:val="Block"/>
      </w:pPr>
      <w:r>
        <w:t>a</w:t>
      </w:r>
    </w:p>
    <w:p w14:paraId="072ED231" w14:textId="292A107C" w:rsidR="00E37A22" w:rsidRDefault="00E37A22" w:rsidP="00E37A22">
      <w:pPr>
        <w:pStyle w:val="berschrift1"/>
      </w:pPr>
      <w:bookmarkStart w:id="20" w:name="_Toc93146823"/>
      <w:r>
        <w:lastRenderedPageBreak/>
        <w:t xml:space="preserve">Domain </w:t>
      </w:r>
      <w:proofErr w:type="spellStart"/>
      <w:r>
        <w:t>Driven</w:t>
      </w:r>
      <w:proofErr w:type="spellEnd"/>
      <w:r>
        <w:t xml:space="preserve"> Design</w:t>
      </w:r>
      <w:bookmarkEnd w:id="20"/>
    </w:p>
    <w:p w14:paraId="79EFE9E9" w14:textId="3C92634B" w:rsidR="00E37A22" w:rsidRDefault="00E37A22" w:rsidP="00E37A22">
      <w:pPr>
        <w:pStyle w:val="berschrift2"/>
      </w:pPr>
      <w:bookmarkStart w:id="21" w:name="_Toc93146824"/>
      <w:proofErr w:type="spellStart"/>
      <w:r>
        <w:t>Ubiquitous</w:t>
      </w:r>
      <w:proofErr w:type="spellEnd"/>
      <w:r>
        <w:t xml:space="preserve"> Language</w:t>
      </w:r>
      <w:bookmarkEnd w:id="21"/>
    </w:p>
    <w:p w14:paraId="56F80A0A" w14:textId="6EC0CA2A" w:rsidR="00E37A22" w:rsidRDefault="00E37A22" w:rsidP="00E37A22">
      <w:pPr>
        <w:pStyle w:val="Block"/>
      </w:pPr>
      <w:r>
        <w:t>A</w:t>
      </w:r>
    </w:p>
    <w:p w14:paraId="460FC715" w14:textId="2F110A03" w:rsidR="00E37A22" w:rsidRDefault="00E37A22" w:rsidP="00E37A22">
      <w:pPr>
        <w:pStyle w:val="berschrift2"/>
      </w:pPr>
      <w:bookmarkStart w:id="22" w:name="_Toc93146825"/>
      <w:r>
        <w:t xml:space="preserve">Taktische Muster des Domain </w:t>
      </w:r>
      <w:proofErr w:type="spellStart"/>
      <w:r>
        <w:t>Driven</w:t>
      </w:r>
      <w:proofErr w:type="spellEnd"/>
      <w:r>
        <w:t xml:space="preserve"> Design</w:t>
      </w:r>
      <w:bookmarkEnd w:id="22"/>
    </w:p>
    <w:p w14:paraId="3BB9CF29" w14:textId="1E5A1F03" w:rsidR="00E37A22" w:rsidRDefault="00E37A22" w:rsidP="00E37A22">
      <w:pPr>
        <w:pStyle w:val="Block"/>
      </w:pPr>
      <w:r>
        <w:t>A</w:t>
      </w:r>
    </w:p>
    <w:p w14:paraId="633E0046" w14:textId="2B676EBE" w:rsidR="00E37A22" w:rsidRDefault="00E37A22" w:rsidP="00E37A22">
      <w:pPr>
        <w:pStyle w:val="berschrift1"/>
      </w:pPr>
      <w:bookmarkStart w:id="23" w:name="_Toc93146826"/>
      <w:r>
        <w:t xml:space="preserve">Clean </w:t>
      </w:r>
      <w:proofErr w:type="spellStart"/>
      <w:r>
        <w:t>Architecture</w:t>
      </w:r>
      <w:bookmarkEnd w:id="23"/>
      <w:proofErr w:type="spellEnd"/>
    </w:p>
    <w:p w14:paraId="3A103BD3" w14:textId="01A63BE3" w:rsidR="00E37A22" w:rsidRDefault="00E37A22" w:rsidP="00E37A22">
      <w:pPr>
        <w:pStyle w:val="Block"/>
      </w:pPr>
      <w:r>
        <w:t>A</w:t>
      </w:r>
    </w:p>
    <w:p w14:paraId="5DB3CCA2" w14:textId="7CF2EB71" w:rsidR="00E37A22" w:rsidRDefault="00E37A22" w:rsidP="00E37A22">
      <w:pPr>
        <w:pStyle w:val="berschrift1"/>
      </w:pPr>
      <w:bookmarkStart w:id="24" w:name="_Toc93146827"/>
      <w:proofErr w:type="spellStart"/>
      <w:r>
        <w:t>Programming</w:t>
      </w:r>
      <w:proofErr w:type="spellEnd"/>
      <w:r>
        <w:t xml:space="preserve"> </w:t>
      </w:r>
      <w:proofErr w:type="spellStart"/>
      <w:r>
        <w:t>Principles</w:t>
      </w:r>
      <w:bookmarkEnd w:id="24"/>
      <w:proofErr w:type="spellEnd"/>
    </w:p>
    <w:p w14:paraId="0E3F5659" w14:textId="4E651464" w:rsidR="00A35729" w:rsidRDefault="00A35729" w:rsidP="00A35729">
      <w:pPr>
        <w:pStyle w:val="Block"/>
      </w:pPr>
      <w:r>
        <w:t>A</w:t>
      </w:r>
    </w:p>
    <w:p w14:paraId="7097CAA8" w14:textId="20433D1B" w:rsidR="00A35729" w:rsidRDefault="00A35729" w:rsidP="00A35729">
      <w:pPr>
        <w:pStyle w:val="berschrift1"/>
      </w:pPr>
      <w:bookmarkStart w:id="25" w:name="_Toc93146828"/>
      <w:proofErr w:type="spellStart"/>
      <w:r>
        <w:t>Testing</w:t>
      </w:r>
      <w:bookmarkEnd w:id="25"/>
      <w:proofErr w:type="spellEnd"/>
    </w:p>
    <w:p w14:paraId="4E8BE6A3" w14:textId="44A99E66" w:rsidR="00A35729" w:rsidRDefault="00A35729" w:rsidP="00A35729">
      <w:pPr>
        <w:pStyle w:val="berschrift2"/>
      </w:pPr>
      <w:bookmarkStart w:id="26" w:name="_Toc93146829"/>
      <w:r>
        <w:t xml:space="preserve">Unit </w:t>
      </w:r>
      <w:proofErr w:type="spellStart"/>
      <w:r>
        <w:t>Testing</w:t>
      </w:r>
      <w:bookmarkEnd w:id="26"/>
      <w:proofErr w:type="spellEnd"/>
    </w:p>
    <w:p w14:paraId="3A2E7616" w14:textId="1B5B437F" w:rsidR="00A35729" w:rsidRDefault="00A35729" w:rsidP="00A35729">
      <w:pPr>
        <w:pStyle w:val="Block"/>
      </w:pPr>
      <w:r>
        <w:t>A</w:t>
      </w:r>
    </w:p>
    <w:p w14:paraId="28F52D2E" w14:textId="573E491C" w:rsidR="00A35729" w:rsidRDefault="00A35729" w:rsidP="00A35729">
      <w:pPr>
        <w:pStyle w:val="berschrift2"/>
      </w:pPr>
      <w:bookmarkStart w:id="27" w:name="_Toc93146830"/>
      <w:r>
        <w:t>Mocks</w:t>
      </w:r>
      <w:bookmarkEnd w:id="27"/>
    </w:p>
    <w:p w14:paraId="0B87A04D" w14:textId="0B292397" w:rsidR="00A35729" w:rsidRDefault="00A35729" w:rsidP="00A35729">
      <w:pPr>
        <w:pStyle w:val="Block"/>
      </w:pPr>
      <w:r>
        <w:t>A</w:t>
      </w:r>
    </w:p>
    <w:p w14:paraId="43665219" w14:textId="1A5B4DB4" w:rsidR="00A35729" w:rsidRDefault="00A35729" w:rsidP="00A35729">
      <w:pPr>
        <w:pStyle w:val="berschrift1"/>
      </w:pPr>
      <w:bookmarkStart w:id="28" w:name="_Toc93146831"/>
      <w:proofErr w:type="spellStart"/>
      <w:r>
        <w:t>Refactoring</w:t>
      </w:r>
      <w:bookmarkEnd w:id="28"/>
      <w:proofErr w:type="spellEnd"/>
    </w:p>
    <w:p w14:paraId="75EEC864" w14:textId="393108C4" w:rsidR="00EB5678" w:rsidRPr="0056163F" w:rsidRDefault="00A35729" w:rsidP="00EB5678">
      <w:pPr>
        <w:pStyle w:val="Block"/>
      </w:pPr>
      <w:r>
        <w:t>A</w:t>
      </w:r>
    </w:p>
    <w:p w14:paraId="67386867" w14:textId="73D2B821" w:rsidR="006D1FD0" w:rsidRPr="00EB5678" w:rsidRDefault="006D1FD0" w:rsidP="00EB5678">
      <w:pPr>
        <w:pStyle w:val="Block"/>
        <w:rPr>
          <w:rFonts w:ascii="Arial" w:hAnsi="Arial"/>
          <w:bCs/>
          <w:sz w:val="36"/>
          <w:szCs w:val="28"/>
        </w:rPr>
        <w:sectPr w:rsidR="006D1FD0" w:rsidRPr="00EB5678" w:rsidSect="0082439D">
          <w:headerReference w:type="default" r:id="rId13"/>
          <w:footerReference w:type="default" r:id="rId14"/>
          <w:pgSz w:w="11906" w:h="16838" w:code="9"/>
          <w:pgMar w:top="2693" w:right="1418" w:bottom="1413" w:left="1418" w:header="709" w:footer="485" w:gutter="0"/>
          <w:pgNumType w:start="1"/>
          <w:cols w:space="708"/>
          <w:docGrid w:linePitch="360"/>
        </w:sectPr>
      </w:pPr>
    </w:p>
    <w:p w14:paraId="11C8EDE8" w14:textId="22D500BF" w:rsidR="005B5922" w:rsidRPr="00633CBC" w:rsidRDefault="005B5922" w:rsidP="005B5922">
      <w:pPr>
        <w:pStyle w:val="Verzeichnisberschrift"/>
      </w:pPr>
      <w:bookmarkStart w:id="29" w:name="_Toc270506285"/>
      <w:bookmarkStart w:id="30" w:name="_Toc93146832"/>
      <w:r w:rsidRPr="00CB4F30">
        <w:lastRenderedPageBreak/>
        <w:t>Literaturverzeichnis</w:t>
      </w:r>
      <w:bookmarkEnd w:id="29"/>
      <w:bookmarkEnd w:id="30"/>
    </w:p>
    <w:p w14:paraId="65740A1C" w14:textId="08E92BB1" w:rsidR="00FF1092" w:rsidRPr="003576EB" w:rsidRDefault="006D1FD0" w:rsidP="003576EB">
      <w:pPr>
        <w:pStyle w:val="BlockFiller"/>
        <w:numPr>
          <w:ilvl w:val="0"/>
          <w:numId w:val="4"/>
        </w:numPr>
        <w:spacing w:after="120"/>
        <w:ind w:left="567" w:hanging="567"/>
        <w:rPr>
          <w:sz w:val="24"/>
        </w:rPr>
      </w:pPr>
      <w:r>
        <w:rPr>
          <w:sz w:val="24"/>
        </w:rPr>
        <w:t>a</w:t>
      </w:r>
    </w:p>
    <w:sectPr w:rsidR="00FF1092" w:rsidRPr="003576EB" w:rsidSect="00BE2DB5">
      <w:pgSz w:w="11906" w:h="16838" w:code="9"/>
      <w:pgMar w:top="2693" w:right="1418" w:bottom="1418" w:left="1418" w:header="709" w:footer="471" w:gutter="0"/>
      <w:pgNumType w:fmt="upp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6D82E" w14:textId="77777777" w:rsidR="002D1282" w:rsidRDefault="002D1282" w:rsidP="00036903">
      <w:r>
        <w:separator/>
      </w:r>
    </w:p>
    <w:p w14:paraId="23803248" w14:textId="77777777" w:rsidR="002D1282" w:rsidRDefault="002D1282"/>
    <w:p w14:paraId="0815B845" w14:textId="77777777" w:rsidR="002D1282" w:rsidRDefault="002D1282"/>
  </w:endnote>
  <w:endnote w:type="continuationSeparator" w:id="0">
    <w:p w14:paraId="088598CD" w14:textId="77777777" w:rsidR="002D1282" w:rsidRDefault="002D1282" w:rsidP="00036903">
      <w:r>
        <w:continuationSeparator/>
      </w:r>
    </w:p>
    <w:p w14:paraId="08439EC8" w14:textId="77777777" w:rsidR="002D1282" w:rsidRDefault="002D1282"/>
    <w:p w14:paraId="252F1BE0" w14:textId="77777777" w:rsidR="002D1282" w:rsidRDefault="002D12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ealistiX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5493452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4406C13B" w14:textId="77777777" w:rsidR="00C63332" w:rsidRDefault="00C63332" w:rsidP="00E86F37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522FD0AB" w14:textId="77777777" w:rsidR="00C63332" w:rsidRDefault="00C63332" w:rsidP="00D642F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6C56" w14:textId="322D864B" w:rsidR="00C63332" w:rsidRPr="00AE61EE" w:rsidRDefault="0082439D" w:rsidP="00036903">
    <w:pPr>
      <w:pStyle w:val="Fuzeile"/>
    </w:pPr>
    <w:r w:rsidRPr="0082439D">
      <w:rPr>
        <w:sz w:val="20"/>
      </w:rPr>
      <w:t>Programmentwurf</w:t>
    </w:r>
    <w:r w:rsidR="00C63332" w:rsidRPr="0065283F">
      <w:rPr>
        <w:sz w:val="20"/>
      </w:rPr>
      <w:t xml:space="preserve"> / Stand:</w:t>
    </w:r>
    <w:r w:rsidR="00C63332">
      <w:rPr>
        <w:sz w:val="20"/>
      </w:rPr>
      <w:t xml:space="preserve"> </w:t>
    </w:r>
    <w:r w:rsidRPr="0082439D">
      <w:rPr>
        <w:color w:val="FF0000"/>
        <w:sz w:val="20"/>
      </w:rPr>
      <w:t>XX</w:t>
    </w:r>
    <w:r w:rsidR="00C63332" w:rsidRPr="0082439D">
      <w:rPr>
        <w:color w:val="FF0000"/>
        <w:sz w:val="20"/>
      </w:rPr>
      <w:t>.</w:t>
    </w:r>
    <w:r w:rsidRPr="0082439D">
      <w:rPr>
        <w:color w:val="FF0000"/>
        <w:sz w:val="20"/>
      </w:rPr>
      <w:t xml:space="preserve"> Mai</w:t>
    </w:r>
    <w:r>
      <w:rPr>
        <w:sz w:val="20"/>
      </w:rPr>
      <w:t xml:space="preserve"> </w:t>
    </w:r>
    <w:r w:rsidR="00C63332">
      <w:rPr>
        <w:sz w:val="20"/>
      </w:rPr>
      <w:t>202</w:t>
    </w:r>
    <w:r>
      <w:rPr>
        <w:sz w:val="20"/>
      </w:rPr>
      <w:t>2</w:t>
    </w:r>
    <w:r w:rsidR="00C63332" w:rsidRPr="0065283F">
      <w:rPr>
        <w:sz w:val="20"/>
      </w:rPr>
      <w:tab/>
    </w:r>
    <w:r w:rsidR="00C63332" w:rsidRPr="0065283F">
      <w:rPr>
        <w:sz w:val="20"/>
      </w:rPr>
      <w:tab/>
    </w:r>
    <w:sdt>
      <w:sdtPr>
        <w:rPr>
          <w:rStyle w:val="Seitenzahl"/>
        </w:rPr>
        <w:id w:val="-75982186"/>
        <w:docPartObj>
          <w:docPartGallery w:val="Page Numbers (Bottom of Page)"/>
          <w:docPartUnique/>
        </w:docPartObj>
      </w:sdtPr>
      <w:sdtEndPr>
        <w:rPr>
          <w:rStyle w:val="Seitenzahl"/>
        </w:rPr>
      </w:sdtEndPr>
      <w:sdtContent>
        <w:r w:rsidR="00C63332" w:rsidRPr="00AE61EE">
          <w:rPr>
            <w:rStyle w:val="Seitenzahl"/>
          </w:rPr>
          <w:fldChar w:fldCharType="begin"/>
        </w:r>
        <w:r w:rsidR="00C63332" w:rsidRPr="00AE61EE">
          <w:rPr>
            <w:rStyle w:val="Seitenzahl"/>
          </w:rPr>
          <w:instrText xml:space="preserve"> PAGE </w:instrText>
        </w:r>
        <w:r w:rsidR="00C63332" w:rsidRPr="00AE61EE">
          <w:rPr>
            <w:rStyle w:val="Seitenzahl"/>
          </w:rPr>
          <w:fldChar w:fldCharType="separate"/>
        </w:r>
        <w:r w:rsidR="00C63332" w:rsidRPr="00AE61EE">
          <w:rPr>
            <w:rStyle w:val="Seitenzahl"/>
          </w:rPr>
          <w:t>I</w:t>
        </w:r>
        <w:r w:rsidR="00C63332" w:rsidRPr="00AE61EE">
          <w:rPr>
            <w:rStyle w:val="Seitenzahl"/>
          </w:rPr>
          <w:fldChar w:fldCharType="end"/>
        </w:r>
      </w:sdtContent>
    </w:sdt>
    <w:r w:rsidR="00C63332" w:rsidRPr="0065283F">
      <w:rPr>
        <w:noProof/>
        <w:sz w:val="20"/>
      </w:rPr>
      <w:fldChar w:fldCharType="begin"/>
    </w:r>
    <w:r w:rsidR="00C63332" w:rsidRPr="0065283F">
      <w:rPr>
        <w:noProof/>
        <w:sz w:val="20"/>
      </w:rPr>
      <w:instrText xml:space="preserve"> SECTIONPAGES\* Arabic \* MERGEFORMAT </w:instrText>
    </w:r>
    <w:r w:rsidR="00C63332" w:rsidRPr="0065283F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FF1E5" w14:textId="77777777" w:rsidR="00C63332" w:rsidRDefault="00C63332" w:rsidP="00AE61EE">
    <w:pPr>
      <w:pStyle w:val="Fuzeile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88702767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80B6006" w14:textId="77777777" w:rsidR="00C63332" w:rsidRDefault="00C63332" w:rsidP="001B3B6E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276FA63D" w14:textId="553AC6F9" w:rsidR="00C63332" w:rsidRPr="000755E9" w:rsidRDefault="0082439D" w:rsidP="00E86F37">
    <w:pPr>
      <w:pStyle w:val="Fuzeile"/>
      <w:tabs>
        <w:tab w:val="clear" w:pos="9072"/>
        <w:tab w:val="right" w:pos="9070"/>
      </w:tabs>
      <w:ind w:right="360"/>
      <w:rPr>
        <w:sz w:val="20"/>
      </w:rPr>
    </w:pPr>
    <w:r w:rsidRPr="0082439D">
      <w:rPr>
        <w:sz w:val="20"/>
      </w:rPr>
      <w:t>Programmentwurf</w:t>
    </w:r>
    <w:r w:rsidRPr="0065283F">
      <w:rPr>
        <w:sz w:val="20"/>
      </w:rPr>
      <w:t xml:space="preserve"> / Stand:</w:t>
    </w:r>
    <w:r>
      <w:rPr>
        <w:sz w:val="20"/>
      </w:rPr>
      <w:t xml:space="preserve"> </w:t>
    </w:r>
    <w:r w:rsidRPr="0082439D">
      <w:rPr>
        <w:color w:val="FF0000"/>
        <w:sz w:val="20"/>
      </w:rPr>
      <w:t>XX. Mai</w:t>
    </w:r>
    <w:r>
      <w:rPr>
        <w:sz w:val="20"/>
      </w:rPr>
      <w:t xml:space="preserve"> 2022</w:t>
    </w:r>
    <w:r w:rsidR="00C63332" w:rsidRPr="00404949">
      <w:rPr>
        <w:color w:val="000000" w:themeColor="text1"/>
        <w:sz w:val="20"/>
      </w:rPr>
      <w:tab/>
    </w:r>
    <w:r w:rsidR="00C63332">
      <w:rPr>
        <w:color w:val="000000" w:themeColor="text1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AC11C" w14:textId="77777777" w:rsidR="002D1282" w:rsidRDefault="002D1282">
      <w:r>
        <w:separator/>
      </w:r>
    </w:p>
  </w:footnote>
  <w:footnote w:type="continuationSeparator" w:id="0">
    <w:p w14:paraId="53BE0FD7" w14:textId="77777777" w:rsidR="002D1282" w:rsidRDefault="002D1282" w:rsidP="00036903">
      <w:r>
        <w:continuationSeparator/>
      </w:r>
    </w:p>
    <w:p w14:paraId="3D72865E" w14:textId="77777777" w:rsidR="002D1282" w:rsidRDefault="002D1282"/>
    <w:p w14:paraId="6D99A720" w14:textId="77777777" w:rsidR="002D1282" w:rsidRDefault="002D12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A3A46" w14:textId="77777777" w:rsidR="00C63332" w:rsidRDefault="00C63332" w:rsidP="00FD1545">
    <w:pPr>
      <w:pStyle w:val="Kopfzeile"/>
      <w:pBdr>
        <w:bottom w:val="none" w:sz="0" w:space="0" w:color="auto"/>
      </w:pBdr>
    </w:pPr>
    <w:r w:rsidRPr="001430B5">
      <w:rPr>
        <w:noProof/>
      </w:rPr>
      <w:drawing>
        <wp:anchor distT="0" distB="0" distL="114300" distR="114300" simplePos="0" relativeHeight="251671552" behindDoc="1" locked="0" layoutInCell="1" allowOverlap="1" wp14:anchorId="716B8829" wp14:editId="45538FB8">
          <wp:simplePos x="0" y="0"/>
          <wp:positionH relativeFrom="column">
            <wp:posOffset>3447415</wp:posOffset>
          </wp:positionH>
          <wp:positionV relativeFrom="paragraph">
            <wp:posOffset>-59055</wp:posOffset>
          </wp:positionV>
          <wp:extent cx="1014730" cy="514985"/>
          <wp:effectExtent l="0" t="0" r="1270" b="5715"/>
          <wp:wrapTight wrapText="bothSides">
            <wp:wrapPolygon edited="0">
              <wp:start x="0" y="0"/>
              <wp:lineTo x="0" y="21307"/>
              <wp:lineTo x="21357" y="21307"/>
              <wp:lineTo x="21357" y="0"/>
              <wp:lineTo x="0" y="0"/>
            </wp:wrapPolygon>
          </wp:wrapTight>
          <wp:docPr id="1891" name="Grafik 18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014730" cy="5149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30B5">
      <w:rPr>
        <w:noProof/>
      </w:rPr>
      <w:drawing>
        <wp:anchor distT="0" distB="0" distL="114300" distR="114300" simplePos="0" relativeHeight="251670528" behindDoc="1" locked="0" layoutInCell="1" allowOverlap="0" wp14:anchorId="31BD6561" wp14:editId="49E7046B">
          <wp:simplePos x="0" y="0"/>
          <wp:positionH relativeFrom="column">
            <wp:posOffset>4777105</wp:posOffset>
          </wp:positionH>
          <wp:positionV relativeFrom="paragraph">
            <wp:posOffset>66040</wp:posOffset>
          </wp:positionV>
          <wp:extent cx="981075" cy="333375"/>
          <wp:effectExtent l="0" t="0" r="0" b="0"/>
          <wp:wrapTight wrapText="bothSides">
            <wp:wrapPolygon edited="0">
              <wp:start x="0" y="0"/>
              <wp:lineTo x="0" y="20571"/>
              <wp:lineTo x="21250" y="20571"/>
              <wp:lineTo x="21250" y="0"/>
              <wp:lineTo x="0" y="0"/>
            </wp:wrapPolygon>
          </wp:wrapTight>
          <wp:docPr id="1892" name="Grafik 1892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9810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6A5A49" w14:textId="77777777" w:rsidR="00C63332" w:rsidRPr="00FD1545" w:rsidRDefault="00C63332" w:rsidP="00FD1545">
    <w:pPr>
      <w:pStyle w:val="Kopfzeile"/>
      <w:pBdr>
        <w:bottom w:val="none" w:sz="0" w:space="0" w:color="auto"/>
      </w:pBdr>
      <w:spacing w:after="240"/>
    </w:pPr>
  </w:p>
  <w:p w14:paraId="0616679B" w14:textId="3EFEEFBE" w:rsidR="00C63332" w:rsidRPr="00FD1545" w:rsidRDefault="00EB5678" w:rsidP="001918B7">
    <w:pPr>
      <w:pStyle w:val="Titelberschrift"/>
      <w:tabs>
        <w:tab w:val="right" w:pos="9072"/>
      </w:tabs>
      <w:spacing w:before="0" w:after="0" w:line="240" w:lineRule="auto"/>
      <w:jc w:val="left"/>
      <w:rPr>
        <w:sz w:val="10"/>
        <w:szCs w:val="10"/>
      </w:rPr>
    </w:pPr>
    <w:r w:rsidRPr="00EB5678">
      <w:rPr>
        <w:sz w:val="20"/>
        <w:szCs w:val="20"/>
      </w:rPr>
      <w:t>Technische Dokumentation des Projekts „</w:t>
    </w:r>
    <w:proofErr w:type="spellStart"/>
    <w:r w:rsidRPr="00EB5678">
      <w:rPr>
        <w:sz w:val="20"/>
        <w:szCs w:val="20"/>
      </w:rPr>
      <w:t>Taskitory</w:t>
    </w:r>
    <w:proofErr w:type="spellEnd"/>
    <w:r w:rsidRPr="00EB5678">
      <w:rPr>
        <w:sz w:val="20"/>
        <w:szCs w:val="20"/>
      </w:rPr>
      <w:t>“</w:t>
    </w:r>
    <w:r w:rsidR="00C63332" w:rsidRPr="007E27E3">
      <w:rPr>
        <w:sz w:val="20"/>
        <w:szCs w:val="20"/>
      </w:rPr>
      <w:t xml:space="preserve"> </w:t>
    </w:r>
  </w:p>
  <w:p w14:paraId="24916AEB" w14:textId="77777777" w:rsidR="00C63332" w:rsidRPr="00FD1545" w:rsidRDefault="00C63332" w:rsidP="00FD1545">
    <w:pPr>
      <w:pStyle w:val="Kopfzeile"/>
      <w:spacing w:line="240" w:lineRule="auto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BA7" w14:textId="77777777" w:rsidR="00C63332" w:rsidRDefault="00C63332" w:rsidP="00F360B1">
    <w:pPr>
      <w:pStyle w:val="Kopfzeile"/>
      <w:pBdr>
        <w:bottom w:val="none" w:sz="0" w:space="0" w:color="auto"/>
      </w:pBdr>
    </w:pPr>
    <w:r w:rsidRPr="00686747">
      <w:rPr>
        <w:noProof/>
      </w:rPr>
      <w:drawing>
        <wp:anchor distT="0" distB="0" distL="114300" distR="114300" simplePos="0" relativeHeight="251673600" behindDoc="1" locked="0" layoutInCell="1" allowOverlap="0" wp14:anchorId="3EA14FF8" wp14:editId="4D85A16E">
          <wp:simplePos x="0" y="0"/>
          <wp:positionH relativeFrom="column">
            <wp:posOffset>4249420</wp:posOffset>
          </wp:positionH>
          <wp:positionV relativeFrom="paragraph">
            <wp:posOffset>267297</wp:posOffset>
          </wp:positionV>
          <wp:extent cx="1348105" cy="457200"/>
          <wp:effectExtent l="0" t="0" r="0" b="0"/>
          <wp:wrapTight wrapText="bothSides">
            <wp:wrapPolygon edited="0">
              <wp:start x="0" y="0"/>
              <wp:lineTo x="0" y="21000"/>
              <wp:lineTo x="21366" y="21000"/>
              <wp:lineTo x="21366" y="0"/>
              <wp:lineTo x="0" y="0"/>
            </wp:wrapPolygon>
          </wp:wrapTight>
          <wp:docPr id="1893" name="Grafik 189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134810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86747">
      <w:rPr>
        <w:noProof/>
      </w:rPr>
      <w:drawing>
        <wp:anchor distT="0" distB="0" distL="114300" distR="114300" simplePos="0" relativeHeight="251674624" behindDoc="1" locked="0" layoutInCell="1" allowOverlap="1" wp14:anchorId="1A8EC59D" wp14:editId="723FEAE7">
          <wp:simplePos x="0" y="0"/>
          <wp:positionH relativeFrom="column">
            <wp:posOffset>325489</wp:posOffset>
          </wp:positionH>
          <wp:positionV relativeFrom="paragraph">
            <wp:posOffset>123190</wp:posOffset>
          </wp:positionV>
          <wp:extent cx="1332230" cy="676275"/>
          <wp:effectExtent l="0" t="0" r="1270" b="0"/>
          <wp:wrapTight wrapText="bothSides">
            <wp:wrapPolygon edited="0">
              <wp:start x="0" y="0"/>
              <wp:lineTo x="0" y="21093"/>
              <wp:lineTo x="21415" y="21093"/>
              <wp:lineTo x="21415" y="0"/>
              <wp:lineTo x="0" y="0"/>
            </wp:wrapPolygon>
          </wp:wrapTight>
          <wp:docPr id="1894" name="Grafik 18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332230" cy="676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72487" w14:textId="77777777" w:rsidR="00C63332" w:rsidRDefault="00C63332" w:rsidP="0018695B">
    <w:pPr>
      <w:pStyle w:val="Kopfzeile"/>
    </w:pPr>
    <w:r w:rsidRPr="0065283F">
      <w:rPr>
        <w:noProof/>
      </w:rPr>
      <w:drawing>
        <wp:anchor distT="0" distB="0" distL="114300" distR="114300" simplePos="0" relativeHeight="251680768" behindDoc="1" locked="0" layoutInCell="1" allowOverlap="1" wp14:anchorId="732C36B9" wp14:editId="023C4488">
          <wp:simplePos x="0" y="0"/>
          <wp:positionH relativeFrom="column">
            <wp:posOffset>3445510</wp:posOffset>
          </wp:positionH>
          <wp:positionV relativeFrom="paragraph">
            <wp:posOffset>-55245</wp:posOffset>
          </wp:positionV>
          <wp:extent cx="1014730" cy="514985"/>
          <wp:effectExtent l="0" t="0" r="1270" b="5715"/>
          <wp:wrapTight wrapText="bothSides">
            <wp:wrapPolygon edited="0">
              <wp:start x="0" y="0"/>
              <wp:lineTo x="0" y="21307"/>
              <wp:lineTo x="21357" y="21307"/>
              <wp:lineTo x="21357" y="0"/>
              <wp:lineTo x="0" y="0"/>
            </wp:wrapPolygon>
          </wp:wrapTight>
          <wp:docPr id="422" name="Grafik 4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HBW-Log_Exter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152" b="22936"/>
                  <a:stretch/>
                </pic:blipFill>
                <pic:spPr bwMode="auto">
                  <a:xfrm>
                    <a:off x="0" y="0"/>
                    <a:ext cx="1014730" cy="5149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283F">
      <w:rPr>
        <w:noProof/>
      </w:rPr>
      <w:drawing>
        <wp:anchor distT="0" distB="0" distL="114300" distR="114300" simplePos="0" relativeHeight="251679744" behindDoc="1" locked="0" layoutInCell="1" allowOverlap="0" wp14:anchorId="5D1DD505" wp14:editId="5C8202D3">
          <wp:simplePos x="0" y="0"/>
          <wp:positionH relativeFrom="column">
            <wp:posOffset>4775233</wp:posOffset>
          </wp:positionH>
          <wp:positionV relativeFrom="paragraph">
            <wp:posOffset>69215</wp:posOffset>
          </wp:positionV>
          <wp:extent cx="981075" cy="333375"/>
          <wp:effectExtent l="0" t="0" r="0" b="0"/>
          <wp:wrapTight wrapText="bothSides">
            <wp:wrapPolygon edited="0">
              <wp:start x="0" y="0"/>
              <wp:lineTo x="0" y="20571"/>
              <wp:lineTo x="21250" y="20571"/>
              <wp:lineTo x="21250" y="0"/>
              <wp:lineTo x="0" y="0"/>
            </wp:wrapPolygon>
          </wp:wrapTight>
          <wp:docPr id="423" name="Grafik 423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Siemens_Logo_Extern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4" r="294"/>
                  <a:stretch/>
                </pic:blipFill>
                <pic:spPr>
                  <a:xfrm>
                    <a:off x="0" y="0"/>
                    <a:ext cx="981075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5511493" w14:textId="77777777" w:rsidR="00C63332" w:rsidRDefault="00C63332" w:rsidP="00605A21">
    <w:pPr>
      <w:pStyle w:val="Kopfzeile"/>
      <w:spacing w:after="360"/>
    </w:pPr>
  </w:p>
  <w:p w14:paraId="728F3AD1" w14:textId="7DAEDB1A" w:rsidR="00C63332" w:rsidRPr="00605A21" w:rsidRDefault="00EB5678" w:rsidP="00A20392">
    <w:pPr>
      <w:pStyle w:val="Titelberschrift"/>
      <w:pBdr>
        <w:bottom w:val="single" w:sz="4" w:space="1" w:color="auto"/>
      </w:pBdr>
      <w:tabs>
        <w:tab w:val="right" w:pos="9070"/>
      </w:tabs>
      <w:spacing w:before="0" w:after="0" w:line="240" w:lineRule="auto"/>
      <w:jc w:val="left"/>
      <w:rPr>
        <w:sz w:val="10"/>
        <w:szCs w:val="10"/>
      </w:rPr>
    </w:pPr>
    <w:r w:rsidRPr="00EB5678">
      <w:rPr>
        <w:sz w:val="20"/>
        <w:szCs w:val="20"/>
      </w:rPr>
      <w:t>Technische Dokumentation des Projekts „</w:t>
    </w:r>
    <w:proofErr w:type="spellStart"/>
    <w:r w:rsidRPr="00EB5678">
      <w:rPr>
        <w:sz w:val="20"/>
        <w:szCs w:val="20"/>
      </w:rPr>
      <w:t>Taskitory</w:t>
    </w:r>
    <w:proofErr w:type="spellEnd"/>
    <w:r w:rsidRPr="00EB5678">
      <w:rPr>
        <w:sz w:val="20"/>
        <w:szCs w:val="20"/>
      </w:rPr>
      <w:t>“</w:t>
    </w:r>
  </w:p>
  <w:p w14:paraId="7BD067F2" w14:textId="77777777" w:rsidR="00C63332" w:rsidRPr="00605A21" w:rsidRDefault="00C63332" w:rsidP="00605A21">
    <w:pPr>
      <w:pStyle w:val="Kopfzeile"/>
      <w:spacing w:line="240" w:lineRule="auto"/>
      <w:rPr>
        <w:sz w:val="10"/>
        <w:szCs w:val="10"/>
      </w:rPr>
    </w:pPr>
    <w:r w:rsidRPr="00605A21">
      <w:rPr>
        <w:sz w:val="10"/>
        <w:szCs w:val="1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5DA"/>
    <w:multiLevelType w:val="hybridMultilevel"/>
    <w:tmpl w:val="93D4B5CA"/>
    <w:lvl w:ilvl="0" w:tplc="4888109E">
      <w:start w:val="1"/>
      <w:numFmt w:val="decimal"/>
      <w:lvlText w:val="S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320B"/>
    <w:multiLevelType w:val="hybridMultilevel"/>
    <w:tmpl w:val="15DCE17E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806E0"/>
    <w:multiLevelType w:val="hybridMultilevel"/>
    <w:tmpl w:val="B0180E08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70C"/>
    <w:multiLevelType w:val="hybridMultilevel"/>
    <w:tmpl w:val="9DE6EA8A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6269A"/>
    <w:multiLevelType w:val="multilevel"/>
    <w:tmpl w:val="B078806E"/>
    <w:lvl w:ilvl="0">
      <w:start w:val="1"/>
      <w:numFmt w:val="decimal"/>
      <w:pStyle w:val="berschrift1"/>
      <w:lvlText w:val="%1"/>
      <w:lvlJc w:val="left"/>
      <w:pPr>
        <w:ind w:left="417" w:hanging="360"/>
      </w:pPr>
      <w:rPr>
        <w:rFonts w:hint="default"/>
        <w:b w:val="0"/>
        <w:bCs w:val="0"/>
      </w:rPr>
    </w:lvl>
    <w:lvl w:ilvl="1">
      <w:start w:val="1"/>
      <w:numFmt w:val="decimal"/>
      <w:pStyle w:val="berschrift2"/>
      <w:lvlText w:val="%1.%2"/>
      <w:lvlJc w:val="left"/>
      <w:pPr>
        <w:ind w:left="57" w:firstLine="0"/>
      </w:pPr>
      <w:rPr>
        <w:rFonts w:ascii="Arial" w:hAnsi="Arial" w:cs="Arial" w:hint="default"/>
        <w:b w:val="0"/>
        <w:bCs w:val="0"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ind w:left="57" w:firstLine="0"/>
      </w:pPr>
      <w:rPr>
        <w:rFonts w:ascii="Cambria" w:hAnsi="Cambria" w:hint="default"/>
        <w:b/>
        <w:i w:val="0"/>
        <w:sz w:val="28"/>
        <w:szCs w:val="28"/>
      </w:rPr>
    </w:lvl>
    <w:lvl w:ilvl="3">
      <w:start w:val="1"/>
      <w:numFmt w:val="decimal"/>
      <w:lvlText w:val="%4."/>
      <w:lvlJc w:val="left"/>
      <w:pPr>
        <w:ind w:left="414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4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4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4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4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14" w:hanging="357"/>
      </w:pPr>
      <w:rPr>
        <w:rFonts w:hint="default"/>
      </w:rPr>
    </w:lvl>
  </w:abstractNum>
  <w:abstractNum w:abstractNumId="5" w15:restartNumberingAfterBreak="0">
    <w:nsid w:val="198D6BB4"/>
    <w:multiLevelType w:val="hybridMultilevel"/>
    <w:tmpl w:val="6B96F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43488"/>
    <w:multiLevelType w:val="hybridMultilevel"/>
    <w:tmpl w:val="0688CBEA"/>
    <w:lvl w:ilvl="0" w:tplc="126AB002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182A"/>
    <w:multiLevelType w:val="hybridMultilevel"/>
    <w:tmpl w:val="F95A9F78"/>
    <w:lvl w:ilvl="0" w:tplc="461C0520">
      <w:start w:val="1"/>
      <w:numFmt w:val="decimal"/>
      <w:pStyle w:val="Literatu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36154"/>
    <w:multiLevelType w:val="hybridMultilevel"/>
    <w:tmpl w:val="18D641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46524"/>
    <w:multiLevelType w:val="hybridMultilevel"/>
    <w:tmpl w:val="B178F906"/>
    <w:lvl w:ilvl="0" w:tplc="0F48AB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C5E7D"/>
    <w:multiLevelType w:val="hybridMultilevel"/>
    <w:tmpl w:val="73527642"/>
    <w:lvl w:ilvl="0" w:tplc="3286A1EC">
      <w:start w:val="1"/>
      <w:numFmt w:val="bullet"/>
      <w:pStyle w:val="Enum1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302E15B8"/>
    <w:multiLevelType w:val="hybridMultilevel"/>
    <w:tmpl w:val="C5D2AFD6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21223D8"/>
    <w:multiLevelType w:val="hybridMultilevel"/>
    <w:tmpl w:val="F33C0500"/>
    <w:lvl w:ilvl="0" w:tplc="36280D24">
      <w:start w:val="7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74B2E"/>
    <w:multiLevelType w:val="hybridMultilevel"/>
    <w:tmpl w:val="DA26775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90234E"/>
    <w:multiLevelType w:val="hybridMultilevel"/>
    <w:tmpl w:val="11149C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5A3BF2"/>
    <w:multiLevelType w:val="hybridMultilevel"/>
    <w:tmpl w:val="4AF27C50"/>
    <w:lvl w:ilvl="0" w:tplc="A112C0DA">
      <w:start w:val="7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210D86"/>
    <w:multiLevelType w:val="hybridMultilevel"/>
    <w:tmpl w:val="3EE43A24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5408D"/>
    <w:multiLevelType w:val="hybridMultilevel"/>
    <w:tmpl w:val="5874B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F080A"/>
    <w:multiLevelType w:val="multilevel"/>
    <w:tmpl w:val="51441310"/>
    <w:lvl w:ilvl="0">
      <w:start w:val="1"/>
      <w:numFmt w:val="upperLetter"/>
      <w:pStyle w:val="berschriftAnhang"/>
      <w:lvlText w:val="%1."/>
      <w:lvlJc w:val="left"/>
      <w:pPr>
        <w:ind w:left="432" w:hanging="432"/>
      </w:pPr>
      <w:rPr>
        <w:rFonts w:ascii="Arial" w:hAnsi="Arial" w:hint="default"/>
        <w:b w:val="0"/>
        <w:i w:val="0"/>
        <w:sz w:val="32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7007D47"/>
    <w:multiLevelType w:val="hybridMultilevel"/>
    <w:tmpl w:val="61F0D1DC"/>
    <w:lvl w:ilvl="0" w:tplc="794A796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067512"/>
    <w:multiLevelType w:val="hybridMultilevel"/>
    <w:tmpl w:val="B37C4136"/>
    <w:lvl w:ilvl="0" w:tplc="5372B016">
      <w:start w:val="1"/>
      <w:numFmt w:val="decimal"/>
      <w:lvlText w:val="Akteur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62E91"/>
    <w:multiLevelType w:val="hybridMultilevel"/>
    <w:tmpl w:val="4C3ADAA6"/>
    <w:lvl w:ilvl="0" w:tplc="B06E060A">
      <w:start w:val="1"/>
      <w:numFmt w:val="decimal"/>
      <w:lvlText w:val="U%1"/>
      <w:lvlJc w:val="left"/>
      <w:pPr>
        <w:ind w:left="720" w:hanging="360"/>
      </w:pPr>
      <w:rPr>
        <w:rFonts w:hint="default"/>
        <w:color w:val="000000" w:themeColor="tex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4A1067"/>
    <w:multiLevelType w:val="hybridMultilevel"/>
    <w:tmpl w:val="452C0B86"/>
    <w:lvl w:ilvl="0" w:tplc="59767B98">
      <w:start w:val="1"/>
      <w:numFmt w:val="decimal"/>
      <w:lvlText w:val="Phas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D09EB"/>
    <w:multiLevelType w:val="hybridMultilevel"/>
    <w:tmpl w:val="4E569D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372CD"/>
    <w:multiLevelType w:val="hybridMultilevel"/>
    <w:tmpl w:val="98CC5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36A64"/>
    <w:multiLevelType w:val="hybridMultilevel"/>
    <w:tmpl w:val="98CC5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383A9D"/>
    <w:multiLevelType w:val="hybridMultilevel"/>
    <w:tmpl w:val="C43601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30051F"/>
    <w:multiLevelType w:val="hybridMultilevel"/>
    <w:tmpl w:val="31224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55508"/>
    <w:multiLevelType w:val="hybridMultilevel"/>
    <w:tmpl w:val="452C0B86"/>
    <w:lvl w:ilvl="0" w:tplc="59767B98">
      <w:start w:val="1"/>
      <w:numFmt w:val="decimal"/>
      <w:lvlText w:val="Phase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D4595"/>
    <w:multiLevelType w:val="hybridMultilevel"/>
    <w:tmpl w:val="5E1E36F4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A362A"/>
    <w:multiLevelType w:val="hybridMultilevel"/>
    <w:tmpl w:val="15DCE17E"/>
    <w:lvl w:ilvl="0" w:tplc="C84E0E92">
      <w:start w:val="1"/>
      <w:numFmt w:val="decimal"/>
      <w:lvlText w:val="Schritt %1: 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8"/>
  </w:num>
  <w:num w:numId="7">
    <w:abstractNumId w:val="0"/>
  </w:num>
  <w:num w:numId="8">
    <w:abstractNumId w:val="21"/>
  </w:num>
  <w:num w:numId="9">
    <w:abstractNumId w:val="6"/>
  </w:num>
  <w:num w:numId="10">
    <w:abstractNumId w:val="18"/>
  </w:num>
  <w:num w:numId="11">
    <w:abstractNumId w:val="24"/>
  </w:num>
  <w:num w:numId="12">
    <w:abstractNumId w:val="13"/>
  </w:num>
  <w:num w:numId="13">
    <w:abstractNumId w:val="17"/>
  </w:num>
  <w:num w:numId="14">
    <w:abstractNumId w:val="23"/>
  </w:num>
  <w:num w:numId="15">
    <w:abstractNumId w:val="30"/>
  </w:num>
  <w:num w:numId="16">
    <w:abstractNumId w:val="27"/>
  </w:num>
  <w:num w:numId="17">
    <w:abstractNumId w:val="26"/>
  </w:num>
  <w:num w:numId="18">
    <w:abstractNumId w:val="20"/>
  </w:num>
  <w:num w:numId="19">
    <w:abstractNumId w:val="28"/>
  </w:num>
  <w:num w:numId="20">
    <w:abstractNumId w:val="12"/>
  </w:num>
  <w:num w:numId="21">
    <w:abstractNumId w:val="15"/>
  </w:num>
  <w:num w:numId="22">
    <w:abstractNumId w:val="25"/>
  </w:num>
  <w:num w:numId="23">
    <w:abstractNumId w:val="22"/>
  </w:num>
  <w:num w:numId="24">
    <w:abstractNumId w:val="3"/>
  </w:num>
  <w:num w:numId="25">
    <w:abstractNumId w:val="1"/>
  </w:num>
  <w:num w:numId="26">
    <w:abstractNumId w:val="29"/>
  </w:num>
  <w:num w:numId="27">
    <w:abstractNumId w:val="2"/>
  </w:num>
  <w:num w:numId="28">
    <w:abstractNumId w:val="11"/>
  </w:num>
  <w:num w:numId="29">
    <w:abstractNumId w:val="16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4"/>
  </w:num>
  <w:num w:numId="32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onsecutiveHyphenLimit w:val="1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E8"/>
    <w:rsid w:val="000009F8"/>
    <w:rsid w:val="00000C7B"/>
    <w:rsid w:val="0000106B"/>
    <w:rsid w:val="000025C9"/>
    <w:rsid w:val="00002C4C"/>
    <w:rsid w:val="00002D0F"/>
    <w:rsid w:val="00002DEA"/>
    <w:rsid w:val="00003003"/>
    <w:rsid w:val="00003250"/>
    <w:rsid w:val="000038D9"/>
    <w:rsid w:val="00003A30"/>
    <w:rsid w:val="00003A70"/>
    <w:rsid w:val="00003B3F"/>
    <w:rsid w:val="000043D8"/>
    <w:rsid w:val="00005202"/>
    <w:rsid w:val="00005302"/>
    <w:rsid w:val="00007308"/>
    <w:rsid w:val="000078E4"/>
    <w:rsid w:val="0000797C"/>
    <w:rsid w:val="00010B1E"/>
    <w:rsid w:val="00010F8D"/>
    <w:rsid w:val="0001132B"/>
    <w:rsid w:val="0001138B"/>
    <w:rsid w:val="000115F2"/>
    <w:rsid w:val="00011654"/>
    <w:rsid w:val="00011B38"/>
    <w:rsid w:val="00011CA0"/>
    <w:rsid w:val="000127D4"/>
    <w:rsid w:val="00012851"/>
    <w:rsid w:val="00012914"/>
    <w:rsid w:val="000134BE"/>
    <w:rsid w:val="00013AD7"/>
    <w:rsid w:val="00013BBA"/>
    <w:rsid w:val="00013D83"/>
    <w:rsid w:val="00013E3D"/>
    <w:rsid w:val="000140B3"/>
    <w:rsid w:val="00014746"/>
    <w:rsid w:val="00014AB0"/>
    <w:rsid w:val="00014FCB"/>
    <w:rsid w:val="000154F8"/>
    <w:rsid w:val="00015D9B"/>
    <w:rsid w:val="00015DF0"/>
    <w:rsid w:val="000160D0"/>
    <w:rsid w:val="0001624E"/>
    <w:rsid w:val="00016420"/>
    <w:rsid w:val="000166B4"/>
    <w:rsid w:val="0001685A"/>
    <w:rsid w:val="0001688F"/>
    <w:rsid w:val="00016B4B"/>
    <w:rsid w:val="0001715B"/>
    <w:rsid w:val="0001792A"/>
    <w:rsid w:val="00017969"/>
    <w:rsid w:val="00020231"/>
    <w:rsid w:val="00020252"/>
    <w:rsid w:val="000217EE"/>
    <w:rsid w:val="00021C77"/>
    <w:rsid w:val="0002240F"/>
    <w:rsid w:val="000231C2"/>
    <w:rsid w:val="000231F2"/>
    <w:rsid w:val="000232DA"/>
    <w:rsid w:val="0002359E"/>
    <w:rsid w:val="000236D6"/>
    <w:rsid w:val="00023CA0"/>
    <w:rsid w:val="0002423E"/>
    <w:rsid w:val="000250ED"/>
    <w:rsid w:val="0002532C"/>
    <w:rsid w:val="00025926"/>
    <w:rsid w:val="000259E5"/>
    <w:rsid w:val="00025BA8"/>
    <w:rsid w:val="00025C00"/>
    <w:rsid w:val="00025EEE"/>
    <w:rsid w:val="00025FF3"/>
    <w:rsid w:val="000263BA"/>
    <w:rsid w:val="0002682E"/>
    <w:rsid w:val="00026F24"/>
    <w:rsid w:val="00027053"/>
    <w:rsid w:val="00027CCE"/>
    <w:rsid w:val="00027DA6"/>
    <w:rsid w:val="00027E27"/>
    <w:rsid w:val="0003020F"/>
    <w:rsid w:val="00030214"/>
    <w:rsid w:val="0003098F"/>
    <w:rsid w:val="00031621"/>
    <w:rsid w:val="000317E0"/>
    <w:rsid w:val="0003195D"/>
    <w:rsid w:val="00032809"/>
    <w:rsid w:val="00032BC3"/>
    <w:rsid w:val="00033068"/>
    <w:rsid w:val="000330C6"/>
    <w:rsid w:val="00033355"/>
    <w:rsid w:val="00033381"/>
    <w:rsid w:val="0003367C"/>
    <w:rsid w:val="000339BE"/>
    <w:rsid w:val="00033AD4"/>
    <w:rsid w:val="00033F7D"/>
    <w:rsid w:val="00034167"/>
    <w:rsid w:val="00034623"/>
    <w:rsid w:val="000350E4"/>
    <w:rsid w:val="000355FF"/>
    <w:rsid w:val="00035C56"/>
    <w:rsid w:val="00035CEE"/>
    <w:rsid w:val="00035DC4"/>
    <w:rsid w:val="00036903"/>
    <w:rsid w:val="00036B67"/>
    <w:rsid w:val="00037019"/>
    <w:rsid w:val="000373AB"/>
    <w:rsid w:val="000373FB"/>
    <w:rsid w:val="00037D1A"/>
    <w:rsid w:val="000414E1"/>
    <w:rsid w:val="00041F2E"/>
    <w:rsid w:val="00042438"/>
    <w:rsid w:val="000424E4"/>
    <w:rsid w:val="000425FE"/>
    <w:rsid w:val="000427CD"/>
    <w:rsid w:val="00042AE9"/>
    <w:rsid w:val="00042D7F"/>
    <w:rsid w:val="00042E2A"/>
    <w:rsid w:val="0004305D"/>
    <w:rsid w:val="000433B9"/>
    <w:rsid w:val="00043A7F"/>
    <w:rsid w:val="00043EE4"/>
    <w:rsid w:val="00044954"/>
    <w:rsid w:val="00045994"/>
    <w:rsid w:val="00045D85"/>
    <w:rsid w:val="00045E09"/>
    <w:rsid w:val="000462B1"/>
    <w:rsid w:val="00046486"/>
    <w:rsid w:val="00046C92"/>
    <w:rsid w:val="000473C5"/>
    <w:rsid w:val="00047603"/>
    <w:rsid w:val="000476FD"/>
    <w:rsid w:val="00047875"/>
    <w:rsid w:val="00047C8A"/>
    <w:rsid w:val="00047C9C"/>
    <w:rsid w:val="00050100"/>
    <w:rsid w:val="00050722"/>
    <w:rsid w:val="00050B93"/>
    <w:rsid w:val="00051012"/>
    <w:rsid w:val="00051035"/>
    <w:rsid w:val="000511ED"/>
    <w:rsid w:val="0005193C"/>
    <w:rsid w:val="00051B01"/>
    <w:rsid w:val="00051B41"/>
    <w:rsid w:val="000522F6"/>
    <w:rsid w:val="00052364"/>
    <w:rsid w:val="00052479"/>
    <w:rsid w:val="00052D71"/>
    <w:rsid w:val="00052DF9"/>
    <w:rsid w:val="00053216"/>
    <w:rsid w:val="00053303"/>
    <w:rsid w:val="00054092"/>
    <w:rsid w:val="000542B3"/>
    <w:rsid w:val="00054437"/>
    <w:rsid w:val="0005460A"/>
    <w:rsid w:val="00054768"/>
    <w:rsid w:val="0005522A"/>
    <w:rsid w:val="0005556D"/>
    <w:rsid w:val="00055646"/>
    <w:rsid w:val="00055AC5"/>
    <w:rsid w:val="00055FF3"/>
    <w:rsid w:val="000563E6"/>
    <w:rsid w:val="00056DBD"/>
    <w:rsid w:val="00057351"/>
    <w:rsid w:val="00057916"/>
    <w:rsid w:val="00057C62"/>
    <w:rsid w:val="0006007F"/>
    <w:rsid w:val="0006041B"/>
    <w:rsid w:val="00060427"/>
    <w:rsid w:val="00060809"/>
    <w:rsid w:val="000608C6"/>
    <w:rsid w:val="00060AAC"/>
    <w:rsid w:val="000611D1"/>
    <w:rsid w:val="00061E4D"/>
    <w:rsid w:val="0006206B"/>
    <w:rsid w:val="00062073"/>
    <w:rsid w:val="00062148"/>
    <w:rsid w:val="0006299B"/>
    <w:rsid w:val="00062B5E"/>
    <w:rsid w:val="00062E18"/>
    <w:rsid w:val="000634BC"/>
    <w:rsid w:val="00063CB3"/>
    <w:rsid w:val="000641AF"/>
    <w:rsid w:val="000643DC"/>
    <w:rsid w:val="00064B51"/>
    <w:rsid w:val="00064BDC"/>
    <w:rsid w:val="000658F5"/>
    <w:rsid w:val="00066BDD"/>
    <w:rsid w:val="00066F09"/>
    <w:rsid w:val="0006759B"/>
    <w:rsid w:val="00067866"/>
    <w:rsid w:val="000678B5"/>
    <w:rsid w:val="00067A0F"/>
    <w:rsid w:val="00067E69"/>
    <w:rsid w:val="00070312"/>
    <w:rsid w:val="000703B6"/>
    <w:rsid w:val="0007049F"/>
    <w:rsid w:val="000707F0"/>
    <w:rsid w:val="00070AC9"/>
    <w:rsid w:val="0007142A"/>
    <w:rsid w:val="000716A6"/>
    <w:rsid w:val="000717F0"/>
    <w:rsid w:val="000719E6"/>
    <w:rsid w:val="00071DF0"/>
    <w:rsid w:val="00071EEF"/>
    <w:rsid w:val="00071F43"/>
    <w:rsid w:val="0007234F"/>
    <w:rsid w:val="000723DB"/>
    <w:rsid w:val="000724FF"/>
    <w:rsid w:val="0007280B"/>
    <w:rsid w:val="00072835"/>
    <w:rsid w:val="00073014"/>
    <w:rsid w:val="00073445"/>
    <w:rsid w:val="00073DD9"/>
    <w:rsid w:val="0007473D"/>
    <w:rsid w:val="00075374"/>
    <w:rsid w:val="00075532"/>
    <w:rsid w:val="000755E9"/>
    <w:rsid w:val="00075725"/>
    <w:rsid w:val="00075B35"/>
    <w:rsid w:val="00075FBB"/>
    <w:rsid w:val="000764F2"/>
    <w:rsid w:val="00076A7E"/>
    <w:rsid w:val="00076BCA"/>
    <w:rsid w:val="000772AD"/>
    <w:rsid w:val="00080170"/>
    <w:rsid w:val="0008082A"/>
    <w:rsid w:val="00080D3A"/>
    <w:rsid w:val="00080D94"/>
    <w:rsid w:val="00080FF8"/>
    <w:rsid w:val="000813F9"/>
    <w:rsid w:val="00082584"/>
    <w:rsid w:val="0008281E"/>
    <w:rsid w:val="00082EC1"/>
    <w:rsid w:val="0008358D"/>
    <w:rsid w:val="000839A2"/>
    <w:rsid w:val="00083F7E"/>
    <w:rsid w:val="0008451E"/>
    <w:rsid w:val="00084725"/>
    <w:rsid w:val="000848B3"/>
    <w:rsid w:val="000848BC"/>
    <w:rsid w:val="00085057"/>
    <w:rsid w:val="0008542F"/>
    <w:rsid w:val="00085A39"/>
    <w:rsid w:val="00085BB6"/>
    <w:rsid w:val="00086232"/>
    <w:rsid w:val="00086D45"/>
    <w:rsid w:val="00086F36"/>
    <w:rsid w:val="0008750A"/>
    <w:rsid w:val="00087816"/>
    <w:rsid w:val="00087B5B"/>
    <w:rsid w:val="00087C1B"/>
    <w:rsid w:val="00090099"/>
    <w:rsid w:val="0009018C"/>
    <w:rsid w:val="0009049F"/>
    <w:rsid w:val="000907F1"/>
    <w:rsid w:val="00090AD1"/>
    <w:rsid w:val="00090E83"/>
    <w:rsid w:val="00090E9C"/>
    <w:rsid w:val="000912CB"/>
    <w:rsid w:val="00091683"/>
    <w:rsid w:val="0009171E"/>
    <w:rsid w:val="00091AD7"/>
    <w:rsid w:val="00091B4B"/>
    <w:rsid w:val="00091C6A"/>
    <w:rsid w:val="000920A7"/>
    <w:rsid w:val="00092896"/>
    <w:rsid w:val="00092D2D"/>
    <w:rsid w:val="00092F04"/>
    <w:rsid w:val="00092F5C"/>
    <w:rsid w:val="000930BB"/>
    <w:rsid w:val="000938AC"/>
    <w:rsid w:val="000939A9"/>
    <w:rsid w:val="00094034"/>
    <w:rsid w:val="000945D8"/>
    <w:rsid w:val="0009476A"/>
    <w:rsid w:val="000948CA"/>
    <w:rsid w:val="00094EC8"/>
    <w:rsid w:val="000953EF"/>
    <w:rsid w:val="00095676"/>
    <w:rsid w:val="00095E55"/>
    <w:rsid w:val="000960DD"/>
    <w:rsid w:val="0009634E"/>
    <w:rsid w:val="00097096"/>
    <w:rsid w:val="0009709C"/>
    <w:rsid w:val="0009732A"/>
    <w:rsid w:val="0009795A"/>
    <w:rsid w:val="00097C59"/>
    <w:rsid w:val="000A12B0"/>
    <w:rsid w:val="000A12CB"/>
    <w:rsid w:val="000A1B7A"/>
    <w:rsid w:val="000A1BCB"/>
    <w:rsid w:val="000A3242"/>
    <w:rsid w:val="000A3336"/>
    <w:rsid w:val="000A3677"/>
    <w:rsid w:val="000A36A8"/>
    <w:rsid w:val="000A3B80"/>
    <w:rsid w:val="000A3EF7"/>
    <w:rsid w:val="000A4329"/>
    <w:rsid w:val="000A4408"/>
    <w:rsid w:val="000A45CD"/>
    <w:rsid w:val="000A4A36"/>
    <w:rsid w:val="000A5060"/>
    <w:rsid w:val="000A5C46"/>
    <w:rsid w:val="000A6416"/>
    <w:rsid w:val="000A683F"/>
    <w:rsid w:val="000A6973"/>
    <w:rsid w:val="000A6F1C"/>
    <w:rsid w:val="000A72CC"/>
    <w:rsid w:val="000A78CA"/>
    <w:rsid w:val="000A7EFD"/>
    <w:rsid w:val="000B032D"/>
    <w:rsid w:val="000B0354"/>
    <w:rsid w:val="000B0C3E"/>
    <w:rsid w:val="000B0C9A"/>
    <w:rsid w:val="000B0D65"/>
    <w:rsid w:val="000B1757"/>
    <w:rsid w:val="000B1AE5"/>
    <w:rsid w:val="000B24A1"/>
    <w:rsid w:val="000B24F7"/>
    <w:rsid w:val="000B2983"/>
    <w:rsid w:val="000B3386"/>
    <w:rsid w:val="000B40B9"/>
    <w:rsid w:val="000B415F"/>
    <w:rsid w:val="000B447B"/>
    <w:rsid w:val="000B48D8"/>
    <w:rsid w:val="000B4928"/>
    <w:rsid w:val="000B51A2"/>
    <w:rsid w:val="000B5767"/>
    <w:rsid w:val="000B6360"/>
    <w:rsid w:val="000B6485"/>
    <w:rsid w:val="000B66A5"/>
    <w:rsid w:val="000B69F5"/>
    <w:rsid w:val="000B6D4E"/>
    <w:rsid w:val="000B6E07"/>
    <w:rsid w:val="000B6E9B"/>
    <w:rsid w:val="000B7420"/>
    <w:rsid w:val="000B795A"/>
    <w:rsid w:val="000C00A4"/>
    <w:rsid w:val="000C05A5"/>
    <w:rsid w:val="000C0672"/>
    <w:rsid w:val="000C0937"/>
    <w:rsid w:val="000C0D6D"/>
    <w:rsid w:val="000C104D"/>
    <w:rsid w:val="000C1309"/>
    <w:rsid w:val="000C1581"/>
    <w:rsid w:val="000C2299"/>
    <w:rsid w:val="000C24C9"/>
    <w:rsid w:val="000C25F8"/>
    <w:rsid w:val="000C26A9"/>
    <w:rsid w:val="000C27BC"/>
    <w:rsid w:val="000C29E9"/>
    <w:rsid w:val="000C2C61"/>
    <w:rsid w:val="000C2E6A"/>
    <w:rsid w:val="000C34C1"/>
    <w:rsid w:val="000C371C"/>
    <w:rsid w:val="000C387D"/>
    <w:rsid w:val="000C3B49"/>
    <w:rsid w:val="000C3B59"/>
    <w:rsid w:val="000C5047"/>
    <w:rsid w:val="000C5972"/>
    <w:rsid w:val="000C5B76"/>
    <w:rsid w:val="000C61CD"/>
    <w:rsid w:val="000C69EE"/>
    <w:rsid w:val="000C6F82"/>
    <w:rsid w:val="000C70D4"/>
    <w:rsid w:val="000C7783"/>
    <w:rsid w:val="000C79AF"/>
    <w:rsid w:val="000C7A23"/>
    <w:rsid w:val="000C7E76"/>
    <w:rsid w:val="000D024B"/>
    <w:rsid w:val="000D13B6"/>
    <w:rsid w:val="000D1CCE"/>
    <w:rsid w:val="000D2548"/>
    <w:rsid w:val="000D2F4D"/>
    <w:rsid w:val="000D3495"/>
    <w:rsid w:val="000D4454"/>
    <w:rsid w:val="000D4705"/>
    <w:rsid w:val="000D487C"/>
    <w:rsid w:val="000D4CD0"/>
    <w:rsid w:val="000D4CE4"/>
    <w:rsid w:val="000D5474"/>
    <w:rsid w:val="000D552B"/>
    <w:rsid w:val="000D55AE"/>
    <w:rsid w:val="000D5B11"/>
    <w:rsid w:val="000D634D"/>
    <w:rsid w:val="000D6E7F"/>
    <w:rsid w:val="000D7370"/>
    <w:rsid w:val="000D7E8E"/>
    <w:rsid w:val="000D7F5F"/>
    <w:rsid w:val="000E0368"/>
    <w:rsid w:val="000E07DB"/>
    <w:rsid w:val="000E09CB"/>
    <w:rsid w:val="000E0A48"/>
    <w:rsid w:val="000E0AEF"/>
    <w:rsid w:val="000E1553"/>
    <w:rsid w:val="000E2783"/>
    <w:rsid w:val="000E2832"/>
    <w:rsid w:val="000E35D7"/>
    <w:rsid w:val="000E3E52"/>
    <w:rsid w:val="000E41C8"/>
    <w:rsid w:val="000E53FD"/>
    <w:rsid w:val="000E58DA"/>
    <w:rsid w:val="000E5FF6"/>
    <w:rsid w:val="000E6711"/>
    <w:rsid w:val="000E6E10"/>
    <w:rsid w:val="000E703E"/>
    <w:rsid w:val="000E7719"/>
    <w:rsid w:val="000E7AC3"/>
    <w:rsid w:val="000F06D6"/>
    <w:rsid w:val="000F074B"/>
    <w:rsid w:val="000F0876"/>
    <w:rsid w:val="000F08CD"/>
    <w:rsid w:val="000F10D7"/>
    <w:rsid w:val="000F1202"/>
    <w:rsid w:val="000F17C4"/>
    <w:rsid w:val="000F1ADE"/>
    <w:rsid w:val="000F2141"/>
    <w:rsid w:val="000F363B"/>
    <w:rsid w:val="000F3A24"/>
    <w:rsid w:val="000F3B5A"/>
    <w:rsid w:val="000F3FB5"/>
    <w:rsid w:val="000F3FCE"/>
    <w:rsid w:val="000F41AF"/>
    <w:rsid w:val="000F461E"/>
    <w:rsid w:val="000F481D"/>
    <w:rsid w:val="000F4DD9"/>
    <w:rsid w:val="000F53E2"/>
    <w:rsid w:val="000F5974"/>
    <w:rsid w:val="000F5992"/>
    <w:rsid w:val="000F5E28"/>
    <w:rsid w:val="000F6186"/>
    <w:rsid w:val="000F65FA"/>
    <w:rsid w:val="000F6D28"/>
    <w:rsid w:val="000F70F6"/>
    <w:rsid w:val="000F740E"/>
    <w:rsid w:val="000F747D"/>
    <w:rsid w:val="000F7671"/>
    <w:rsid w:val="000F7767"/>
    <w:rsid w:val="000F7CF7"/>
    <w:rsid w:val="000F7D28"/>
    <w:rsid w:val="0010037F"/>
    <w:rsid w:val="001005A6"/>
    <w:rsid w:val="00100874"/>
    <w:rsid w:val="0010142C"/>
    <w:rsid w:val="00101490"/>
    <w:rsid w:val="0010179A"/>
    <w:rsid w:val="00101C3B"/>
    <w:rsid w:val="00102633"/>
    <w:rsid w:val="001029A6"/>
    <w:rsid w:val="00102B28"/>
    <w:rsid w:val="00102B73"/>
    <w:rsid w:val="00103986"/>
    <w:rsid w:val="00104079"/>
    <w:rsid w:val="001047A1"/>
    <w:rsid w:val="001048FF"/>
    <w:rsid w:val="00104986"/>
    <w:rsid w:val="00104A07"/>
    <w:rsid w:val="0010585A"/>
    <w:rsid w:val="00105B92"/>
    <w:rsid w:val="0010679A"/>
    <w:rsid w:val="00106EE8"/>
    <w:rsid w:val="00107D76"/>
    <w:rsid w:val="00110433"/>
    <w:rsid w:val="00110A24"/>
    <w:rsid w:val="00110CCC"/>
    <w:rsid w:val="0011184D"/>
    <w:rsid w:val="001118E0"/>
    <w:rsid w:val="00111A9E"/>
    <w:rsid w:val="00111C20"/>
    <w:rsid w:val="00111CAA"/>
    <w:rsid w:val="00111F33"/>
    <w:rsid w:val="00112691"/>
    <w:rsid w:val="00112953"/>
    <w:rsid w:val="0011365D"/>
    <w:rsid w:val="00113A1D"/>
    <w:rsid w:val="00113B7E"/>
    <w:rsid w:val="00114111"/>
    <w:rsid w:val="00114EA6"/>
    <w:rsid w:val="00115291"/>
    <w:rsid w:val="00115469"/>
    <w:rsid w:val="00116054"/>
    <w:rsid w:val="001160D0"/>
    <w:rsid w:val="00116D97"/>
    <w:rsid w:val="00116E33"/>
    <w:rsid w:val="00116F71"/>
    <w:rsid w:val="00116F80"/>
    <w:rsid w:val="0011736A"/>
    <w:rsid w:val="0011798B"/>
    <w:rsid w:val="001179C7"/>
    <w:rsid w:val="0012074E"/>
    <w:rsid w:val="001209BF"/>
    <w:rsid w:val="00120A7D"/>
    <w:rsid w:val="00120F9E"/>
    <w:rsid w:val="001213A5"/>
    <w:rsid w:val="001214B2"/>
    <w:rsid w:val="00121AA9"/>
    <w:rsid w:val="0012236D"/>
    <w:rsid w:val="001226BB"/>
    <w:rsid w:val="00122FD1"/>
    <w:rsid w:val="00123999"/>
    <w:rsid w:val="001244DE"/>
    <w:rsid w:val="00124810"/>
    <w:rsid w:val="0012486A"/>
    <w:rsid w:val="00124CED"/>
    <w:rsid w:val="001256C7"/>
    <w:rsid w:val="001256CA"/>
    <w:rsid w:val="001266AA"/>
    <w:rsid w:val="00127284"/>
    <w:rsid w:val="001275F1"/>
    <w:rsid w:val="00127D5E"/>
    <w:rsid w:val="00130C40"/>
    <w:rsid w:val="00130EFF"/>
    <w:rsid w:val="00131F1F"/>
    <w:rsid w:val="00132A09"/>
    <w:rsid w:val="00133313"/>
    <w:rsid w:val="001338E1"/>
    <w:rsid w:val="00133A4F"/>
    <w:rsid w:val="00133B6F"/>
    <w:rsid w:val="00133DBA"/>
    <w:rsid w:val="0013405B"/>
    <w:rsid w:val="00134080"/>
    <w:rsid w:val="0013435B"/>
    <w:rsid w:val="001344E7"/>
    <w:rsid w:val="00134A41"/>
    <w:rsid w:val="00134B15"/>
    <w:rsid w:val="00134B9F"/>
    <w:rsid w:val="00134C2A"/>
    <w:rsid w:val="00134E43"/>
    <w:rsid w:val="00135519"/>
    <w:rsid w:val="00136115"/>
    <w:rsid w:val="001362FB"/>
    <w:rsid w:val="00136D06"/>
    <w:rsid w:val="00137B4C"/>
    <w:rsid w:val="00137D87"/>
    <w:rsid w:val="00137DE4"/>
    <w:rsid w:val="001401D8"/>
    <w:rsid w:val="0014064A"/>
    <w:rsid w:val="00140C5C"/>
    <w:rsid w:val="001413E8"/>
    <w:rsid w:val="0014175B"/>
    <w:rsid w:val="001417E3"/>
    <w:rsid w:val="001418D1"/>
    <w:rsid w:val="00141B7A"/>
    <w:rsid w:val="00141F50"/>
    <w:rsid w:val="00142806"/>
    <w:rsid w:val="001429F6"/>
    <w:rsid w:val="00142A38"/>
    <w:rsid w:val="001430B5"/>
    <w:rsid w:val="0014429E"/>
    <w:rsid w:val="001443F0"/>
    <w:rsid w:val="001447CD"/>
    <w:rsid w:val="00144905"/>
    <w:rsid w:val="00144B36"/>
    <w:rsid w:val="00144B78"/>
    <w:rsid w:val="001450D8"/>
    <w:rsid w:val="00145A2A"/>
    <w:rsid w:val="00145CB1"/>
    <w:rsid w:val="00145D3D"/>
    <w:rsid w:val="00146781"/>
    <w:rsid w:val="00146B91"/>
    <w:rsid w:val="001470FE"/>
    <w:rsid w:val="001476D0"/>
    <w:rsid w:val="00147814"/>
    <w:rsid w:val="00147D24"/>
    <w:rsid w:val="0015025B"/>
    <w:rsid w:val="0015054E"/>
    <w:rsid w:val="001507D6"/>
    <w:rsid w:val="00151002"/>
    <w:rsid w:val="00151347"/>
    <w:rsid w:val="00151826"/>
    <w:rsid w:val="001522E5"/>
    <w:rsid w:val="0015240D"/>
    <w:rsid w:val="00152435"/>
    <w:rsid w:val="0015295F"/>
    <w:rsid w:val="00152A3B"/>
    <w:rsid w:val="00152E69"/>
    <w:rsid w:val="00152E9B"/>
    <w:rsid w:val="00152FAC"/>
    <w:rsid w:val="00152FDD"/>
    <w:rsid w:val="00153395"/>
    <w:rsid w:val="00153C9E"/>
    <w:rsid w:val="0015424A"/>
    <w:rsid w:val="00154726"/>
    <w:rsid w:val="001547F9"/>
    <w:rsid w:val="00154C6F"/>
    <w:rsid w:val="001553F2"/>
    <w:rsid w:val="001553F4"/>
    <w:rsid w:val="00155987"/>
    <w:rsid w:val="00156ADB"/>
    <w:rsid w:val="001573DA"/>
    <w:rsid w:val="00157C82"/>
    <w:rsid w:val="00157DBE"/>
    <w:rsid w:val="001601FC"/>
    <w:rsid w:val="001608F6"/>
    <w:rsid w:val="00160C0C"/>
    <w:rsid w:val="00160CC2"/>
    <w:rsid w:val="00160D20"/>
    <w:rsid w:val="0016161A"/>
    <w:rsid w:val="0016192F"/>
    <w:rsid w:val="00161B83"/>
    <w:rsid w:val="001620BF"/>
    <w:rsid w:val="0016269C"/>
    <w:rsid w:val="0016280A"/>
    <w:rsid w:val="00162AA6"/>
    <w:rsid w:val="00162E3A"/>
    <w:rsid w:val="00162EB3"/>
    <w:rsid w:val="00163085"/>
    <w:rsid w:val="00163165"/>
    <w:rsid w:val="001638AF"/>
    <w:rsid w:val="00164575"/>
    <w:rsid w:val="00165393"/>
    <w:rsid w:val="001654B1"/>
    <w:rsid w:val="0016557B"/>
    <w:rsid w:val="00165599"/>
    <w:rsid w:val="001659AD"/>
    <w:rsid w:val="001660CB"/>
    <w:rsid w:val="0016620B"/>
    <w:rsid w:val="00166340"/>
    <w:rsid w:val="00166C4C"/>
    <w:rsid w:val="00167124"/>
    <w:rsid w:val="00167868"/>
    <w:rsid w:val="001678EA"/>
    <w:rsid w:val="00167C3B"/>
    <w:rsid w:val="00167DE2"/>
    <w:rsid w:val="00170419"/>
    <w:rsid w:val="0017043F"/>
    <w:rsid w:val="00170458"/>
    <w:rsid w:val="00170778"/>
    <w:rsid w:val="00170C3F"/>
    <w:rsid w:val="001717B2"/>
    <w:rsid w:val="00171B45"/>
    <w:rsid w:val="00171E13"/>
    <w:rsid w:val="001721E3"/>
    <w:rsid w:val="001723CA"/>
    <w:rsid w:val="0017252C"/>
    <w:rsid w:val="001727D8"/>
    <w:rsid w:val="00172DA9"/>
    <w:rsid w:val="001730FD"/>
    <w:rsid w:val="00173303"/>
    <w:rsid w:val="001737AD"/>
    <w:rsid w:val="001749E6"/>
    <w:rsid w:val="00175335"/>
    <w:rsid w:val="0017596D"/>
    <w:rsid w:val="00175A10"/>
    <w:rsid w:val="00175F6A"/>
    <w:rsid w:val="001763B4"/>
    <w:rsid w:val="00176573"/>
    <w:rsid w:val="00176CE0"/>
    <w:rsid w:val="001773AA"/>
    <w:rsid w:val="00177CF2"/>
    <w:rsid w:val="00177EDC"/>
    <w:rsid w:val="00177F60"/>
    <w:rsid w:val="00180017"/>
    <w:rsid w:val="00180087"/>
    <w:rsid w:val="00180888"/>
    <w:rsid w:val="00181092"/>
    <w:rsid w:val="0018124B"/>
    <w:rsid w:val="00181727"/>
    <w:rsid w:val="00181BC6"/>
    <w:rsid w:val="00181D57"/>
    <w:rsid w:val="00181ECD"/>
    <w:rsid w:val="00182996"/>
    <w:rsid w:val="001829F9"/>
    <w:rsid w:val="00182BE3"/>
    <w:rsid w:val="00182CEC"/>
    <w:rsid w:val="00182ECF"/>
    <w:rsid w:val="00182F4E"/>
    <w:rsid w:val="00182F69"/>
    <w:rsid w:val="001830FC"/>
    <w:rsid w:val="001831F9"/>
    <w:rsid w:val="001832CF"/>
    <w:rsid w:val="00183980"/>
    <w:rsid w:val="00183B3F"/>
    <w:rsid w:val="00184087"/>
    <w:rsid w:val="00184772"/>
    <w:rsid w:val="001847AF"/>
    <w:rsid w:val="00185400"/>
    <w:rsid w:val="0018566D"/>
    <w:rsid w:val="00185841"/>
    <w:rsid w:val="001859F5"/>
    <w:rsid w:val="00186083"/>
    <w:rsid w:val="00186131"/>
    <w:rsid w:val="00186258"/>
    <w:rsid w:val="0018695B"/>
    <w:rsid w:val="00186C75"/>
    <w:rsid w:val="00187033"/>
    <w:rsid w:val="00187117"/>
    <w:rsid w:val="00187932"/>
    <w:rsid w:val="00187B8A"/>
    <w:rsid w:val="00187BAF"/>
    <w:rsid w:val="00190720"/>
    <w:rsid w:val="001909B6"/>
    <w:rsid w:val="00190B27"/>
    <w:rsid w:val="00190CB3"/>
    <w:rsid w:val="00190D64"/>
    <w:rsid w:val="00190EA8"/>
    <w:rsid w:val="001910BD"/>
    <w:rsid w:val="001911EC"/>
    <w:rsid w:val="00191583"/>
    <w:rsid w:val="0019170E"/>
    <w:rsid w:val="001918B7"/>
    <w:rsid w:val="00191FBE"/>
    <w:rsid w:val="00192180"/>
    <w:rsid w:val="00192966"/>
    <w:rsid w:val="00193219"/>
    <w:rsid w:val="00193C5C"/>
    <w:rsid w:val="00194503"/>
    <w:rsid w:val="00194878"/>
    <w:rsid w:val="00194B71"/>
    <w:rsid w:val="00194DB0"/>
    <w:rsid w:val="00194FAF"/>
    <w:rsid w:val="001956CB"/>
    <w:rsid w:val="00195B8F"/>
    <w:rsid w:val="001965CA"/>
    <w:rsid w:val="00196C83"/>
    <w:rsid w:val="00196D9D"/>
    <w:rsid w:val="00196EAE"/>
    <w:rsid w:val="00197078"/>
    <w:rsid w:val="00197A45"/>
    <w:rsid w:val="00197B7E"/>
    <w:rsid w:val="00197BE8"/>
    <w:rsid w:val="00197C81"/>
    <w:rsid w:val="00197E56"/>
    <w:rsid w:val="00197F5B"/>
    <w:rsid w:val="001A0618"/>
    <w:rsid w:val="001A0E5E"/>
    <w:rsid w:val="001A1067"/>
    <w:rsid w:val="001A17AD"/>
    <w:rsid w:val="001A223B"/>
    <w:rsid w:val="001A27F1"/>
    <w:rsid w:val="001A28F7"/>
    <w:rsid w:val="001A2912"/>
    <w:rsid w:val="001A298E"/>
    <w:rsid w:val="001A2BA2"/>
    <w:rsid w:val="001A3296"/>
    <w:rsid w:val="001A32D6"/>
    <w:rsid w:val="001A341D"/>
    <w:rsid w:val="001A3A55"/>
    <w:rsid w:val="001A3A6F"/>
    <w:rsid w:val="001A4330"/>
    <w:rsid w:val="001A5B0A"/>
    <w:rsid w:val="001A5B0E"/>
    <w:rsid w:val="001A5BC7"/>
    <w:rsid w:val="001A6484"/>
    <w:rsid w:val="001A6764"/>
    <w:rsid w:val="001A6CD9"/>
    <w:rsid w:val="001A6F44"/>
    <w:rsid w:val="001A71CA"/>
    <w:rsid w:val="001A75E6"/>
    <w:rsid w:val="001A7A6E"/>
    <w:rsid w:val="001B023E"/>
    <w:rsid w:val="001B02AF"/>
    <w:rsid w:val="001B0E07"/>
    <w:rsid w:val="001B0EEB"/>
    <w:rsid w:val="001B0F1A"/>
    <w:rsid w:val="001B11C5"/>
    <w:rsid w:val="001B1394"/>
    <w:rsid w:val="001B1E28"/>
    <w:rsid w:val="001B1F64"/>
    <w:rsid w:val="001B201D"/>
    <w:rsid w:val="001B227E"/>
    <w:rsid w:val="001B2CB6"/>
    <w:rsid w:val="001B2E19"/>
    <w:rsid w:val="001B355F"/>
    <w:rsid w:val="001B3A8C"/>
    <w:rsid w:val="001B3B6E"/>
    <w:rsid w:val="001B3C71"/>
    <w:rsid w:val="001B44C4"/>
    <w:rsid w:val="001B4CEF"/>
    <w:rsid w:val="001B4DE9"/>
    <w:rsid w:val="001B50B3"/>
    <w:rsid w:val="001B5671"/>
    <w:rsid w:val="001B5701"/>
    <w:rsid w:val="001B66FA"/>
    <w:rsid w:val="001B67D2"/>
    <w:rsid w:val="001B6B8E"/>
    <w:rsid w:val="001B7448"/>
    <w:rsid w:val="001B7577"/>
    <w:rsid w:val="001B7EFC"/>
    <w:rsid w:val="001C022F"/>
    <w:rsid w:val="001C0346"/>
    <w:rsid w:val="001C0C5F"/>
    <w:rsid w:val="001C1036"/>
    <w:rsid w:val="001C1398"/>
    <w:rsid w:val="001C13ED"/>
    <w:rsid w:val="001C14BF"/>
    <w:rsid w:val="001C1714"/>
    <w:rsid w:val="001C1AEB"/>
    <w:rsid w:val="001C1FDF"/>
    <w:rsid w:val="001C20BF"/>
    <w:rsid w:val="001C269B"/>
    <w:rsid w:val="001C2888"/>
    <w:rsid w:val="001C2B89"/>
    <w:rsid w:val="001C31A2"/>
    <w:rsid w:val="001C3244"/>
    <w:rsid w:val="001C3434"/>
    <w:rsid w:val="001C34C7"/>
    <w:rsid w:val="001C365B"/>
    <w:rsid w:val="001C37B8"/>
    <w:rsid w:val="001C3BF3"/>
    <w:rsid w:val="001C3CAD"/>
    <w:rsid w:val="001C4040"/>
    <w:rsid w:val="001C4414"/>
    <w:rsid w:val="001C4444"/>
    <w:rsid w:val="001C45EC"/>
    <w:rsid w:val="001C4826"/>
    <w:rsid w:val="001C53B0"/>
    <w:rsid w:val="001C5995"/>
    <w:rsid w:val="001C60EC"/>
    <w:rsid w:val="001C6469"/>
    <w:rsid w:val="001C67FE"/>
    <w:rsid w:val="001C68B0"/>
    <w:rsid w:val="001C69E9"/>
    <w:rsid w:val="001C6B96"/>
    <w:rsid w:val="001C6BAF"/>
    <w:rsid w:val="001C6C9E"/>
    <w:rsid w:val="001C6F58"/>
    <w:rsid w:val="001C6F9F"/>
    <w:rsid w:val="001C738F"/>
    <w:rsid w:val="001C7550"/>
    <w:rsid w:val="001D061B"/>
    <w:rsid w:val="001D0648"/>
    <w:rsid w:val="001D0A90"/>
    <w:rsid w:val="001D1957"/>
    <w:rsid w:val="001D1A01"/>
    <w:rsid w:val="001D1D36"/>
    <w:rsid w:val="001D1F6A"/>
    <w:rsid w:val="001D2362"/>
    <w:rsid w:val="001D255B"/>
    <w:rsid w:val="001D2C79"/>
    <w:rsid w:val="001D2E8A"/>
    <w:rsid w:val="001D3032"/>
    <w:rsid w:val="001D30A9"/>
    <w:rsid w:val="001D31B2"/>
    <w:rsid w:val="001D3321"/>
    <w:rsid w:val="001D33EA"/>
    <w:rsid w:val="001D3795"/>
    <w:rsid w:val="001D3B6E"/>
    <w:rsid w:val="001D3F1A"/>
    <w:rsid w:val="001D423D"/>
    <w:rsid w:val="001D4278"/>
    <w:rsid w:val="001D4339"/>
    <w:rsid w:val="001D47B8"/>
    <w:rsid w:val="001D4B44"/>
    <w:rsid w:val="001D4B88"/>
    <w:rsid w:val="001D4F55"/>
    <w:rsid w:val="001D50D7"/>
    <w:rsid w:val="001D54E2"/>
    <w:rsid w:val="001D551E"/>
    <w:rsid w:val="001D56E1"/>
    <w:rsid w:val="001D5888"/>
    <w:rsid w:val="001D5D4E"/>
    <w:rsid w:val="001D680E"/>
    <w:rsid w:val="001D6914"/>
    <w:rsid w:val="001D6CBF"/>
    <w:rsid w:val="001D6F46"/>
    <w:rsid w:val="001D70C5"/>
    <w:rsid w:val="001D737D"/>
    <w:rsid w:val="001D75A8"/>
    <w:rsid w:val="001D7C4C"/>
    <w:rsid w:val="001D7F57"/>
    <w:rsid w:val="001E0256"/>
    <w:rsid w:val="001E02C2"/>
    <w:rsid w:val="001E036C"/>
    <w:rsid w:val="001E0658"/>
    <w:rsid w:val="001E121D"/>
    <w:rsid w:val="001E2E93"/>
    <w:rsid w:val="001E2F0A"/>
    <w:rsid w:val="001E30C8"/>
    <w:rsid w:val="001E3474"/>
    <w:rsid w:val="001E354E"/>
    <w:rsid w:val="001E37AA"/>
    <w:rsid w:val="001E456D"/>
    <w:rsid w:val="001E4B74"/>
    <w:rsid w:val="001E4DB8"/>
    <w:rsid w:val="001E525E"/>
    <w:rsid w:val="001E5453"/>
    <w:rsid w:val="001E589B"/>
    <w:rsid w:val="001E623D"/>
    <w:rsid w:val="001E6388"/>
    <w:rsid w:val="001E6A99"/>
    <w:rsid w:val="001E6B7A"/>
    <w:rsid w:val="001E6EBF"/>
    <w:rsid w:val="001E6EF9"/>
    <w:rsid w:val="001E7E56"/>
    <w:rsid w:val="001F0719"/>
    <w:rsid w:val="001F076C"/>
    <w:rsid w:val="001F0E39"/>
    <w:rsid w:val="001F0FC3"/>
    <w:rsid w:val="001F17A9"/>
    <w:rsid w:val="001F1FD7"/>
    <w:rsid w:val="001F2DC9"/>
    <w:rsid w:val="001F2FA4"/>
    <w:rsid w:val="001F3158"/>
    <w:rsid w:val="001F3660"/>
    <w:rsid w:val="001F3848"/>
    <w:rsid w:val="001F3BC1"/>
    <w:rsid w:val="001F3C74"/>
    <w:rsid w:val="001F46FE"/>
    <w:rsid w:val="001F5981"/>
    <w:rsid w:val="001F5AED"/>
    <w:rsid w:val="001F5C4F"/>
    <w:rsid w:val="001F5C65"/>
    <w:rsid w:val="001F64EE"/>
    <w:rsid w:val="001F7722"/>
    <w:rsid w:val="001F78DB"/>
    <w:rsid w:val="001F7B62"/>
    <w:rsid w:val="001F7BF3"/>
    <w:rsid w:val="001F7DE0"/>
    <w:rsid w:val="002007B6"/>
    <w:rsid w:val="00200B82"/>
    <w:rsid w:val="0020105D"/>
    <w:rsid w:val="0020138C"/>
    <w:rsid w:val="00201ADB"/>
    <w:rsid w:val="00202193"/>
    <w:rsid w:val="002025EE"/>
    <w:rsid w:val="00202F81"/>
    <w:rsid w:val="002033B4"/>
    <w:rsid w:val="002034B7"/>
    <w:rsid w:val="00203735"/>
    <w:rsid w:val="00203F06"/>
    <w:rsid w:val="00203F58"/>
    <w:rsid w:val="002043E7"/>
    <w:rsid w:val="0020462A"/>
    <w:rsid w:val="00204BAD"/>
    <w:rsid w:val="00204BF1"/>
    <w:rsid w:val="002053F1"/>
    <w:rsid w:val="00205677"/>
    <w:rsid w:val="0020599C"/>
    <w:rsid w:val="00205CD0"/>
    <w:rsid w:val="00205D38"/>
    <w:rsid w:val="00206312"/>
    <w:rsid w:val="002065CE"/>
    <w:rsid w:val="00207609"/>
    <w:rsid w:val="0020776C"/>
    <w:rsid w:val="00207FFE"/>
    <w:rsid w:val="002100F7"/>
    <w:rsid w:val="0021017C"/>
    <w:rsid w:val="002105FB"/>
    <w:rsid w:val="00211368"/>
    <w:rsid w:val="002118BB"/>
    <w:rsid w:val="002119A8"/>
    <w:rsid w:val="00211AEC"/>
    <w:rsid w:val="00212046"/>
    <w:rsid w:val="00212092"/>
    <w:rsid w:val="00212415"/>
    <w:rsid w:val="00212516"/>
    <w:rsid w:val="002125D3"/>
    <w:rsid w:val="0021266E"/>
    <w:rsid w:val="0021276A"/>
    <w:rsid w:val="00212798"/>
    <w:rsid w:val="002137D2"/>
    <w:rsid w:val="00214037"/>
    <w:rsid w:val="002141F4"/>
    <w:rsid w:val="00214749"/>
    <w:rsid w:val="00215A5C"/>
    <w:rsid w:val="00215BBC"/>
    <w:rsid w:val="00215E26"/>
    <w:rsid w:val="00215E6D"/>
    <w:rsid w:val="0021613A"/>
    <w:rsid w:val="002162CF"/>
    <w:rsid w:val="00216A73"/>
    <w:rsid w:val="00217209"/>
    <w:rsid w:val="002177D7"/>
    <w:rsid w:val="00217903"/>
    <w:rsid w:val="00220023"/>
    <w:rsid w:val="002202F5"/>
    <w:rsid w:val="00220676"/>
    <w:rsid w:val="00220B2D"/>
    <w:rsid w:val="0022114F"/>
    <w:rsid w:val="002217FE"/>
    <w:rsid w:val="00221874"/>
    <w:rsid w:val="00221EE9"/>
    <w:rsid w:val="0022270F"/>
    <w:rsid w:val="00222E15"/>
    <w:rsid w:val="00223091"/>
    <w:rsid w:val="00223195"/>
    <w:rsid w:val="0022320F"/>
    <w:rsid w:val="0022358B"/>
    <w:rsid w:val="002238B4"/>
    <w:rsid w:val="00223CDC"/>
    <w:rsid w:val="00223DAA"/>
    <w:rsid w:val="00223E52"/>
    <w:rsid w:val="00223E71"/>
    <w:rsid w:val="00223E8B"/>
    <w:rsid w:val="00224169"/>
    <w:rsid w:val="0022431C"/>
    <w:rsid w:val="002247FC"/>
    <w:rsid w:val="00224859"/>
    <w:rsid w:val="0022492A"/>
    <w:rsid w:val="00224D73"/>
    <w:rsid w:val="00225437"/>
    <w:rsid w:val="0022602B"/>
    <w:rsid w:val="0022622A"/>
    <w:rsid w:val="00226FE0"/>
    <w:rsid w:val="002312F7"/>
    <w:rsid w:val="002314B0"/>
    <w:rsid w:val="00231867"/>
    <w:rsid w:val="00231A20"/>
    <w:rsid w:val="00231AB3"/>
    <w:rsid w:val="00231AE0"/>
    <w:rsid w:val="00231F1C"/>
    <w:rsid w:val="00232213"/>
    <w:rsid w:val="002323E5"/>
    <w:rsid w:val="0023282B"/>
    <w:rsid w:val="00232A3D"/>
    <w:rsid w:val="00232A4E"/>
    <w:rsid w:val="00232BBD"/>
    <w:rsid w:val="00232BDB"/>
    <w:rsid w:val="00232C77"/>
    <w:rsid w:val="00233010"/>
    <w:rsid w:val="002334E5"/>
    <w:rsid w:val="0023368F"/>
    <w:rsid w:val="002340E4"/>
    <w:rsid w:val="00234AD7"/>
    <w:rsid w:val="00234B26"/>
    <w:rsid w:val="00234F84"/>
    <w:rsid w:val="00234FB1"/>
    <w:rsid w:val="0023565E"/>
    <w:rsid w:val="00235A07"/>
    <w:rsid w:val="002366BA"/>
    <w:rsid w:val="002368A5"/>
    <w:rsid w:val="00236F7E"/>
    <w:rsid w:val="002374E0"/>
    <w:rsid w:val="002378BD"/>
    <w:rsid w:val="00240C08"/>
    <w:rsid w:val="00240D90"/>
    <w:rsid w:val="00240DEF"/>
    <w:rsid w:val="002417D2"/>
    <w:rsid w:val="00241980"/>
    <w:rsid w:val="00241DB9"/>
    <w:rsid w:val="00242099"/>
    <w:rsid w:val="00242623"/>
    <w:rsid w:val="00242A2A"/>
    <w:rsid w:val="00242EDC"/>
    <w:rsid w:val="00242F68"/>
    <w:rsid w:val="0024332F"/>
    <w:rsid w:val="00243704"/>
    <w:rsid w:val="002438D9"/>
    <w:rsid w:val="00244189"/>
    <w:rsid w:val="0024536E"/>
    <w:rsid w:val="002455E2"/>
    <w:rsid w:val="00245BF6"/>
    <w:rsid w:val="00246098"/>
    <w:rsid w:val="002461AA"/>
    <w:rsid w:val="00246B20"/>
    <w:rsid w:val="00246F68"/>
    <w:rsid w:val="00247077"/>
    <w:rsid w:val="0024754F"/>
    <w:rsid w:val="002476B5"/>
    <w:rsid w:val="00247FA6"/>
    <w:rsid w:val="00250032"/>
    <w:rsid w:val="00250220"/>
    <w:rsid w:val="00250494"/>
    <w:rsid w:val="0025070A"/>
    <w:rsid w:val="00250999"/>
    <w:rsid w:val="00250C37"/>
    <w:rsid w:val="00250CFA"/>
    <w:rsid w:val="0025182B"/>
    <w:rsid w:val="00251885"/>
    <w:rsid w:val="002522BD"/>
    <w:rsid w:val="002522D1"/>
    <w:rsid w:val="002526DA"/>
    <w:rsid w:val="00252BD2"/>
    <w:rsid w:val="00253729"/>
    <w:rsid w:val="0025375D"/>
    <w:rsid w:val="00254283"/>
    <w:rsid w:val="002543C3"/>
    <w:rsid w:val="00254852"/>
    <w:rsid w:val="00254857"/>
    <w:rsid w:val="00254A0E"/>
    <w:rsid w:val="00254AC2"/>
    <w:rsid w:val="00255482"/>
    <w:rsid w:val="002555B3"/>
    <w:rsid w:val="0025576D"/>
    <w:rsid w:val="002558B0"/>
    <w:rsid w:val="002559E9"/>
    <w:rsid w:val="00256274"/>
    <w:rsid w:val="002568E1"/>
    <w:rsid w:val="00257001"/>
    <w:rsid w:val="002572C2"/>
    <w:rsid w:val="00257434"/>
    <w:rsid w:val="0025744E"/>
    <w:rsid w:val="0026020D"/>
    <w:rsid w:val="0026028A"/>
    <w:rsid w:val="00260A5B"/>
    <w:rsid w:val="00261A13"/>
    <w:rsid w:val="00261F70"/>
    <w:rsid w:val="002625D4"/>
    <w:rsid w:val="00262917"/>
    <w:rsid w:val="00262921"/>
    <w:rsid w:val="00262C1B"/>
    <w:rsid w:val="002635A2"/>
    <w:rsid w:val="002637BA"/>
    <w:rsid w:val="002639B7"/>
    <w:rsid w:val="0026457D"/>
    <w:rsid w:val="00264605"/>
    <w:rsid w:val="00264607"/>
    <w:rsid w:val="00264AFB"/>
    <w:rsid w:val="00264E09"/>
    <w:rsid w:val="00265175"/>
    <w:rsid w:val="002653F7"/>
    <w:rsid w:val="00265B30"/>
    <w:rsid w:val="00265D1E"/>
    <w:rsid w:val="00265FFF"/>
    <w:rsid w:val="002673ED"/>
    <w:rsid w:val="00267EC0"/>
    <w:rsid w:val="00270393"/>
    <w:rsid w:val="00270B19"/>
    <w:rsid w:val="00270E9D"/>
    <w:rsid w:val="00270F2B"/>
    <w:rsid w:val="00271449"/>
    <w:rsid w:val="002718DB"/>
    <w:rsid w:val="00271CBE"/>
    <w:rsid w:val="00271EEA"/>
    <w:rsid w:val="002721C4"/>
    <w:rsid w:val="00272343"/>
    <w:rsid w:val="002723B4"/>
    <w:rsid w:val="002728D8"/>
    <w:rsid w:val="00272A14"/>
    <w:rsid w:val="00272F51"/>
    <w:rsid w:val="002737C6"/>
    <w:rsid w:val="0027462E"/>
    <w:rsid w:val="00274695"/>
    <w:rsid w:val="00274D55"/>
    <w:rsid w:val="00274EFB"/>
    <w:rsid w:val="0027536A"/>
    <w:rsid w:val="0027582B"/>
    <w:rsid w:val="00275D2A"/>
    <w:rsid w:val="00276419"/>
    <w:rsid w:val="00276565"/>
    <w:rsid w:val="0027658B"/>
    <w:rsid w:val="002769DD"/>
    <w:rsid w:val="00276DA6"/>
    <w:rsid w:val="00277092"/>
    <w:rsid w:val="002771C8"/>
    <w:rsid w:val="00277232"/>
    <w:rsid w:val="00277745"/>
    <w:rsid w:val="00277DC7"/>
    <w:rsid w:val="00280536"/>
    <w:rsid w:val="00280611"/>
    <w:rsid w:val="002809F9"/>
    <w:rsid w:val="00281114"/>
    <w:rsid w:val="002816EC"/>
    <w:rsid w:val="00281789"/>
    <w:rsid w:val="00281C24"/>
    <w:rsid w:val="00281C8D"/>
    <w:rsid w:val="002821FA"/>
    <w:rsid w:val="0028232B"/>
    <w:rsid w:val="00282709"/>
    <w:rsid w:val="002827B7"/>
    <w:rsid w:val="00282D17"/>
    <w:rsid w:val="00283418"/>
    <w:rsid w:val="002838BA"/>
    <w:rsid w:val="00283B18"/>
    <w:rsid w:val="00284123"/>
    <w:rsid w:val="00284764"/>
    <w:rsid w:val="002847D1"/>
    <w:rsid w:val="00284848"/>
    <w:rsid w:val="00284850"/>
    <w:rsid w:val="00284917"/>
    <w:rsid w:val="00284C11"/>
    <w:rsid w:val="00284DAC"/>
    <w:rsid w:val="002857A4"/>
    <w:rsid w:val="002857D8"/>
    <w:rsid w:val="0028581B"/>
    <w:rsid w:val="00285CBA"/>
    <w:rsid w:val="00286344"/>
    <w:rsid w:val="0028672D"/>
    <w:rsid w:val="00287046"/>
    <w:rsid w:val="00287365"/>
    <w:rsid w:val="0028748D"/>
    <w:rsid w:val="0028788E"/>
    <w:rsid w:val="00290551"/>
    <w:rsid w:val="0029073F"/>
    <w:rsid w:val="0029081B"/>
    <w:rsid w:val="00290DB0"/>
    <w:rsid w:val="002911C0"/>
    <w:rsid w:val="002913A9"/>
    <w:rsid w:val="002913FB"/>
    <w:rsid w:val="00291998"/>
    <w:rsid w:val="002919C1"/>
    <w:rsid w:val="00292028"/>
    <w:rsid w:val="00292191"/>
    <w:rsid w:val="00292337"/>
    <w:rsid w:val="0029314B"/>
    <w:rsid w:val="00293315"/>
    <w:rsid w:val="0029369F"/>
    <w:rsid w:val="00293BBC"/>
    <w:rsid w:val="00294079"/>
    <w:rsid w:val="0029422B"/>
    <w:rsid w:val="00294D37"/>
    <w:rsid w:val="002952A7"/>
    <w:rsid w:val="002952EF"/>
    <w:rsid w:val="00295B7A"/>
    <w:rsid w:val="0029629E"/>
    <w:rsid w:val="0029635D"/>
    <w:rsid w:val="0029657C"/>
    <w:rsid w:val="002968B1"/>
    <w:rsid w:val="00296979"/>
    <w:rsid w:val="0029699C"/>
    <w:rsid w:val="00296C97"/>
    <w:rsid w:val="00296D75"/>
    <w:rsid w:val="00296F72"/>
    <w:rsid w:val="002975F2"/>
    <w:rsid w:val="0029783F"/>
    <w:rsid w:val="00297A4B"/>
    <w:rsid w:val="00297BF6"/>
    <w:rsid w:val="00297DC5"/>
    <w:rsid w:val="002A012D"/>
    <w:rsid w:val="002A0776"/>
    <w:rsid w:val="002A0C4B"/>
    <w:rsid w:val="002A1177"/>
    <w:rsid w:val="002A1403"/>
    <w:rsid w:val="002A15EA"/>
    <w:rsid w:val="002A23D4"/>
    <w:rsid w:val="002A293E"/>
    <w:rsid w:val="002A2A9B"/>
    <w:rsid w:val="002A3086"/>
    <w:rsid w:val="002A3115"/>
    <w:rsid w:val="002A327E"/>
    <w:rsid w:val="002A3346"/>
    <w:rsid w:val="002A3C02"/>
    <w:rsid w:val="002A4323"/>
    <w:rsid w:val="002A471F"/>
    <w:rsid w:val="002A563C"/>
    <w:rsid w:val="002A5667"/>
    <w:rsid w:val="002A5793"/>
    <w:rsid w:val="002A58D7"/>
    <w:rsid w:val="002A59AE"/>
    <w:rsid w:val="002A5AA7"/>
    <w:rsid w:val="002A5C6D"/>
    <w:rsid w:val="002A5E97"/>
    <w:rsid w:val="002A60D7"/>
    <w:rsid w:val="002A6934"/>
    <w:rsid w:val="002A6B72"/>
    <w:rsid w:val="002A7195"/>
    <w:rsid w:val="002A77FF"/>
    <w:rsid w:val="002A7A37"/>
    <w:rsid w:val="002B0729"/>
    <w:rsid w:val="002B090E"/>
    <w:rsid w:val="002B0A19"/>
    <w:rsid w:val="002B0B8B"/>
    <w:rsid w:val="002B0C6A"/>
    <w:rsid w:val="002B1554"/>
    <w:rsid w:val="002B16F5"/>
    <w:rsid w:val="002B1A02"/>
    <w:rsid w:val="002B2177"/>
    <w:rsid w:val="002B21B6"/>
    <w:rsid w:val="002B26B5"/>
    <w:rsid w:val="002B26C3"/>
    <w:rsid w:val="002B2DF6"/>
    <w:rsid w:val="002B3035"/>
    <w:rsid w:val="002B3122"/>
    <w:rsid w:val="002B3141"/>
    <w:rsid w:val="002B321F"/>
    <w:rsid w:val="002B359D"/>
    <w:rsid w:val="002B3799"/>
    <w:rsid w:val="002B38DB"/>
    <w:rsid w:val="002B3D06"/>
    <w:rsid w:val="002B3FFF"/>
    <w:rsid w:val="002B4464"/>
    <w:rsid w:val="002B46D0"/>
    <w:rsid w:val="002B4CD5"/>
    <w:rsid w:val="002B4E13"/>
    <w:rsid w:val="002B50CE"/>
    <w:rsid w:val="002B5179"/>
    <w:rsid w:val="002B51C8"/>
    <w:rsid w:val="002B534F"/>
    <w:rsid w:val="002B6165"/>
    <w:rsid w:val="002B64C0"/>
    <w:rsid w:val="002B658E"/>
    <w:rsid w:val="002B6961"/>
    <w:rsid w:val="002B6A67"/>
    <w:rsid w:val="002B6B4A"/>
    <w:rsid w:val="002B6C11"/>
    <w:rsid w:val="002B7948"/>
    <w:rsid w:val="002B798B"/>
    <w:rsid w:val="002B7AE8"/>
    <w:rsid w:val="002B7BB7"/>
    <w:rsid w:val="002C0867"/>
    <w:rsid w:val="002C0B18"/>
    <w:rsid w:val="002C0C5A"/>
    <w:rsid w:val="002C0F61"/>
    <w:rsid w:val="002C11C8"/>
    <w:rsid w:val="002C12CB"/>
    <w:rsid w:val="002C1881"/>
    <w:rsid w:val="002C19B0"/>
    <w:rsid w:val="002C1D0C"/>
    <w:rsid w:val="002C2064"/>
    <w:rsid w:val="002C2B41"/>
    <w:rsid w:val="002C2E11"/>
    <w:rsid w:val="002C314C"/>
    <w:rsid w:val="002C3387"/>
    <w:rsid w:val="002C33A3"/>
    <w:rsid w:val="002C3979"/>
    <w:rsid w:val="002C3B79"/>
    <w:rsid w:val="002C3C9E"/>
    <w:rsid w:val="002C43AC"/>
    <w:rsid w:val="002C43E0"/>
    <w:rsid w:val="002C463D"/>
    <w:rsid w:val="002C4AFA"/>
    <w:rsid w:val="002C4EEC"/>
    <w:rsid w:val="002C4F1D"/>
    <w:rsid w:val="002C53A5"/>
    <w:rsid w:val="002C584F"/>
    <w:rsid w:val="002C5EF5"/>
    <w:rsid w:val="002C60C4"/>
    <w:rsid w:val="002C61A5"/>
    <w:rsid w:val="002C64C2"/>
    <w:rsid w:val="002C74D5"/>
    <w:rsid w:val="002C7923"/>
    <w:rsid w:val="002D0504"/>
    <w:rsid w:val="002D0CD7"/>
    <w:rsid w:val="002D1282"/>
    <w:rsid w:val="002D14DC"/>
    <w:rsid w:val="002D1936"/>
    <w:rsid w:val="002D2472"/>
    <w:rsid w:val="002D252A"/>
    <w:rsid w:val="002D2B53"/>
    <w:rsid w:val="002D3236"/>
    <w:rsid w:val="002D374D"/>
    <w:rsid w:val="002D3820"/>
    <w:rsid w:val="002D4225"/>
    <w:rsid w:val="002D45CA"/>
    <w:rsid w:val="002D468C"/>
    <w:rsid w:val="002D4D19"/>
    <w:rsid w:val="002D4D79"/>
    <w:rsid w:val="002D4EB3"/>
    <w:rsid w:val="002D5AFA"/>
    <w:rsid w:val="002D6071"/>
    <w:rsid w:val="002D60AD"/>
    <w:rsid w:val="002D62CB"/>
    <w:rsid w:val="002D65A8"/>
    <w:rsid w:val="002D690D"/>
    <w:rsid w:val="002D6B55"/>
    <w:rsid w:val="002D7000"/>
    <w:rsid w:val="002D76A9"/>
    <w:rsid w:val="002D78F8"/>
    <w:rsid w:val="002D7DA4"/>
    <w:rsid w:val="002E0783"/>
    <w:rsid w:val="002E093F"/>
    <w:rsid w:val="002E1021"/>
    <w:rsid w:val="002E12CC"/>
    <w:rsid w:val="002E13CC"/>
    <w:rsid w:val="002E17A2"/>
    <w:rsid w:val="002E1EF0"/>
    <w:rsid w:val="002E271C"/>
    <w:rsid w:val="002E2AA0"/>
    <w:rsid w:val="002E2DE9"/>
    <w:rsid w:val="002E4218"/>
    <w:rsid w:val="002E44A5"/>
    <w:rsid w:val="002E4968"/>
    <w:rsid w:val="002E528B"/>
    <w:rsid w:val="002E54C5"/>
    <w:rsid w:val="002E5FDF"/>
    <w:rsid w:val="002E60B2"/>
    <w:rsid w:val="002E6166"/>
    <w:rsid w:val="002E6E3D"/>
    <w:rsid w:val="002E72E0"/>
    <w:rsid w:val="002E72F3"/>
    <w:rsid w:val="002E758A"/>
    <w:rsid w:val="002E77B3"/>
    <w:rsid w:val="002E7DE9"/>
    <w:rsid w:val="002E7E50"/>
    <w:rsid w:val="002F0811"/>
    <w:rsid w:val="002F096D"/>
    <w:rsid w:val="002F1A7E"/>
    <w:rsid w:val="002F1DDE"/>
    <w:rsid w:val="002F2E77"/>
    <w:rsid w:val="002F3152"/>
    <w:rsid w:val="002F32EB"/>
    <w:rsid w:val="002F3314"/>
    <w:rsid w:val="002F383D"/>
    <w:rsid w:val="002F3A98"/>
    <w:rsid w:val="002F3F4E"/>
    <w:rsid w:val="002F4210"/>
    <w:rsid w:val="002F42BB"/>
    <w:rsid w:val="002F501A"/>
    <w:rsid w:val="002F51E5"/>
    <w:rsid w:val="002F5E0F"/>
    <w:rsid w:val="002F65C4"/>
    <w:rsid w:val="002F6AE4"/>
    <w:rsid w:val="002F6C25"/>
    <w:rsid w:val="002F6E0F"/>
    <w:rsid w:val="002F712F"/>
    <w:rsid w:val="002F7802"/>
    <w:rsid w:val="002F7AB5"/>
    <w:rsid w:val="002F7C7E"/>
    <w:rsid w:val="0030110A"/>
    <w:rsid w:val="00301351"/>
    <w:rsid w:val="003019B7"/>
    <w:rsid w:val="00301FF2"/>
    <w:rsid w:val="00302405"/>
    <w:rsid w:val="0030281E"/>
    <w:rsid w:val="00303690"/>
    <w:rsid w:val="003040E6"/>
    <w:rsid w:val="00304BD0"/>
    <w:rsid w:val="00305271"/>
    <w:rsid w:val="00306008"/>
    <w:rsid w:val="00306A8E"/>
    <w:rsid w:val="00307041"/>
    <w:rsid w:val="003104E0"/>
    <w:rsid w:val="00311858"/>
    <w:rsid w:val="00311B07"/>
    <w:rsid w:val="00311EB4"/>
    <w:rsid w:val="00312255"/>
    <w:rsid w:val="003122F5"/>
    <w:rsid w:val="003128C1"/>
    <w:rsid w:val="00312AA7"/>
    <w:rsid w:val="00313297"/>
    <w:rsid w:val="00313713"/>
    <w:rsid w:val="00313916"/>
    <w:rsid w:val="00314002"/>
    <w:rsid w:val="0031406F"/>
    <w:rsid w:val="00314553"/>
    <w:rsid w:val="00314D2E"/>
    <w:rsid w:val="003155E2"/>
    <w:rsid w:val="00315691"/>
    <w:rsid w:val="00315BFD"/>
    <w:rsid w:val="00315F8B"/>
    <w:rsid w:val="0031622F"/>
    <w:rsid w:val="003169FC"/>
    <w:rsid w:val="003177C4"/>
    <w:rsid w:val="003178EB"/>
    <w:rsid w:val="003201F3"/>
    <w:rsid w:val="0032059E"/>
    <w:rsid w:val="003208C3"/>
    <w:rsid w:val="00321215"/>
    <w:rsid w:val="003216FD"/>
    <w:rsid w:val="00321B24"/>
    <w:rsid w:val="00322230"/>
    <w:rsid w:val="0032248D"/>
    <w:rsid w:val="00323059"/>
    <w:rsid w:val="00323103"/>
    <w:rsid w:val="00323B54"/>
    <w:rsid w:val="00323CF8"/>
    <w:rsid w:val="00323F87"/>
    <w:rsid w:val="00324101"/>
    <w:rsid w:val="0032446C"/>
    <w:rsid w:val="003246E9"/>
    <w:rsid w:val="00325787"/>
    <w:rsid w:val="003258D5"/>
    <w:rsid w:val="00325E87"/>
    <w:rsid w:val="0032647E"/>
    <w:rsid w:val="00326C29"/>
    <w:rsid w:val="00326CF1"/>
    <w:rsid w:val="00326F04"/>
    <w:rsid w:val="0032701B"/>
    <w:rsid w:val="00327258"/>
    <w:rsid w:val="0032753B"/>
    <w:rsid w:val="00327661"/>
    <w:rsid w:val="00327734"/>
    <w:rsid w:val="00327817"/>
    <w:rsid w:val="00327C46"/>
    <w:rsid w:val="00327CEB"/>
    <w:rsid w:val="00330008"/>
    <w:rsid w:val="00330203"/>
    <w:rsid w:val="0033095E"/>
    <w:rsid w:val="00330CD0"/>
    <w:rsid w:val="00331729"/>
    <w:rsid w:val="00331E6D"/>
    <w:rsid w:val="0033271E"/>
    <w:rsid w:val="00332883"/>
    <w:rsid w:val="00332AB2"/>
    <w:rsid w:val="00332C35"/>
    <w:rsid w:val="00332C91"/>
    <w:rsid w:val="003332FF"/>
    <w:rsid w:val="00333604"/>
    <w:rsid w:val="003337A8"/>
    <w:rsid w:val="00334400"/>
    <w:rsid w:val="00334EFE"/>
    <w:rsid w:val="003354A5"/>
    <w:rsid w:val="003357F0"/>
    <w:rsid w:val="00335C64"/>
    <w:rsid w:val="00335E0D"/>
    <w:rsid w:val="00335E6A"/>
    <w:rsid w:val="00336001"/>
    <w:rsid w:val="00336358"/>
    <w:rsid w:val="003368D8"/>
    <w:rsid w:val="00337379"/>
    <w:rsid w:val="003374B4"/>
    <w:rsid w:val="0033763A"/>
    <w:rsid w:val="00340190"/>
    <w:rsid w:val="003403C5"/>
    <w:rsid w:val="00340443"/>
    <w:rsid w:val="0034044F"/>
    <w:rsid w:val="00340A46"/>
    <w:rsid w:val="00340C02"/>
    <w:rsid w:val="00341234"/>
    <w:rsid w:val="00341686"/>
    <w:rsid w:val="0034183F"/>
    <w:rsid w:val="00341896"/>
    <w:rsid w:val="00341F0C"/>
    <w:rsid w:val="00342027"/>
    <w:rsid w:val="00342A9D"/>
    <w:rsid w:val="00342DF3"/>
    <w:rsid w:val="0034301E"/>
    <w:rsid w:val="0034327E"/>
    <w:rsid w:val="00343681"/>
    <w:rsid w:val="00343AAA"/>
    <w:rsid w:val="003442A6"/>
    <w:rsid w:val="0034460D"/>
    <w:rsid w:val="0034481E"/>
    <w:rsid w:val="00344BEC"/>
    <w:rsid w:val="00344CDA"/>
    <w:rsid w:val="00344F71"/>
    <w:rsid w:val="00345260"/>
    <w:rsid w:val="003458CC"/>
    <w:rsid w:val="00345A95"/>
    <w:rsid w:val="00345E3B"/>
    <w:rsid w:val="00346472"/>
    <w:rsid w:val="00347440"/>
    <w:rsid w:val="003474AF"/>
    <w:rsid w:val="003476E5"/>
    <w:rsid w:val="003476F8"/>
    <w:rsid w:val="00347804"/>
    <w:rsid w:val="003479E2"/>
    <w:rsid w:val="00347ECF"/>
    <w:rsid w:val="003502D7"/>
    <w:rsid w:val="003502EF"/>
    <w:rsid w:val="0035083B"/>
    <w:rsid w:val="00350BB6"/>
    <w:rsid w:val="00351860"/>
    <w:rsid w:val="00351AF5"/>
    <w:rsid w:val="00351B9E"/>
    <w:rsid w:val="00351F02"/>
    <w:rsid w:val="00353118"/>
    <w:rsid w:val="00353441"/>
    <w:rsid w:val="00354556"/>
    <w:rsid w:val="00354661"/>
    <w:rsid w:val="00354F80"/>
    <w:rsid w:val="00356C14"/>
    <w:rsid w:val="00357044"/>
    <w:rsid w:val="00357121"/>
    <w:rsid w:val="003576EB"/>
    <w:rsid w:val="003577A1"/>
    <w:rsid w:val="003577F4"/>
    <w:rsid w:val="00357998"/>
    <w:rsid w:val="00357FEB"/>
    <w:rsid w:val="003601F4"/>
    <w:rsid w:val="00360523"/>
    <w:rsid w:val="00360720"/>
    <w:rsid w:val="003608CA"/>
    <w:rsid w:val="00360AFB"/>
    <w:rsid w:val="00360DD8"/>
    <w:rsid w:val="0036134B"/>
    <w:rsid w:val="00361440"/>
    <w:rsid w:val="00361BD4"/>
    <w:rsid w:val="00362057"/>
    <w:rsid w:val="0036246E"/>
    <w:rsid w:val="00362A47"/>
    <w:rsid w:val="00362EC1"/>
    <w:rsid w:val="00363961"/>
    <w:rsid w:val="0036398C"/>
    <w:rsid w:val="00363D73"/>
    <w:rsid w:val="00364162"/>
    <w:rsid w:val="00364534"/>
    <w:rsid w:val="00364780"/>
    <w:rsid w:val="003649F5"/>
    <w:rsid w:val="00364A07"/>
    <w:rsid w:val="00364A5D"/>
    <w:rsid w:val="003653E4"/>
    <w:rsid w:val="0036574C"/>
    <w:rsid w:val="00365FC3"/>
    <w:rsid w:val="00366188"/>
    <w:rsid w:val="003664C8"/>
    <w:rsid w:val="00366885"/>
    <w:rsid w:val="003668F0"/>
    <w:rsid w:val="003673AF"/>
    <w:rsid w:val="003675F8"/>
    <w:rsid w:val="00367ADC"/>
    <w:rsid w:val="00367C67"/>
    <w:rsid w:val="003702B2"/>
    <w:rsid w:val="0037032F"/>
    <w:rsid w:val="0037067D"/>
    <w:rsid w:val="003706C1"/>
    <w:rsid w:val="0037083F"/>
    <w:rsid w:val="003709E2"/>
    <w:rsid w:val="00370D38"/>
    <w:rsid w:val="00370F1B"/>
    <w:rsid w:val="00370FBE"/>
    <w:rsid w:val="003717EE"/>
    <w:rsid w:val="00371BA7"/>
    <w:rsid w:val="00371D70"/>
    <w:rsid w:val="003721E6"/>
    <w:rsid w:val="0037279A"/>
    <w:rsid w:val="0037290D"/>
    <w:rsid w:val="003745C9"/>
    <w:rsid w:val="00374726"/>
    <w:rsid w:val="003757F9"/>
    <w:rsid w:val="00376090"/>
    <w:rsid w:val="003763F3"/>
    <w:rsid w:val="00376B51"/>
    <w:rsid w:val="003772A6"/>
    <w:rsid w:val="0037754D"/>
    <w:rsid w:val="0037765A"/>
    <w:rsid w:val="003779A8"/>
    <w:rsid w:val="003803C8"/>
    <w:rsid w:val="00380520"/>
    <w:rsid w:val="00380C12"/>
    <w:rsid w:val="00380DF6"/>
    <w:rsid w:val="0038121B"/>
    <w:rsid w:val="003813DA"/>
    <w:rsid w:val="003816B4"/>
    <w:rsid w:val="0038189F"/>
    <w:rsid w:val="00382193"/>
    <w:rsid w:val="00382375"/>
    <w:rsid w:val="003826D8"/>
    <w:rsid w:val="00382848"/>
    <w:rsid w:val="00382CE0"/>
    <w:rsid w:val="003830AF"/>
    <w:rsid w:val="0038319D"/>
    <w:rsid w:val="00383324"/>
    <w:rsid w:val="0038349F"/>
    <w:rsid w:val="0038366F"/>
    <w:rsid w:val="0038396B"/>
    <w:rsid w:val="00383E1E"/>
    <w:rsid w:val="003846DD"/>
    <w:rsid w:val="00384801"/>
    <w:rsid w:val="003848AD"/>
    <w:rsid w:val="00384BF6"/>
    <w:rsid w:val="00384E7A"/>
    <w:rsid w:val="00385172"/>
    <w:rsid w:val="00385DC5"/>
    <w:rsid w:val="00385FF4"/>
    <w:rsid w:val="003868E3"/>
    <w:rsid w:val="00386F2E"/>
    <w:rsid w:val="00387452"/>
    <w:rsid w:val="00387830"/>
    <w:rsid w:val="00387B9F"/>
    <w:rsid w:val="0039039F"/>
    <w:rsid w:val="00390A87"/>
    <w:rsid w:val="003910A9"/>
    <w:rsid w:val="00391648"/>
    <w:rsid w:val="00391841"/>
    <w:rsid w:val="00391ABF"/>
    <w:rsid w:val="00391DBF"/>
    <w:rsid w:val="003925F7"/>
    <w:rsid w:val="00392781"/>
    <w:rsid w:val="00393159"/>
    <w:rsid w:val="00393374"/>
    <w:rsid w:val="00393576"/>
    <w:rsid w:val="00393704"/>
    <w:rsid w:val="00393773"/>
    <w:rsid w:val="00393CC3"/>
    <w:rsid w:val="00393CFD"/>
    <w:rsid w:val="00393D0C"/>
    <w:rsid w:val="00393E28"/>
    <w:rsid w:val="003941E5"/>
    <w:rsid w:val="00394E30"/>
    <w:rsid w:val="00395906"/>
    <w:rsid w:val="00395D88"/>
    <w:rsid w:val="00395DFF"/>
    <w:rsid w:val="00396436"/>
    <w:rsid w:val="00396C94"/>
    <w:rsid w:val="00396E04"/>
    <w:rsid w:val="003A0001"/>
    <w:rsid w:val="003A00C9"/>
    <w:rsid w:val="003A0375"/>
    <w:rsid w:val="003A0625"/>
    <w:rsid w:val="003A0EFC"/>
    <w:rsid w:val="003A0F86"/>
    <w:rsid w:val="003A115B"/>
    <w:rsid w:val="003A12D4"/>
    <w:rsid w:val="003A1393"/>
    <w:rsid w:val="003A13B7"/>
    <w:rsid w:val="003A14A0"/>
    <w:rsid w:val="003A14BD"/>
    <w:rsid w:val="003A15BA"/>
    <w:rsid w:val="003A1A60"/>
    <w:rsid w:val="003A1C7E"/>
    <w:rsid w:val="003A25AF"/>
    <w:rsid w:val="003A27F5"/>
    <w:rsid w:val="003A3DAB"/>
    <w:rsid w:val="003A407C"/>
    <w:rsid w:val="003A426E"/>
    <w:rsid w:val="003A43C9"/>
    <w:rsid w:val="003A4416"/>
    <w:rsid w:val="003A4B55"/>
    <w:rsid w:val="003A50C3"/>
    <w:rsid w:val="003A593F"/>
    <w:rsid w:val="003A5A83"/>
    <w:rsid w:val="003A6271"/>
    <w:rsid w:val="003A66FC"/>
    <w:rsid w:val="003A69CB"/>
    <w:rsid w:val="003A714D"/>
    <w:rsid w:val="003A767C"/>
    <w:rsid w:val="003A76C9"/>
    <w:rsid w:val="003A79E2"/>
    <w:rsid w:val="003A7B51"/>
    <w:rsid w:val="003B07BE"/>
    <w:rsid w:val="003B1172"/>
    <w:rsid w:val="003B17C6"/>
    <w:rsid w:val="003B1CCC"/>
    <w:rsid w:val="003B1D06"/>
    <w:rsid w:val="003B2914"/>
    <w:rsid w:val="003B2965"/>
    <w:rsid w:val="003B2E48"/>
    <w:rsid w:val="003B3D98"/>
    <w:rsid w:val="003B4135"/>
    <w:rsid w:val="003B42C9"/>
    <w:rsid w:val="003B4366"/>
    <w:rsid w:val="003B4936"/>
    <w:rsid w:val="003B4CEE"/>
    <w:rsid w:val="003B4ECD"/>
    <w:rsid w:val="003B5257"/>
    <w:rsid w:val="003B535F"/>
    <w:rsid w:val="003B5640"/>
    <w:rsid w:val="003B5F6F"/>
    <w:rsid w:val="003B6020"/>
    <w:rsid w:val="003B6831"/>
    <w:rsid w:val="003B68FB"/>
    <w:rsid w:val="003B69DC"/>
    <w:rsid w:val="003B7191"/>
    <w:rsid w:val="003B71BD"/>
    <w:rsid w:val="003B71CB"/>
    <w:rsid w:val="003B7914"/>
    <w:rsid w:val="003C0379"/>
    <w:rsid w:val="003C0867"/>
    <w:rsid w:val="003C0A70"/>
    <w:rsid w:val="003C0ABB"/>
    <w:rsid w:val="003C1173"/>
    <w:rsid w:val="003C1A45"/>
    <w:rsid w:val="003C1AFE"/>
    <w:rsid w:val="003C1BBE"/>
    <w:rsid w:val="003C1DBB"/>
    <w:rsid w:val="003C1F60"/>
    <w:rsid w:val="003C236E"/>
    <w:rsid w:val="003C2430"/>
    <w:rsid w:val="003C27AE"/>
    <w:rsid w:val="003C296E"/>
    <w:rsid w:val="003C2A9D"/>
    <w:rsid w:val="003C3066"/>
    <w:rsid w:val="003C34BE"/>
    <w:rsid w:val="003C3CDF"/>
    <w:rsid w:val="003C4BBA"/>
    <w:rsid w:val="003C4D35"/>
    <w:rsid w:val="003C4D86"/>
    <w:rsid w:val="003C56CB"/>
    <w:rsid w:val="003C57E0"/>
    <w:rsid w:val="003C5E44"/>
    <w:rsid w:val="003C604D"/>
    <w:rsid w:val="003C6595"/>
    <w:rsid w:val="003C7334"/>
    <w:rsid w:val="003C7B65"/>
    <w:rsid w:val="003C7D3E"/>
    <w:rsid w:val="003C7DFE"/>
    <w:rsid w:val="003C7E6E"/>
    <w:rsid w:val="003D0148"/>
    <w:rsid w:val="003D0666"/>
    <w:rsid w:val="003D099D"/>
    <w:rsid w:val="003D0EF7"/>
    <w:rsid w:val="003D11CD"/>
    <w:rsid w:val="003D156D"/>
    <w:rsid w:val="003D1ED3"/>
    <w:rsid w:val="003D207A"/>
    <w:rsid w:val="003D23E3"/>
    <w:rsid w:val="003D267F"/>
    <w:rsid w:val="003D27DF"/>
    <w:rsid w:val="003D2B11"/>
    <w:rsid w:val="003D2B8F"/>
    <w:rsid w:val="003D32EF"/>
    <w:rsid w:val="003D34EB"/>
    <w:rsid w:val="003D3AFC"/>
    <w:rsid w:val="003D3BFD"/>
    <w:rsid w:val="003D3D2F"/>
    <w:rsid w:val="003D3E17"/>
    <w:rsid w:val="003D4177"/>
    <w:rsid w:val="003D4719"/>
    <w:rsid w:val="003D4CEB"/>
    <w:rsid w:val="003D50A0"/>
    <w:rsid w:val="003D5283"/>
    <w:rsid w:val="003D545F"/>
    <w:rsid w:val="003D5535"/>
    <w:rsid w:val="003D5692"/>
    <w:rsid w:val="003D5F39"/>
    <w:rsid w:val="003D6185"/>
    <w:rsid w:val="003D7389"/>
    <w:rsid w:val="003D7B2F"/>
    <w:rsid w:val="003E0039"/>
    <w:rsid w:val="003E03B3"/>
    <w:rsid w:val="003E061C"/>
    <w:rsid w:val="003E0B52"/>
    <w:rsid w:val="003E0BA4"/>
    <w:rsid w:val="003E0C79"/>
    <w:rsid w:val="003E13E2"/>
    <w:rsid w:val="003E17F7"/>
    <w:rsid w:val="003E1835"/>
    <w:rsid w:val="003E204F"/>
    <w:rsid w:val="003E2363"/>
    <w:rsid w:val="003E23D7"/>
    <w:rsid w:val="003E29AA"/>
    <w:rsid w:val="003E2C00"/>
    <w:rsid w:val="003E2D26"/>
    <w:rsid w:val="003E3301"/>
    <w:rsid w:val="003E3598"/>
    <w:rsid w:val="003E38BC"/>
    <w:rsid w:val="003E38F0"/>
    <w:rsid w:val="003E3C33"/>
    <w:rsid w:val="003E42E7"/>
    <w:rsid w:val="003E4318"/>
    <w:rsid w:val="003E474B"/>
    <w:rsid w:val="003E49D6"/>
    <w:rsid w:val="003E4C6D"/>
    <w:rsid w:val="003E4F9B"/>
    <w:rsid w:val="003E512C"/>
    <w:rsid w:val="003E56F3"/>
    <w:rsid w:val="003E5AFD"/>
    <w:rsid w:val="003E5B19"/>
    <w:rsid w:val="003E5B43"/>
    <w:rsid w:val="003E6077"/>
    <w:rsid w:val="003E64A1"/>
    <w:rsid w:val="003E68A2"/>
    <w:rsid w:val="003E6ECF"/>
    <w:rsid w:val="003E7EE3"/>
    <w:rsid w:val="003F081B"/>
    <w:rsid w:val="003F0BED"/>
    <w:rsid w:val="003F0EC7"/>
    <w:rsid w:val="003F1598"/>
    <w:rsid w:val="003F2A7E"/>
    <w:rsid w:val="003F32F4"/>
    <w:rsid w:val="003F3972"/>
    <w:rsid w:val="003F3A97"/>
    <w:rsid w:val="003F43B9"/>
    <w:rsid w:val="003F47BB"/>
    <w:rsid w:val="003F4F28"/>
    <w:rsid w:val="003F55BD"/>
    <w:rsid w:val="003F70A5"/>
    <w:rsid w:val="003F752F"/>
    <w:rsid w:val="004002CA"/>
    <w:rsid w:val="004003F6"/>
    <w:rsid w:val="00400AB1"/>
    <w:rsid w:val="00400B8F"/>
    <w:rsid w:val="00400C25"/>
    <w:rsid w:val="0040158C"/>
    <w:rsid w:val="004015C3"/>
    <w:rsid w:val="00401774"/>
    <w:rsid w:val="004017C5"/>
    <w:rsid w:val="00401C47"/>
    <w:rsid w:val="00401DEC"/>
    <w:rsid w:val="0040212E"/>
    <w:rsid w:val="0040264F"/>
    <w:rsid w:val="0040273A"/>
    <w:rsid w:val="004028E0"/>
    <w:rsid w:val="00402910"/>
    <w:rsid w:val="00402B82"/>
    <w:rsid w:val="00403C12"/>
    <w:rsid w:val="00403FCA"/>
    <w:rsid w:val="004040E5"/>
    <w:rsid w:val="00404569"/>
    <w:rsid w:val="00404949"/>
    <w:rsid w:val="004049AF"/>
    <w:rsid w:val="00404BE0"/>
    <w:rsid w:val="00404FE0"/>
    <w:rsid w:val="004059EF"/>
    <w:rsid w:val="004060D9"/>
    <w:rsid w:val="00406562"/>
    <w:rsid w:val="00406950"/>
    <w:rsid w:val="00406A89"/>
    <w:rsid w:val="00406BE4"/>
    <w:rsid w:val="004070A5"/>
    <w:rsid w:val="004079E5"/>
    <w:rsid w:val="00407CE7"/>
    <w:rsid w:val="0041051C"/>
    <w:rsid w:val="0041057E"/>
    <w:rsid w:val="00410ED4"/>
    <w:rsid w:val="00411028"/>
    <w:rsid w:val="004116AC"/>
    <w:rsid w:val="004119A7"/>
    <w:rsid w:val="00411BA8"/>
    <w:rsid w:val="00411C42"/>
    <w:rsid w:val="0041229B"/>
    <w:rsid w:val="004129D6"/>
    <w:rsid w:val="00412A0F"/>
    <w:rsid w:val="00412E75"/>
    <w:rsid w:val="00413365"/>
    <w:rsid w:val="004139F4"/>
    <w:rsid w:val="00413ADD"/>
    <w:rsid w:val="0041424F"/>
    <w:rsid w:val="00414460"/>
    <w:rsid w:val="004144BF"/>
    <w:rsid w:val="00416866"/>
    <w:rsid w:val="00416CBD"/>
    <w:rsid w:val="00416CE3"/>
    <w:rsid w:val="004171F2"/>
    <w:rsid w:val="0041733C"/>
    <w:rsid w:val="00417A95"/>
    <w:rsid w:val="00417A9B"/>
    <w:rsid w:val="00417C70"/>
    <w:rsid w:val="00417D3C"/>
    <w:rsid w:val="004200DD"/>
    <w:rsid w:val="00420697"/>
    <w:rsid w:val="00420779"/>
    <w:rsid w:val="004208CC"/>
    <w:rsid w:val="0042105A"/>
    <w:rsid w:val="004216B9"/>
    <w:rsid w:val="0042175D"/>
    <w:rsid w:val="00421805"/>
    <w:rsid w:val="00421821"/>
    <w:rsid w:val="00421DAB"/>
    <w:rsid w:val="00422054"/>
    <w:rsid w:val="00422226"/>
    <w:rsid w:val="00422BBA"/>
    <w:rsid w:val="00422DAE"/>
    <w:rsid w:val="004234BA"/>
    <w:rsid w:val="004238A5"/>
    <w:rsid w:val="00424974"/>
    <w:rsid w:val="0042559E"/>
    <w:rsid w:val="004259E3"/>
    <w:rsid w:val="00426352"/>
    <w:rsid w:val="0042653B"/>
    <w:rsid w:val="00426C84"/>
    <w:rsid w:val="00427593"/>
    <w:rsid w:val="0042764E"/>
    <w:rsid w:val="00427775"/>
    <w:rsid w:val="00427846"/>
    <w:rsid w:val="00427973"/>
    <w:rsid w:val="00427F81"/>
    <w:rsid w:val="00430133"/>
    <w:rsid w:val="004310CB"/>
    <w:rsid w:val="0043127F"/>
    <w:rsid w:val="00431669"/>
    <w:rsid w:val="00431ABC"/>
    <w:rsid w:val="00433103"/>
    <w:rsid w:val="00433CB5"/>
    <w:rsid w:val="00433E9B"/>
    <w:rsid w:val="00433F22"/>
    <w:rsid w:val="00433FEF"/>
    <w:rsid w:val="00434257"/>
    <w:rsid w:val="0043490D"/>
    <w:rsid w:val="00434E83"/>
    <w:rsid w:val="0043548E"/>
    <w:rsid w:val="004358A3"/>
    <w:rsid w:val="00436391"/>
    <w:rsid w:val="004368AE"/>
    <w:rsid w:val="00437115"/>
    <w:rsid w:val="0043732D"/>
    <w:rsid w:val="00437D4A"/>
    <w:rsid w:val="004402EF"/>
    <w:rsid w:val="0044065F"/>
    <w:rsid w:val="00440BE0"/>
    <w:rsid w:val="004410DF"/>
    <w:rsid w:val="00441224"/>
    <w:rsid w:val="00441309"/>
    <w:rsid w:val="00441846"/>
    <w:rsid w:val="00441C41"/>
    <w:rsid w:val="00441C42"/>
    <w:rsid w:val="00441D0D"/>
    <w:rsid w:val="00441ECD"/>
    <w:rsid w:val="00441FBA"/>
    <w:rsid w:val="00442140"/>
    <w:rsid w:val="004428CC"/>
    <w:rsid w:val="004432A5"/>
    <w:rsid w:val="004436F2"/>
    <w:rsid w:val="00443997"/>
    <w:rsid w:val="00444863"/>
    <w:rsid w:val="004454FB"/>
    <w:rsid w:val="004455C6"/>
    <w:rsid w:val="004455CB"/>
    <w:rsid w:val="00445A42"/>
    <w:rsid w:val="00445B65"/>
    <w:rsid w:val="004460A1"/>
    <w:rsid w:val="004467D5"/>
    <w:rsid w:val="00446F0A"/>
    <w:rsid w:val="004472E3"/>
    <w:rsid w:val="0044771B"/>
    <w:rsid w:val="00447D76"/>
    <w:rsid w:val="0045082E"/>
    <w:rsid w:val="00450BA1"/>
    <w:rsid w:val="00451112"/>
    <w:rsid w:val="0045147B"/>
    <w:rsid w:val="0045275E"/>
    <w:rsid w:val="0045282F"/>
    <w:rsid w:val="004528D8"/>
    <w:rsid w:val="00452999"/>
    <w:rsid w:val="00452C9D"/>
    <w:rsid w:val="00452CC0"/>
    <w:rsid w:val="00452E4F"/>
    <w:rsid w:val="00452F63"/>
    <w:rsid w:val="00453425"/>
    <w:rsid w:val="004546A2"/>
    <w:rsid w:val="00454C1E"/>
    <w:rsid w:val="00454C54"/>
    <w:rsid w:val="00454E6B"/>
    <w:rsid w:val="004553C1"/>
    <w:rsid w:val="0045562C"/>
    <w:rsid w:val="00455B8B"/>
    <w:rsid w:val="00455BB2"/>
    <w:rsid w:val="00455FF1"/>
    <w:rsid w:val="0045625B"/>
    <w:rsid w:val="00456466"/>
    <w:rsid w:val="004564E0"/>
    <w:rsid w:val="00456B78"/>
    <w:rsid w:val="00457722"/>
    <w:rsid w:val="00457818"/>
    <w:rsid w:val="00457FF2"/>
    <w:rsid w:val="00460256"/>
    <w:rsid w:val="00460D06"/>
    <w:rsid w:val="00461B56"/>
    <w:rsid w:val="00461C02"/>
    <w:rsid w:val="00461F03"/>
    <w:rsid w:val="004623E5"/>
    <w:rsid w:val="00462FDD"/>
    <w:rsid w:val="00463EBC"/>
    <w:rsid w:val="00464930"/>
    <w:rsid w:val="004649DD"/>
    <w:rsid w:val="00464D00"/>
    <w:rsid w:val="00464E44"/>
    <w:rsid w:val="00465082"/>
    <w:rsid w:val="00465E0B"/>
    <w:rsid w:val="00465E4A"/>
    <w:rsid w:val="004663F4"/>
    <w:rsid w:val="004664C7"/>
    <w:rsid w:val="0046675B"/>
    <w:rsid w:val="00466D41"/>
    <w:rsid w:val="004672E5"/>
    <w:rsid w:val="0046782A"/>
    <w:rsid w:val="00470038"/>
    <w:rsid w:val="00470D08"/>
    <w:rsid w:val="00471257"/>
    <w:rsid w:val="004713B0"/>
    <w:rsid w:val="00471A25"/>
    <w:rsid w:val="00471DD4"/>
    <w:rsid w:val="00471DFA"/>
    <w:rsid w:val="0047210D"/>
    <w:rsid w:val="00473546"/>
    <w:rsid w:val="00473574"/>
    <w:rsid w:val="004735DE"/>
    <w:rsid w:val="0047360B"/>
    <w:rsid w:val="004737CC"/>
    <w:rsid w:val="00473C6A"/>
    <w:rsid w:val="004744A7"/>
    <w:rsid w:val="004744CE"/>
    <w:rsid w:val="00474F5B"/>
    <w:rsid w:val="004753C3"/>
    <w:rsid w:val="004754AA"/>
    <w:rsid w:val="004759B8"/>
    <w:rsid w:val="0047649E"/>
    <w:rsid w:val="00477845"/>
    <w:rsid w:val="004779E9"/>
    <w:rsid w:val="00477AFA"/>
    <w:rsid w:val="00477E1A"/>
    <w:rsid w:val="00477EA0"/>
    <w:rsid w:val="00477F32"/>
    <w:rsid w:val="00477F51"/>
    <w:rsid w:val="00480587"/>
    <w:rsid w:val="00480A2B"/>
    <w:rsid w:val="00480E87"/>
    <w:rsid w:val="00481622"/>
    <w:rsid w:val="00481676"/>
    <w:rsid w:val="00481E53"/>
    <w:rsid w:val="00482256"/>
    <w:rsid w:val="00483064"/>
    <w:rsid w:val="00483495"/>
    <w:rsid w:val="0048392D"/>
    <w:rsid w:val="00483F13"/>
    <w:rsid w:val="004841C6"/>
    <w:rsid w:val="00484F13"/>
    <w:rsid w:val="00485580"/>
    <w:rsid w:val="004856A8"/>
    <w:rsid w:val="00485993"/>
    <w:rsid w:val="00486AC9"/>
    <w:rsid w:val="00486BD5"/>
    <w:rsid w:val="0048756E"/>
    <w:rsid w:val="00487614"/>
    <w:rsid w:val="004877D4"/>
    <w:rsid w:val="00487FDF"/>
    <w:rsid w:val="004906F9"/>
    <w:rsid w:val="00490BAF"/>
    <w:rsid w:val="0049122A"/>
    <w:rsid w:val="00491772"/>
    <w:rsid w:val="00491786"/>
    <w:rsid w:val="0049188F"/>
    <w:rsid w:val="00491A36"/>
    <w:rsid w:val="00491CD1"/>
    <w:rsid w:val="00491CD2"/>
    <w:rsid w:val="00491D89"/>
    <w:rsid w:val="004921B2"/>
    <w:rsid w:val="0049267C"/>
    <w:rsid w:val="0049298C"/>
    <w:rsid w:val="00492D85"/>
    <w:rsid w:val="00492F9B"/>
    <w:rsid w:val="00493141"/>
    <w:rsid w:val="0049318F"/>
    <w:rsid w:val="00493A84"/>
    <w:rsid w:val="00493B72"/>
    <w:rsid w:val="00493BE6"/>
    <w:rsid w:val="0049405A"/>
    <w:rsid w:val="0049408E"/>
    <w:rsid w:val="004940C9"/>
    <w:rsid w:val="0049487A"/>
    <w:rsid w:val="0049500C"/>
    <w:rsid w:val="00495565"/>
    <w:rsid w:val="00495E37"/>
    <w:rsid w:val="00495EBC"/>
    <w:rsid w:val="004963A9"/>
    <w:rsid w:val="0049643B"/>
    <w:rsid w:val="004964E1"/>
    <w:rsid w:val="00496587"/>
    <w:rsid w:val="0049695B"/>
    <w:rsid w:val="00496B59"/>
    <w:rsid w:val="004971CC"/>
    <w:rsid w:val="004972D2"/>
    <w:rsid w:val="004975F7"/>
    <w:rsid w:val="00497F07"/>
    <w:rsid w:val="004A0654"/>
    <w:rsid w:val="004A0943"/>
    <w:rsid w:val="004A1155"/>
    <w:rsid w:val="004A158F"/>
    <w:rsid w:val="004A21B8"/>
    <w:rsid w:val="004A2EA4"/>
    <w:rsid w:val="004A349C"/>
    <w:rsid w:val="004A3B2D"/>
    <w:rsid w:val="004A3CDD"/>
    <w:rsid w:val="004A42B8"/>
    <w:rsid w:val="004A47EF"/>
    <w:rsid w:val="004A4AF8"/>
    <w:rsid w:val="004A4FBD"/>
    <w:rsid w:val="004A575C"/>
    <w:rsid w:val="004A5E6C"/>
    <w:rsid w:val="004A6219"/>
    <w:rsid w:val="004A62BA"/>
    <w:rsid w:val="004A66B2"/>
    <w:rsid w:val="004A68FC"/>
    <w:rsid w:val="004A6C61"/>
    <w:rsid w:val="004A7218"/>
    <w:rsid w:val="004A7692"/>
    <w:rsid w:val="004B113F"/>
    <w:rsid w:val="004B1378"/>
    <w:rsid w:val="004B2802"/>
    <w:rsid w:val="004B2DEE"/>
    <w:rsid w:val="004B2F53"/>
    <w:rsid w:val="004B30EE"/>
    <w:rsid w:val="004B320D"/>
    <w:rsid w:val="004B3A2D"/>
    <w:rsid w:val="004B3A70"/>
    <w:rsid w:val="004B45A4"/>
    <w:rsid w:val="004B46FA"/>
    <w:rsid w:val="004B4CDA"/>
    <w:rsid w:val="004B4F64"/>
    <w:rsid w:val="004B5051"/>
    <w:rsid w:val="004B52BC"/>
    <w:rsid w:val="004B566F"/>
    <w:rsid w:val="004B59D8"/>
    <w:rsid w:val="004B5A44"/>
    <w:rsid w:val="004B5D64"/>
    <w:rsid w:val="004B60B9"/>
    <w:rsid w:val="004B6542"/>
    <w:rsid w:val="004B65D1"/>
    <w:rsid w:val="004B68F8"/>
    <w:rsid w:val="004B6D7A"/>
    <w:rsid w:val="004B7342"/>
    <w:rsid w:val="004B7D3D"/>
    <w:rsid w:val="004B7FD0"/>
    <w:rsid w:val="004C0767"/>
    <w:rsid w:val="004C0918"/>
    <w:rsid w:val="004C0B14"/>
    <w:rsid w:val="004C17FC"/>
    <w:rsid w:val="004C1C2F"/>
    <w:rsid w:val="004C214E"/>
    <w:rsid w:val="004C22D2"/>
    <w:rsid w:val="004C2AC3"/>
    <w:rsid w:val="004C2D93"/>
    <w:rsid w:val="004C2E60"/>
    <w:rsid w:val="004C31DD"/>
    <w:rsid w:val="004C32ED"/>
    <w:rsid w:val="004C3592"/>
    <w:rsid w:val="004C3ACE"/>
    <w:rsid w:val="004C42B0"/>
    <w:rsid w:val="004C447B"/>
    <w:rsid w:val="004C467D"/>
    <w:rsid w:val="004C4F25"/>
    <w:rsid w:val="004C5EB3"/>
    <w:rsid w:val="004C5F5A"/>
    <w:rsid w:val="004C60F2"/>
    <w:rsid w:val="004C619C"/>
    <w:rsid w:val="004C6618"/>
    <w:rsid w:val="004C6829"/>
    <w:rsid w:val="004C7232"/>
    <w:rsid w:val="004C7467"/>
    <w:rsid w:val="004C7492"/>
    <w:rsid w:val="004C7725"/>
    <w:rsid w:val="004C780A"/>
    <w:rsid w:val="004C7976"/>
    <w:rsid w:val="004D0232"/>
    <w:rsid w:val="004D10A5"/>
    <w:rsid w:val="004D10F1"/>
    <w:rsid w:val="004D1490"/>
    <w:rsid w:val="004D1CDD"/>
    <w:rsid w:val="004D1FDB"/>
    <w:rsid w:val="004D2A6A"/>
    <w:rsid w:val="004D2AE9"/>
    <w:rsid w:val="004D2F13"/>
    <w:rsid w:val="004D3215"/>
    <w:rsid w:val="004D3259"/>
    <w:rsid w:val="004D3284"/>
    <w:rsid w:val="004D3708"/>
    <w:rsid w:val="004D3A55"/>
    <w:rsid w:val="004D51F3"/>
    <w:rsid w:val="004D5903"/>
    <w:rsid w:val="004D5D60"/>
    <w:rsid w:val="004D6866"/>
    <w:rsid w:val="004D722B"/>
    <w:rsid w:val="004D747A"/>
    <w:rsid w:val="004D76ED"/>
    <w:rsid w:val="004D7990"/>
    <w:rsid w:val="004D7E0A"/>
    <w:rsid w:val="004E0100"/>
    <w:rsid w:val="004E089E"/>
    <w:rsid w:val="004E08CB"/>
    <w:rsid w:val="004E19E5"/>
    <w:rsid w:val="004E1DCC"/>
    <w:rsid w:val="004E1F2C"/>
    <w:rsid w:val="004E2465"/>
    <w:rsid w:val="004E26F0"/>
    <w:rsid w:val="004E285C"/>
    <w:rsid w:val="004E2E2C"/>
    <w:rsid w:val="004E348A"/>
    <w:rsid w:val="004E3773"/>
    <w:rsid w:val="004E4303"/>
    <w:rsid w:val="004E4307"/>
    <w:rsid w:val="004E476C"/>
    <w:rsid w:val="004E4FD6"/>
    <w:rsid w:val="004E539E"/>
    <w:rsid w:val="004E589F"/>
    <w:rsid w:val="004E5C8C"/>
    <w:rsid w:val="004E61FB"/>
    <w:rsid w:val="004E6A39"/>
    <w:rsid w:val="004E6B5A"/>
    <w:rsid w:val="004E6C8D"/>
    <w:rsid w:val="004E733D"/>
    <w:rsid w:val="004E77D7"/>
    <w:rsid w:val="004E7871"/>
    <w:rsid w:val="004E7D41"/>
    <w:rsid w:val="004E7D4E"/>
    <w:rsid w:val="004F038D"/>
    <w:rsid w:val="004F0D01"/>
    <w:rsid w:val="004F0E67"/>
    <w:rsid w:val="004F10BA"/>
    <w:rsid w:val="004F1199"/>
    <w:rsid w:val="004F381C"/>
    <w:rsid w:val="004F3C5B"/>
    <w:rsid w:val="004F3E99"/>
    <w:rsid w:val="004F417D"/>
    <w:rsid w:val="004F49A4"/>
    <w:rsid w:val="004F49C2"/>
    <w:rsid w:val="004F4BDD"/>
    <w:rsid w:val="004F4FF9"/>
    <w:rsid w:val="004F5418"/>
    <w:rsid w:val="004F5772"/>
    <w:rsid w:val="004F59F8"/>
    <w:rsid w:val="004F5F15"/>
    <w:rsid w:val="004F6000"/>
    <w:rsid w:val="004F6034"/>
    <w:rsid w:val="004F63B3"/>
    <w:rsid w:val="004F66AB"/>
    <w:rsid w:val="004F6B4F"/>
    <w:rsid w:val="004F6D91"/>
    <w:rsid w:val="004F7358"/>
    <w:rsid w:val="004F7465"/>
    <w:rsid w:val="004F7A62"/>
    <w:rsid w:val="004F7B32"/>
    <w:rsid w:val="005000D4"/>
    <w:rsid w:val="005002CE"/>
    <w:rsid w:val="00500589"/>
    <w:rsid w:val="005007D5"/>
    <w:rsid w:val="0050088C"/>
    <w:rsid w:val="00500E53"/>
    <w:rsid w:val="00500F00"/>
    <w:rsid w:val="00500F6A"/>
    <w:rsid w:val="00501CEF"/>
    <w:rsid w:val="0050209C"/>
    <w:rsid w:val="00502270"/>
    <w:rsid w:val="00502445"/>
    <w:rsid w:val="00502FFC"/>
    <w:rsid w:val="00503283"/>
    <w:rsid w:val="00503356"/>
    <w:rsid w:val="00503683"/>
    <w:rsid w:val="005037CB"/>
    <w:rsid w:val="00503E50"/>
    <w:rsid w:val="00504030"/>
    <w:rsid w:val="0050476F"/>
    <w:rsid w:val="00505083"/>
    <w:rsid w:val="005051AA"/>
    <w:rsid w:val="005053CF"/>
    <w:rsid w:val="00505C99"/>
    <w:rsid w:val="00506311"/>
    <w:rsid w:val="00506D6A"/>
    <w:rsid w:val="00506D9A"/>
    <w:rsid w:val="0050705B"/>
    <w:rsid w:val="005070F1"/>
    <w:rsid w:val="005072C8"/>
    <w:rsid w:val="00507442"/>
    <w:rsid w:val="0050794E"/>
    <w:rsid w:val="00507B4B"/>
    <w:rsid w:val="00507E85"/>
    <w:rsid w:val="00510047"/>
    <w:rsid w:val="005105A1"/>
    <w:rsid w:val="005106C3"/>
    <w:rsid w:val="00510879"/>
    <w:rsid w:val="00510889"/>
    <w:rsid w:val="00510AE2"/>
    <w:rsid w:val="00510E44"/>
    <w:rsid w:val="00511267"/>
    <w:rsid w:val="0051139D"/>
    <w:rsid w:val="005116C8"/>
    <w:rsid w:val="005118FE"/>
    <w:rsid w:val="00511A2B"/>
    <w:rsid w:val="005123D3"/>
    <w:rsid w:val="005127C1"/>
    <w:rsid w:val="00512B8E"/>
    <w:rsid w:val="00512E3D"/>
    <w:rsid w:val="005135B1"/>
    <w:rsid w:val="00513A36"/>
    <w:rsid w:val="00513A55"/>
    <w:rsid w:val="00513C98"/>
    <w:rsid w:val="00513EDC"/>
    <w:rsid w:val="005144F8"/>
    <w:rsid w:val="00514871"/>
    <w:rsid w:val="00515108"/>
    <w:rsid w:val="00515223"/>
    <w:rsid w:val="005155AB"/>
    <w:rsid w:val="00515CC4"/>
    <w:rsid w:val="00517438"/>
    <w:rsid w:val="005179CF"/>
    <w:rsid w:val="00517A56"/>
    <w:rsid w:val="00517B85"/>
    <w:rsid w:val="00517FEE"/>
    <w:rsid w:val="005203FB"/>
    <w:rsid w:val="00520467"/>
    <w:rsid w:val="00520587"/>
    <w:rsid w:val="005207E9"/>
    <w:rsid w:val="00520EAE"/>
    <w:rsid w:val="00521F2C"/>
    <w:rsid w:val="00522211"/>
    <w:rsid w:val="005224FB"/>
    <w:rsid w:val="00522732"/>
    <w:rsid w:val="00522995"/>
    <w:rsid w:val="00522B0F"/>
    <w:rsid w:val="00522C31"/>
    <w:rsid w:val="00523772"/>
    <w:rsid w:val="00523CE2"/>
    <w:rsid w:val="005241A3"/>
    <w:rsid w:val="00524A39"/>
    <w:rsid w:val="005252CA"/>
    <w:rsid w:val="005253D2"/>
    <w:rsid w:val="00525A51"/>
    <w:rsid w:val="00525C0E"/>
    <w:rsid w:val="00526023"/>
    <w:rsid w:val="00526AB3"/>
    <w:rsid w:val="00527313"/>
    <w:rsid w:val="00527485"/>
    <w:rsid w:val="0052758B"/>
    <w:rsid w:val="005279C3"/>
    <w:rsid w:val="00530145"/>
    <w:rsid w:val="005308D8"/>
    <w:rsid w:val="00530C69"/>
    <w:rsid w:val="00530F85"/>
    <w:rsid w:val="00531D2A"/>
    <w:rsid w:val="00531F90"/>
    <w:rsid w:val="00532157"/>
    <w:rsid w:val="0053260A"/>
    <w:rsid w:val="00532A64"/>
    <w:rsid w:val="00532A6D"/>
    <w:rsid w:val="00532A7F"/>
    <w:rsid w:val="00532B49"/>
    <w:rsid w:val="00532BA3"/>
    <w:rsid w:val="00532C16"/>
    <w:rsid w:val="00532D56"/>
    <w:rsid w:val="00533660"/>
    <w:rsid w:val="00533A92"/>
    <w:rsid w:val="00533F48"/>
    <w:rsid w:val="00533F79"/>
    <w:rsid w:val="00534B4F"/>
    <w:rsid w:val="00534E06"/>
    <w:rsid w:val="005352C6"/>
    <w:rsid w:val="00535A06"/>
    <w:rsid w:val="00536367"/>
    <w:rsid w:val="005368E7"/>
    <w:rsid w:val="00536CFF"/>
    <w:rsid w:val="00537591"/>
    <w:rsid w:val="00537C79"/>
    <w:rsid w:val="00537C9A"/>
    <w:rsid w:val="00540FE9"/>
    <w:rsid w:val="00541C3E"/>
    <w:rsid w:val="00541C80"/>
    <w:rsid w:val="005421D0"/>
    <w:rsid w:val="00542313"/>
    <w:rsid w:val="005427F0"/>
    <w:rsid w:val="00542A9D"/>
    <w:rsid w:val="00542D73"/>
    <w:rsid w:val="0054353B"/>
    <w:rsid w:val="00544A22"/>
    <w:rsid w:val="00544BE3"/>
    <w:rsid w:val="00544DE2"/>
    <w:rsid w:val="00544EDF"/>
    <w:rsid w:val="00545215"/>
    <w:rsid w:val="005452BF"/>
    <w:rsid w:val="00545984"/>
    <w:rsid w:val="00545B4E"/>
    <w:rsid w:val="00545D27"/>
    <w:rsid w:val="00546444"/>
    <w:rsid w:val="0054651E"/>
    <w:rsid w:val="00546672"/>
    <w:rsid w:val="005468EF"/>
    <w:rsid w:val="00546C04"/>
    <w:rsid w:val="00546EF3"/>
    <w:rsid w:val="0054728C"/>
    <w:rsid w:val="0054746D"/>
    <w:rsid w:val="00550336"/>
    <w:rsid w:val="005503FB"/>
    <w:rsid w:val="0055065C"/>
    <w:rsid w:val="0055079F"/>
    <w:rsid w:val="00550BEB"/>
    <w:rsid w:val="00551E80"/>
    <w:rsid w:val="00552101"/>
    <w:rsid w:val="005521E6"/>
    <w:rsid w:val="005523A9"/>
    <w:rsid w:val="00552645"/>
    <w:rsid w:val="005530A3"/>
    <w:rsid w:val="005534EB"/>
    <w:rsid w:val="005535D5"/>
    <w:rsid w:val="005544D8"/>
    <w:rsid w:val="00554D19"/>
    <w:rsid w:val="00555008"/>
    <w:rsid w:val="005555C5"/>
    <w:rsid w:val="005557EA"/>
    <w:rsid w:val="00556448"/>
    <w:rsid w:val="005568C8"/>
    <w:rsid w:val="00557405"/>
    <w:rsid w:val="00557830"/>
    <w:rsid w:val="0055789A"/>
    <w:rsid w:val="005578B9"/>
    <w:rsid w:val="00557CDB"/>
    <w:rsid w:val="005603FE"/>
    <w:rsid w:val="00560E5C"/>
    <w:rsid w:val="0056163F"/>
    <w:rsid w:val="00562ED1"/>
    <w:rsid w:val="0056314E"/>
    <w:rsid w:val="00563773"/>
    <w:rsid w:val="00563CAC"/>
    <w:rsid w:val="00564AC8"/>
    <w:rsid w:val="00564BDF"/>
    <w:rsid w:val="0056559D"/>
    <w:rsid w:val="00565969"/>
    <w:rsid w:val="00565D2C"/>
    <w:rsid w:val="0056784C"/>
    <w:rsid w:val="00567AD9"/>
    <w:rsid w:val="00567C5F"/>
    <w:rsid w:val="00567EF5"/>
    <w:rsid w:val="0057075E"/>
    <w:rsid w:val="00570796"/>
    <w:rsid w:val="00570C10"/>
    <w:rsid w:val="0057111C"/>
    <w:rsid w:val="005711D9"/>
    <w:rsid w:val="00571C23"/>
    <w:rsid w:val="00571C92"/>
    <w:rsid w:val="00571EEC"/>
    <w:rsid w:val="00572004"/>
    <w:rsid w:val="005720F3"/>
    <w:rsid w:val="005725E8"/>
    <w:rsid w:val="00572C7D"/>
    <w:rsid w:val="00572E4A"/>
    <w:rsid w:val="00572EE3"/>
    <w:rsid w:val="005730BF"/>
    <w:rsid w:val="005733EF"/>
    <w:rsid w:val="0057367B"/>
    <w:rsid w:val="005738C0"/>
    <w:rsid w:val="00573B32"/>
    <w:rsid w:val="005740BF"/>
    <w:rsid w:val="005742F3"/>
    <w:rsid w:val="0057461B"/>
    <w:rsid w:val="00574A66"/>
    <w:rsid w:val="00574B9F"/>
    <w:rsid w:val="00574F73"/>
    <w:rsid w:val="0057501B"/>
    <w:rsid w:val="00575857"/>
    <w:rsid w:val="005761D1"/>
    <w:rsid w:val="00576ABE"/>
    <w:rsid w:val="00576BB1"/>
    <w:rsid w:val="0057713A"/>
    <w:rsid w:val="00577910"/>
    <w:rsid w:val="00577C67"/>
    <w:rsid w:val="00580609"/>
    <w:rsid w:val="00580915"/>
    <w:rsid w:val="0058091C"/>
    <w:rsid w:val="00580B80"/>
    <w:rsid w:val="00580BEC"/>
    <w:rsid w:val="00580C56"/>
    <w:rsid w:val="00580D0C"/>
    <w:rsid w:val="00580EE6"/>
    <w:rsid w:val="00581228"/>
    <w:rsid w:val="0058124B"/>
    <w:rsid w:val="005815E6"/>
    <w:rsid w:val="00581817"/>
    <w:rsid w:val="00581D27"/>
    <w:rsid w:val="00581E49"/>
    <w:rsid w:val="0058236E"/>
    <w:rsid w:val="00582759"/>
    <w:rsid w:val="00582A65"/>
    <w:rsid w:val="00582C49"/>
    <w:rsid w:val="00582CB2"/>
    <w:rsid w:val="00582EE9"/>
    <w:rsid w:val="0058318F"/>
    <w:rsid w:val="005836B7"/>
    <w:rsid w:val="00583AA1"/>
    <w:rsid w:val="00583CE4"/>
    <w:rsid w:val="00583CEC"/>
    <w:rsid w:val="00583E3D"/>
    <w:rsid w:val="0058413A"/>
    <w:rsid w:val="005846F8"/>
    <w:rsid w:val="005848EC"/>
    <w:rsid w:val="00584DF8"/>
    <w:rsid w:val="00584F3B"/>
    <w:rsid w:val="005850CE"/>
    <w:rsid w:val="00585342"/>
    <w:rsid w:val="005853AA"/>
    <w:rsid w:val="00585AAE"/>
    <w:rsid w:val="00585BB7"/>
    <w:rsid w:val="00585FF7"/>
    <w:rsid w:val="005860F7"/>
    <w:rsid w:val="005862B8"/>
    <w:rsid w:val="005864DA"/>
    <w:rsid w:val="0058657E"/>
    <w:rsid w:val="0058665F"/>
    <w:rsid w:val="00586E0D"/>
    <w:rsid w:val="005871C5"/>
    <w:rsid w:val="00587AFB"/>
    <w:rsid w:val="00587FDA"/>
    <w:rsid w:val="00590284"/>
    <w:rsid w:val="00590674"/>
    <w:rsid w:val="00590C76"/>
    <w:rsid w:val="00590E1F"/>
    <w:rsid w:val="00591A18"/>
    <w:rsid w:val="00591BB6"/>
    <w:rsid w:val="00591C0A"/>
    <w:rsid w:val="005920F0"/>
    <w:rsid w:val="0059263D"/>
    <w:rsid w:val="00592810"/>
    <w:rsid w:val="00592FC4"/>
    <w:rsid w:val="0059388E"/>
    <w:rsid w:val="00594545"/>
    <w:rsid w:val="00594938"/>
    <w:rsid w:val="00594C8D"/>
    <w:rsid w:val="00594D95"/>
    <w:rsid w:val="00595EC1"/>
    <w:rsid w:val="005965AF"/>
    <w:rsid w:val="0059682C"/>
    <w:rsid w:val="0059688A"/>
    <w:rsid w:val="00596DFE"/>
    <w:rsid w:val="005970CA"/>
    <w:rsid w:val="00597800"/>
    <w:rsid w:val="005A004A"/>
    <w:rsid w:val="005A0302"/>
    <w:rsid w:val="005A0307"/>
    <w:rsid w:val="005A03F6"/>
    <w:rsid w:val="005A0426"/>
    <w:rsid w:val="005A091F"/>
    <w:rsid w:val="005A0AC1"/>
    <w:rsid w:val="005A1314"/>
    <w:rsid w:val="005A15BF"/>
    <w:rsid w:val="005A1798"/>
    <w:rsid w:val="005A2075"/>
    <w:rsid w:val="005A2657"/>
    <w:rsid w:val="005A2C22"/>
    <w:rsid w:val="005A304A"/>
    <w:rsid w:val="005A32EE"/>
    <w:rsid w:val="005A3783"/>
    <w:rsid w:val="005A3CE3"/>
    <w:rsid w:val="005A3FE3"/>
    <w:rsid w:val="005A44F9"/>
    <w:rsid w:val="005A4540"/>
    <w:rsid w:val="005A4594"/>
    <w:rsid w:val="005A4A8B"/>
    <w:rsid w:val="005A4CD7"/>
    <w:rsid w:val="005A4CF9"/>
    <w:rsid w:val="005A4F3D"/>
    <w:rsid w:val="005A5124"/>
    <w:rsid w:val="005A518A"/>
    <w:rsid w:val="005A5532"/>
    <w:rsid w:val="005A59E3"/>
    <w:rsid w:val="005A5B26"/>
    <w:rsid w:val="005A6664"/>
    <w:rsid w:val="005A6B7C"/>
    <w:rsid w:val="005A6E4D"/>
    <w:rsid w:val="005A76FA"/>
    <w:rsid w:val="005A7BA3"/>
    <w:rsid w:val="005A7C99"/>
    <w:rsid w:val="005B017B"/>
    <w:rsid w:val="005B06C1"/>
    <w:rsid w:val="005B0B4F"/>
    <w:rsid w:val="005B100B"/>
    <w:rsid w:val="005B17E6"/>
    <w:rsid w:val="005B18B5"/>
    <w:rsid w:val="005B1B1E"/>
    <w:rsid w:val="005B1B75"/>
    <w:rsid w:val="005B1BB7"/>
    <w:rsid w:val="005B1CDE"/>
    <w:rsid w:val="005B2DF3"/>
    <w:rsid w:val="005B3709"/>
    <w:rsid w:val="005B3795"/>
    <w:rsid w:val="005B3DA9"/>
    <w:rsid w:val="005B3F09"/>
    <w:rsid w:val="005B43CA"/>
    <w:rsid w:val="005B44A8"/>
    <w:rsid w:val="005B4762"/>
    <w:rsid w:val="005B4903"/>
    <w:rsid w:val="005B4AA2"/>
    <w:rsid w:val="005B4AD5"/>
    <w:rsid w:val="005B4F09"/>
    <w:rsid w:val="005B5717"/>
    <w:rsid w:val="005B57DE"/>
    <w:rsid w:val="005B5922"/>
    <w:rsid w:val="005B5CF9"/>
    <w:rsid w:val="005B6A2B"/>
    <w:rsid w:val="005B6C9C"/>
    <w:rsid w:val="005B6F73"/>
    <w:rsid w:val="005B75A0"/>
    <w:rsid w:val="005B75C8"/>
    <w:rsid w:val="005B7F52"/>
    <w:rsid w:val="005C0277"/>
    <w:rsid w:val="005C03AA"/>
    <w:rsid w:val="005C08C6"/>
    <w:rsid w:val="005C10CA"/>
    <w:rsid w:val="005C1375"/>
    <w:rsid w:val="005C153B"/>
    <w:rsid w:val="005C1B5B"/>
    <w:rsid w:val="005C1B81"/>
    <w:rsid w:val="005C1DAE"/>
    <w:rsid w:val="005C2335"/>
    <w:rsid w:val="005C23CE"/>
    <w:rsid w:val="005C2654"/>
    <w:rsid w:val="005C2AEC"/>
    <w:rsid w:val="005C30FB"/>
    <w:rsid w:val="005C321E"/>
    <w:rsid w:val="005C36D6"/>
    <w:rsid w:val="005C37A4"/>
    <w:rsid w:val="005C389E"/>
    <w:rsid w:val="005C4290"/>
    <w:rsid w:val="005C4EBD"/>
    <w:rsid w:val="005C5425"/>
    <w:rsid w:val="005C56BC"/>
    <w:rsid w:val="005C580D"/>
    <w:rsid w:val="005C59A7"/>
    <w:rsid w:val="005C5AC5"/>
    <w:rsid w:val="005C5CCD"/>
    <w:rsid w:val="005C6571"/>
    <w:rsid w:val="005C6663"/>
    <w:rsid w:val="005C6FF9"/>
    <w:rsid w:val="005C7100"/>
    <w:rsid w:val="005D0035"/>
    <w:rsid w:val="005D0113"/>
    <w:rsid w:val="005D01E3"/>
    <w:rsid w:val="005D0381"/>
    <w:rsid w:val="005D0A3C"/>
    <w:rsid w:val="005D1257"/>
    <w:rsid w:val="005D1613"/>
    <w:rsid w:val="005D169A"/>
    <w:rsid w:val="005D19C3"/>
    <w:rsid w:val="005D1AA1"/>
    <w:rsid w:val="005D1EA8"/>
    <w:rsid w:val="005D24E1"/>
    <w:rsid w:val="005D2C20"/>
    <w:rsid w:val="005D319F"/>
    <w:rsid w:val="005D399C"/>
    <w:rsid w:val="005D3ACC"/>
    <w:rsid w:val="005D45D7"/>
    <w:rsid w:val="005D4657"/>
    <w:rsid w:val="005D49BE"/>
    <w:rsid w:val="005D4ACA"/>
    <w:rsid w:val="005D529A"/>
    <w:rsid w:val="005D5940"/>
    <w:rsid w:val="005D5978"/>
    <w:rsid w:val="005D5DFC"/>
    <w:rsid w:val="005D6035"/>
    <w:rsid w:val="005D69BA"/>
    <w:rsid w:val="005D6AA8"/>
    <w:rsid w:val="005D703F"/>
    <w:rsid w:val="005D711E"/>
    <w:rsid w:val="005D731A"/>
    <w:rsid w:val="005E049B"/>
    <w:rsid w:val="005E0C0D"/>
    <w:rsid w:val="005E0DBE"/>
    <w:rsid w:val="005E0E43"/>
    <w:rsid w:val="005E1512"/>
    <w:rsid w:val="005E18E5"/>
    <w:rsid w:val="005E1B0A"/>
    <w:rsid w:val="005E2274"/>
    <w:rsid w:val="005E2414"/>
    <w:rsid w:val="005E25F6"/>
    <w:rsid w:val="005E277E"/>
    <w:rsid w:val="005E2DC6"/>
    <w:rsid w:val="005E344D"/>
    <w:rsid w:val="005E3485"/>
    <w:rsid w:val="005E35ED"/>
    <w:rsid w:val="005E3C06"/>
    <w:rsid w:val="005E3F65"/>
    <w:rsid w:val="005E4240"/>
    <w:rsid w:val="005E4500"/>
    <w:rsid w:val="005E48BC"/>
    <w:rsid w:val="005E4F08"/>
    <w:rsid w:val="005E4F80"/>
    <w:rsid w:val="005E539C"/>
    <w:rsid w:val="005E5670"/>
    <w:rsid w:val="005E5729"/>
    <w:rsid w:val="005E59DC"/>
    <w:rsid w:val="005E5D87"/>
    <w:rsid w:val="005E5E89"/>
    <w:rsid w:val="005E6135"/>
    <w:rsid w:val="005E6488"/>
    <w:rsid w:val="005E658A"/>
    <w:rsid w:val="005E67BE"/>
    <w:rsid w:val="005E683B"/>
    <w:rsid w:val="005E6958"/>
    <w:rsid w:val="005E6AB3"/>
    <w:rsid w:val="005E6D2E"/>
    <w:rsid w:val="005E6DB4"/>
    <w:rsid w:val="005E6EC3"/>
    <w:rsid w:val="005E7118"/>
    <w:rsid w:val="005E7595"/>
    <w:rsid w:val="005F03C3"/>
    <w:rsid w:val="005F0BA7"/>
    <w:rsid w:val="005F0F48"/>
    <w:rsid w:val="005F110C"/>
    <w:rsid w:val="005F13CB"/>
    <w:rsid w:val="005F14D5"/>
    <w:rsid w:val="005F1685"/>
    <w:rsid w:val="005F18C3"/>
    <w:rsid w:val="005F19E8"/>
    <w:rsid w:val="005F217C"/>
    <w:rsid w:val="005F2234"/>
    <w:rsid w:val="005F2745"/>
    <w:rsid w:val="005F2B44"/>
    <w:rsid w:val="005F2E33"/>
    <w:rsid w:val="005F2F38"/>
    <w:rsid w:val="005F2F7D"/>
    <w:rsid w:val="005F31A3"/>
    <w:rsid w:val="005F3C87"/>
    <w:rsid w:val="005F4512"/>
    <w:rsid w:val="005F4A8B"/>
    <w:rsid w:val="005F4C0E"/>
    <w:rsid w:val="005F4C70"/>
    <w:rsid w:val="005F58FF"/>
    <w:rsid w:val="005F5A66"/>
    <w:rsid w:val="005F5F0D"/>
    <w:rsid w:val="005F6740"/>
    <w:rsid w:val="005F68C6"/>
    <w:rsid w:val="005F6B45"/>
    <w:rsid w:val="005F6E00"/>
    <w:rsid w:val="005F75C0"/>
    <w:rsid w:val="005F7651"/>
    <w:rsid w:val="00600015"/>
    <w:rsid w:val="0060054F"/>
    <w:rsid w:val="00600567"/>
    <w:rsid w:val="00600723"/>
    <w:rsid w:val="00600A6A"/>
    <w:rsid w:val="00600FDE"/>
    <w:rsid w:val="00602000"/>
    <w:rsid w:val="0060242F"/>
    <w:rsid w:val="00602551"/>
    <w:rsid w:val="0060271B"/>
    <w:rsid w:val="00602D3B"/>
    <w:rsid w:val="00602D9D"/>
    <w:rsid w:val="00603A49"/>
    <w:rsid w:val="00603BDA"/>
    <w:rsid w:val="00603C4A"/>
    <w:rsid w:val="006040A0"/>
    <w:rsid w:val="006041F6"/>
    <w:rsid w:val="0060470B"/>
    <w:rsid w:val="00604ADF"/>
    <w:rsid w:val="00604E87"/>
    <w:rsid w:val="00605A21"/>
    <w:rsid w:val="00605AD8"/>
    <w:rsid w:val="006065DF"/>
    <w:rsid w:val="006067D2"/>
    <w:rsid w:val="00606D2C"/>
    <w:rsid w:val="0060706D"/>
    <w:rsid w:val="00607172"/>
    <w:rsid w:val="00607ADC"/>
    <w:rsid w:val="00607DD7"/>
    <w:rsid w:val="0061021C"/>
    <w:rsid w:val="0061070F"/>
    <w:rsid w:val="00610785"/>
    <w:rsid w:val="00610857"/>
    <w:rsid w:val="00610E96"/>
    <w:rsid w:val="006110EF"/>
    <w:rsid w:val="006116C2"/>
    <w:rsid w:val="006120F1"/>
    <w:rsid w:val="00612AE7"/>
    <w:rsid w:val="00613310"/>
    <w:rsid w:val="006133E8"/>
    <w:rsid w:val="0061363D"/>
    <w:rsid w:val="0061388C"/>
    <w:rsid w:val="006138C6"/>
    <w:rsid w:val="0061399D"/>
    <w:rsid w:val="00613A41"/>
    <w:rsid w:val="00613DD0"/>
    <w:rsid w:val="00614019"/>
    <w:rsid w:val="006140CD"/>
    <w:rsid w:val="00614D2F"/>
    <w:rsid w:val="00615496"/>
    <w:rsid w:val="00615A52"/>
    <w:rsid w:val="00615D03"/>
    <w:rsid w:val="0061614E"/>
    <w:rsid w:val="00616738"/>
    <w:rsid w:val="00616E63"/>
    <w:rsid w:val="0061724C"/>
    <w:rsid w:val="006175FF"/>
    <w:rsid w:val="006176DB"/>
    <w:rsid w:val="00617738"/>
    <w:rsid w:val="00617889"/>
    <w:rsid w:val="00617D93"/>
    <w:rsid w:val="00620332"/>
    <w:rsid w:val="00620805"/>
    <w:rsid w:val="00620B95"/>
    <w:rsid w:val="00620BC3"/>
    <w:rsid w:val="0062122E"/>
    <w:rsid w:val="00621314"/>
    <w:rsid w:val="0062160D"/>
    <w:rsid w:val="0062163A"/>
    <w:rsid w:val="00621725"/>
    <w:rsid w:val="006217CC"/>
    <w:rsid w:val="00621992"/>
    <w:rsid w:val="00621ED5"/>
    <w:rsid w:val="006221AA"/>
    <w:rsid w:val="00622D01"/>
    <w:rsid w:val="00622F2F"/>
    <w:rsid w:val="00623044"/>
    <w:rsid w:val="0062308D"/>
    <w:rsid w:val="00623177"/>
    <w:rsid w:val="00623285"/>
    <w:rsid w:val="00624098"/>
    <w:rsid w:val="006245E6"/>
    <w:rsid w:val="00624939"/>
    <w:rsid w:val="00624F2D"/>
    <w:rsid w:val="006253DE"/>
    <w:rsid w:val="00625576"/>
    <w:rsid w:val="00625C72"/>
    <w:rsid w:val="00625E21"/>
    <w:rsid w:val="006265CD"/>
    <w:rsid w:val="00626CB6"/>
    <w:rsid w:val="006270D6"/>
    <w:rsid w:val="006272CB"/>
    <w:rsid w:val="00627627"/>
    <w:rsid w:val="00627953"/>
    <w:rsid w:val="00627DA6"/>
    <w:rsid w:val="006301DE"/>
    <w:rsid w:val="0063070F"/>
    <w:rsid w:val="00630ABD"/>
    <w:rsid w:val="0063108F"/>
    <w:rsid w:val="006318E6"/>
    <w:rsid w:val="00631AD6"/>
    <w:rsid w:val="00631B83"/>
    <w:rsid w:val="00631E85"/>
    <w:rsid w:val="00631ED6"/>
    <w:rsid w:val="00631F3F"/>
    <w:rsid w:val="00631F67"/>
    <w:rsid w:val="006323C3"/>
    <w:rsid w:val="00632432"/>
    <w:rsid w:val="006326E2"/>
    <w:rsid w:val="006329CA"/>
    <w:rsid w:val="00632A78"/>
    <w:rsid w:val="00633073"/>
    <w:rsid w:val="006334E3"/>
    <w:rsid w:val="00633745"/>
    <w:rsid w:val="00633A82"/>
    <w:rsid w:val="00633CBC"/>
    <w:rsid w:val="00634CBB"/>
    <w:rsid w:val="00635847"/>
    <w:rsid w:val="006358B5"/>
    <w:rsid w:val="00635BC9"/>
    <w:rsid w:val="0063628E"/>
    <w:rsid w:val="0063639B"/>
    <w:rsid w:val="00636C9D"/>
    <w:rsid w:val="00636DF8"/>
    <w:rsid w:val="0063736D"/>
    <w:rsid w:val="0063755F"/>
    <w:rsid w:val="00637BB9"/>
    <w:rsid w:val="00637CFA"/>
    <w:rsid w:val="00640110"/>
    <w:rsid w:val="006406A0"/>
    <w:rsid w:val="0064096D"/>
    <w:rsid w:val="00640A9C"/>
    <w:rsid w:val="00641227"/>
    <w:rsid w:val="0064156D"/>
    <w:rsid w:val="0064195F"/>
    <w:rsid w:val="00641B51"/>
    <w:rsid w:val="00641D5E"/>
    <w:rsid w:val="006421F9"/>
    <w:rsid w:val="00642205"/>
    <w:rsid w:val="00642967"/>
    <w:rsid w:val="006429D1"/>
    <w:rsid w:val="00642A81"/>
    <w:rsid w:val="00642BD5"/>
    <w:rsid w:val="00642EAC"/>
    <w:rsid w:val="00642EFC"/>
    <w:rsid w:val="0064328B"/>
    <w:rsid w:val="00643489"/>
    <w:rsid w:val="0064378B"/>
    <w:rsid w:val="006438D5"/>
    <w:rsid w:val="00643C58"/>
    <w:rsid w:val="0064420B"/>
    <w:rsid w:val="00644B85"/>
    <w:rsid w:val="00644B94"/>
    <w:rsid w:val="006450E4"/>
    <w:rsid w:val="00645EA2"/>
    <w:rsid w:val="00645F3A"/>
    <w:rsid w:val="00646943"/>
    <w:rsid w:val="00646E4E"/>
    <w:rsid w:val="00646F66"/>
    <w:rsid w:val="00646FFA"/>
    <w:rsid w:val="0064731A"/>
    <w:rsid w:val="00647D21"/>
    <w:rsid w:val="00647DE3"/>
    <w:rsid w:val="006507F4"/>
    <w:rsid w:val="00651117"/>
    <w:rsid w:val="00651146"/>
    <w:rsid w:val="00651662"/>
    <w:rsid w:val="0065262A"/>
    <w:rsid w:val="0065283F"/>
    <w:rsid w:val="00652F25"/>
    <w:rsid w:val="00652F4F"/>
    <w:rsid w:val="0065366B"/>
    <w:rsid w:val="00653766"/>
    <w:rsid w:val="006537BA"/>
    <w:rsid w:val="0065412D"/>
    <w:rsid w:val="006543E3"/>
    <w:rsid w:val="00654817"/>
    <w:rsid w:val="00654F79"/>
    <w:rsid w:val="00654FF5"/>
    <w:rsid w:val="006562E6"/>
    <w:rsid w:val="0065665A"/>
    <w:rsid w:val="00656C31"/>
    <w:rsid w:val="00657195"/>
    <w:rsid w:val="00657251"/>
    <w:rsid w:val="0065740E"/>
    <w:rsid w:val="00657A65"/>
    <w:rsid w:val="00657B10"/>
    <w:rsid w:val="00657D76"/>
    <w:rsid w:val="00660321"/>
    <w:rsid w:val="0066101B"/>
    <w:rsid w:val="00661045"/>
    <w:rsid w:val="006612BF"/>
    <w:rsid w:val="00661876"/>
    <w:rsid w:val="00661BD8"/>
    <w:rsid w:val="00661C31"/>
    <w:rsid w:val="00661D2D"/>
    <w:rsid w:val="00661D4F"/>
    <w:rsid w:val="00661E73"/>
    <w:rsid w:val="006623B1"/>
    <w:rsid w:val="00662495"/>
    <w:rsid w:val="006624BB"/>
    <w:rsid w:val="006624C5"/>
    <w:rsid w:val="006626BC"/>
    <w:rsid w:val="006627DC"/>
    <w:rsid w:val="00662F46"/>
    <w:rsid w:val="00663596"/>
    <w:rsid w:val="00663658"/>
    <w:rsid w:val="006636A0"/>
    <w:rsid w:val="006636AE"/>
    <w:rsid w:val="00663B2E"/>
    <w:rsid w:val="00663D58"/>
    <w:rsid w:val="00663DEE"/>
    <w:rsid w:val="00663DF8"/>
    <w:rsid w:val="00664233"/>
    <w:rsid w:val="00664300"/>
    <w:rsid w:val="006648FD"/>
    <w:rsid w:val="00664DC8"/>
    <w:rsid w:val="0066538D"/>
    <w:rsid w:val="006653ED"/>
    <w:rsid w:val="00665DE3"/>
    <w:rsid w:val="00665ED5"/>
    <w:rsid w:val="0066633E"/>
    <w:rsid w:val="00666FB5"/>
    <w:rsid w:val="00667401"/>
    <w:rsid w:val="00667F23"/>
    <w:rsid w:val="00670273"/>
    <w:rsid w:val="00670997"/>
    <w:rsid w:val="00670EA8"/>
    <w:rsid w:val="006710A9"/>
    <w:rsid w:val="006711BF"/>
    <w:rsid w:val="006714D1"/>
    <w:rsid w:val="006714F6"/>
    <w:rsid w:val="0067179F"/>
    <w:rsid w:val="00671B21"/>
    <w:rsid w:val="00671D0D"/>
    <w:rsid w:val="00671D27"/>
    <w:rsid w:val="00672367"/>
    <w:rsid w:val="006730FA"/>
    <w:rsid w:val="00673A54"/>
    <w:rsid w:val="006743CA"/>
    <w:rsid w:val="006754E9"/>
    <w:rsid w:val="006760B9"/>
    <w:rsid w:val="00676331"/>
    <w:rsid w:val="006764ED"/>
    <w:rsid w:val="00676607"/>
    <w:rsid w:val="00676D45"/>
    <w:rsid w:val="00676E7B"/>
    <w:rsid w:val="006770B4"/>
    <w:rsid w:val="0067768C"/>
    <w:rsid w:val="0067797B"/>
    <w:rsid w:val="00677BF1"/>
    <w:rsid w:val="00677C76"/>
    <w:rsid w:val="006806F2"/>
    <w:rsid w:val="006810DF"/>
    <w:rsid w:val="00681DA6"/>
    <w:rsid w:val="00681ED8"/>
    <w:rsid w:val="006822C4"/>
    <w:rsid w:val="00682BFC"/>
    <w:rsid w:val="00682F7F"/>
    <w:rsid w:val="006836D2"/>
    <w:rsid w:val="00683C1A"/>
    <w:rsid w:val="00683C75"/>
    <w:rsid w:val="006840C5"/>
    <w:rsid w:val="00684217"/>
    <w:rsid w:val="00684817"/>
    <w:rsid w:val="006849C4"/>
    <w:rsid w:val="0068500D"/>
    <w:rsid w:val="006851D8"/>
    <w:rsid w:val="0068628B"/>
    <w:rsid w:val="00686593"/>
    <w:rsid w:val="00686747"/>
    <w:rsid w:val="00686B5C"/>
    <w:rsid w:val="006871E4"/>
    <w:rsid w:val="0068763C"/>
    <w:rsid w:val="00687828"/>
    <w:rsid w:val="00687DF7"/>
    <w:rsid w:val="00687E7A"/>
    <w:rsid w:val="006903EE"/>
    <w:rsid w:val="006903F3"/>
    <w:rsid w:val="0069048E"/>
    <w:rsid w:val="00690B77"/>
    <w:rsid w:val="00690E59"/>
    <w:rsid w:val="00690EA6"/>
    <w:rsid w:val="00691290"/>
    <w:rsid w:val="006913A7"/>
    <w:rsid w:val="00691943"/>
    <w:rsid w:val="00691B32"/>
    <w:rsid w:val="00691D63"/>
    <w:rsid w:val="00691E7B"/>
    <w:rsid w:val="00692578"/>
    <w:rsid w:val="0069297F"/>
    <w:rsid w:val="00692D58"/>
    <w:rsid w:val="0069327D"/>
    <w:rsid w:val="006937C8"/>
    <w:rsid w:val="006937D5"/>
    <w:rsid w:val="006939B2"/>
    <w:rsid w:val="00694162"/>
    <w:rsid w:val="006943DF"/>
    <w:rsid w:val="00694489"/>
    <w:rsid w:val="006945F6"/>
    <w:rsid w:val="0069467F"/>
    <w:rsid w:val="00694A9E"/>
    <w:rsid w:val="00694BDF"/>
    <w:rsid w:val="00694CE5"/>
    <w:rsid w:val="00694E59"/>
    <w:rsid w:val="00694ED1"/>
    <w:rsid w:val="0069538F"/>
    <w:rsid w:val="00695AA7"/>
    <w:rsid w:val="00695DE4"/>
    <w:rsid w:val="006960C6"/>
    <w:rsid w:val="006969D1"/>
    <w:rsid w:val="00697058"/>
    <w:rsid w:val="0069719F"/>
    <w:rsid w:val="006976A7"/>
    <w:rsid w:val="006977EB"/>
    <w:rsid w:val="00697991"/>
    <w:rsid w:val="006A0763"/>
    <w:rsid w:val="006A12FD"/>
    <w:rsid w:val="006A14AF"/>
    <w:rsid w:val="006A1620"/>
    <w:rsid w:val="006A192A"/>
    <w:rsid w:val="006A1D40"/>
    <w:rsid w:val="006A2288"/>
    <w:rsid w:val="006A33F9"/>
    <w:rsid w:val="006A43A3"/>
    <w:rsid w:val="006A4628"/>
    <w:rsid w:val="006A50CE"/>
    <w:rsid w:val="006A5446"/>
    <w:rsid w:val="006A566A"/>
    <w:rsid w:val="006A5695"/>
    <w:rsid w:val="006A5F36"/>
    <w:rsid w:val="006A6055"/>
    <w:rsid w:val="006A6C3E"/>
    <w:rsid w:val="006B0059"/>
    <w:rsid w:val="006B066C"/>
    <w:rsid w:val="006B068D"/>
    <w:rsid w:val="006B0700"/>
    <w:rsid w:val="006B0979"/>
    <w:rsid w:val="006B097E"/>
    <w:rsid w:val="006B0E83"/>
    <w:rsid w:val="006B187E"/>
    <w:rsid w:val="006B1A4C"/>
    <w:rsid w:val="006B1B2A"/>
    <w:rsid w:val="006B1B8B"/>
    <w:rsid w:val="006B1D56"/>
    <w:rsid w:val="006B20A4"/>
    <w:rsid w:val="006B21E1"/>
    <w:rsid w:val="006B21F3"/>
    <w:rsid w:val="006B315B"/>
    <w:rsid w:val="006B317F"/>
    <w:rsid w:val="006B3652"/>
    <w:rsid w:val="006B4206"/>
    <w:rsid w:val="006B42A8"/>
    <w:rsid w:val="006B42B5"/>
    <w:rsid w:val="006B4920"/>
    <w:rsid w:val="006B492A"/>
    <w:rsid w:val="006B4FD7"/>
    <w:rsid w:val="006B5EAC"/>
    <w:rsid w:val="006B6289"/>
    <w:rsid w:val="006B629C"/>
    <w:rsid w:val="006B630D"/>
    <w:rsid w:val="006B6B5F"/>
    <w:rsid w:val="006B7054"/>
    <w:rsid w:val="006B714B"/>
    <w:rsid w:val="006B72BD"/>
    <w:rsid w:val="006B74A7"/>
    <w:rsid w:val="006B76C6"/>
    <w:rsid w:val="006B7C14"/>
    <w:rsid w:val="006C00E4"/>
    <w:rsid w:val="006C03B0"/>
    <w:rsid w:val="006C09F0"/>
    <w:rsid w:val="006C0A45"/>
    <w:rsid w:val="006C1366"/>
    <w:rsid w:val="006C155E"/>
    <w:rsid w:val="006C1697"/>
    <w:rsid w:val="006C1D0D"/>
    <w:rsid w:val="006C21C1"/>
    <w:rsid w:val="006C29C0"/>
    <w:rsid w:val="006C2D6C"/>
    <w:rsid w:val="006C2E6A"/>
    <w:rsid w:val="006C2E72"/>
    <w:rsid w:val="006C312D"/>
    <w:rsid w:val="006C3335"/>
    <w:rsid w:val="006C40F1"/>
    <w:rsid w:val="006C45F3"/>
    <w:rsid w:val="006C5019"/>
    <w:rsid w:val="006C56D8"/>
    <w:rsid w:val="006C5AA2"/>
    <w:rsid w:val="006C5F90"/>
    <w:rsid w:val="006C635C"/>
    <w:rsid w:val="006C63C0"/>
    <w:rsid w:val="006C70BF"/>
    <w:rsid w:val="006C7127"/>
    <w:rsid w:val="006C7389"/>
    <w:rsid w:val="006D0287"/>
    <w:rsid w:val="006D032E"/>
    <w:rsid w:val="006D033C"/>
    <w:rsid w:val="006D0486"/>
    <w:rsid w:val="006D1466"/>
    <w:rsid w:val="006D1BBE"/>
    <w:rsid w:val="006D1EF6"/>
    <w:rsid w:val="006D1FD0"/>
    <w:rsid w:val="006D3023"/>
    <w:rsid w:val="006D3311"/>
    <w:rsid w:val="006D375B"/>
    <w:rsid w:val="006D3843"/>
    <w:rsid w:val="006D397E"/>
    <w:rsid w:val="006D3BC3"/>
    <w:rsid w:val="006D3D3A"/>
    <w:rsid w:val="006D4853"/>
    <w:rsid w:val="006D5701"/>
    <w:rsid w:val="006D597E"/>
    <w:rsid w:val="006D5BF2"/>
    <w:rsid w:val="006D6134"/>
    <w:rsid w:val="006D62DC"/>
    <w:rsid w:val="006D6404"/>
    <w:rsid w:val="006D776C"/>
    <w:rsid w:val="006D7917"/>
    <w:rsid w:val="006D7AFD"/>
    <w:rsid w:val="006D7B92"/>
    <w:rsid w:val="006D7CD4"/>
    <w:rsid w:val="006E0628"/>
    <w:rsid w:val="006E062D"/>
    <w:rsid w:val="006E0993"/>
    <w:rsid w:val="006E0B58"/>
    <w:rsid w:val="006E0E91"/>
    <w:rsid w:val="006E0EAE"/>
    <w:rsid w:val="006E0FE1"/>
    <w:rsid w:val="006E1077"/>
    <w:rsid w:val="006E15F0"/>
    <w:rsid w:val="006E1A65"/>
    <w:rsid w:val="006E1D7D"/>
    <w:rsid w:val="006E28E5"/>
    <w:rsid w:val="006E2AAD"/>
    <w:rsid w:val="006E2CDA"/>
    <w:rsid w:val="006E2F17"/>
    <w:rsid w:val="006E32DB"/>
    <w:rsid w:val="006E3727"/>
    <w:rsid w:val="006E380B"/>
    <w:rsid w:val="006E3FD5"/>
    <w:rsid w:val="006E4566"/>
    <w:rsid w:val="006E4842"/>
    <w:rsid w:val="006E4A59"/>
    <w:rsid w:val="006E4FC1"/>
    <w:rsid w:val="006E5C02"/>
    <w:rsid w:val="006E5D5F"/>
    <w:rsid w:val="006E5FB5"/>
    <w:rsid w:val="006E6538"/>
    <w:rsid w:val="006E6775"/>
    <w:rsid w:val="006E67F6"/>
    <w:rsid w:val="006E68EE"/>
    <w:rsid w:val="006E6A92"/>
    <w:rsid w:val="006E6C71"/>
    <w:rsid w:val="006E6E03"/>
    <w:rsid w:val="006E6E79"/>
    <w:rsid w:val="006E74D1"/>
    <w:rsid w:val="006E7771"/>
    <w:rsid w:val="006E7DB5"/>
    <w:rsid w:val="006E7DD4"/>
    <w:rsid w:val="006E7F5B"/>
    <w:rsid w:val="006F06B8"/>
    <w:rsid w:val="006F06C9"/>
    <w:rsid w:val="006F0860"/>
    <w:rsid w:val="006F0AC4"/>
    <w:rsid w:val="006F0F9E"/>
    <w:rsid w:val="006F1AD7"/>
    <w:rsid w:val="006F248A"/>
    <w:rsid w:val="006F2AAF"/>
    <w:rsid w:val="006F3B8B"/>
    <w:rsid w:val="006F3D5E"/>
    <w:rsid w:val="006F41C3"/>
    <w:rsid w:val="006F4AB7"/>
    <w:rsid w:val="006F4B9C"/>
    <w:rsid w:val="006F4C14"/>
    <w:rsid w:val="006F5547"/>
    <w:rsid w:val="006F5A76"/>
    <w:rsid w:val="006F7C32"/>
    <w:rsid w:val="007006BF"/>
    <w:rsid w:val="00700F3F"/>
    <w:rsid w:val="00701833"/>
    <w:rsid w:val="00701966"/>
    <w:rsid w:val="00702A1C"/>
    <w:rsid w:val="00702B4D"/>
    <w:rsid w:val="00703046"/>
    <w:rsid w:val="00704270"/>
    <w:rsid w:val="007043D3"/>
    <w:rsid w:val="0070452B"/>
    <w:rsid w:val="00704A86"/>
    <w:rsid w:val="00704B78"/>
    <w:rsid w:val="00704E6D"/>
    <w:rsid w:val="007050D4"/>
    <w:rsid w:val="007059AD"/>
    <w:rsid w:val="00705B19"/>
    <w:rsid w:val="00705B57"/>
    <w:rsid w:val="00706B5E"/>
    <w:rsid w:val="00706EA5"/>
    <w:rsid w:val="00707196"/>
    <w:rsid w:val="007073D6"/>
    <w:rsid w:val="007073EB"/>
    <w:rsid w:val="00707481"/>
    <w:rsid w:val="00710536"/>
    <w:rsid w:val="00711107"/>
    <w:rsid w:val="00712025"/>
    <w:rsid w:val="007125C5"/>
    <w:rsid w:val="00712CED"/>
    <w:rsid w:val="00712D2D"/>
    <w:rsid w:val="00712FD4"/>
    <w:rsid w:val="0071376B"/>
    <w:rsid w:val="007137F2"/>
    <w:rsid w:val="00713CB3"/>
    <w:rsid w:val="00713DA5"/>
    <w:rsid w:val="00714561"/>
    <w:rsid w:val="007146A1"/>
    <w:rsid w:val="007148E0"/>
    <w:rsid w:val="00714EDA"/>
    <w:rsid w:val="00715207"/>
    <w:rsid w:val="007156B8"/>
    <w:rsid w:val="00715DE3"/>
    <w:rsid w:val="00716077"/>
    <w:rsid w:val="00716555"/>
    <w:rsid w:val="007165B3"/>
    <w:rsid w:val="00716C23"/>
    <w:rsid w:val="00716D0C"/>
    <w:rsid w:val="00717BD7"/>
    <w:rsid w:val="00717FE4"/>
    <w:rsid w:val="00720502"/>
    <w:rsid w:val="0072054A"/>
    <w:rsid w:val="0072079E"/>
    <w:rsid w:val="00720A59"/>
    <w:rsid w:val="00720EE0"/>
    <w:rsid w:val="007214FF"/>
    <w:rsid w:val="007218DC"/>
    <w:rsid w:val="00721A0A"/>
    <w:rsid w:val="00722330"/>
    <w:rsid w:val="00722361"/>
    <w:rsid w:val="00722873"/>
    <w:rsid w:val="00722D11"/>
    <w:rsid w:val="0072313D"/>
    <w:rsid w:val="007231C4"/>
    <w:rsid w:val="0072325B"/>
    <w:rsid w:val="00723468"/>
    <w:rsid w:val="007234E8"/>
    <w:rsid w:val="00723627"/>
    <w:rsid w:val="0072419B"/>
    <w:rsid w:val="00724E9D"/>
    <w:rsid w:val="007259B5"/>
    <w:rsid w:val="00725A54"/>
    <w:rsid w:val="007263C1"/>
    <w:rsid w:val="00726E80"/>
    <w:rsid w:val="007274D9"/>
    <w:rsid w:val="007279E6"/>
    <w:rsid w:val="00727FF3"/>
    <w:rsid w:val="00730080"/>
    <w:rsid w:val="007302FF"/>
    <w:rsid w:val="007303E3"/>
    <w:rsid w:val="00730554"/>
    <w:rsid w:val="00730590"/>
    <w:rsid w:val="007307BC"/>
    <w:rsid w:val="007311D0"/>
    <w:rsid w:val="00731589"/>
    <w:rsid w:val="00731A4D"/>
    <w:rsid w:val="0073205B"/>
    <w:rsid w:val="00732195"/>
    <w:rsid w:val="007321CD"/>
    <w:rsid w:val="00733515"/>
    <w:rsid w:val="00733C75"/>
    <w:rsid w:val="00734420"/>
    <w:rsid w:val="00734B89"/>
    <w:rsid w:val="00735699"/>
    <w:rsid w:val="00735D8E"/>
    <w:rsid w:val="00735E8A"/>
    <w:rsid w:val="00736858"/>
    <w:rsid w:val="0073692F"/>
    <w:rsid w:val="00736CC4"/>
    <w:rsid w:val="007374AD"/>
    <w:rsid w:val="00737709"/>
    <w:rsid w:val="0074034A"/>
    <w:rsid w:val="0074046B"/>
    <w:rsid w:val="007406ED"/>
    <w:rsid w:val="00740BF0"/>
    <w:rsid w:val="00740CB9"/>
    <w:rsid w:val="00741794"/>
    <w:rsid w:val="00742069"/>
    <w:rsid w:val="0074231C"/>
    <w:rsid w:val="0074255B"/>
    <w:rsid w:val="007427C8"/>
    <w:rsid w:val="007428F7"/>
    <w:rsid w:val="00742960"/>
    <w:rsid w:val="00742B50"/>
    <w:rsid w:val="0074329A"/>
    <w:rsid w:val="007439BA"/>
    <w:rsid w:val="00743D08"/>
    <w:rsid w:val="00743DDE"/>
    <w:rsid w:val="00743E25"/>
    <w:rsid w:val="0074485E"/>
    <w:rsid w:val="00744A44"/>
    <w:rsid w:val="00744A5C"/>
    <w:rsid w:val="00744BE6"/>
    <w:rsid w:val="00744C3F"/>
    <w:rsid w:val="00744E0B"/>
    <w:rsid w:val="00745579"/>
    <w:rsid w:val="00745718"/>
    <w:rsid w:val="0074656D"/>
    <w:rsid w:val="0074674B"/>
    <w:rsid w:val="00746D3F"/>
    <w:rsid w:val="00747220"/>
    <w:rsid w:val="0074754A"/>
    <w:rsid w:val="007478A1"/>
    <w:rsid w:val="00747AA0"/>
    <w:rsid w:val="00747AE3"/>
    <w:rsid w:val="00750BAC"/>
    <w:rsid w:val="00750FE8"/>
    <w:rsid w:val="0075145C"/>
    <w:rsid w:val="007514F0"/>
    <w:rsid w:val="00751B01"/>
    <w:rsid w:val="00752987"/>
    <w:rsid w:val="00752F19"/>
    <w:rsid w:val="00753222"/>
    <w:rsid w:val="007538B8"/>
    <w:rsid w:val="00753AAA"/>
    <w:rsid w:val="0075404E"/>
    <w:rsid w:val="0075412A"/>
    <w:rsid w:val="007544DE"/>
    <w:rsid w:val="0075489E"/>
    <w:rsid w:val="00754D53"/>
    <w:rsid w:val="00754FA4"/>
    <w:rsid w:val="00755304"/>
    <w:rsid w:val="00755794"/>
    <w:rsid w:val="00755BB5"/>
    <w:rsid w:val="00755BD3"/>
    <w:rsid w:val="0075631A"/>
    <w:rsid w:val="00756C3F"/>
    <w:rsid w:val="00756C86"/>
    <w:rsid w:val="00756EDF"/>
    <w:rsid w:val="0075767B"/>
    <w:rsid w:val="007577DA"/>
    <w:rsid w:val="00757D20"/>
    <w:rsid w:val="00757D5D"/>
    <w:rsid w:val="00760464"/>
    <w:rsid w:val="007604E4"/>
    <w:rsid w:val="0076054A"/>
    <w:rsid w:val="00760BEC"/>
    <w:rsid w:val="00760C38"/>
    <w:rsid w:val="00760CB1"/>
    <w:rsid w:val="00760DAC"/>
    <w:rsid w:val="00760E3F"/>
    <w:rsid w:val="007611D6"/>
    <w:rsid w:val="00761440"/>
    <w:rsid w:val="0076165F"/>
    <w:rsid w:val="007616E9"/>
    <w:rsid w:val="00761BEF"/>
    <w:rsid w:val="007622AF"/>
    <w:rsid w:val="007629E3"/>
    <w:rsid w:val="00762BE4"/>
    <w:rsid w:val="0076355B"/>
    <w:rsid w:val="0076361F"/>
    <w:rsid w:val="00763699"/>
    <w:rsid w:val="00763DD3"/>
    <w:rsid w:val="00764100"/>
    <w:rsid w:val="0076461F"/>
    <w:rsid w:val="00765558"/>
    <w:rsid w:val="007656DC"/>
    <w:rsid w:val="0076580E"/>
    <w:rsid w:val="0076594B"/>
    <w:rsid w:val="00765C1A"/>
    <w:rsid w:val="00765CA8"/>
    <w:rsid w:val="00766134"/>
    <w:rsid w:val="00766647"/>
    <w:rsid w:val="00766692"/>
    <w:rsid w:val="007666BD"/>
    <w:rsid w:val="00766701"/>
    <w:rsid w:val="00766AB2"/>
    <w:rsid w:val="00766D10"/>
    <w:rsid w:val="0076705F"/>
    <w:rsid w:val="0076757C"/>
    <w:rsid w:val="007707EC"/>
    <w:rsid w:val="00770CB3"/>
    <w:rsid w:val="007717D9"/>
    <w:rsid w:val="0077182E"/>
    <w:rsid w:val="00772064"/>
    <w:rsid w:val="0077286F"/>
    <w:rsid w:val="00772DF2"/>
    <w:rsid w:val="007730CE"/>
    <w:rsid w:val="007731E8"/>
    <w:rsid w:val="0077320E"/>
    <w:rsid w:val="007733A7"/>
    <w:rsid w:val="0077384C"/>
    <w:rsid w:val="00773953"/>
    <w:rsid w:val="00773D8C"/>
    <w:rsid w:val="00773EA4"/>
    <w:rsid w:val="007746FC"/>
    <w:rsid w:val="00774C1B"/>
    <w:rsid w:val="00775157"/>
    <w:rsid w:val="00775CDF"/>
    <w:rsid w:val="00775D03"/>
    <w:rsid w:val="007764E5"/>
    <w:rsid w:val="0077670A"/>
    <w:rsid w:val="0077693B"/>
    <w:rsid w:val="00776CF6"/>
    <w:rsid w:val="00776F7C"/>
    <w:rsid w:val="00777314"/>
    <w:rsid w:val="007774E2"/>
    <w:rsid w:val="00777773"/>
    <w:rsid w:val="007777A5"/>
    <w:rsid w:val="00777DA8"/>
    <w:rsid w:val="007806E8"/>
    <w:rsid w:val="007813B4"/>
    <w:rsid w:val="007813EB"/>
    <w:rsid w:val="00781F35"/>
    <w:rsid w:val="0078298B"/>
    <w:rsid w:val="0078332A"/>
    <w:rsid w:val="007835CE"/>
    <w:rsid w:val="00783931"/>
    <w:rsid w:val="00783E51"/>
    <w:rsid w:val="007840B1"/>
    <w:rsid w:val="00784335"/>
    <w:rsid w:val="00784390"/>
    <w:rsid w:val="00784861"/>
    <w:rsid w:val="00784DE1"/>
    <w:rsid w:val="00784F9C"/>
    <w:rsid w:val="0078561E"/>
    <w:rsid w:val="007856AE"/>
    <w:rsid w:val="007857C6"/>
    <w:rsid w:val="007858FD"/>
    <w:rsid w:val="00786217"/>
    <w:rsid w:val="0078649E"/>
    <w:rsid w:val="00786EAB"/>
    <w:rsid w:val="00787338"/>
    <w:rsid w:val="00787581"/>
    <w:rsid w:val="007878A6"/>
    <w:rsid w:val="00790401"/>
    <w:rsid w:val="00791469"/>
    <w:rsid w:val="00791C26"/>
    <w:rsid w:val="00791DAB"/>
    <w:rsid w:val="00791DF3"/>
    <w:rsid w:val="00791F2F"/>
    <w:rsid w:val="007922C9"/>
    <w:rsid w:val="007922F3"/>
    <w:rsid w:val="007922FE"/>
    <w:rsid w:val="00792BEB"/>
    <w:rsid w:val="00792E92"/>
    <w:rsid w:val="00793147"/>
    <w:rsid w:val="00793F91"/>
    <w:rsid w:val="0079408B"/>
    <w:rsid w:val="00794385"/>
    <w:rsid w:val="00794658"/>
    <w:rsid w:val="00794878"/>
    <w:rsid w:val="00794A7D"/>
    <w:rsid w:val="007951B7"/>
    <w:rsid w:val="007951C7"/>
    <w:rsid w:val="00796390"/>
    <w:rsid w:val="00796642"/>
    <w:rsid w:val="00796896"/>
    <w:rsid w:val="007970E3"/>
    <w:rsid w:val="007971D9"/>
    <w:rsid w:val="007973D4"/>
    <w:rsid w:val="007979B9"/>
    <w:rsid w:val="00797A70"/>
    <w:rsid w:val="00797B33"/>
    <w:rsid w:val="007A036D"/>
    <w:rsid w:val="007A1409"/>
    <w:rsid w:val="007A1412"/>
    <w:rsid w:val="007A1644"/>
    <w:rsid w:val="007A2A49"/>
    <w:rsid w:val="007A3208"/>
    <w:rsid w:val="007A355F"/>
    <w:rsid w:val="007A36BB"/>
    <w:rsid w:val="007A44C2"/>
    <w:rsid w:val="007A5909"/>
    <w:rsid w:val="007A60A5"/>
    <w:rsid w:val="007A64DB"/>
    <w:rsid w:val="007A695F"/>
    <w:rsid w:val="007A6FD8"/>
    <w:rsid w:val="007A78C9"/>
    <w:rsid w:val="007A79DB"/>
    <w:rsid w:val="007B00B9"/>
    <w:rsid w:val="007B0363"/>
    <w:rsid w:val="007B040D"/>
    <w:rsid w:val="007B04A9"/>
    <w:rsid w:val="007B0537"/>
    <w:rsid w:val="007B0723"/>
    <w:rsid w:val="007B09C6"/>
    <w:rsid w:val="007B0C05"/>
    <w:rsid w:val="007B0F86"/>
    <w:rsid w:val="007B1474"/>
    <w:rsid w:val="007B1C63"/>
    <w:rsid w:val="007B2990"/>
    <w:rsid w:val="007B2C86"/>
    <w:rsid w:val="007B3141"/>
    <w:rsid w:val="007B41A4"/>
    <w:rsid w:val="007B41CA"/>
    <w:rsid w:val="007B41F9"/>
    <w:rsid w:val="007B41FD"/>
    <w:rsid w:val="007B4216"/>
    <w:rsid w:val="007B44AA"/>
    <w:rsid w:val="007B5A7E"/>
    <w:rsid w:val="007B5E36"/>
    <w:rsid w:val="007B7245"/>
    <w:rsid w:val="007B75C8"/>
    <w:rsid w:val="007B7707"/>
    <w:rsid w:val="007B7AA0"/>
    <w:rsid w:val="007B7F91"/>
    <w:rsid w:val="007B7FE1"/>
    <w:rsid w:val="007C022C"/>
    <w:rsid w:val="007C0397"/>
    <w:rsid w:val="007C15BD"/>
    <w:rsid w:val="007C15F9"/>
    <w:rsid w:val="007C1DAA"/>
    <w:rsid w:val="007C2299"/>
    <w:rsid w:val="007C22D7"/>
    <w:rsid w:val="007C2625"/>
    <w:rsid w:val="007C26D5"/>
    <w:rsid w:val="007C3EC4"/>
    <w:rsid w:val="007C44ED"/>
    <w:rsid w:val="007C4567"/>
    <w:rsid w:val="007C4784"/>
    <w:rsid w:val="007C4A84"/>
    <w:rsid w:val="007C526B"/>
    <w:rsid w:val="007C5327"/>
    <w:rsid w:val="007C5480"/>
    <w:rsid w:val="007C5654"/>
    <w:rsid w:val="007C62AA"/>
    <w:rsid w:val="007C6952"/>
    <w:rsid w:val="007C70FE"/>
    <w:rsid w:val="007C7881"/>
    <w:rsid w:val="007C7C12"/>
    <w:rsid w:val="007C7C17"/>
    <w:rsid w:val="007C7F01"/>
    <w:rsid w:val="007D099A"/>
    <w:rsid w:val="007D0D01"/>
    <w:rsid w:val="007D0D13"/>
    <w:rsid w:val="007D144C"/>
    <w:rsid w:val="007D183F"/>
    <w:rsid w:val="007D1918"/>
    <w:rsid w:val="007D1C95"/>
    <w:rsid w:val="007D1E5C"/>
    <w:rsid w:val="007D24B2"/>
    <w:rsid w:val="007D27A6"/>
    <w:rsid w:val="007D352E"/>
    <w:rsid w:val="007D36BA"/>
    <w:rsid w:val="007D49ED"/>
    <w:rsid w:val="007D4A6B"/>
    <w:rsid w:val="007D4C54"/>
    <w:rsid w:val="007D4E78"/>
    <w:rsid w:val="007D5369"/>
    <w:rsid w:val="007D53E8"/>
    <w:rsid w:val="007D545E"/>
    <w:rsid w:val="007D54CC"/>
    <w:rsid w:val="007D6F25"/>
    <w:rsid w:val="007D70E4"/>
    <w:rsid w:val="007D7627"/>
    <w:rsid w:val="007D7873"/>
    <w:rsid w:val="007D7D72"/>
    <w:rsid w:val="007D7F5E"/>
    <w:rsid w:val="007E04A2"/>
    <w:rsid w:val="007E0A45"/>
    <w:rsid w:val="007E1381"/>
    <w:rsid w:val="007E1920"/>
    <w:rsid w:val="007E22AF"/>
    <w:rsid w:val="007E22CC"/>
    <w:rsid w:val="007E27E3"/>
    <w:rsid w:val="007E2990"/>
    <w:rsid w:val="007E316F"/>
    <w:rsid w:val="007E3296"/>
    <w:rsid w:val="007E3388"/>
    <w:rsid w:val="007E3C4D"/>
    <w:rsid w:val="007E3F78"/>
    <w:rsid w:val="007E54C7"/>
    <w:rsid w:val="007E5795"/>
    <w:rsid w:val="007E5A48"/>
    <w:rsid w:val="007E5A5E"/>
    <w:rsid w:val="007E60FA"/>
    <w:rsid w:val="007E6688"/>
    <w:rsid w:val="007E6943"/>
    <w:rsid w:val="007E6F7D"/>
    <w:rsid w:val="007E71F1"/>
    <w:rsid w:val="007E7BA7"/>
    <w:rsid w:val="007E7D65"/>
    <w:rsid w:val="007E7EBF"/>
    <w:rsid w:val="007F05A7"/>
    <w:rsid w:val="007F05AA"/>
    <w:rsid w:val="007F0962"/>
    <w:rsid w:val="007F0A64"/>
    <w:rsid w:val="007F0B1C"/>
    <w:rsid w:val="007F0DDD"/>
    <w:rsid w:val="007F110C"/>
    <w:rsid w:val="007F2787"/>
    <w:rsid w:val="007F27A8"/>
    <w:rsid w:val="007F2C13"/>
    <w:rsid w:val="007F2C2A"/>
    <w:rsid w:val="007F2EE1"/>
    <w:rsid w:val="007F300E"/>
    <w:rsid w:val="007F39CC"/>
    <w:rsid w:val="007F3C56"/>
    <w:rsid w:val="007F3E9D"/>
    <w:rsid w:val="007F42A6"/>
    <w:rsid w:val="007F441B"/>
    <w:rsid w:val="007F45B9"/>
    <w:rsid w:val="007F47A7"/>
    <w:rsid w:val="007F48BC"/>
    <w:rsid w:val="007F4BBF"/>
    <w:rsid w:val="007F51AA"/>
    <w:rsid w:val="007F544E"/>
    <w:rsid w:val="007F6829"/>
    <w:rsid w:val="007F70E4"/>
    <w:rsid w:val="007F7636"/>
    <w:rsid w:val="0080042D"/>
    <w:rsid w:val="008004FC"/>
    <w:rsid w:val="00800540"/>
    <w:rsid w:val="00800B00"/>
    <w:rsid w:val="00800B13"/>
    <w:rsid w:val="00800E32"/>
    <w:rsid w:val="008019C7"/>
    <w:rsid w:val="00801C45"/>
    <w:rsid w:val="00802461"/>
    <w:rsid w:val="00802567"/>
    <w:rsid w:val="008029A9"/>
    <w:rsid w:val="00802A3F"/>
    <w:rsid w:val="00802BB6"/>
    <w:rsid w:val="00803609"/>
    <w:rsid w:val="00803F07"/>
    <w:rsid w:val="00803F74"/>
    <w:rsid w:val="00805293"/>
    <w:rsid w:val="0080560E"/>
    <w:rsid w:val="0080659D"/>
    <w:rsid w:val="008066F0"/>
    <w:rsid w:val="00806F31"/>
    <w:rsid w:val="00807100"/>
    <w:rsid w:val="008072E4"/>
    <w:rsid w:val="008078F8"/>
    <w:rsid w:val="00810180"/>
    <w:rsid w:val="0081019E"/>
    <w:rsid w:val="008109FC"/>
    <w:rsid w:val="00810F33"/>
    <w:rsid w:val="0081117A"/>
    <w:rsid w:val="0081121E"/>
    <w:rsid w:val="00811D31"/>
    <w:rsid w:val="00811D94"/>
    <w:rsid w:val="00812E8F"/>
    <w:rsid w:val="00813D72"/>
    <w:rsid w:val="00813FE3"/>
    <w:rsid w:val="0081444C"/>
    <w:rsid w:val="00814539"/>
    <w:rsid w:val="00814556"/>
    <w:rsid w:val="00814AD5"/>
    <w:rsid w:val="00814B14"/>
    <w:rsid w:val="00814C53"/>
    <w:rsid w:val="00814EF8"/>
    <w:rsid w:val="008150D9"/>
    <w:rsid w:val="00815750"/>
    <w:rsid w:val="00815BBF"/>
    <w:rsid w:val="00815FEE"/>
    <w:rsid w:val="00816045"/>
    <w:rsid w:val="00816289"/>
    <w:rsid w:val="00816372"/>
    <w:rsid w:val="008163E0"/>
    <w:rsid w:val="008165F8"/>
    <w:rsid w:val="0081679A"/>
    <w:rsid w:val="00816CAF"/>
    <w:rsid w:val="008173F9"/>
    <w:rsid w:val="008179DA"/>
    <w:rsid w:val="00817FAC"/>
    <w:rsid w:val="0082018C"/>
    <w:rsid w:val="0082086E"/>
    <w:rsid w:val="008208C5"/>
    <w:rsid w:val="00820A69"/>
    <w:rsid w:val="00820F98"/>
    <w:rsid w:val="0082119C"/>
    <w:rsid w:val="00821B53"/>
    <w:rsid w:val="00821ECD"/>
    <w:rsid w:val="00822171"/>
    <w:rsid w:val="0082243F"/>
    <w:rsid w:val="0082309A"/>
    <w:rsid w:val="00823E53"/>
    <w:rsid w:val="0082439D"/>
    <w:rsid w:val="00824706"/>
    <w:rsid w:val="00824958"/>
    <w:rsid w:val="0082538A"/>
    <w:rsid w:val="008258BD"/>
    <w:rsid w:val="008259D3"/>
    <w:rsid w:val="00825C3C"/>
    <w:rsid w:val="00825CDA"/>
    <w:rsid w:val="008262B7"/>
    <w:rsid w:val="008269D3"/>
    <w:rsid w:val="008269F0"/>
    <w:rsid w:val="00826E2A"/>
    <w:rsid w:val="00827BAD"/>
    <w:rsid w:val="00827D0F"/>
    <w:rsid w:val="008301AE"/>
    <w:rsid w:val="00830C66"/>
    <w:rsid w:val="00830EC3"/>
    <w:rsid w:val="00830FAC"/>
    <w:rsid w:val="00832043"/>
    <w:rsid w:val="0083288B"/>
    <w:rsid w:val="00833284"/>
    <w:rsid w:val="008335CC"/>
    <w:rsid w:val="008337D3"/>
    <w:rsid w:val="00833BBE"/>
    <w:rsid w:val="00834022"/>
    <w:rsid w:val="00834B91"/>
    <w:rsid w:val="00834CAF"/>
    <w:rsid w:val="0083562E"/>
    <w:rsid w:val="008359DB"/>
    <w:rsid w:val="00835A10"/>
    <w:rsid w:val="008364F5"/>
    <w:rsid w:val="008366A8"/>
    <w:rsid w:val="0083693E"/>
    <w:rsid w:val="00836C2F"/>
    <w:rsid w:val="00836D2B"/>
    <w:rsid w:val="008378C3"/>
    <w:rsid w:val="008379F6"/>
    <w:rsid w:val="00840A5E"/>
    <w:rsid w:val="00840AB0"/>
    <w:rsid w:val="00841147"/>
    <w:rsid w:val="0084236C"/>
    <w:rsid w:val="008429B7"/>
    <w:rsid w:val="00842B17"/>
    <w:rsid w:val="00843080"/>
    <w:rsid w:val="00843166"/>
    <w:rsid w:val="00843623"/>
    <w:rsid w:val="00843751"/>
    <w:rsid w:val="00844427"/>
    <w:rsid w:val="00844587"/>
    <w:rsid w:val="00844616"/>
    <w:rsid w:val="00845668"/>
    <w:rsid w:val="008456CF"/>
    <w:rsid w:val="008459F6"/>
    <w:rsid w:val="00845CBB"/>
    <w:rsid w:val="00845EE4"/>
    <w:rsid w:val="008467ED"/>
    <w:rsid w:val="00846896"/>
    <w:rsid w:val="00846BD4"/>
    <w:rsid w:val="00846E07"/>
    <w:rsid w:val="00847057"/>
    <w:rsid w:val="008471B0"/>
    <w:rsid w:val="00847766"/>
    <w:rsid w:val="00847946"/>
    <w:rsid w:val="00847A0C"/>
    <w:rsid w:val="00847A87"/>
    <w:rsid w:val="00847EEF"/>
    <w:rsid w:val="00850239"/>
    <w:rsid w:val="00850724"/>
    <w:rsid w:val="00850DFD"/>
    <w:rsid w:val="0085167E"/>
    <w:rsid w:val="00851923"/>
    <w:rsid w:val="00851F94"/>
    <w:rsid w:val="008520C3"/>
    <w:rsid w:val="0085275A"/>
    <w:rsid w:val="008527BB"/>
    <w:rsid w:val="00854286"/>
    <w:rsid w:val="008547A3"/>
    <w:rsid w:val="0085480F"/>
    <w:rsid w:val="008549D6"/>
    <w:rsid w:val="008557E2"/>
    <w:rsid w:val="00856147"/>
    <w:rsid w:val="0085618A"/>
    <w:rsid w:val="00856267"/>
    <w:rsid w:val="008567BE"/>
    <w:rsid w:val="008568DF"/>
    <w:rsid w:val="00856AA5"/>
    <w:rsid w:val="00856DFD"/>
    <w:rsid w:val="00856F69"/>
    <w:rsid w:val="008573F1"/>
    <w:rsid w:val="008605B5"/>
    <w:rsid w:val="00860AC2"/>
    <w:rsid w:val="008613FE"/>
    <w:rsid w:val="008616EC"/>
    <w:rsid w:val="00861959"/>
    <w:rsid w:val="00861B52"/>
    <w:rsid w:val="00862155"/>
    <w:rsid w:val="008627E0"/>
    <w:rsid w:val="00862BDF"/>
    <w:rsid w:val="00862E06"/>
    <w:rsid w:val="00862F8D"/>
    <w:rsid w:val="00863885"/>
    <w:rsid w:val="0086494A"/>
    <w:rsid w:val="00864DCB"/>
    <w:rsid w:val="00864DCD"/>
    <w:rsid w:val="00864DE1"/>
    <w:rsid w:val="00864E3E"/>
    <w:rsid w:val="00864F90"/>
    <w:rsid w:val="008650A2"/>
    <w:rsid w:val="008651FA"/>
    <w:rsid w:val="0086526C"/>
    <w:rsid w:val="008653F7"/>
    <w:rsid w:val="008655F9"/>
    <w:rsid w:val="0086564C"/>
    <w:rsid w:val="008658AE"/>
    <w:rsid w:val="00865946"/>
    <w:rsid w:val="008659E8"/>
    <w:rsid w:val="00866A78"/>
    <w:rsid w:val="00866B5E"/>
    <w:rsid w:val="00866C1B"/>
    <w:rsid w:val="00866C5B"/>
    <w:rsid w:val="00866EE7"/>
    <w:rsid w:val="0086753E"/>
    <w:rsid w:val="00867605"/>
    <w:rsid w:val="0086760A"/>
    <w:rsid w:val="008676CD"/>
    <w:rsid w:val="00867B5E"/>
    <w:rsid w:val="00867F8A"/>
    <w:rsid w:val="0087015B"/>
    <w:rsid w:val="008702D8"/>
    <w:rsid w:val="008703CE"/>
    <w:rsid w:val="00870A94"/>
    <w:rsid w:val="00870F7A"/>
    <w:rsid w:val="00871109"/>
    <w:rsid w:val="008711EC"/>
    <w:rsid w:val="00872759"/>
    <w:rsid w:val="008728B3"/>
    <w:rsid w:val="00872DB5"/>
    <w:rsid w:val="008733DD"/>
    <w:rsid w:val="00873D19"/>
    <w:rsid w:val="0087425C"/>
    <w:rsid w:val="008742DF"/>
    <w:rsid w:val="00874B18"/>
    <w:rsid w:val="00874B8E"/>
    <w:rsid w:val="00874EA3"/>
    <w:rsid w:val="008759EA"/>
    <w:rsid w:val="00875CB2"/>
    <w:rsid w:val="00875E1B"/>
    <w:rsid w:val="00876AF6"/>
    <w:rsid w:val="00877137"/>
    <w:rsid w:val="0087769E"/>
    <w:rsid w:val="008777C3"/>
    <w:rsid w:val="00880DBE"/>
    <w:rsid w:val="0088135C"/>
    <w:rsid w:val="0088152E"/>
    <w:rsid w:val="008815EB"/>
    <w:rsid w:val="00881E0D"/>
    <w:rsid w:val="008826ED"/>
    <w:rsid w:val="00882CD5"/>
    <w:rsid w:val="0088311C"/>
    <w:rsid w:val="008844CF"/>
    <w:rsid w:val="00884826"/>
    <w:rsid w:val="00884EC8"/>
    <w:rsid w:val="008851AD"/>
    <w:rsid w:val="0088540A"/>
    <w:rsid w:val="0088568C"/>
    <w:rsid w:val="00885E31"/>
    <w:rsid w:val="0088628C"/>
    <w:rsid w:val="0088689E"/>
    <w:rsid w:val="00886C5B"/>
    <w:rsid w:val="008873CA"/>
    <w:rsid w:val="00887B51"/>
    <w:rsid w:val="00887DB5"/>
    <w:rsid w:val="008906DE"/>
    <w:rsid w:val="008906EC"/>
    <w:rsid w:val="00890876"/>
    <w:rsid w:val="0089134F"/>
    <w:rsid w:val="0089156F"/>
    <w:rsid w:val="0089170A"/>
    <w:rsid w:val="00891B23"/>
    <w:rsid w:val="00891D1F"/>
    <w:rsid w:val="00891E5D"/>
    <w:rsid w:val="00891F2E"/>
    <w:rsid w:val="008925AD"/>
    <w:rsid w:val="0089267D"/>
    <w:rsid w:val="00892899"/>
    <w:rsid w:val="00892AB4"/>
    <w:rsid w:val="00892BCC"/>
    <w:rsid w:val="0089332D"/>
    <w:rsid w:val="008933B1"/>
    <w:rsid w:val="0089346E"/>
    <w:rsid w:val="008936B9"/>
    <w:rsid w:val="00893C0C"/>
    <w:rsid w:val="00894528"/>
    <w:rsid w:val="00894D27"/>
    <w:rsid w:val="00894FA9"/>
    <w:rsid w:val="00896F15"/>
    <w:rsid w:val="0089712E"/>
    <w:rsid w:val="00897AEB"/>
    <w:rsid w:val="00897B9E"/>
    <w:rsid w:val="00897D61"/>
    <w:rsid w:val="008A0173"/>
    <w:rsid w:val="008A0B88"/>
    <w:rsid w:val="008A0C75"/>
    <w:rsid w:val="008A0DA7"/>
    <w:rsid w:val="008A0E15"/>
    <w:rsid w:val="008A12D9"/>
    <w:rsid w:val="008A1850"/>
    <w:rsid w:val="008A1A23"/>
    <w:rsid w:val="008A1B21"/>
    <w:rsid w:val="008A26CA"/>
    <w:rsid w:val="008A2F6B"/>
    <w:rsid w:val="008A32F9"/>
    <w:rsid w:val="008A3625"/>
    <w:rsid w:val="008A3678"/>
    <w:rsid w:val="008A37E9"/>
    <w:rsid w:val="008A3D19"/>
    <w:rsid w:val="008A4751"/>
    <w:rsid w:val="008A4755"/>
    <w:rsid w:val="008A4DBD"/>
    <w:rsid w:val="008A4EA7"/>
    <w:rsid w:val="008A5182"/>
    <w:rsid w:val="008A57F6"/>
    <w:rsid w:val="008A5B62"/>
    <w:rsid w:val="008A5E7B"/>
    <w:rsid w:val="008A5F5D"/>
    <w:rsid w:val="008A6A2A"/>
    <w:rsid w:val="008A6B05"/>
    <w:rsid w:val="008A6D91"/>
    <w:rsid w:val="008A6E8F"/>
    <w:rsid w:val="008A7374"/>
    <w:rsid w:val="008A7395"/>
    <w:rsid w:val="008A74F2"/>
    <w:rsid w:val="008A7B90"/>
    <w:rsid w:val="008A7ED0"/>
    <w:rsid w:val="008B0084"/>
    <w:rsid w:val="008B0456"/>
    <w:rsid w:val="008B0601"/>
    <w:rsid w:val="008B10F3"/>
    <w:rsid w:val="008B13F6"/>
    <w:rsid w:val="008B14C4"/>
    <w:rsid w:val="008B1CF4"/>
    <w:rsid w:val="008B1E0A"/>
    <w:rsid w:val="008B216B"/>
    <w:rsid w:val="008B26EE"/>
    <w:rsid w:val="008B2EFE"/>
    <w:rsid w:val="008B3051"/>
    <w:rsid w:val="008B39D7"/>
    <w:rsid w:val="008B39F0"/>
    <w:rsid w:val="008B3C6C"/>
    <w:rsid w:val="008B4284"/>
    <w:rsid w:val="008B42C0"/>
    <w:rsid w:val="008B42E3"/>
    <w:rsid w:val="008B57C4"/>
    <w:rsid w:val="008B6074"/>
    <w:rsid w:val="008B6214"/>
    <w:rsid w:val="008B6A93"/>
    <w:rsid w:val="008B6CA0"/>
    <w:rsid w:val="008B70BD"/>
    <w:rsid w:val="008B718E"/>
    <w:rsid w:val="008B72BF"/>
    <w:rsid w:val="008B73B0"/>
    <w:rsid w:val="008B75C7"/>
    <w:rsid w:val="008B78A6"/>
    <w:rsid w:val="008C0226"/>
    <w:rsid w:val="008C04BE"/>
    <w:rsid w:val="008C05D4"/>
    <w:rsid w:val="008C0CE0"/>
    <w:rsid w:val="008C0F73"/>
    <w:rsid w:val="008C11B5"/>
    <w:rsid w:val="008C16D9"/>
    <w:rsid w:val="008C230C"/>
    <w:rsid w:val="008C2486"/>
    <w:rsid w:val="008C2719"/>
    <w:rsid w:val="008C2970"/>
    <w:rsid w:val="008C2BB3"/>
    <w:rsid w:val="008C2E43"/>
    <w:rsid w:val="008C3027"/>
    <w:rsid w:val="008C32F0"/>
    <w:rsid w:val="008C33F0"/>
    <w:rsid w:val="008C3CDF"/>
    <w:rsid w:val="008C48AC"/>
    <w:rsid w:val="008C4CCD"/>
    <w:rsid w:val="008C56EC"/>
    <w:rsid w:val="008C5729"/>
    <w:rsid w:val="008C5BD4"/>
    <w:rsid w:val="008C5F04"/>
    <w:rsid w:val="008C5F2F"/>
    <w:rsid w:val="008C607D"/>
    <w:rsid w:val="008C6D0C"/>
    <w:rsid w:val="008C6E99"/>
    <w:rsid w:val="008C70C9"/>
    <w:rsid w:val="008C773D"/>
    <w:rsid w:val="008C7781"/>
    <w:rsid w:val="008D0327"/>
    <w:rsid w:val="008D03D8"/>
    <w:rsid w:val="008D03F9"/>
    <w:rsid w:val="008D0687"/>
    <w:rsid w:val="008D06F4"/>
    <w:rsid w:val="008D06FC"/>
    <w:rsid w:val="008D0A41"/>
    <w:rsid w:val="008D10FD"/>
    <w:rsid w:val="008D1B52"/>
    <w:rsid w:val="008D1F2D"/>
    <w:rsid w:val="008D1FBD"/>
    <w:rsid w:val="008D230E"/>
    <w:rsid w:val="008D2B51"/>
    <w:rsid w:val="008D31B4"/>
    <w:rsid w:val="008D363D"/>
    <w:rsid w:val="008D3C38"/>
    <w:rsid w:val="008D3E4E"/>
    <w:rsid w:val="008D425A"/>
    <w:rsid w:val="008D44CE"/>
    <w:rsid w:val="008D4AF8"/>
    <w:rsid w:val="008D4FD5"/>
    <w:rsid w:val="008D52D1"/>
    <w:rsid w:val="008D5B41"/>
    <w:rsid w:val="008D623E"/>
    <w:rsid w:val="008D702B"/>
    <w:rsid w:val="008D72DB"/>
    <w:rsid w:val="008D7B2F"/>
    <w:rsid w:val="008E015E"/>
    <w:rsid w:val="008E0485"/>
    <w:rsid w:val="008E055D"/>
    <w:rsid w:val="008E05BA"/>
    <w:rsid w:val="008E0A44"/>
    <w:rsid w:val="008E0A64"/>
    <w:rsid w:val="008E0A82"/>
    <w:rsid w:val="008E0E68"/>
    <w:rsid w:val="008E10F9"/>
    <w:rsid w:val="008E1319"/>
    <w:rsid w:val="008E13C8"/>
    <w:rsid w:val="008E1738"/>
    <w:rsid w:val="008E1C2C"/>
    <w:rsid w:val="008E27A3"/>
    <w:rsid w:val="008E292D"/>
    <w:rsid w:val="008E292E"/>
    <w:rsid w:val="008E2933"/>
    <w:rsid w:val="008E3416"/>
    <w:rsid w:val="008E418D"/>
    <w:rsid w:val="008E4984"/>
    <w:rsid w:val="008E504D"/>
    <w:rsid w:val="008E5130"/>
    <w:rsid w:val="008E5648"/>
    <w:rsid w:val="008E666F"/>
    <w:rsid w:val="008E6CF1"/>
    <w:rsid w:val="008E716F"/>
    <w:rsid w:val="008F0BB0"/>
    <w:rsid w:val="008F0CF3"/>
    <w:rsid w:val="008F182A"/>
    <w:rsid w:val="008F187D"/>
    <w:rsid w:val="008F1D80"/>
    <w:rsid w:val="008F2060"/>
    <w:rsid w:val="008F2426"/>
    <w:rsid w:val="008F2BCE"/>
    <w:rsid w:val="008F3478"/>
    <w:rsid w:val="008F3FDF"/>
    <w:rsid w:val="008F4635"/>
    <w:rsid w:val="008F46F6"/>
    <w:rsid w:val="008F48AB"/>
    <w:rsid w:val="008F49F4"/>
    <w:rsid w:val="008F4EA8"/>
    <w:rsid w:val="008F4EE9"/>
    <w:rsid w:val="008F4FF2"/>
    <w:rsid w:val="008F572F"/>
    <w:rsid w:val="008F5CB4"/>
    <w:rsid w:val="008F60A4"/>
    <w:rsid w:val="008F6A69"/>
    <w:rsid w:val="008F7333"/>
    <w:rsid w:val="008F7443"/>
    <w:rsid w:val="008F7455"/>
    <w:rsid w:val="008F7741"/>
    <w:rsid w:val="008F7BC9"/>
    <w:rsid w:val="008F7D7B"/>
    <w:rsid w:val="009004AA"/>
    <w:rsid w:val="00900978"/>
    <w:rsid w:val="00901312"/>
    <w:rsid w:val="0090135F"/>
    <w:rsid w:val="00901CBE"/>
    <w:rsid w:val="00901E74"/>
    <w:rsid w:val="00901E83"/>
    <w:rsid w:val="009020DB"/>
    <w:rsid w:val="00902101"/>
    <w:rsid w:val="00902898"/>
    <w:rsid w:val="00902E90"/>
    <w:rsid w:val="0090307A"/>
    <w:rsid w:val="009030A1"/>
    <w:rsid w:val="009032D8"/>
    <w:rsid w:val="00903417"/>
    <w:rsid w:val="00903585"/>
    <w:rsid w:val="00903742"/>
    <w:rsid w:val="00903D59"/>
    <w:rsid w:val="00904227"/>
    <w:rsid w:val="0090460E"/>
    <w:rsid w:val="009048EA"/>
    <w:rsid w:val="00904916"/>
    <w:rsid w:val="00904DDB"/>
    <w:rsid w:val="00905020"/>
    <w:rsid w:val="009050C8"/>
    <w:rsid w:val="00905307"/>
    <w:rsid w:val="00905405"/>
    <w:rsid w:val="00905789"/>
    <w:rsid w:val="00905C02"/>
    <w:rsid w:val="00905DF3"/>
    <w:rsid w:val="00905EB0"/>
    <w:rsid w:val="009060AB"/>
    <w:rsid w:val="00906422"/>
    <w:rsid w:val="009065CB"/>
    <w:rsid w:val="00906CBE"/>
    <w:rsid w:val="00906F7D"/>
    <w:rsid w:val="00906FE0"/>
    <w:rsid w:val="009079F6"/>
    <w:rsid w:val="00910478"/>
    <w:rsid w:val="00910EDB"/>
    <w:rsid w:val="0091112A"/>
    <w:rsid w:val="009114A0"/>
    <w:rsid w:val="00911668"/>
    <w:rsid w:val="009116B2"/>
    <w:rsid w:val="00912DAE"/>
    <w:rsid w:val="009137DA"/>
    <w:rsid w:val="0091400E"/>
    <w:rsid w:val="00914254"/>
    <w:rsid w:val="00914471"/>
    <w:rsid w:val="00914A9A"/>
    <w:rsid w:val="00914D4B"/>
    <w:rsid w:val="00914D51"/>
    <w:rsid w:val="0091531D"/>
    <w:rsid w:val="0091555E"/>
    <w:rsid w:val="00915886"/>
    <w:rsid w:val="009158EB"/>
    <w:rsid w:val="0091592C"/>
    <w:rsid w:val="00915C3D"/>
    <w:rsid w:val="00915E9C"/>
    <w:rsid w:val="00915FE3"/>
    <w:rsid w:val="0091629C"/>
    <w:rsid w:val="00916B70"/>
    <w:rsid w:val="00916FFA"/>
    <w:rsid w:val="00917723"/>
    <w:rsid w:val="00917C32"/>
    <w:rsid w:val="0092038C"/>
    <w:rsid w:val="009208AC"/>
    <w:rsid w:val="009209C7"/>
    <w:rsid w:val="00920D89"/>
    <w:rsid w:val="009210CA"/>
    <w:rsid w:val="009210D1"/>
    <w:rsid w:val="0092164C"/>
    <w:rsid w:val="0092198F"/>
    <w:rsid w:val="00921DA1"/>
    <w:rsid w:val="00921DDD"/>
    <w:rsid w:val="00921F65"/>
    <w:rsid w:val="00921F72"/>
    <w:rsid w:val="00922007"/>
    <w:rsid w:val="009223DB"/>
    <w:rsid w:val="00922553"/>
    <w:rsid w:val="0092262F"/>
    <w:rsid w:val="009228A9"/>
    <w:rsid w:val="00922AD8"/>
    <w:rsid w:val="00923678"/>
    <w:rsid w:val="009236C0"/>
    <w:rsid w:val="0092393A"/>
    <w:rsid w:val="00923B43"/>
    <w:rsid w:val="00923B5C"/>
    <w:rsid w:val="00923C5E"/>
    <w:rsid w:val="0092434D"/>
    <w:rsid w:val="009249C0"/>
    <w:rsid w:val="009250C9"/>
    <w:rsid w:val="009250F1"/>
    <w:rsid w:val="00925AD5"/>
    <w:rsid w:val="00925BEB"/>
    <w:rsid w:val="00926693"/>
    <w:rsid w:val="0092746C"/>
    <w:rsid w:val="0092748B"/>
    <w:rsid w:val="00927B50"/>
    <w:rsid w:val="009300DE"/>
    <w:rsid w:val="0093017D"/>
    <w:rsid w:val="009304B4"/>
    <w:rsid w:val="009305BB"/>
    <w:rsid w:val="009305ED"/>
    <w:rsid w:val="00930765"/>
    <w:rsid w:val="00930D37"/>
    <w:rsid w:val="00930E50"/>
    <w:rsid w:val="00931164"/>
    <w:rsid w:val="00931978"/>
    <w:rsid w:val="0093206D"/>
    <w:rsid w:val="00932134"/>
    <w:rsid w:val="009321F2"/>
    <w:rsid w:val="00932931"/>
    <w:rsid w:val="00932BAC"/>
    <w:rsid w:val="0093338F"/>
    <w:rsid w:val="009335C3"/>
    <w:rsid w:val="009339C0"/>
    <w:rsid w:val="009339C4"/>
    <w:rsid w:val="00933B08"/>
    <w:rsid w:val="00933F57"/>
    <w:rsid w:val="009340BE"/>
    <w:rsid w:val="009343EF"/>
    <w:rsid w:val="00934509"/>
    <w:rsid w:val="009346F7"/>
    <w:rsid w:val="00934A7B"/>
    <w:rsid w:val="00934B54"/>
    <w:rsid w:val="00934DED"/>
    <w:rsid w:val="0093507C"/>
    <w:rsid w:val="0093512F"/>
    <w:rsid w:val="009355B0"/>
    <w:rsid w:val="009357E3"/>
    <w:rsid w:val="0093588B"/>
    <w:rsid w:val="009359C6"/>
    <w:rsid w:val="00935B13"/>
    <w:rsid w:val="00935D06"/>
    <w:rsid w:val="00936251"/>
    <w:rsid w:val="00936F29"/>
    <w:rsid w:val="00937030"/>
    <w:rsid w:val="00937184"/>
    <w:rsid w:val="009377AE"/>
    <w:rsid w:val="00937E96"/>
    <w:rsid w:val="00937EFF"/>
    <w:rsid w:val="00940D14"/>
    <w:rsid w:val="00941000"/>
    <w:rsid w:val="00941067"/>
    <w:rsid w:val="009410C3"/>
    <w:rsid w:val="009417F8"/>
    <w:rsid w:val="00941945"/>
    <w:rsid w:val="00942739"/>
    <w:rsid w:val="009428E8"/>
    <w:rsid w:val="0094366C"/>
    <w:rsid w:val="0094375A"/>
    <w:rsid w:val="009440C5"/>
    <w:rsid w:val="009440E5"/>
    <w:rsid w:val="0094427B"/>
    <w:rsid w:val="009443CF"/>
    <w:rsid w:val="00944A8C"/>
    <w:rsid w:val="00944B87"/>
    <w:rsid w:val="009452F6"/>
    <w:rsid w:val="009453D4"/>
    <w:rsid w:val="00945678"/>
    <w:rsid w:val="00945962"/>
    <w:rsid w:val="00945B39"/>
    <w:rsid w:val="00945DE9"/>
    <w:rsid w:val="00945E1F"/>
    <w:rsid w:val="00945E9C"/>
    <w:rsid w:val="0094609B"/>
    <w:rsid w:val="00946359"/>
    <w:rsid w:val="00946FF6"/>
    <w:rsid w:val="00947312"/>
    <w:rsid w:val="009476A8"/>
    <w:rsid w:val="009504BD"/>
    <w:rsid w:val="00950897"/>
    <w:rsid w:val="00950D8B"/>
    <w:rsid w:val="0095145F"/>
    <w:rsid w:val="0095152B"/>
    <w:rsid w:val="0095181D"/>
    <w:rsid w:val="009518CC"/>
    <w:rsid w:val="009524B2"/>
    <w:rsid w:val="00952691"/>
    <w:rsid w:val="00952D1E"/>
    <w:rsid w:val="00953138"/>
    <w:rsid w:val="00953B09"/>
    <w:rsid w:val="00953CC3"/>
    <w:rsid w:val="00953E7E"/>
    <w:rsid w:val="0095411E"/>
    <w:rsid w:val="00955FB6"/>
    <w:rsid w:val="009565A0"/>
    <w:rsid w:val="00956B85"/>
    <w:rsid w:val="00956E94"/>
    <w:rsid w:val="00956EB0"/>
    <w:rsid w:val="00960033"/>
    <w:rsid w:val="009604A8"/>
    <w:rsid w:val="00960918"/>
    <w:rsid w:val="00960AA5"/>
    <w:rsid w:val="0096121F"/>
    <w:rsid w:val="00961643"/>
    <w:rsid w:val="00961FAD"/>
    <w:rsid w:val="00961FC6"/>
    <w:rsid w:val="00962718"/>
    <w:rsid w:val="0096271B"/>
    <w:rsid w:val="00962D77"/>
    <w:rsid w:val="00962DAB"/>
    <w:rsid w:val="009642FF"/>
    <w:rsid w:val="009646E9"/>
    <w:rsid w:val="00964BEE"/>
    <w:rsid w:val="00965025"/>
    <w:rsid w:val="0096536D"/>
    <w:rsid w:val="009654E5"/>
    <w:rsid w:val="0096551D"/>
    <w:rsid w:val="0096587D"/>
    <w:rsid w:val="00965D74"/>
    <w:rsid w:val="00965D80"/>
    <w:rsid w:val="00966028"/>
    <w:rsid w:val="00966103"/>
    <w:rsid w:val="00966AF3"/>
    <w:rsid w:val="00966D95"/>
    <w:rsid w:val="00966E7C"/>
    <w:rsid w:val="00967336"/>
    <w:rsid w:val="009673E0"/>
    <w:rsid w:val="00967457"/>
    <w:rsid w:val="00967759"/>
    <w:rsid w:val="00967C94"/>
    <w:rsid w:val="00967D46"/>
    <w:rsid w:val="00967F5E"/>
    <w:rsid w:val="0097067E"/>
    <w:rsid w:val="0097106F"/>
    <w:rsid w:val="0097150C"/>
    <w:rsid w:val="00971601"/>
    <w:rsid w:val="009718AA"/>
    <w:rsid w:val="00971905"/>
    <w:rsid w:val="00972EA4"/>
    <w:rsid w:val="00973892"/>
    <w:rsid w:val="009743CC"/>
    <w:rsid w:val="00974917"/>
    <w:rsid w:val="00974B8B"/>
    <w:rsid w:val="00975107"/>
    <w:rsid w:val="0097510F"/>
    <w:rsid w:val="00975974"/>
    <w:rsid w:val="00975D3C"/>
    <w:rsid w:val="00975DF9"/>
    <w:rsid w:val="00976096"/>
    <w:rsid w:val="009760CB"/>
    <w:rsid w:val="00976232"/>
    <w:rsid w:val="00976B45"/>
    <w:rsid w:val="00976BCD"/>
    <w:rsid w:val="00976E22"/>
    <w:rsid w:val="0097712A"/>
    <w:rsid w:val="00977819"/>
    <w:rsid w:val="0097785E"/>
    <w:rsid w:val="00977DB4"/>
    <w:rsid w:val="00980013"/>
    <w:rsid w:val="0098089E"/>
    <w:rsid w:val="00980C5C"/>
    <w:rsid w:val="00980CCD"/>
    <w:rsid w:val="00980D28"/>
    <w:rsid w:val="00981AC8"/>
    <w:rsid w:val="00981D33"/>
    <w:rsid w:val="00982625"/>
    <w:rsid w:val="00982847"/>
    <w:rsid w:val="0098288C"/>
    <w:rsid w:val="00982BFB"/>
    <w:rsid w:val="00982C68"/>
    <w:rsid w:val="00982DDA"/>
    <w:rsid w:val="0098311B"/>
    <w:rsid w:val="0098357C"/>
    <w:rsid w:val="00983EC5"/>
    <w:rsid w:val="009843C0"/>
    <w:rsid w:val="009847CD"/>
    <w:rsid w:val="009847EA"/>
    <w:rsid w:val="00984908"/>
    <w:rsid w:val="00985283"/>
    <w:rsid w:val="00985588"/>
    <w:rsid w:val="009856AE"/>
    <w:rsid w:val="0098584D"/>
    <w:rsid w:val="00985AB5"/>
    <w:rsid w:val="00985BC4"/>
    <w:rsid w:val="00985CD8"/>
    <w:rsid w:val="00985EE4"/>
    <w:rsid w:val="009861EE"/>
    <w:rsid w:val="00986B44"/>
    <w:rsid w:val="00986BC4"/>
    <w:rsid w:val="0098759D"/>
    <w:rsid w:val="0098760B"/>
    <w:rsid w:val="00987962"/>
    <w:rsid w:val="00987F17"/>
    <w:rsid w:val="0099017B"/>
    <w:rsid w:val="00990341"/>
    <w:rsid w:val="009907DD"/>
    <w:rsid w:val="00990EAA"/>
    <w:rsid w:val="00991398"/>
    <w:rsid w:val="009917E7"/>
    <w:rsid w:val="009923A9"/>
    <w:rsid w:val="00992990"/>
    <w:rsid w:val="00992A57"/>
    <w:rsid w:val="00993588"/>
    <w:rsid w:val="009937F0"/>
    <w:rsid w:val="0099394C"/>
    <w:rsid w:val="00993AB8"/>
    <w:rsid w:val="00993BCB"/>
    <w:rsid w:val="009942C8"/>
    <w:rsid w:val="009943F6"/>
    <w:rsid w:val="00994506"/>
    <w:rsid w:val="00994829"/>
    <w:rsid w:val="00994959"/>
    <w:rsid w:val="00995D85"/>
    <w:rsid w:val="009960C2"/>
    <w:rsid w:val="00996B61"/>
    <w:rsid w:val="009970B6"/>
    <w:rsid w:val="00997542"/>
    <w:rsid w:val="0099790D"/>
    <w:rsid w:val="00997D53"/>
    <w:rsid w:val="00997FF6"/>
    <w:rsid w:val="009A0735"/>
    <w:rsid w:val="009A1911"/>
    <w:rsid w:val="009A2507"/>
    <w:rsid w:val="009A2748"/>
    <w:rsid w:val="009A2823"/>
    <w:rsid w:val="009A2C56"/>
    <w:rsid w:val="009A2E83"/>
    <w:rsid w:val="009A34C7"/>
    <w:rsid w:val="009A39ED"/>
    <w:rsid w:val="009A40F0"/>
    <w:rsid w:val="009A4252"/>
    <w:rsid w:val="009A4AB6"/>
    <w:rsid w:val="009A50F5"/>
    <w:rsid w:val="009A523E"/>
    <w:rsid w:val="009A52A9"/>
    <w:rsid w:val="009A5E85"/>
    <w:rsid w:val="009A656E"/>
    <w:rsid w:val="009A669E"/>
    <w:rsid w:val="009A6BA3"/>
    <w:rsid w:val="009A6C37"/>
    <w:rsid w:val="009A6E3B"/>
    <w:rsid w:val="009A70F5"/>
    <w:rsid w:val="009A763A"/>
    <w:rsid w:val="009A771D"/>
    <w:rsid w:val="009A7DE1"/>
    <w:rsid w:val="009A7E31"/>
    <w:rsid w:val="009A7E45"/>
    <w:rsid w:val="009A7ED0"/>
    <w:rsid w:val="009A7F41"/>
    <w:rsid w:val="009B2575"/>
    <w:rsid w:val="009B25F1"/>
    <w:rsid w:val="009B2A31"/>
    <w:rsid w:val="009B3225"/>
    <w:rsid w:val="009B338C"/>
    <w:rsid w:val="009B3390"/>
    <w:rsid w:val="009B367B"/>
    <w:rsid w:val="009B3A5C"/>
    <w:rsid w:val="009B3EAF"/>
    <w:rsid w:val="009B42E9"/>
    <w:rsid w:val="009B49D6"/>
    <w:rsid w:val="009B4B04"/>
    <w:rsid w:val="009B4B39"/>
    <w:rsid w:val="009B5467"/>
    <w:rsid w:val="009B58C1"/>
    <w:rsid w:val="009B5C7A"/>
    <w:rsid w:val="009B5E64"/>
    <w:rsid w:val="009B62FD"/>
    <w:rsid w:val="009B638A"/>
    <w:rsid w:val="009B6590"/>
    <w:rsid w:val="009B6715"/>
    <w:rsid w:val="009B6759"/>
    <w:rsid w:val="009B67C8"/>
    <w:rsid w:val="009B6CF1"/>
    <w:rsid w:val="009B6D53"/>
    <w:rsid w:val="009B74BE"/>
    <w:rsid w:val="009B75A4"/>
    <w:rsid w:val="009B75FA"/>
    <w:rsid w:val="009B765A"/>
    <w:rsid w:val="009B7DF6"/>
    <w:rsid w:val="009B7F4A"/>
    <w:rsid w:val="009C003E"/>
    <w:rsid w:val="009C02CF"/>
    <w:rsid w:val="009C0584"/>
    <w:rsid w:val="009C07D3"/>
    <w:rsid w:val="009C18C1"/>
    <w:rsid w:val="009C196B"/>
    <w:rsid w:val="009C1C01"/>
    <w:rsid w:val="009C1D31"/>
    <w:rsid w:val="009C1F36"/>
    <w:rsid w:val="009C2969"/>
    <w:rsid w:val="009C2A29"/>
    <w:rsid w:val="009C2D1B"/>
    <w:rsid w:val="009C3602"/>
    <w:rsid w:val="009C4971"/>
    <w:rsid w:val="009C49EF"/>
    <w:rsid w:val="009C4F77"/>
    <w:rsid w:val="009C50FB"/>
    <w:rsid w:val="009C52EF"/>
    <w:rsid w:val="009C5430"/>
    <w:rsid w:val="009C5562"/>
    <w:rsid w:val="009C5641"/>
    <w:rsid w:val="009C589B"/>
    <w:rsid w:val="009C5AFC"/>
    <w:rsid w:val="009C5BA9"/>
    <w:rsid w:val="009C5CDB"/>
    <w:rsid w:val="009C5D15"/>
    <w:rsid w:val="009C6538"/>
    <w:rsid w:val="009C65E6"/>
    <w:rsid w:val="009C67B6"/>
    <w:rsid w:val="009C70FD"/>
    <w:rsid w:val="009C7747"/>
    <w:rsid w:val="009D034B"/>
    <w:rsid w:val="009D0445"/>
    <w:rsid w:val="009D0622"/>
    <w:rsid w:val="009D062C"/>
    <w:rsid w:val="009D081B"/>
    <w:rsid w:val="009D08D8"/>
    <w:rsid w:val="009D0D1B"/>
    <w:rsid w:val="009D11F3"/>
    <w:rsid w:val="009D1491"/>
    <w:rsid w:val="009D1CB2"/>
    <w:rsid w:val="009D1F26"/>
    <w:rsid w:val="009D2266"/>
    <w:rsid w:val="009D2644"/>
    <w:rsid w:val="009D2718"/>
    <w:rsid w:val="009D30E1"/>
    <w:rsid w:val="009D3146"/>
    <w:rsid w:val="009D383F"/>
    <w:rsid w:val="009D3ABB"/>
    <w:rsid w:val="009D3C1D"/>
    <w:rsid w:val="009D3E1C"/>
    <w:rsid w:val="009D3E92"/>
    <w:rsid w:val="009D3ED2"/>
    <w:rsid w:val="009D41EE"/>
    <w:rsid w:val="009D43D8"/>
    <w:rsid w:val="009D468C"/>
    <w:rsid w:val="009D4E35"/>
    <w:rsid w:val="009D541E"/>
    <w:rsid w:val="009D5A66"/>
    <w:rsid w:val="009D5F95"/>
    <w:rsid w:val="009D62B7"/>
    <w:rsid w:val="009D6587"/>
    <w:rsid w:val="009D667F"/>
    <w:rsid w:val="009D68B4"/>
    <w:rsid w:val="009D6F62"/>
    <w:rsid w:val="009D7248"/>
    <w:rsid w:val="009D75D1"/>
    <w:rsid w:val="009D7798"/>
    <w:rsid w:val="009D7D10"/>
    <w:rsid w:val="009E0237"/>
    <w:rsid w:val="009E0492"/>
    <w:rsid w:val="009E057A"/>
    <w:rsid w:val="009E0FC4"/>
    <w:rsid w:val="009E136C"/>
    <w:rsid w:val="009E1860"/>
    <w:rsid w:val="009E1ACF"/>
    <w:rsid w:val="009E1AD0"/>
    <w:rsid w:val="009E2145"/>
    <w:rsid w:val="009E24F4"/>
    <w:rsid w:val="009E2582"/>
    <w:rsid w:val="009E2A56"/>
    <w:rsid w:val="009E2A91"/>
    <w:rsid w:val="009E2D0D"/>
    <w:rsid w:val="009E2F70"/>
    <w:rsid w:val="009E35AD"/>
    <w:rsid w:val="009E3800"/>
    <w:rsid w:val="009E3847"/>
    <w:rsid w:val="009E3E07"/>
    <w:rsid w:val="009E4463"/>
    <w:rsid w:val="009E48DB"/>
    <w:rsid w:val="009E580A"/>
    <w:rsid w:val="009E65F9"/>
    <w:rsid w:val="009E6A70"/>
    <w:rsid w:val="009E6CD5"/>
    <w:rsid w:val="009E6F6F"/>
    <w:rsid w:val="009E7601"/>
    <w:rsid w:val="009E78CA"/>
    <w:rsid w:val="009E7FD9"/>
    <w:rsid w:val="009F05D4"/>
    <w:rsid w:val="009F06EA"/>
    <w:rsid w:val="009F09CE"/>
    <w:rsid w:val="009F0CDD"/>
    <w:rsid w:val="009F0E09"/>
    <w:rsid w:val="009F0FD5"/>
    <w:rsid w:val="009F10B0"/>
    <w:rsid w:val="009F11EC"/>
    <w:rsid w:val="009F1304"/>
    <w:rsid w:val="009F13C8"/>
    <w:rsid w:val="009F154F"/>
    <w:rsid w:val="009F1B4F"/>
    <w:rsid w:val="009F1D05"/>
    <w:rsid w:val="009F1DA3"/>
    <w:rsid w:val="009F2103"/>
    <w:rsid w:val="009F28BF"/>
    <w:rsid w:val="009F2AA1"/>
    <w:rsid w:val="009F2CEB"/>
    <w:rsid w:val="009F2E8C"/>
    <w:rsid w:val="009F3324"/>
    <w:rsid w:val="009F34D9"/>
    <w:rsid w:val="009F34F8"/>
    <w:rsid w:val="009F3795"/>
    <w:rsid w:val="009F37F8"/>
    <w:rsid w:val="009F39AB"/>
    <w:rsid w:val="009F3DF6"/>
    <w:rsid w:val="009F3E93"/>
    <w:rsid w:val="009F4329"/>
    <w:rsid w:val="009F452D"/>
    <w:rsid w:val="009F4AB7"/>
    <w:rsid w:val="009F566F"/>
    <w:rsid w:val="009F5EEC"/>
    <w:rsid w:val="009F66AF"/>
    <w:rsid w:val="009F6BAE"/>
    <w:rsid w:val="009F6CE0"/>
    <w:rsid w:val="009F72C8"/>
    <w:rsid w:val="009F7314"/>
    <w:rsid w:val="009F7512"/>
    <w:rsid w:val="009F79D7"/>
    <w:rsid w:val="00A00208"/>
    <w:rsid w:val="00A00848"/>
    <w:rsid w:val="00A01113"/>
    <w:rsid w:val="00A01119"/>
    <w:rsid w:val="00A016D4"/>
    <w:rsid w:val="00A018F9"/>
    <w:rsid w:val="00A01F36"/>
    <w:rsid w:val="00A0279B"/>
    <w:rsid w:val="00A0304B"/>
    <w:rsid w:val="00A032C4"/>
    <w:rsid w:val="00A0340F"/>
    <w:rsid w:val="00A034B2"/>
    <w:rsid w:val="00A035BC"/>
    <w:rsid w:val="00A04435"/>
    <w:rsid w:val="00A0455E"/>
    <w:rsid w:val="00A047F4"/>
    <w:rsid w:val="00A05A47"/>
    <w:rsid w:val="00A06129"/>
    <w:rsid w:val="00A06D2F"/>
    <w:rsid w:val="00A06F5F"/>
    <w:rsid w:val="00A070DB"/>
    <w:rsid w:val="00A07B3B"/>
    <w:rsid w:val="00A07F3C"/>
    <w:rsid w:val="00A100E5"/>
    <w:rsid w:val="00A10123"/>
    <w:rsid w:val="00A11183"/>
    <w:rsid w:val="00A114D8"/>
    <w:rsid w:val="00A11757"/>
    <w:rsid w:val="00A128A0"/>
    <w:rsid w:val="00A1294F"/>
    <w:rsid w:val="00A12B3F"/>
    <w:rsid w:val="00A12E57"/>
    <w:rsid w:val="00A13318"/>
    <w:rsid w:val="00A13588"/>
    <w:rsid w:val="00A13EF3"/>
    <w:rsid w:val="00A14434"/>
    <w:rsid w:val="00A147B2"/>
    <w:rsid w:val="00A14A97"/>
    <w:rsid w:val="00A14C48"/>
    <w:rsid w:val="00A14D8D"/>
    <w:rsid w:val="00A150F5"/>
    <w:rsid w:val="00A1524E"/>
    <w:rsid w:val="00A152E7"/>
    <w:rsid w:val="00A15716"/>
    <w:rsid w:val="00A159BE"/>
    <w:rsid w:val="00A15BA6"/>
    <w:rsid w:val="00A15C94"/>
    <w:rsid w:val="00A160FC"/>
    <w:rsid w:val="00A1651A"/>
    <w:rsid w:val="00A16A29"/>
    <w:rsid w:val="00A172FB"/>
    <w:rsid w:val="00A17460"/>
    <w:rsid w:val="00A1797D"/>
    <w:rsid w:val="00A20392"/>
    <w:rsid w:val="00A207AE"/>
    <w:rsid w:val="00A20CC0"/>
    <w:rsid w:val="00A20E9E"/>
    <w:rsid w:val="00A21165"/>
    <w:rsid w:val="00A21225"/>
    <w:rsid w:val="00A21A92"/>
    <w:rsid w:val="00A21D93"/>
    <w:rsid w:val="00A22326"/>
    <w:rsid w:val="00A22611"/>
    <w:rsid w:val="00A22A77"/>
    <w:rsid w:val="00A22B94"/>
    <w:rsid w:val="00A22E24"/>
    <w:rsid w:val="00A232DF"/>
    <w:rsid w:val="00A23679"/>
    <w:rsid w:val="00A236F5"/>
    <w:rsid w:val="00A23CF2"/>
    <w:rsid w:val="00A23CFF"/>
    <w:rsid w:val="00A24067"/>
    <w:rsid w:val="00A24072"/>
    <w:rsid w:val="00A24880"/>
    <w:rsid w:val="00A24ADF"/>
    <w:rsid w:val="00A24D3D"/>
    <w:rsid w:val="00A24ECD"/>
    <w:rsid w:val="00A24F82"/>
    <w:rsid w:val="00A2506F"/>
    <w:rsid w:val="00A25134"/>
    <w:rsid w:val="00A252DB"/>
    <w:rsid w:val="00A25A58"/>
    <w:rsid w:val="00A25A5F"/>
    <w:rsid w:val="00A2665F"/>
    <w:rsid w:val="00A26B2B"/>
    <w:rsid w:val="00A26F39"/>
    <w:rsid w:val="00A2703B"/>
    <w:rsid w:val="00A2755F"/>
    <w:rsid w:val="00A276EB"/>
    <w:rsid w:val="00A3010E"/>
    <w:rsid w:val="00A30A34"/>
    <w:rsid w:val="00A30CA8"/>
    <w:rsid w:val="00A317C0"/>
    <w:rsid w:val="00A31ECF"/>
    <w:rsid w:val="00A31F93"/>
    <w:rsid w:val="00A3253E"/>
    <w:rsid w:val="00A3259C"/>
    <w:rsid w:val="00A325D4"/>
    <w:rsid w:val="00A328FF"/>
    <w:rsid w:val="00A32B8E"/>
    <w:rsid w:val="00A32D34"/>
    <w:rsid w:val="00A33399"/>
    <w:rsid w:val="00A33411"/>
    <w:rsid w:val="00A33886"/>
    <w:rsid w:val="00A33926"/>
    <w:rsid w:val="00A33BA6"/>
    <w:rsid w:val="00A34864"/>
    <w:rsid w:val="00A34F51"/>
    <w:rsid w:val="00A3521E"/>
    <w:rsid w:val="00A353FF"/>
    <w:rsid w:val="00A354AC"/>
    <w:rsid w:val="00A35729"/>
    <w:rsid w:val="00A357A4"/>
    <w:rsid w:val="00A358C9"/>
    <w:rsid w:val="00A35926"/>
    <w:rsid w:val="00A35AA7"/>
    <w:rsid w:val="00A35E92"/>
    <w:rsid w:val="00A36AAD"/>
    <w:rsid w:val="00A36C03"/>
    <w:rsid w:val="00A36E6E"/>
    <w:rsid w:val="00A36E71"/>
    <w:rsid w:val="00A377BB"/>
    <w:rsid w:val="00A37CA5"/>
    <w:rsid w:val="00A37DF2"/>
    <w:rsid w:val="00A40394"/>
    <w:rsid w:val="00A409A4"/>
    <w:rsid w:val="00A40A0F"/>
    <w:rsid w:val="00A40B4B"/>
    <w:rsid w:val="00A40D4D"/>
    <w:rsid w:val="00A418A8"/>
    <w:rsid w:val="00A41C57"/>
    <w:rsid w:val="00A41D8A"/>
    <w:rsid w:val="00A41E47"/>
    <w:rsid w:val="00A4210A"/>
    <w:rsid w:val="00A42456"/>
    <w:rsid w:val="00A42589"/>
    <w:rsid w:val="00A43399"/>
    <w:rsid w:val="00A43603"/>
    <w:rsid w:val="00A43ADA"/>
    <w:rsid w:val="00A43F9C"/>
    <w:rsid w:val="00A44534"/>
    <w:rsid w:val="00A457C9"/>
    <w:rsid w:val="00A45926"/>
    <w:rsid w:val="00A4606F"/>
    <w:rsid w:val="00A4620D"/>
    <w:rsid w:val="00A46213"/>
    <w:rsid w:val="00A46D46"/>
    <w:rsid w:val="00A47004"/>
    <w:rsid w:val="00A471B1"/>
    <w:rsid w:val="00A4779C"/>
    <w:rsid w:val="00A479E2"/>
    <w:rsid w:val="00A47CEA"/>
    <w:rsid w:val="00A47DCC"/>
    <w:rsid w:val="00A501B4"/>
    <w:rsid w:val="00A5027B"/>
    <w:rsid w:val="00A50316"/>
    <w:rsid w:val="00A508D7"/>
    <w:rsid w:val="00A50C26"/>
    <w:rsid w:val="00A51071"/>
    <w:rsid w:val="00A511B4"/>
    <w:rsid w:val="00A51560"/>
    <w:rsid w:val="00A51606"/>
    <w:rsid w:val="00A519B6"/>
    <w:rsid w:val="00A51C4A"/>
    <w:rsid w:val="00A51CA7"/>
    <w:rsid w:val="00A523B5"/>
    <w:rsid w:val="00A524DD"/>
    <w:rsid w:val="00A52C51"/>
    <w:rsid w:val="00A530A8"/>
    <w:rsid w:val="00A5324B"/>
    <w:rsid w:val="00A53877"/>
    <w:rsid w:val="00A53E08"/>
    <w:rsid w:val="00A5421B"/>
    <w:rsid w:val="00A5426E"/>
    <w:rsid w:val="00A545FC"/>
    <w:rsid w:val="00A548E0"/>
    <w:rsid w:val="00A54CB6"/>
    <w:rsid w:val="00A552C1"/>
    <w:rsid w:val="00A55388"/>
    <w:rsid w:val="00A55CB0"/>
    <w:rsid w:val="00A55D09"/>
    <w:rsid w:val="00A55D73"/>
    <w:rsid w:val="00A55F42"/>
    <w:rsid w:val="00A562AD"/>
    <w:rsid w:val="00A56AF4"/>
    <w:rsid w:val="00A5771C"/>
    <w:rsid w:val="00A578DF"/>
    <w:rsid w:val="00A57966"/>
    <w:rsid w:val="00A57C07"/>
    <w:rsid w:val="00A57C14"/>
    <w:rsid w:val="00A57C82"/>
    <w:rsid w:val="00A57FED"/>
    <w:rsid w:val="00A60634"/>
    <w:rsid w:val="00A60726"/>
    <w:rsid w:val="00A6095D"/>
    <w:rsid w:val="00A60F51"/>
    <w:rsid w:val="00A619CE"/>
    <w:rsid w:val="00A61B87"/>
    <w:rsid w:val="00A61F08"/>
    <w:rsid w:val="00A631C8"/>
    <w:rsid w:val="00A63412"/>
    <w:rsid w:val="00A6381B"/>
    <w:rsid w:val="00A63ACD"/>
    <w:rsid w:val="00A63D59"/>
    <w:rsid w:val="00A63F66"/>
    <w:rsid w:val="00A64272"/>
    <w:rsid w:val="00A64595"/>
    <w:rsid w:val="00A64E14"/>
    <w:rsid w:val="00A64EAA"/>
    <w:rsid w:val="00A65736"/>
    <w:rsid w:val="00A658A3"/>
    <w:rsid w:val="00A65BD2"/>
    <w:rsid w:val="00A65DB8"/>
    <w:rsid w:val="00A664E6"/>
    <w:rsid w:val="00A66536"/>
    <w:rsid w:val="00A6674B"/>
    <w:rsid w:val="00A672DF"/>
    <w:rsid w:val="00A674C7"/>
    <w:rsid w:val="00A67AFC"/>
    <w:rsid w:val="00A703BC"/>
    <w:rsid w:val="00A70C80"/>
    <w:rsid w:val="00A70E5E"/>
    <w:rsid w:val="00A70F9A"/>
    <w:rsid w:val="00A7148F"/>
    <w:rsid w:val="00A71E27"/>
    <w:rsid w:val="00A7333F"/>
    <w:rsid w:val="00A73E02"/>
    <w:rsid w:val="00A741A7"/>
    <w:rsid w:val="00A7459C"/>
    <w:rsid w:val="00A74A46"/>
    <w:rsid w:val="00A757D7"/>
    <w:rsid w:val="00A758EC"/>
    <w:rsid w:val="00A75CD3"/>
    <w:rsid w:val="00A7621F"/>
    <w:rsid w:val="00A7722D"/>
    <w:rsid w:val="00A773E4"/>
    <w:rsid w:val="00A77A82"/>
    <w:rsid w:val="00A77EC3"/>
    <w:rsid w:val="00A80022"/>
    <w:rsid w:val="00A805EB"/>
    <w:rsid w:val="00A806B2"/>
    <w:rsid w:val="00A80743"/>
    <w:rsid w:val="00A80F37"/>
    <w:rsid w:val="00A80F6B"/>
    <w:rsid w:val="00A810C0"/>
    <w:rsid w:val="00A8243D"/>
    <w:rsid w:val="00A827AD"/>
    <w:rsid w:val="00A82951"/>
    <w:rsid w:val="00A829C7"/>
    <w:rsid w:val="00A82B40"/>
    <w:rsid w:val="00A82B59"/>
    <w:rsid w:val="00A82C91"/>
    <w:rsid w:val="00A82D52"/>
    <w:rsid w:val="00A830D4"/>
    <w:rsid w:val="00A836AC"/>
    <w:rsid w:val="00A83B06"/>
    <w:rsid w:val="00A83B4E"/>
    <w:rsid w:val="00A84657"/>
    <w:rsid w:val="00A847BE"/>
    <w:rsid w:val="00A84DA6"/>
    <w:rsid w:val="00A850B6"/>
    <w:rsid w:val="00A85523"/>
    <w:rsid w:val="00A85997"/>
    <w:rsid w:val="00A85BB1"/>
    <w:rsid w:val="00A85C5D"/>
    <w:rsid w:val="00A85C5F"/>
    <w:rsid w:val="00A85CE0"/>
    <w:rsid w:val="00A85DE9"/>
    <w:rsid w:val="00A85EC4"/>
    <w:rsid w:val="00A86386"/>
    <w:rsid w:val="00A8673C"/>
    <w:rsid w:val="00A86919"/>
    <w:rsid w:val="00A86CFF"/>
    <w:rsid w:val="00A86D20"/>
    <w:rsid w:val="00A879D8"/>
    <w:rsid w:val="00A87ACE"/>
    <w:rsid w:val="00A90025"/>
    <w:rsid w:val="00A9027E"/>
    <w:rsid w:val="00A90A62"/>
    <w:rsid w:val="00A910FC"/>
    <w:rsid w:val="00A911E5"/>
    <w:rsid w:val="00A91281"/>
    <w:rsid w:val="00A912BA"/>
    <w:rsid w:val="00A91F02"/>
    <w:rsid w:val="00A921B4"/>
    <w:rsid w:val="00A92267"/>
    <w:rsid w:val="00A9227A"/>
    <w:rsid w:val="00A923FD"/>
    <w:rsid w:val="00A92510"/>
    <w:rsid w:val="00A92713"/>
    <w:rsid w:val="00A9289D"/>
    <w:rsid w:val="00A92A4D"/>
    <w:rsid w:val="00A92C34"/>
    <w:rsid w:val="00A92C44"/>
    <w:rsid w:val="00A92E6B"/>
    <w:rsid w:val="00A935D6"/>
    <w:rsid w:val="00A93C11"/>
    <w:rsid w:val="00A94B79"/>
    <w:rsid w:val="00A94BB5"/>
    <w:rsid w:val="00A94E2F"/>
    <w:rsid w:val="00A94FBF"/>
    <w:rsid w:val="00A95078"/>
    <w:rsid w:val="00A95DFB"/>
    <w:rsid w:val="00A95EDC"/>
    <w:rsid w:val="00A95F54"/>
    <w:rsid w:val="00A96CF2"/>
    <w:rsid w:val="00A96D0B"/>
    <w:rsid w:val="00A96E3C"/>
    <w:rsid w:val="00A971C4"/>
    <w:rsid w:val="00A97389"/>
    <w:rsid w:val="00A973F7"/>
    <w:rsid w:val="00A97C39"/>
    <w:rsid w:val="00AA01FE"/>
    <w:rsid w:val="00AA0547"/>
    <w:rsid w:val="00AA0695"/>
    <w:rsid w:val="00AA081D"/>
    <w:rsid w:val="00AA08AA"/>
    <w:rsid w:val="00AA0A46"/>
    <w:rsid w:val="00AA0AF9"/>
    <w:rsid w:val="00AA0DFF"/>
    <w:rsid w:val="00AA1005"/>
    <w:rsid w:val="00AA122B"/>
    <w:rsid w:val="00AA124C"/>
    <w:rsid w:val="00AA173B"/>
    <w:rsid w:val="00AA1BB2"/>
    <w:rsid w:val="00AA1BDA"/>
    <w:rsid w:val="00AA1CF7"/>
    <w:rsid w:val="00AA20F2"/>
    <w:rsid w:val="00AA210F"/>
    <w:rsid w:val="00AA2390"/>
    <w:rsid w:val="00AA2462"/>
    <w:rsid w:val="00AA2558"/>
    <w:rsid w:val="00AA2850"/>
    <w:rsid w:val="00AA2AD8"/>
    <w:rsid w:val="00AA2D8C"/>
    <w:rsid w:val="00AA3778"/>
    <w:rsid w:val="00AA3B12"/>
    <w:rsid w:val="00AA3BC0"/>
    <w:rsid w:val="00AA3F70"/>
    <w:rsid w:val="00AA4037"/>
    <w:rsid w:val="00AA4241"/>
    <w:rsid w:val="00AA4408"/>
    <w:rsid w:val="00AA449C"/>
    <w:rsid w:val="00AA482F"/>
    <w:rsid w:val="00AA4E2F"/>
    <w:rsid w:val="00AA67C6"/>
    <w:rsid w:val="00AA6E0D"/>
    <w:rsid w:val="00AA70C0"/>
    <w:rsid w:val="00AA70D4"/>
    <w:rsid w:val="00AA7152"/>
    <w:rsid w:val="00AA73CC"/>
    <w:rsid w:val="00AA750D"/>
    <w:rsid w:val="00AA7B3F"/>
    <w:rsid w:val="00AA7EE4"/>
    <w:rsid w:val="00AA7F5F"/>
    <w:rsid w:val="00AB0117"/>
    <w:rsid w:val="00AB05C4"/>
    <w:rsid w:val="00AB0719"/>
    <w:rsid w:val="00AB1210"/>
    <w:rsid w:val="00AB1982"/>
    <w:rsid w:val="00AB1A7C"/>
    <w:rsid w:val="00AB1C3F"/>
    <w:rsid w:val="00AB1D29"/>
    <w:rsid w:val="00AB1DE5"/>
    <w:rsid w:val="00AB2F18"/>
    <w:rsid w:val="00AB2FC6"/>
    <w:rsid w:val="00AB30D0"/>
    <w:rsid w:val="00AB37D2"/>
    <w:rsid w:val="00AB3C1D"/>
    <w:rsid w:val="00AB440F"/>
    <w:rsid w:val="00AB46CD"/>
    <w:rsid w:val="00AB474B"/>
    <w:rsid w:val="00AB49B8"/>
    <w:rsid w:val="00AB49EE"/>
    <w:rsid w:val="00AB5231"/>
    <w:rsid w:val="00AB5ED1"/>
    <w:rsid w:val="00AB5FDB"/>
    <w:rsid w:val="00AB688B"/>
    <w:rsid w:val="00AB6FC1"/>
    <w:rsid w:val="00AB7521"/>
    <w:rsid w:val="00AB7864"/>
    <w:rsid w:val="00AB7AFB"/>
    <w:rsid w:val="00AC034F"/>
    <w:rsid w:val="00AC05BE"/>
    <w:rsid w:val="00AC12B4"/>
    <w:rsid w:val="00AC12B7"/>
    <w:rsid w:val="00AC1651"/>
    <w:rsid w:val="00AC1A30"/>
    <w:rsid w:val="00AC1E44"/>
    <w:rsid w:val="00AC245F"/>
    <w:rsid w:val="00AC2615"/>
    <w:rsid w:val="00AC281F"/>
    <w:rsid w:val="00AC2A46"/>
    <w:rsid w:val="00AC2AEB"/>
    <w:rsid w:val="00AC2D39"/>
    <w:rsid w:val="00AC318F"/>
    <w:rsid w:val="00AC3530"/>
    <w:rsid w:val="00AC4277"/>
    <w:rsid w:val="00AC4552"/>
    <w:rsid w:val="00AC49EB"/>
    <w:rsid w:val="00AC4BC7"/>
    <w:rsid w:val="00AC5225"/>
    <w:rsid w:val="00AC538A"/>
    <w:rsid w:val="00AC557C"/>
    <w:rsid w:val="00AC55B2"/>
    <w:rsid w:val="00AC56D2"/>
    <w:rsid w:val="00AC615D"/>
    <w:rsid w:val="00AC665C"/>
    <w:rsid w:val="00AC698E"/>
    <w:rsid w:val="00AC6A18"/>
    <w:rsid w:val="00AC6A6D"/>
    <w:rsid w:val="00AC6B6C"/>
    <w:rsid w:val="00AC7034"/>
    <w:rsid w:val="00AC733E"/>
    <w:rsid w:val="00AD04C6"/>
    <w:rsid w:val="00AD0516"/>
    <w:rsid w:val="00AD06DA"/>
    <w:rsid w:val="00AD0755"/>
    <w:rsid w:val="00AD09CC"/>
    <w:rsid w:val="00AD181E"/>
    <w:rsid w:val="00AD1CA1"/>
    <w:rsid w:val="00AD21FD"/>
    <w:rsid w:val="00AD24F5"/>
    <w:rsid w:val="00AD2F61"/>
    <w:rsid w:val="00AD2F99"/>
    <w:rsid w:val="00AD3210"/>
    <w:rsid w:val="00AD357C"/>
    <w:rsid w:val="00AD37D6"/>
    <w:rsid w:val="00AD4788"/>
    <w:rsid w:val="00AD4846"/>
    <w:rsid w:val="00AD4D3B"/>
    <w:rsid w:val="00AD56EA"/>
    <w:rsid w:val="00AD661A"/>
    <w:rsid w:val="00AD6D8C"/>
    <w:rsid w:val="00AD6EEF"/>
    <w:rsid w:val="00AD7658"/>
    <w:rsid w:val="00AD7D86"/>
    <w:rsid w:val="00AE08B9"/>
    <w:rsid w:val="00AE0E54"/>
    <w:rsid w:val="00AE1230"/>
    <w:rsid w:val="00AE1743"/>
    <w:rsid w:val="00AE17DD"/>
    <w:rsid w:val="00AE194A"/>
    <w:rsid w:val="00AE1D6B"/>
    <w:rsid w:val="00AE1D88"/>
    <w:rsid w:val="00AE2B47"/>
    <w:rsid w:val="00AE2B61"/>
    <w:rsid w:val="00AE33B3"/>
    <w:rsid w:val="00AE33E2"/>
    <w:rsid w:val="00AE3719"/>
    <w:rsid w:val="00AE3FA5"/>
    <w:rsid w:val="00AE4652"/>
    <w:rsid w:val="00AE4785"/>
    <w:rsid w:val="00AE4FBF"/>
    <w:rsid w:val="00AE52A8"/>
    <w:rsid w:val="00AE54D6"/>
    <w:rsid w:val="00AE59BC"/>
    <w:rsid w:val="00AE6148"/>
    <w:rsid w:val="00AE61EE"/>
    <w:rsid w:val="00AE6F9C"/>
    <w:rsid w:val="00AE7575"/>
    <w:rsid w:val="00AE7594"/>
    <w:rsid w:val="00AE7C17"/>
    <w:rsid w:val="00AE7C8E"/>
    <w:rsid w:val="00AF042A"/>
    <w:rsid w:val="00AF061E"/>
    <w:rsid w:val="00AF0877"/>
    <w:rsid w:val="00AF08F1"/>
    <w:rsid w:val="00AF08F8"/>
    <w:rsid w:val="00AF0972"/>
    <w:rsid w:val="00AF0AEE"/>
    <w:rsid w:val="00AF0E7E"/>
    <w:rsid w:val="00AF0FA8"/>
    <w:rsid w:val="00AF1C5D"/>
    <w:rsid w:val="00AF1FE2"/>
    <w:rsid w:val="00AF2A44"/>
    <w:rsid w:val="00AF348A"/>
    <w:rsid w:val="00AF37E8"/>
    <w:rsid w:val="00AF38F9"/>
    <w:rsid w:val="00AF3EB4"/>
    <w:rsid w:val="00AF4149"/>
    <w:rsid w:val="00AF4B77"/>
    <w:rsid w:val="00AF516A"/>
    <w:rsid w:val="00AF53A6"/>
    <w:rsid w:val="00AF53C6"/>
    <w:rsid w:val="00AF54F2"/>
    <w:rsid w:val="00AF5709"/>
    <w:rsid w:val="00AF5F10"/>
    <w:rsid w:val="00AF692D"/>
    <w:rsid w:val="00AF6B77"/>
    <w:rsid w:val="00AF71CA"/>
    <w:rsid w:val="00AF7B68"/>
    <w:rsid w:val="00B003BD"/>
    <w:rsid w:val="00B00E9F"/>
    <w:rsid w:val="00B00F9B"/>
    <w:rsid w:val="00B010C3"/>
    <w:rsid w:val="00B019BB"/>
    <w:rsid w:val="00B01A4E"/>
    <w:rsid w:val="00B0278D"/>
    <w:rsid w:val="00B03283"/>
    <w:rsid w:val="00B0335A"/>
    <w:rsid w:val="00B0353F"/>
    <w:rsid w:val="00B04890"/>
    <w:rsid w:val="00B04A90"/>
    <w:rsid w:val="00B05190"/>
    <w:rsid w:val="00B0519C"/>
    <w:rsid w:val="00B05C40"/>
    <w:rsid w:val="00B05EE1"/>
    <w:rsid w:val="00B05FB2"/>
    <w:rsid w:val="00B06433"/>
    <w:rsid w:val="00B0686A"/>
    <w:rsid w:val="00B06A20"/>
    <w:rsid w:val="00B06AB9"/>
    <w:rsid w:val="00B076D9"/>
    <w:rsid w:val="00B07EB9"/>
    <w:rsid w:val="00B10386"/>
    <w:rsid w:val="00B103B6"/>
    <w:rsid w:val="00B105ED"/>
    <w:rsid w:val="00B10FFA"/>
    <w:rsid w:val="00B11AC7"/>
    <w:rsid w:val="00B1239D"/>
    <w:rsid w:val="00B124DA"/>
    <w:rsid w:val="00B12606"/>
    <w:rsid w:val="00B12713"/>
    <w:rsid w:val="00B12F4F"/>
    <w:rsid w:val="00B12FBD"/>
    <w:rsid w:val="00B1340F"/>
    <w:rsid w:val="00B134A9"/>
    <w:rsid w:val="00B139D1"/>
    <w:rsid w:val="00B14BA0"/>
    <w:rsid w:val="00B15202"/>
    <w:rsid w:val="00B157A3"/>
    <w:rsid w:val="00B1627F"/>
    <w:rsid w:val="00B16B6B"/>
    <w:rsid w:val="00B16C2E"/>
    <w:rsid w:val="00B16C9C"/>
    <w:rsid w:val="00B17C2F"/>
    <w:rsid w:val="00B20A5E"/>
    <w:rsid w:val="00B21368"/>
    <w:rsid w:val="00B2168C"/>
    <w:rsid w:val="00B21BA8"/>
    <w:rsid w:val="00B21DAE"/>
    <w:rsid w:val="00B228B2"/>
    <w:rsid w:val="00B229CF"/>
    <w:rsid w:val="00B22F2C"/>
    <w:rsid w:val="00B23295"/>
    <w:rsid w:val="00B23348"/>
    <w:rsid w:val="00B23492"/>
    <w:rsid w:val="00B23ADB"/>
    <w:rsid w:val="00B23BB3"/>
    <w:rsid w:val="00B23CB2"/>
    <w:rsid w:val="00B24873"/>
    <w:rsid w:val="00B24C07"/>
    <w:rsid w:val="00B24EF5"/>
    <w:rsid w:val="00B250AC"/>
    <w:rsid w:val="00B252F5"/>
    <w:rsid w:val="00B2555B"/>
    <w:rsid w:val="00B25707"/>
    <w:rsid w:val="00B258DB"/>
    <w:rsid w:val="00B25942"/>
    <w:rsid w:val="00B25FEE"/>
    <w:rsid w:val="00B2625C"/>
    <w:rsid w:val="00B26F41"/>
    <w:rsid w:val="00B26FC8"/>
    <w:rsid w:val="00B27A1E"/>
    <w:rsid w:val="00B27EF4"/>
    <w:rsid w:val="00B30065"/>
    <w:rsid w:val="00B306E1"/>
    <w:rsid w:val="00B30906"/>
    <w:rsid w:val="00B30B27"/>
    <w:rsid w:val="00B30B83"/>
    <w:rsid w:val="00B31107"/>
    <w:rsid w:val="00B31ACD"/>
    <w:rsid w:val="00B31B45"/>
    <w:rsid w:val="00B32579"/>
    <w:rsid w:val="00B3258F"/>
    <w:rsid w:val="00B329DF"/>
    <w:rsid w:val="00B32A64"/>
    <w:rsid w:val="00B3307F"/>
    <w:rsid w:val="00B3380A"/>
    <w:rsid w:val="00B339C8"/>
    <w:rsid w:val="00B33DA4"/>
    <w:rsid w:val="00B33ED1"/>
    <w:rsid w:val="00B3417F"/>
    <w:rsid w:val="00B34EF1"/>
    <w:rsid w:val="00B34F05"/>
    <w:rsid w:val="00B3599D"/>
    <w:rsid w:val="00B35BEC"/>
    <w:rsid w:val="00B36192"/>
    <w:rsid w:val="00B36439"/>
    <w:rsid w:val="00B36749"/>
    <w:rsid w:val="00B3709E"/>
    <w:rsid w:val="00B37350"/>
    <w:rsid w:val="00B373FF"/>
    <w:rsid w:val="00B37E6C"/>
    <w:rsid w:val="00B40464"/>
    <w:rsid w:val="00B40831"/>
    <w:rsid w:val="00B409F7"/>
    <w:rsid w:val="00B41190"/>
    <w:rsid w:val="00B411AC"/>
    <w:rsid w:val="00B4135C"/>
    <w:rsid w:val="00B4140E"/>
    <w:rsid w:val="00B41530"/>
    <w:rsid w:val="00B417BB"/>
    <w:rsid w:val="00B41A72"/>
    <w:rsid w:val="00B41E97"/>
    <w:rsid w:val="00B41FF1"/>
    <w:rsid w:val="00B423A1"/>
    <w:rsid w:val="00B4262E"/>
    <w:rsid w:val="00B43281"/>
    <w:rsid w:val="00B43691"/>
    <w:rsid w:val="00B43732"/>
    <w:rsid w:val="00B438A2"/>
    <w:rsid w:val="00B43AE5"/>
    <w:rsid w:val="00B4482E"/>
    <w:rsid w:val="00B44ED1"/>
    <w:rsid w:val="00B454BE"/>
    <w:rsid w:val="00B454FF"/>
    <w:rsid w:val="00B459BB"/>
    <w:rsid w:val="00B4696A"/>
    <w:rsid w:val="00B46C62"/>
    <w:rsid w:val="00B4708A"/>
    <w:rsid w:val="00B4753C"/>
    <w:rsid w:val="00B478CB"/>
    <w:rsid w:val="00B47B53"/>
    <w:rsid w:val="00B50616"/>
    <w:rsid w:val="00B50BB7"/>
    <w:rsid w:val="00B50F97"/>
    <w:rsid w:val="00B517A0"/>
    <w:rsid w:val="00B51BBB"/>
    <w:rsid w:val="00B51E5F"/>
    <w:rsid w:val="00B51EF0"/>
    <w:rsid w:val="00B524C2"/>
    <w:rsid w:val="00B528D5"/>
    <w:rsid w:val="00B52A7E"/>
    <w:rsid w:val="00B52DC6"/>
    <w:rsid w:val="00B530AA"/>
    <w:rsid w:val="00B53237"/>
    <w:rsid w:val="00B537FF"/>
    <w:rsid w:val="00B538C4"/>
    <w:rsid w:val="00B53998"/>
    <w:rsid w:val="00B54A1D"/>
    <w:rsid w:val="00B54B98"/>
    <w:rsid w:val="00B54D05"/>
    <w:rsid w:val="00B55253"/>
    <w:rsid w:val="00B55E09"/>
    <w:rsid w:val="00B56501"/>
    <w:rsid w:val="00B5717F"/>
    <w:rsid w:val="00B57581"/>
    <w:rsid w:val="00B575E6"/>
    <w:rsid w:val="00B575EA"/>
    <w:rsid w:val="00B5798B"/>
    <w:rsid w:val="00B57B74"/>
    <w:rsid w:val="00B57FDC"/>
    <w:rsid w:val="00B604F8"/>
    <w:rsid w:val="00B605F0"/>
    <w:rsid w:val="00B6078E"/>
    <w:rsid w:val="00B607AD"/>
    <w:rsid w:val="00B60E4B"/>
    <w:rsid w:val="00B60E92"/>
    <w:rsid w:val="00B60FF9"/>
    <w:rsid w:val="00B61043"/>
    <w:rsid w:val="00B610A7"/>
    <w:rsid w:val="00B6111E"/>
    <w:rsid w:val="00B61ED2"/>
    <w:rsid w:val="00B62214"/>
    <w:rsid w:val="00B6260A"/>
    <w:rsid w:val="00B631C6"/>
    <w:rsid w:val="00B63210"/>
    <w:rsid w:val="00B632F2"/>
    <w:rsid w:val="00B63635"/>
    <w:rsid w:val="00B6367D"/>
    <w:rsid w:val="00B638E3"/>
    <w:rsid w:val="00B639CD"/>
    <w:rsid w:val="00B648DC"/>
    <w:rsid w:val="00B64A1E"/>
    <w:rsid w:val="00B64D0D"/>
    <w:rsid w:val="00B64F3C"/>
    <w:rsid w:val="00B64F55"/>
    <w:rsid w:val="00B64FF8"/>
    <w:rsid w:val="00B6630C"/>
    <w:rsid w:val="00B663A7"/>
    <w:rsid w:val="00B66EA7"/>
    <w:rsid w:val="00B66FC1"/>
    <w:rsid w:val="00B6724B"/>
    <w:rsid w:val="00B6778D"/>
    <w:rsid w:val="00B67E95"/>
    <w:rsid w:val="00B67FD5"/>
    <w:rsid w:val="00B701C4"/>
    <w:rsid w:val="00B703EE"/>
    <w:rsid w:val="00B706C0"/>
    <w:rsid w:val="00B7074F"/>
    <w:rsid w:val="00B70868"/>
    <w:rsid w:val="00B70987"/>
    <w:rsid w:val="00B71879"/>
    <w:rsid w:val="00B71A58"/>
    <w:rsid w:val="00B71C24"/>
    <w:rsid w:val="00B72355"/>
    <w:rsid w:val="00B7246C"/>
    <w:rsid w:val="00B7249B"/>
    <w:rsid w:val="00B72743"/>
    <w:rsid w:val="00B727C0"/>
    <w:rsid w:val="00B73956"/>
    <w:rsid w:val="00B73B9D"/>
    <w:rsid w:val="00B73CD7"/>
    <w:rsid w:val="00B73D16"/>
    <w:rsid w:val="00B740D9"/>
    <w:rsid w:val="00B745A0"/>
    <w:rsid w:val="00B74AE5"/>
    <w:rsid w:val="00B75660"/>
    <w:rsid w:val="00B758F6"/>
    <w:rsid w:val="00B75B98"/>
    <w:rsid w:val="00B764FA"/>
    <w:rsid w:val="00B765DF"/>
    <w:rsid w:val="00B8072F"/>
    <w:rsid w:val="00B80A5E"/>
    <w:rsid w:val="00B80FCF"/>
    <w:rsid w:val="00B81130"/>
    <w:rsid w:val="00B82229"/>
    <w:rsid w:val="00B824B7"/>
    <w:rsid w:val="00B8280B"/>
    <w:rsid w:val="00B833A1"/>
    <w:rsid w:val="00B833E0"/>
    <w:rsid w:val="00B844C4"/>
    <w:rsid w:val="00B845D8"/>
    <w:rsid w:val="00B848F3"/>
    <w:rsid w:val="00B84DE3"/>
    <w:rsid w:val="00B85FAD"/>
    <w:rsid w:val="00B86116"/>
    <w:rsid w:val="00B86C51"/>
    <w:rsid w:val="00B86E01"/>
    <w:rsid w:val="00B87075"/>
    <w:rsid w:val="00B875A2"/>
    <w:rsid w:val="00B87802"/>
    <w:rsid w:val="00B87C13"/>
    <w:rsid w:val="00B87F84"/>
    <w:rsid w:val="00B90D43"/>
    <w:rsid w:val="00B91110"/>
    <w:rsid w:val="00B911AF"/>
    <w:rsid w:val="00B9204E"/>
    <w:rsid w:val="00B920DA"/>
    <w:rsid w:val="00B92C81"/>
    <w:rsid w:val="00B92D14"/>
    <w:rsid w:val="00B93265"/>
    <w:rsid w:val="00B93E51"/>
    <w:rsid w:val="00B940C3"/>
    <w:rsid w:val="00B94E40"/>
    <w:rsid w:val="00B94F2C"/>
    <w:rsid w:val="00B951D4"/>
    <w:rsid w:val="00B951E6"/>
    <w:rsid w:val="00B954D4"/>
    <w:rsid w:val="00B95AB3"/>
    <w:rsid w:val="00B95F93"/>
    <w:rsid w:val="00B9601D"/>
    <w:rsid w:val="00B96128"/>
    <w:rsid w:val="00B9627F"/>
    <w:rsid w:val="00B962FF"/>
    <w:rsid w:val="00B9642D"/>
    <w:rsid w:val="00B969B6"/>
    <w:rsid w:val="00B96AF5"/>
    <w:rsid w:val="00B97013"/>
    <w:rsid w:val="00B97136"/>
    <w:rsid w:val="00B97A03"/>
    <w:rsid w:val="00B97AB0"/>
    <w:rsid w:val="00B97E2F"/>
    <w:rsid w:val="00BA0085"/>
    <w:rsid w:val="00BA08BA"/>
    <w:rsid w:val="00BA0A24"/>
    <w:rsid w:val="00BA0DE0"/>
    <w:rsid w:val="00BA0FC0"/>
    <w:rsid w:val="00BA1336"/>
    <w:rsid w:val="00BA17B6"/>
    <w:rsid w:val="00BA2037"/>
    <w:rsid w:val="00BA2270"/>
    <w:rsid w:val="00BA24C4"/>
    <w:rsid w:val="00BA24D7"/>
    <w:rsid w:val="00BA2BEB"/>
    <w:rsid w:val="00BA2FEA"/>
    <w:rsid w:val="00BA320C"/>
    <w:rsid w:val="00BA333D"/>
    <w:rsid w:val="00BA3DA7"/>
    <w:rsid w:val="00BA3F77"/>
    <w:rsid w:val="00BA43A2"/>
    <w:rsid w:val="00BA477D"/>
    <w:rsid w:val="00BA484F"/>
    <w:rsid w:val="00BA488A"/>
    <w:rsid w:val="00BA4BF8"/>
    <w:rsid w:val="00BA5CD2"/>
    <w:rsid w:val="00BA5EE3"/>
    <w:rsid w:val="00BA6810"/>
    <w:rsid w:val="00BA6865"/>
    <w:rsid w:val="00BA68DD"/>
    <w:rsid w:val="00BA69F6"/>
    <w:rsid w:val="00BA6A2E"/>
    <w:rsid w:val="00BA7568"/>
    <w:rsid w:val="00BA780D"/>
    <w:rsid w:val="00BA7A6F"/>
    <w:rsid w:val="00BA7AC8"/>
    <w:rsid w:val="00BA7ACD"/>
    <w:rsid w:val="00BA7F22"/>
    <w:rsid w:val="00BA7FD5"/>
    <w:rsid w:val="00BB052B"/>
    <w:rsid w:val="00BB0579"/>
    <w:rsid w:val="00BB085E"/>
    <w:rsid w:val="00BB09F8"/>
    <w:rsid w:val="00BB1A2B"/>
    <w:rsid w:val="00BB1F30"/>
    <w:rsid w:val="00BB26EA"/>
    <w:rsid w:val="00BB2C26"/>
    <w:rsid w:val="00BB2C69"/>
    <w:rsid w:val="00BB3006"/>
    <w:rsid w:val="00BB38AE"/>
    <w:rsid w:val="00BB39F3"/>
    <w:rsid w:val="00BB3D2F"/>
    <w:rsid w:val="00BB3F7A"/>
    <w:rsid w:val="00BB4810"/>
    <w:rsid w:val="00BB49FF"/>
    <w:rsid w:val="00BB4A43"/>
    <w:rsid w:val="00BB53E0"/>
    <w:rsid w:val="00BB59E3"/>
    <w:rsid w:val="00BB63E9"/>
    <w:rsid w:val="00BB6458"/>
    <w:rsid w:val="00BB65BE"/>
    <w:rsid w:val="00BB69D6"/>
    <w:rsid w:val="00BB69DA"/>
    <w:rsid w:val="00BC0189"/>
    <w:rsid w:val="00BC06F8"/>
    <w:rsid w:val="00BC0AD3"/>
    <w:rsid w:val="00BC0B22"/>
    <w:rsid w:val="00BC0E1A"/>
    <w:rsid w:val="00BC18B9"/>
    <w:rsid w:val="00BC1C9A"/>
    <w:rsid w:val="00BC1FBB"/>
    <w:rsid w:val="00BC26C0"/>
    <w:rsid w:val="00BC2793"/>
    <w:rsid w:val="00BC2CE9"/>
    <w:rsid w:val="00BC3396"/>
    <w:rsid w:val="00BC4261"/>
    <w:rsid w:val="00BC44CA"/>
    <w:rsid w:val="00BC47FE"/>
    <w:rsid w:val="00BC49F5"/>
    <w:rsid w:val="00BC4AED"/>
    <w:rsid w:val="00BC4B24"/>
    <w:rsid w:val="00BC500D"/>
    <w:rsid w:val="00BC5088"/>
    <w:rsid w:val="00BC5104"/>
    <w:rsid w:val="00BC52AB"/>
    <w:rsid w:val="00BC5365"/>
    <w:rsid w:val="00BC5510"/>
    <w:rsid w:val="00BC63EA"/>
    <w:rsid w:val="00BC67AC"/>
    <w:rsid w:val="00BC6A89"/>
    <w:rsid w:val="00BC706F"/>
    <w:rsid w:val="00BC76DF"/>
    <w:rsid w:val="00BC7902"/>
    <w:rsid w:val="00BC7A5C"/>
    <w:rsid w:val="00BC7B7B"/>
    <w:rsid w:val="00BD0175"/>
    <w:rsid w:val="00BD0877"/>
    <w:rsid w:val="00BD1818"/>
    <w:rsid w:val="00BD181E"/>
    <w:rsid w:val="00BD1D95"/>
    <w:rsid w:val="00BD20FD"/>
    <w:rsid w:val="00BD29D6"/>
    <w:rsid w:val="00BD2F86"/>
    <w:rsid w:val="00BD3183"/>
    <w:rsid w:val="00BD3820"/>
    <w:rsid w:val="00BD4159"/>
    <w:rsid w:val="00BD482D"/>
    <w:rsid w:val="00BD4F45"/>
    <w:rsid w:val="00BD5016"/>
    <w:rsid w:val="00BD5551"/>
    <w:rsid w:val="00BD5C70"/>
    <w:rsid w:val="00BD5CB2"/>
    <w:rsid w:val="00BD5DD2"/>
    <w:rsid w:val="00BD644A"/>
    <w:rsid w:val="00BD6D27"/>
    <w:rsid w:val="00BD719E"/>
    <w:rsid w:val="00BD7B0A"/>
    <w:rsid w:val="00BD7D2B"/>
    <w:rsid w:val="00BE0572"/>
    <w:rsid w:val="00BE095E"/>
    <w:rsid w:val="00BE0962"/>
    <w:rsid w:val="00BE140A"/>
    <w:rsid w:val="00BE1A57"/>
    <w:rsid w:val="00BE234A"/>
    <w:rsid w:val="00BE23B6"/>
    <w:rsid w:val="00BE261C"/>
    <w:rsid w:val="00BE2773"/>
    <w:rsid w:val="00BE2DB5"/>
    <w:rsid w:val="00BE3122"/>
    <w:rsid w:val="00BE3775"/>
    <w:rsid w:val="00BE3998"/>
    <w:rsid w:val="00BE3CFE"/>
    <w:rsid w:val="00BE4298"/>
    <w:rsid w:val="00BE451C"/>
    <w:rsid w:val="00BE45AC"/>
    <w:rsid w:val="00BE463E"/>
    <w:rsid w:val="00BE4968"/>
    <w:rsid w:val="00BE4B60"/>
    <w:rsid w:val="00BE51D9"/>
    <w:rsid w:val="00BE56C4"/>
    <w:rsid w:val="00BE570B"/>
    <w:rsid w:val="00BE634A"/>
    <w:rsid w:val="00BE6CEF"/>
    <w:rsid w:val="00BE7F0F"/>
    <w:rsid w:val="00BF00FF"/>
    <w:rsid w:val="00BF0412"/>
    <w:rsid w:val="00BF103F"/>
    <w:rsid w:val="00BF159B"/>
    <w:rsid w:val="00BF19C1"/>
    <w:rsid w:val="00BF1A3A"/>
    <w:rsid w:val="00BF1DEC"/>
    <w:rsid w:val="00BF1E5D"/>
    <w:rsid w:val="00BF23B7"/>
    <w:rsid w:val="00BF2874"/>
    <w:rsid w:val="00BF296E"/>
    <w:rsid w:val="00BF3244"/>
    <w:rsid w:val="00BF35FF"/>
    <w:rsid w:val="00BF361D"/>
    <w:rsid w:val="00BF3E04"/>
    <w:rsid w:val="00BF3E41"/>
    <w:rsid w:val="00BF4093"/>
    <w:rsid w:val="00BF4F25"/>
    <w:rsid w:val="00BF5089"/>
    <w:rsid w:val="00BF5593"/>
    <w:rsid w:val="00BF5A0B"/>
    <w:rsid w:val="00BF5C76"/>
    <w:rsid w:val="00BF6665"/>
    <w:rsid w:val="00BF6881"/>
    <w:rsid w:val="00BF6C01"/>
    <w:rsid w:val="00BF6E2A"/>
    <w:rsid w:val="00BF74EB"/>
    <w:rsid w:val="00BF7599"/>
    <w:rsid w:val="00BF78E4"/>
    <w:rsid w:val="00BF7CB6"/>
    <w:rsid w:val="00BF7DC0"/>
    <w:rsid w:val="00C0011C"/>
    <w:rsid w:val="00C00723"/>
    <w:rsid w:val="00C009C8"/>
    <w:rsid w:val="00C00B9F"/>
    <w:rsid w:val="00C00FDB"/>
    <w:rsid w:val="00C01186"/>
    <w:rsid w:val="00C014CA"/>
    <w:rsid w:val="00C017D1"/>
    <w:rsid w:val="00C01897"/>
    <w:rsid w:val="00C02629"/>
    <w:rsid w:val="00C02D08"/>
    <w:rsid w:val="00C02FEE"/>
    <w:rsid w:val="00C03246"/>
    <w:rsid w:val="00C034B7"/>
    <w:rsid w:val="00C03AEF"/>
    <w:rsid w:val="00C03B97"/>
    <w:rsid w:val="00C03CDC"/>
    <w:rsid w:val="00C03FBD"/>
    <w:rsid w:val="00C047FB"/>
    <w:rsid w:val="00C06549"/>
    <w:rsid w:val="00C0688B"/>
    <w:rsid w:val="00C06971"/>
    <w:rsid w:val="00C06A96"/>
    <w:rsid w:val="00C07351"/>
    <w:rsid w:val="00C076F8"/>
    <w:rsid w:val="00C07FC4"/>
    <w:rsid w:val="00C102E4"/>
    <w:rsid w:val="00C10344"/>
    <w:rsid w:val="00C11170"/>
    <w:rsid w:val="00C11743"/>
    <w:rsid w:val="00C11D50"/>
    <w:rsid w:val="00C11E34"/>
    <w:rsid w:val="00C12754"/>
    <w:rsid w:val="00C12926"/>
    <w:rsid w:val="00C13ABC"/>
    <w:rsid w:val="00C13AC8"/>
    <w:rsid w:val="00C13CB9"/>
    <w:rsid w:val="00C1486A"/>
    <w:rsid w:val="00C14CE9"/>
    <w:rsid w:val="00C14F5C"/>
    <w:rsid w:val="00C153C7"/>
    <w:rsid w:val="00C15677"/>
    <w:rsid w:val="00C1572A"/>
    <w:rsid w:val="00C15FD8"/>
    <w:rsid w:val="00C16158"/>
    <w:rsid w:val="00C16876"/>
    <w:rsid w:val="00C16991"/>
    <w:rsid w:val="00C169FD"/>
    <w:rsid w:val="00C16C5E"/>
    <w:rsid w:val="00C16F54"/>
    <w:rsid w:val="00C171C7"/>
    <w:rsid w:val="00C1729B"/>
    <w:rsid w:val="00C1762E"/>
    <w:rsid w:val="00C201CB"/>
    <w:rsid w:val="00C2033F"/>
    <w:rsid w:val="00C20BF7"/>
    <w:rsid w:val="00C216FA"/>
    <w:rsid w:val="00C219A6"/>
    <w:rsid w:val="00C222EE"/>
    <w:rsid w:val="00C2254B"/>
    <w:rsid w:val="00C22583"/>
    <w:rsid w:val="00C225DE"/>
    <w:rsid w:val="00C226AD"/>
    <w:rsid w:val="00C22F18"/>
    <w:rsid w:val="00C2389A"/>
    <w:rsid w:val="00C23D71"/>
    <w:rsid w:val="00C23D8C"/>
    <w:rsid w:val="00C24174"/>
    <w:rsid w:val="00C2426A"/>
    <w:rsid w:val="00C24459"/>
    <w:rsid w:val="00C245B4"/>
    <w:rsid w:val="00C246E8"/>
    <w:rsid w:val="00C24827"/>
    <w:rsid w:val="00C25D75"/>
    <w:rsid w:val="00C264B4"/>
    <w:rsid w:val="00C26934"/>
    <w:rsid w:val="00C26D82"/>
    <w:rsid w:val="00C26E04"/>
    <w:rsid w:val="00C27717"/>
    <w:rsid w:val="00C2784A"/>
    <w:rsid w:val="00C27A9A"/>
    <w:rsid w:val="00C27D6B"/>
    <w:rsid w:val="00C27E70"/>
    <w:rsid w:val="00C30490"/>
    <w:rsid w:val="00C31B52"/>
    <w:rsid w:val="00C31EC3"/>
    <w:rsid w:val="00C32498"/>
    <w:rsid w:val="00C32AAE"/>
    <w:rsid w:val="00C32B35"/>
    <w:rsid w:val="00C32E8D"/>
    <w:rsid w:val="00C3312E"/>
    <w:rsid w:val="00C33362"/>
    <w:rsid w:val="00C33389"/>
    <w:rsid w:val="00C33F3A"/>
    <w:rsid w:val="00C3436A"/>
    <w:rsid w:val="00C343F8"/>
    <w:rsid w:val="00C34681"/>
    <w:rsid w:val="00C3492E"/>
    <w:rsid w:val="00C34A4A"/>
    <w:rsid w:val="00C35318"/>
    <w:rsid w:val="00C35526"/>
    <w:rsid w:val="00C35531"/>
    <w:rsid w:val="00C3598E"/>
    <w:rsid w:val="00C35BE9"/>
    <w:rsid w:val="00C35D66"/>
    <w:rsid w:val="00C35F50"/>
    <w:rsid w:val="00C36183"/>
    <w:rsid w:val="00C364B2"/>
    <w:rsid w:val="00C366DD"/>
    <w:rsid w:val="00C372EA"/>
    <w:rsid w:val="00C3744F"/>
    <w:rsid w:val="00C37660"/>
    <w:rsid w:val="00C37D53"/>
    <w:rsid w:val="00C37D64"/>
    <w:rsid w:val="00C40165"/>
    <w:rsid w:val="00C40778"/>
    <w:rsid w:val="00C408B6"/>
    <w:rsid w:val="00C417F5"/>
    <w:rsid w:val="00C4211B"/>
    <w:rsid w:val="00C4286B"/>
    <w:rsid w:val="00C42B86"/>
    <w:rsid w:val="00C42DD3"/>
    <w:rsid w:val="00C42F00"/>
    <w:rsid w:val="00C42F7E"/>
    <w:rsid w:val="00C42FBC"/>
    <w:rsid w:val="00C4334B"/>
    <w:rsid w:val="00C435FB"/>
    <w:rsid w:val="00C43848"/>
    <w:rsid w:val="00C43A07"/>
    <w:rsid w:val="00C43E94"/>
    <w:rsid w:val="00C44142"/>
    <w:rsid w:val="00C44D0A"/>
    <w:rsid w:val="00C44D6C"/>
    <w:rsid w:val="00C45423"/>
    <w:rsid w:val="00C4551C"/>
    <w:rsid w:val="00C4551D"/>
    <w:rsid w:val="00C4578B"/>
    <w:rsid w:val="00C4625E"/>
    <w:rsid w:val="00C46510"/>
    <w:rsid w:val="00C466B1"/>
    <w:rsid w:val="00C47165"/>
    <w:rsid w:val="00C4749C"/>
    <w:rsid w:val="00C476EE"/>
    <w:rsid w:val="00C47B6D"/>
    <w:rsid w:val="00C502F0"/>
    <w:rsid w:val="00C50BEB"/>
    <w:rsid w:val="00C51220"/>
    <w:rsid w:val="00C51701"/>
    <w:rsid w:val="00C5181D"/>
    <w:rsid w:val="00C519DB"/>
    <w:rsid w:val="00C51B69"/>
    <w:rsid w:val="00C521D3"/>
    <w:rsid w:val="00C524D9"/>
    <w:rsid w:val="00C52A84"/>
    <w:rsid w:val="00C52CC5"/>
    <w:rsid w:val="00C52D90"/>
    <w:rsid w:val="00C52E96"/>
    <w:rsid w:val="00C531E8"/>
    <w:rsid w:val="00C534D7"/>
    <w:rsid w:val="00C53983"/>
    <w:rsid w:val="00C53B4F"/>
    <w:rsid w:val="00C53C92"/>
    <w:rsid w:val="00C54294"/>
    <w:rsid w:val="00C547FC"/>
    <w:rsid w:val="00C5497F"/>
    <w:rsid w:val="00C54E8F"/>
    <w:rsid w:val="00C54EA5"/>
    <w:rsid w:val="00C55618"/>
    <w:rsid w:val="00C55A78"/>
    <w:rsid w:val="00C56318"/>
    <w:rsid w:val="00C5693B"/>
    <w:rsid w:val="00C56C6D"/>
    <w:rsid w:val="00C570FC"/>
    <w:rsid w:val="00C57241"/>
    <w:rsid w:val="00C60393"/>
    <w:rsid w:val="00C60C00"/>
    <w:rsid w:val="00C60CE4"/>
    <w:rsid w:val="00C61122"/>
    <w:rsid w:val="00C63332"/>
    <w:rsid w:val="00C6368E"/>
    <w:rsid w:val="00C6388F"/>
    <w:rsid w:val="00C63892"/>
    <w:rsid w:val="00C639DA"/>
    <w:rsid w:val="00C64823"/>
    <w:rsid w:val="00C649C8"/>
    <w:rsid w:val="00C64FB0"/>
    <w:rsid w:val="00C65892"/>
    <w:rsid w:val="00C65BF3"/>
    <w:rsid w:val="00C65C08"/>
    <w:rsid w:val="00C65C1E"/>
    <w:rsid w:val="00C66095"/>
    <w:rsid w:val="00C6649C"/>
    <w:rsid w:val="00C66865"/>
    <w:rsid w:val="00C66ABB"/>
    <w:rsid w:val="00C66B65"/>
    <w:rsid w:val="00C6718B"/>
    <w:rsid w:val="00C67227"/>
    <w:rsid w:val="00C672BD"/>
    <w:rsid w:val="00C67431"/>
    <w:rsid w:val="00C677A5"/>
    <w:rsid w:val="00C67824"/>
    <w:rsid w:val="00C678E9"/>
    <w:rsid w:val="00C67938"/>
    <w:rsid w:val="00C67A25"/>
    <w:rsid w:val="00C67F07"/>
    <w:rsid w:val="00C700F2"/>
    <w:rsid w:val="00C706F5"/>
    <w:rsid w:val="00C70AED"/>
    <w:rsid w:val="00C70B9C"/>
    <w:rsid w:val="00C70C8C"/>
    <w:rsid w:val="00C70D41"/>
    <w:rsid w:val="00C70F38"/>
    <w:rsid w:val="00C7157B"/>
    <w:rsid w:val="00C7161E"/>
    <w:rsid w:val="00C716E4"/>
    <w:rsid w:val="00C71C9B"/>
    <w:rsid w:val="00C72FE4"/>
    <w:rsid w:val="00C734AF"/>
    <w:rsid w:val="00C74AAF"/>
    <w:rsid w:val="00C75220"/>
    <w:rsid w:val="00C75280"/>
    <w:rsid w:val="00C7537D"/>
    <w:rsid w:val="00C758A6"/>
    <w:rsid w:val="00C75E7E"/>
    <w:rsid w:val="00C768C4"/>
    <w:rsid w:val="00C76C30"/>
    <w:rsid w:val="00C76CA6"/>
    <w:rsid w:val="00C76CE0"/>
    <w:rsid w:val="00C76D1E"/>
    <w:rsid w:val="00C76D6D"/>
    <w:rsid w:val="00C77EDA"/>
    <w:rsid w:val="00C77F1E"/>
    <w:rsid w:val="00C8006E"/>
    <w:rsid w:val="00C800AB"/>
    <w:rsid w:val="00C8082F"/>
    <w:rsid w:val="00C81338"/>
    <w:rsid w:val="00C8183A"/>
    <w:rsid w:val="00C81CC1"/>
    <w:rsid w:val="00C81D00"/>
    <w:rsid w:val="00C81DA4"/>
    <w:rsid w:val="00C81DCC"/>
    <w:rsid w:val="00C81DD9"/>
    <w:rsid w:val="00C821BA"/>
    <w:rsid w:val="00C82312"/>
    <w:rsid w:val="00C82B3F"/>
    <w:rsid w:val="00C830E7"/>
    <w:rsid w:val="00C8314E"/>
    <w:rsid w:val="00C83480"/>
    <w:rsid w:val="00C83ABF"/>
    <w:rsid w:val="00C83C71"/>
    <w:rsid w:val="00C83DE3"/>
    <w:rsid w:val="00C8404F"/>
    <w:rsid w:val="00C84169"/>
    <w:rsid w:val="00C847A4"/>
    <w:rsid w:val="00C848D4"/>
    <w:rsid w:val="00C85148"/>
    <w:rsid w:val="00C85220"/>
    <w:rsid w:val="00C85AA5"/>
    <w:rsid w:val="00C85BB1"/>
    <w:rsid w:val="00C85FB5"/>
    <w:rsid w:val="00C8630D"/>
    <w:rsid w:val="00C865E9"/>
    <w:rsid w:val="00C86695"/>
    <w:rsid w:val="00C86AD6"/>
    <w:rsid w:val="00C86AF5"/>
    <w:rsid w:val="00C86B11"/>
    <w:rsid w:val="00C86DAB"/>
    <w:rsid w:val="00C86E84"/>
    <w:rsid w:val="00C87000"/>
    <w:rsid w:val="00C87389"/>
    <w:rsid w:val="00C8786E"/>
    <w:rsid w:val="00C87EF7"/>
    <w:rsid w:val="00C90B61"/>
    <w:rsid w:val="00C90FE8"/>
    <w:rsid w:val="00C914AA"/>
    <w:rsid w:val="00C9150E"/>
    <w:rsid w:val="00C915EE"/>
    <w:rsid w:val="00C9192E"/>
    <w:rsid w:val="00C91AEE"/>
    <w:rsid w:val="00C91AF8"/>
    <w:rsid w:val="00C92297"/>
    <w:rsid w:val="00C92B6F"/>
    <w:rsid w:val="00C92BAB"/>
    <w:rsid w:val="00C92D2E"/>
    <w:rsid w:val="00C93570"/>
    <w:rsid w:val="00C939BF"/>
    <w:rsid w:val="00C93E16"/>
    <w:rsid w:val="00C94028"/>
    <w:rsid w:val="00C94309"/>
    <w:rsid w:val="00C94542"/>
    <w:rsid w:val="00C946A8"/>
    <w:rsid w:val="00C94B2A"/>
    <w:rsid w:val="00C94B4B"/>
    <w:rsid w:val="00C94C8A"/>
    <w:rsid w:val="00C9585F"/>
    <w:rsid w:val="00C95C38"/>
    <w:rsid w:val="00C95CBA"/>
    <w:rsid w:val="00C95CD8"/>
    <w:rsid w:val="00C95E66"/>
    <w:rsid w:val="00C96C10"/>
    <w:rsid w:val="00C9717C"/>
    <w:rsid w:val="00C973ED"/>
    <w:rsid w:val="00C97AC9"/>
    <w:rsid w:val="00CA0584"/>
    <w:rsid w:val="00CA083B"/>
    <w:rsid w:val="00CA0CAA"/>
    <w:rsid w:val="00CA0CFE"/>
    <w:rsid w:val="00CA1085"/>
    <w:rsid w:val="00CA1129"/>
    <w:rsid w:val="00CA1278"/>
    <w:rsid w:val="00CA1538"/>
    <w:rsid w:val="00CA17CC"/>
    <w:rsid w:val="00CA1B91"/>
    <w:rsid w:val="00CA25A8"/>
    <w:rsid w:val="00CA2F86"/>
    <w:rsid w:val="00CA2FEE"/>
    <w:rsid w:val="00CA3554"/>
    <w:rsid w:val="00CA3581"/>
    <w:rsid w:val="00CA3AF2"/>
    <w:rsid w:val="00CA3F59"/>
    <w:rsid w:val="00CA4102"/>
    <w:rsid w:val="00CA422D"/>
    <w:rsid w:val="00CA42A7"/>
    <w:rsid w:val="00CA4303"/>
    <w:rsid w:val="00CA4BF9"/>
    <w:rsid w:val="00CA4DBD"/>
    <w:rsid w:val="00CA580D"/>
    <w:rsid w:val="00CA58A6"/>
    <w:rsid w:val="00CA5A40"/>
    <w:rsid w:val="00CA65CC"/>
    <w:rsid w:val="00CA6696"/>
    <w:rsid w:val="00CA68D3"/>
    <w:rsid w:val="00CA6A9C"/>
    <w:rsid w:val="00CA7003"/>
    <w:rsid w:val="00CA70B1"/>
    <w:rsid w:val="00CA72D0"/>
    <w:rsid w:val="00CB028B"/>
    <w:rsid w:val="00CB08E2"/>
    <w:rsid w:val="00CB0E98"/>
    <w:rsid w:val="00CB0ED1"/>
    <w:rsid w:val="00CB1250"/>
    <w:rsid w:val="00CB14CE"/>
    <w:rsid w:val="00CB1B67"/>
    <w:rsid w:val="00CB1E41"/>
    <w:rsid w:val="00CB21D5"/>
    <w:rsid w:val="00CB2942"/>
    <w:rsid w:val="00CB2A51"/>
    <w:rsid w:val="00CB2D0F"/>
    <w:rsid w:val="00CB2D46"/>
    <w:rsid w:val="00CB3023"/>
    <w:rsid w:val="00CB3101"/>
    <w:rsid w:val="00CB3185"/>
    <w:rsid w:val="00CB36D8"/>
    <w:rsid w:val="00CB3981"/>
    <w:rsid w:val="00CB3B60"/>
    <w:rsid w:val="00CB3CC4"/>
    <w:rsid w:val="00CB41FD"/>
    <w:rsid w:val="00CB4235"/>
    <w:rsid w:val="00CB4F30"/>
    <w:rsid w:val="00CB569A"/>
    <w:rsid w:val="00CB6133"/>
    <w:rsid w:val="00CB65F8"/>
    <w:rsid w:val="00CB6667"/>
    <w:rsid w:val="00CB6843"/>
    <w:rsid w:val="00CB69D8"/>
    <w:rsid w:val="00CB6E48"/>
    <w:rsid w:val="00CB6E6B"/>
    <w:rsid w:val="00CB71E6"/>
    <w:rsid w:val="00CB7358"/>
    <w:rsid w:val="00CB73E7"/>
    <w:rsid w:val="00CB74BD"/>
    <w:rsid w:val="00CB75DC"/>
    <w:rsid w:val="00CB764A"/>
    <w:rsid w:val="00CB796E"/>
    <w:rsid w:val="00CB7D7D"/>
    <w:rsid w:val="00CB7D80"/>
    <w:rsid w:val="00CB7F37"/>
    <w:rsid w:val="00CC0197"/>
    <w:rsid w:val="00CC024D"/>
    <w:rsid w:val="00CC0981"/>
    <w:rsid w:val="00CC0D02"/>
    <w:rsid w:val="00CC1082"/>
    <w:rsid w:val="00CC1725"/>
    <w:rsid w:val="00CC1CA9"/>
    <w:rsid w:val="00CC1E29"/>
    <w:rsid w:val="00CC20B6"/>
    <w:rsid w:val="00CC279D"/>
    <w:rsid w:val="00CC2953"/>
    <w:rsid w:val="00CC37B1"/>
    <w:rsid w:val="00CC394E"/>
    <w:rsid w:val="00CC4950"/>
    <w:rsid w:val="00CC5240"/>
    <w:rsid w:val="00CC550B"/>
    <w:rsid w:val="00CC6315"/>
    <w:rsid w:val="00CC66C9"/>
    <w:rsid w:val="00CC67A0"/>
    <w:rsid w:val="00CC6B2F"/>
    <w:rsid w:val="00CC6B55"/>
    <w:rsid w:val="00CC706E"/>
    <w:rsid w:val="00CC70AD"/>
    <w:rsid w:val="00CC73A0"/>
    <w:rsid w:val="00CC7683"/>
    <w:rsid w:val="00CC79F2"/>
    <w:rsid w:val="00CC7E45"/>
    <w:rsid w:val="00CD04D6"/>
    <w:rsid w:val="00CD059A"/>
    <w:rsid w:val="00CD0953"/>
    <w:rsid w:val="00CD12B2"/>
    <w:rsid w:val="00CD13F8"/>
    <w:rsid w:val="00CD2D64"/>
    <w:rsid w:val="00CD3C82"/>
    <w:rsid w:val="00CD3E27"/>
    <w:rsid w:val="00CD4029"/>
    <w:rsid w:val="00CD419C"/>
    <w:rsid w:val="00CD45DF"/>
    <w:rsid w:val="00CD4958"/>
    <w:rsid w:val="00CD4A82"/>
    <w:rsid w:val="00CD4B92"/>
    <w:rsid w:val="00CD4EF3"/>
    <w:rsid w:val="00CD52DE"/>
    <w:rsid w:val="00CD5635"/>
    <w:rsid w:val="00CD5CEE"/>
    <w:rsid w:val="00CD62B0"/>
    <w:rsid w:val="00CD62F7"/>
    <w:rsid w:val="00CD676A"/>
    <w:rsid w:val="00CD6E2F"/>
    <w:rsid w:val="00CD7053"/>
    <w:rsid w:val="00CD7C3B"/>
    <w:rsid w:val="00CD7E5C"/>
    <w:rsid w:val="00CE00D3"/>
    <w:rsid w:val="00CE0D14"/>
    <w:rsid w:val="00CE13A5"/>
    <w:rsid w:val="00CE1951"/>
    <w:rsid w:val="00CE1DCE"/>
    <w:rsid w:val="00CE1E7B"/>
    <w:rsid w:val="00CE2167"/>
    <w:rsid w:val="00CE22E2"/>
    <w:rsid w:val="00CE2370"/>
    <w:rsid w:val="00CE2456"/>
    <w:rsid w:val="00CE253C"/>
    <w:rsid w:val="00CE2715"/>
    <w:rsid w:val="00CE31A6"/>
    <w:rsid w:val="00CE3279"/>
    <w:rsid w:val="00CE3BF6"/>
    <w:rsid w:val="00CE43A0"/>
    <w:rsid w:val="00CE4533"/>
    <w:rsid w:val="00CE483D"/>
    <w:rsid w:val="00CE4E42"/>
    <w:rsid w:val="00CE4F67"/>
    <w:rsid w:val="00CE5751"/>
    <w:rsid w:val="00CE63DA"/>
    <w:rsid w:val="00CE6521"/>
    <w:rsid w:val="00CE6610"/>
    <w:rsid w:val="00CE69F5"/>
    <w:rsid w:val="00CE6B7A"/>
    <w:rsid w:val="00CE6DA1"/>
    <w:rsid w:val="00CE6FB8"/>
    <w:rsid w:val="00CE7820"/>
    <w:rsid w:val="00CE7A1A"/>
    <w:rsid w:val="00CE7BA4"/>
    <w:rsid w:val="00CF10DC"/>
    <w:rsid w:val="00CF1F17"/>
    <w:rsid w:val="00CF22A4"/>
    <w:rsid w:val="00CF29C7"/>
    <w:rsid w:val="00CF2DB5"/>
    <w:rsid w:val="00CF2DBC"/>
    <w:rsid w:val="00CF3182"/>
    <w:rsid w:val="00CF3392"/>
    <w:rsid w:val="00CF3510"/>
    <w:rsid w:val="00CF3EE7"/>
    <w:rsid w:val="00CF48A7"/>
    <w:rsid w:val="00CF493C"/>
    <w:rsid w:val="00CF4D79"/>
    <w:rsid w:val="00CF544B"/>
    <w:rsid w:val="00CF56AF"/>
    <w:rsid w:val="00CF5E5D"/>
    <w:rsid w:val="00CF6319"/>
    <w:rsid w:val="00CF6BCA"/>
    <w:rsid w:val="00CF720C"/>
    <w:rsid w:val="00CF7255"/>
    <w:rsid w:val="00CF79E6"/>
    <w:rsid w:val="00CF7F7E"/>
    <w:rsid w:val="00D00063"/>
    <w:rsid w:val="00D00517"/>
    <w:rsid w:val="00D00749"/>
    <w:rsid w:val="00D008D1"/>
    <w:rsid w:val="00D00D0E"/>
    <w:rsid w:val="00D01003"/>
    <w:rsid w:val="00D0170D"/>
    <w:rsid w:val="00D01A95"/>
    <w:rsid w:val="00D01AE2"/>
    <w:rsid w:val="00D01C43"/>
    <w:rsid w:val="00D01E96"/>
    <w:rsid w:val="00D0216D"/>
    <w:rsid w:val="00D02444"/>
    <w:rsid w:val="00D024A8"/>
    <w:rsid w:val="00D0253E"/>
    <w:rsid w:val="00D0320D"/>
    <w:rsid w:val="00D033F6"/>
    <w:rsid w:val="00D034F3"/>
    <w:rsid w:val="00D03714"/>
    <w:rsid w:val="00D03F31"/>
    <w:rsid w:val="00D0406B"/>
    <w:rsid w:val="00D040C1"/>
    <w:rsid w:val="00D040F8"/>
    <w:rsid w:val="00D0425D"/>
    <w:rsid w:val="00D0429A"/>
    <w:rsid w:val="00D04640"/>
    <w:rsid w:val="00D05649"/>
    <w:rsid w:val="00D0586A"/>
    <w:rsid w:val="00D0586C"/>
    <w:rsid w:val="00D06119"/>
    <w:rsid w:val="00D070A9"/>
    <w:rsid w:val="00D079F3"/>
    <w:rsid w:val="00D07BCC"/>
    <w:rsid w:val="00D07D0A"/>
    <w:rsid w:val="00D07FAD"/>
    <w:rsid w:val="00D102D4"/>
    <w:rsid w:val="00D10346"/>
    <w:rsid w:val="00D104B3"/>
    <w:rsid w:val="00D105C7"/>
    <w:rsid w:val="00D1093A"/>
    <w:rsid w:val="00D10DFB"/>
    <w:rsid w:val="00D110BA"/>
    <w:rsid w:val="00D11470"/>
    <w:rsid w:val="00D1174E"/>
    <w:rsid w:val="00D11A55"/>
    <w:rsid w:val="00D11B5E"/>
    <w:rsid w:val="00D11C04"/>
    <w:rsid w:val="00D11D0F"/>
    <w:rsid w:val="00D11E3D"/>
    <w:rsid w:val="00D123A5"/>
    <w:rsid w:val="00D12C03"/>
    <w:rsid w:val="00D13137"/>
    <w:rsid w:val="00D13873"/>
    <w:rsid w:val="00D13A74"/>
    <w:rsid w:val="00D13E5F"/>
    <w:rsid w:val="00D14221"/>
    <w:rsid w:val="00D14311"/>
    <w:rsid w:val="00D14371"/>
    <w:rsid w:val="00D14987"/>
    <w:rsid w:val="00D14C49"/>
    <w:rsid w:val="00D1510E"/>
    <w:rsid w:val="00D163A0"/>
    <w:rsid w:val="00D167D2"/>
    <w:rsid w:val="00D16AEC"/>
    <w:rsid w:val="00D16FA8"/>
    <w:rsid w:val="00D1701D"/>
    <w:rsid w:val="00D17446"/>
    <w:rsid w:val="00D17B8E"/>
    <w:rsid w:val="00D2012B"/>
    <w:rsid w:val="00D20FBA"/>
    <w:rsid w:val="00D218F3"/>
    <w:rsid w:val="00D21D7B"/>
    <w:rsid w:val="00D21F2A"/>
    <w:rsid w:val="00D2242B"/>
    <w:rsid w:val="00D2329D"/>
    <w:rsid w:val="00D233A0"/>
    <w:rsid w:val="00D2349B"/>
    <w:rsid w:val="00D2391B"/>
    <w:rsid w:val="00D23FC5"/>
    <w:rsid w:val="00D242BF"/>
    <w:rsid w:val="00D243A4"/>
    <w:rsid w:val="00D24B88"/>
    <w:rsid w:val="00D24CA6"/>
    <w:rsid w:val="00D25008"/>
    <w:rsid w:val="00D25430"/>
    <w:rsid w:val="00D255C8"/>
    <w:rsid w:val="00D25A21"/>
    <w:rsid w:val="00D25B8A"/>
    <w:rsid w:val="00D26227"/>
    <w:rsid w:val="00D2697E"/>
    <w:rsid w:val="00D26BC2"/>
    <w:rsid w:val="00D26CC1"/>
    <w:rsid w:val="00D27339"/>
    <w:rsid w:val="00D277B9"/>
    <w:rsid w:val="00D27903"/>
    <w:rsid w:val="00D27D4B"/>
    <w:rsid w:val="00D27E55"/>
    <w:rsid w:val="00D27EF4"/>
    <w:rsid w:val="00D3014E"/>
    <w:rsid w:val="00D3030A"/>
    <w:rsid w:val="00D306B6"/>
    <w:rsid w:val="00D3086C"/>
    <w:rsid w:val="00D308D1"/>
    <w:rsid w:val="00D3143A"/>
    <w:rsid w:val="00D31E9A"/>
    <w:rsid w:val="00D3281A"/>
    <w:rsid w:val="00D328F0"/>
    <w:rsid w:val="00D32E4C"/>
    <w:rsid w:val="00D3300D"/>
    <w:rsid w:val="00D3308C"/>
    <w:rsid w:val="00D33369"/>
    <w:rsid w:val="00D33839"/>
    <w:rsid w:val="00D338EE"/>
    <w:rsid w:val="00D33CCC"/>
    <w:rsid w:val="00D3426C"/>
    <w:rsid w:val="00D34483"/>
    <w:rsid w:val="00D34565"/>
    <w:rsid w:val="00D346E2"/>
    <w:rsid w:val="00D34B1E"/>
    <w:rsid w:val="00D34E42"/>
    <w:rsid w:val="00D34FB3"/>
    <w:rsid w:val="00D34FC1"/>
    <w:rsid w:val="00D355C1"/>
    <w:rsid w:val="00D35B77"/>
    <w:rsid w:val="00D35F8C"/>
    <w:rsid w:val="00D3651E"/>
    <w:rsid w:val="00D36734"/>
    <w:rsid w:val="00D36906"/>
    <w:rsid w:val="00D3693A"/>
    <w:rsid w:val="00D36F42"/>
    <w:rsid w:val="00D37257"/>
    <w:rsid w:val="00D374A4"/>
    <w:rsid w:val="00D37B4C"/>
    <w:rsid w:val="00D37BE7"/>
    <w:rsid w:val="00D37BEB"/>
    <w:rsid w:val="00D37FAC"/>
    <w:rsid w:val="00D40192"/>
    <w:rsid w:val="00D404D9"/>
    <w:rsid w:val="00D4054F"/>
    <w:rsid w:val="00D408D1"/>
    <w:rsid w:val="00D40BD7"/>
    <w:rsid w:val="00D4150F"/>
    <w:rsid w:val="00D41872"/>
    <w:rsid w:val="00D420C9"/>
    <w:rsid w:val="00D429FA"/>
    <w:rsid w:val="00D42C99"/>
    <w:rsid w:val="00D42F40"/>
    <w:rsid w:val="00D43383"/>
    <w:rsid w:val="00D43729"/>
    <w:rsid w:val="00D4390C"/>
    <w:rsid w:val="00D43B2D"/>
    <w:rsid w:val="00D443A3"/>
    <w:rsid w:val="00D44482"/>
    <w:rsid w:val="00D449F6"/>
    <w:rsid w:val="00D44AC9"/>
    <w:rsid w:val="00D44B87"/>
    <w:rsid w:val="00D44BCE"/>
    <w:rsid w:val="00D451CC"/>
    <w:rsid w:val="00D45800"/>
    <w:rsid w:val="00D4590B"/>
    <w:rsid w:val="00D45CEC"/>
    <w:rsid w:val="00D46138"/>
    <w:rsid w:val="00D4638E"/>
    <w:rsid w:val="00D463A1"/>
    <w:rsid w:val="00D46D30"/>
    <w:rsid w:val="00D47936"/>
    <w:rsid w:val="00D50305"/>
    <w:rsid w:val="00D504E9"/>
    <w:rsid w:val="00D505B9"/>
    <w:rsid w:val="00D505FC"/>
    <w:rsid w:val="00D508E6"/>
    <w:rsid w:val="00D51204"/>
    <w:rsid w:val="00D51378"/>
    <w:rsid w:val="00D514B4"/>
    <w:rsid w:val="00D5191D"/>
    <w:rsid w:val="00D51D93"/>
    <w:rsid w:val="00D52130"/>
    <w:rsid w:val="00D5216A"/>
    <w:rsid w:val="00D521CF"/>
    <w:rsid w:val="00D52309"/>
    <w:rsid w:val="00D523A6"/>
    <w:rsid w:val="00D52518"/>
    <w:rsid w:val="00D538D2"/>
    <w:rsid w:val="00D53B17"/>
    <w:rsid w:val="00D54445"/>
    <w:rsid w:val="00D54AA0"/>
    <w:rsid w:val="00D54F3F"/>
    <w:rsid w:val="00D552BB"/>
    <w:rsid w:val="00D55E5A"/>
    <w:rsid w:val="00D56307"/>
    <w:rsid w:val="00D56BB7"/>
    <w:rsid w:val="00D56C74"/>
    <w:rsid w:val="00D571B0"/>
    <w:rsid w:val="00D57375"/>
    <w:rsid w:val="00D57756"/>
    <w:rsid w:val="00D60012"/>
    <w:rsid w:val="00D60037"/>
    <w:rsid w:val="00D60191"/>
    <w:rsid w:val="00D60586"/>
    <w:rsid w:val="00D60657"/>
    <w:rsid w:val="00D60698"/>
    <w:rsid w:val="00D6103E"/>
    <w:rsid w:val="00D61244"/>
    <w:rsid w:val="00D61281"/>
    <w:rsid w:val="00D61603"/>
    <w:rsid w:val="00D61649"/>
    <w:rsid w:val="00D6167B"/>
    <w:rsid w:val="00D618D9"/>
    <w:rsid w:val="00D61930"/>
    <w:rsid w:val="00D61A25"/>
    <w:rsid w:val="00D61C08"/>
    <w:rsid w:val="00D61E96"/>
    <w:rsid w:val="00D6267E"/>
    <w:rsid w:val="00D62CC8"/>
    <w:rsid w:val="00D62E19"/>
    <w:rsid w:val="00D62EB9"/>
    <w:rsid w:val="00D62FDF"/>
    <w:rsid w:val="00D636D5"/>
    <w:rsid w:val="00D637CC"/>
    <w:rsid w:val="00D637CE"/>
    <w:rsid w:val="00D63A91"/>
    <w:rsid w:val="00D63FB3"/>
    <w:rsid w:val="00D64011"/>
    <w:rsid w:val="00D6407E"/>
    <w:rsid w:val="00D642F7"/>
    <w:rsid w:val="00D643B3"/>
    <w:rsid w:val="00D6459E"/>
    <w:rsid w:val="00D646D9"/>
    <w:rsid w:val="00D64A30"/>
    <w:rsid w:val="00D64CC3"/>
    <w:rsid w:val="00D64CCB"/>
    <w:rsid w:val="00D65B27"/>
    <w:rsid w:val="00D660CF"/>
    <w:rsid w:val="00D66641"/>
    <w:rsid w:val="00D66684"/>
    <w:rsid w:val="00D668CF"/>
    <w:rsid w:val="00D67863"/>
    <w:rsid w:val="00D679B6"/>
    <w:rsid w:val="00D702CA"/>
    <w:rsid w:val="00D70F1D"/>
    <w:rsid w:val="00D712DE"/>
    <w:rsid w:val="00D71920"/>
    <w:rsid w:val="00D71EA0"/>
    <w:rsid w:val="00D72311"/>
    <w:rsid w:val="00D72744"/>
    <w:rsid w:val="00D73125"/>
    <w:rsid w:val="00D7344C"/>
    <w:rsid w:val="00D73739"/>
    <w:rsid w:val="00D74620"/>
    <w:rsid w:val="00D74623"/>
    <w:rsid w:val="00D7498B"/>
    <w:rsid w:val="00D749D0"/>
    <w:rsid w:val="00D74CE2"/>
    <w:rsid w:val="00D74D55"/>
    <w:rsid w:val="00D750BB"/>
    <w:rsid w:val="00D75400"/>
    <w:rsid w:val="00D7541D"/>
    <w:rsid w:val="00D75938"/>
    <w:rsid w:val="00D75B71"/>
    <w:rsid w:val="00D75D56"/>
    <w:rsid w:val="00D75E51"/>
    <w:rsid w:val="00D75F6B"/>
    <w:rsid w:val="00D763CE"/>
    <w:rsid w:val="00D764C6"/>
    <w:rsid w:val="00D76EC2"/>
    <w:rsid w:val="00D77275"/>
    <w:rsid w:val="00D77C4A"/>
    <w:rsid w:val="00D77FC4"/>
    <w:rsid w:val="00D80497"/>
    <w:rsid w:val="00D80723"/>
    <w:rsid w:val="00D80737"/>
    <w:rsid w:val="00D80C82"/>
    <w:rsid w:val="00D81326"/>
    <w:rsid w:val="00D815FE"/>
    <w:rsid w:val="00D81D43"/>
    <w:rsid w:val="00D81DCA"/>
    <w:rsid w:val="00D81F17"/>
    <w:rsid w:val="00D81FBD"/>
    <w:rsid w:val="00D8290C"/>
    <w:rsid w:val="00D82D77"/>
    <w:rsid w:val="00D832D9"/>
    <w:rsid w:val="00D8331E"/>
    <w:rsid w:val="00D835FC"/>
    <w:rsid w:val="00D83627"/>
    <w:rsid w:val="00D83AD6"/>
    <w:rsid w:val="00D83B04"/>
    <w:rsid w:val="00D83D5D"/>
    <w:rsid w:val="00D84062"/>
    <w:rsid w:val="00D8410E"/>
    <w:rsid w:val="00D8411E"/>
    <w:rsid w:val="00D8412C"/>
    <w:rsid w:val="00D84475"/>
    <w:rsid w:val="00D84A97"/>
    <w:rsid w:val="00D84BB2"/>
    <w:rsid w:val="00D85031"/>
    <w:rsid w:val="00D85801"/>
    <w:rsid w:val="00D858ED"/>
    <w:rsid w:val="00D85A66"/>
    <w:rsid w:val="00D85D71"/>
    <w:rsid w:val="00D85E2C"/>
    <w:rsid w:val="00D85EA3"/>
    <w:rsid w:val="00D86C57"/>
    <w:rsid w:val="00D873AB"/>
    <w:rsid w:val="00D87825"/>
    <w:rsid w:val="00D87D69"/>
    <w:rsid w:val="00D87F49"/>
    <w:rsid w:val="00D87F6F"/>
    <w:rsid w:val="00D87F89"/>
    <w:rsid w:val="00D87F92"/>
    <w:rsid w:val="00D906CF"/>
    <w:rsid w:val="00D90A38"/>
    <w:rsid w:val="00D91A10"/>
    <w:rsid w:val="00D91E0C"/>
    <w:rsid w:val="00D9229A"/>
    <w:rsid w:val="00D92819"/>
    <w:rsid w:val="00D92C6A"/>
    <w:rsid w:val="00D93680"/>
    <w:rsid w:val="00D9376C"/>
    <w:rsid w:val="00D9476D"/>
    <w:rsid w:val="00D94AEA"/>
    <w:rsid w:val="00D94AF4"/>
    <w:rsid w:val="00D95993"/>
    <w:rsid w:val="00D9599D"/>
    <w:rsid w:val="00D96181"/>
    <w:rsid w:val="00D96366"/>
    <w:rsid w:val="00D96459"/>
    <w:rsid w:val="00D96F0A"/>
    <w:rsid w:val="00DA00E2"/>
    <w:rsid w:val="00DA03DC"/>
    <w:rsid w:val="00DA0562"/>
    <w:rsid w:val="00DA056E"/>
    <w:rsid w:val="00DA0863"/>
    <w:rsid w:val="00DA0B69"/>
    <w:rsid w:val="00DA0D45"/>
    <w:rsid w:val="00DA117D"/>
    <w:rsid w:val="00DA14E5"/>
    <w:rsid w:val="00DA1848"/>
    <w:rsid w:val="00DA18CA"/>
    <w:rsid w:val="00DA2180"/>
    <w:rsid w:val="00DA26B7"/>
    <w:rsid w:val="00DA29E8"/>
    <w:rsid w:val="00DA2D69"/>
    <w:rsid w:val="00DA3A76"/>
    <w:rsid w:val="00DA3CD4"/>
    <w:rsid w:val="00DA3DA9"/>
    <w:rsid w:val="00DA3DFA"/>
    <w:rsid w:val="00DA458C"/>
    <w:rsid w:val="00DA47D3"/>
    <w:rsid w:val="00DA4AF4"/>
    <w:rsid w:val="00DA5380"/>
    <w:rsid w:val="00DA5522"/>
    <w:rsid w:val="00DA58F0"/>
    <w:rsid w:val="00DA5A05"/>
    <w:rsid w:val="00DA635A"/>
    <w:rsid w:val="00DA666E"/>
    <w:rsid w:val="00DA6C11"/>
    <w:rsid w:val="00DA6CA2"/>
    <w:rsid w:val="00DA7042"/>
    <w:rsid w:val="00DA7675"/>
    <w:rsid w:val="00DA777C"/>
    <w:rsid w:val="00DA779A"/>
    <w:rsid w:val="00DA7846"/>
    <w:rsid w:val="00DA7884"/>
    <w:rsid w:val="00DA7A84"/>
    <w:rsid w:val="00DA7EF9"/>
    <w:rsid w:val="00DB0084"/>
    <w:rsid w:val="00DB0129"/>
    <w:rsid w:val="00DB0365"/>
    <w:rsid w:val="00DB058A"/>
    <w:rsid w:val="00DB08BC"/>
    <w:rsid w:val="00DB0F72"/>
    <w:rsid w:val="00DB3041"/>
    <w:rsid w:val="00DB3B47"/>
    <w:rsid w:val="00DB3BB3"/>
    <w:rsid w:val="00DB3FC7"/>
    <w:rsid w:val="00DB4255"/>
    <w:rsid w:val="00DB4366"/>
    <w:rsid w:val="00DB444F"/>
    <w:rsid w:val="00DB47ED"/>
    <w:rsid w:val="00DB5381"/>
    <w:rsid w:val="00DB5812"/>
    <w:rsid w:val="00DB5B35"/>
    <w:rsid w:val="00DB6076"/>
    <w:rsid w:val="00DB6C5C"/>
    <w:rsid w:val="00DB7174"/>
    <w:rsid w:val="00DC0101"/>
    <w:rsid w:val="00DC0780"/>
    <w:rsid w:val="00DC08B3"/>
    <w:rsid w:val="00DC0B82"/>
    <w:rsid w:val="00DC1C28"/>
    <w:rsid w:val="00DC2223"/>
    <w:rsid w:val="00DC2250"/>
    <w:rsid w:val="00DC2FE7"/>
    <w:rsid w:val="00DC30A5"/>
    <w:rsid w:val="00DC345B"/>
    <w:rsid w:val="00DC3715"/>
    <w:rsid w:val="00DC3916"/>
    <w:rsid w:val="00DC3A44"/>
    <w:rsid w:val="00DC3E9A"/>
    <w:rsid w:val="00DC3F17"/>
    <w:rsid w:val="00DC45A8"/>
    <w:rsid w:val="00DC4A74"/>
    <w:rsid w:val="00DC5141"/>
    <w:rsid w:val="00DC5445"/>
    <w:rsid w:val="00DC5B76"/>
    <w:rsid w:val="00DC5F50"/>
    <w:rsid w:val="00DC6D4D"/>
    <w:rsid w:val="00DC73E2"/>
    <w:rsid w:val="00DC7967"/>
    <w:rsid w:val="00DC79EC"/>
    <w:rsid w:val="00DC7D20"/>
    <w:rsid w:val="00DC7D56"/>
    <w:rsid w:val="00DD0292"/>
    <w:rsid w:val="00DD02C3"/>
    <w:rsid w:val="00DD0438"/>
    <w:rsid w:val="00DD065C"/>
    <w:rsid w:val="00DD08A7"/>
    <w:rsid w:val="00DD0EB1"/>
    <w:rsid w:val="00DD19BD"/>
    <w:rsid w:val="00DD1F48"/>
    <w:rsid w:val="00DD270E"/>
    <w:rsid w:val="00DD2A4C"/>
    <w:rsid w:val="00DD2C3E"/>
    <w:rsid w:val="00DD2F32"/>
    <w:rsid w:val="00DD3747"/>
    <w:rsid w:val="00DD3F18"/>
    <w:rsid w:val="00DD49C8"/>
    <w:rsid w:val="00DD591B"/>
    <w:rsid w:val="00DD7254"/>
    <w:rsid w:val="00DD726C"/>
    <w:rsid w:val="00DD7732"/>
    <w:rsid w:val="00DD7D70"/>
    <w:rsid w:val="00DD7FBB"/>
    <w:rsid w:val="00DE020D"/>
    <w:rsid w:val="00DE02C1"/>
    <w:rsid w:val="00DE038F"/>
    <w:rsid w:val="00DE0736"/>
    <w:rsid w:val="00DE0864"/>
    <w:rsid w:val="00DE0946"/>
    <w:rsid w:val="00DE1DF0"/>
    <w:rsid w:val="00DE2276"/>
    <w:rsid w:val="00DE24AE"/>
    <w:rsid w:val="00DE29E9"/>
    <w:rsid w:val="00DE2DBC"/>
    <w:rsid w:val="00DE2E38"/>
    <w:rsid w:val="00DE2FDC"/>
    <w:rsid w:val="00DE3026"/>
    <w:rsid w:val="00DE31BF"/>
    <w:rsid w:val="00DE36E2"/>
    <w:rsid w:val="00DE4158"/>
    <w:rsid w:val="00DE4473"/>
    <w:rsid w:val="00DE44BE"/>
    <w:rsid w:val="00DE4892"/>
    <w:rsid w:val="00DE555B"/>
    <w:rsid w:val="00DE579E"/>
    <w:rsid w:val="00DE5C9E"/>
    <w:rsid w:val="00DE64EA"/>
    <w:rsid w:val="00DE67F7"/>
    <w:rsid w:val="00DE695E"/>
    <w:rsid w:val="00DE6C82"/>
    <w:rsid w:val="00DF0609"/>
    <w:rsid w:val="00DF0660"/>
    <w:rsid w:val="00DF06B5"/>
    <w:rsid w:val="00DF0BAF"/>
    <w:rsid w:val="00DF1098"/>
    <w:rsid w:val="00DF155A"/>
    <w:rsid w:val="00DF18BC"/>
    <w:rsid w:val="00DF1FC6"/>
    <w:rsid w:val="00DF2A05"/>
    <w:rsid w:val="00DF2A33"/>
    <w:rsid w:val="00DF2D0F"/>
    <w:rsid w:val="00DF2E65"/>
    <w:rsid w:val="00DF3421"/>
    <w:rsid w:val="00DF364B"/>
    <w:rsid w:val="00DF3D75"/>
    <w:rsid w:val="00DF4610"/>
    <w:rsid w:val="00DF466D"/>
    <w:rsid w:val="00DF471C"/>
    <w:rsid w:val="00DF484B"/>
    <w:rsid w:val="00DF48A7"/>
    <w:rsid w:val="00DF5C61"/>
    <w:rsid w:val="00DF69F3"/>
    <w:rsid w:val="00DF6ACC"/>
    <w:rsid w:val="00DF6EC8"/>
    <w:rsid w:val="00DF6F56"/>
    <w:rsid w:val="00DF72A6"/>
    <w:rsid w:val="00DF7456"/>
    <w:rsid w:val="00DF7551"/>
    <w:rsid w:val="00E006EE"/>
    <w:rsid w:val="00E009EE"/>
    <w:rsid w:val="00E00DE7"/>
    <w:rsid w:val="00E01AA0"/>
    <w:rsid w:val="00E01C1C"/>
    <w:rsid w:val="00E02854"/>
    <w:rsid w:val="00E029B2"/>
    <w:rsid w:val="00E02B66"/>
    <w:rsid w:val="00E02C6D"/>
    <w:rsid w:val="00E02CB1"/>
    <w:rsid w:val="00E03597"/>
    <w:rsid w:val="00E0361B"/>
    <w:rsid w:val="00E03EE5"/>
    <w:rsid w:val="00E04403"/>
    <w:rsid w:val="00E04598"/>
    <w:rsid w:val="00E0488C"/>
    <w:rsid w:val="00E04F7E"/>
    <w:rsid w:val="00E05324"/>
    <w:rsid w:val="00E05422"/>
    <w:rsid w:val="00E06416"/>
    <w:rsid w:val="00E0648A"/>
    <w:rsid w:val="00E06BB3"/>
    <w:rsid w:val="00E06CA0"/>
    <w:rsid w:val="00E07AD3"/>
    <w:rsid w:val="00E07E3B"/>
    <w:rsid w:val="00E10121"/>
    <w:rsid w:val="00E1074B"/>
    <w:rsid w:val="00E10912"/>
    <w:rsid w:val="00E10D71"/>
    <w:rsid w:val="00E10E18"/>
    <w:rsid w:val="00E1146E"/>
    <w:rsid w:val="00E11BA4"/>
    <w:rsid w:val="00E12345"/>
    <w:rsid w:val="00E12A35"/>
    <w:rsid w:val="00E12DA2"/>
    <w:rsid w:val="00E13163"/>
    <w:rsid w:val="00E131F0"/>
    <w:rsid w:val="00E13605"/>
    <w:rsid w:val="00E139A5"/>
    <w:rsid w:val="00E13AF5"/>
    <w:rsid w:val="00E13FD0"/>
    <w:rsid w:val="00E140BC"/>
    <w:rsid w:val="00E147C5"/>
    <w:rsid w:val="00E14875"/>
    <w:rsid w:val="00E14B93"/>
    <w:rsid w:val="00E15602"/>
    <w:rsid w:val="00E157B7"/>
    <w:rsid w:val="00E15F19"/>
    <w:rsid w:val="00E1608E"/>
    <w:rsid w:val="00E162B3"/>
    <w:rsid w:val="00E16803"/>
    <w:rsid w:val="00E16894"/>
    <w:rsid w:val="00E17048"/>
    <w:rsid w:val="00E20652"/>
    <w:rsid w:val="00E208D1"/>
    <w:rsid w:val="00E20E1E"/>
    <w:rsid w:val="00E20E7B"/>
    <w:rsid w:val="00E215EA"/>
    <w:rsid w:val="00E21990"/>
    <w:rsid w:val="00E21EBA"/>
    <w:rsid w:val="00E220D1"/>
    <w:rsid w:val="00E224A5"/>
    <w:rsid w:val="00E23119"/>
    <w:rsid w:val="00E23138"/>
    <w:rsid w:val="00E2342F"/>
    <w:rsid w:val="00E23526"/>
    <w:rsid w:val="00E23852"/>
    <w:rsid w:val="00E24445"/>
    <w:rsid w:val="00E2462B"/>
    <w:rsid w:val="00E2463B"/>
    <w:rsid w:val="00E24CBE"/>
    <w:rsid w:val="00E25695"/>
    <w:rsid w:val="00E258D7"/>
    <w:rsid w:val="00E259A4"/>
    <w:rsid w:val="00E25A19"/>
    <w:rsid w:val="00E26123"/>
    <w:rsid w:val="00E2635F"/>
    <w:rsid w:val="00E264F2"/>
    <w:rsid w:val="00E267D9"/>
    <w:rsid w:val="00E26845"/>
    <w:rsid w:val="00E26A5D"/>
    <w:rsid w:val="00E26CCB"/>
    <w:rsid w:val="00E26DB6"/>
    <w:rsid w:val="00E26F21"/>
    <w:rsid w:val="00E271EA"/>
    <w:rsid w:val="00E27594"/>
    <w:rsid w:val="00E2760A"/>
    <w:rsid w:val="00E2760E"/>
    <w:rsid w:val="00E27AF3"/>
    <w:rsid w:val="00E307DF"/>
    <w:rsid w:val="00E31411"/>
    <w:rsid w:val="00E317D7"/>
    <w:rsid w:val="00E319E7"/>
    <w:rsid w:val="00E32087"/>
    <w:rsid w:val="00E3234E"/>
    <w:rsid w:val="00E3281C"/>
    <w:rsid w:val="00E3289A"/>
    <w:rsid w:val="00E328A1"/>
    <w:rsid w:val="00E3314C"/>
    <w:rsid w:val="00E33748"/>
    <w:rsid w:val="00E33B8D"/>
    <w:rsid w:val="00E33BC7"/>
    <w:rsid w:val="00E33D3D"/>
    <w:rsid w:val="00E3443E"/>
    <w:rsid w:val="00E34D18"/>
    <w:rsid w:val="00E351DF"/>
    <w:rsid w:val="00E35241"/>
    <w:rsid w:val="00E35B27"/>
    <w:rsid w:val="00E361C8"/>
    <w:rsid w:val="00E36295"/>
    <w:rsid w:val="00E3637B"/>
    <w:rsid w:val="00E366FF"/>
    <w:rsid w:val="00E36A61"/>
    <w:rsid w:val="00E36D2A"/>
    <w:rsid w:val="00E36E75"/>
    <w:rsid w:val="00E36FBB"/>
    <w:rsid w:val="00E3707B"/>
    <w:rsid w:val="00E3769F"/>
    <w:rsid w:val="00E379F5"/>
    <w:rsid w:val="00E37A22"/>
    <w:rsid w:val="00E37F24"/>
    <w:rsid w:val="00E400D6"/>
    <w:rsid w:val="00E40A30"/>
    <w:rsid w:val="00E40DBF"/>
    <w:rsid w:val="00E40F3D"/>
    <w:rsid w:val="00E42602"/>
    <w:rsid w:val="00E427EE"/>
    <w:rsid w:val="00E42B9F"/>
    <w:rsid w:val="00E43397"/>
    <w:rsid w:val="00E44315"/>
    <w:rsid w:val="00E444B2"/>
    <w:rsid w:val="00E44553"/>
    <w:rsid w:val="00E446A0"/>
    <w:rsid w:val="00E446A8"/>
    <w:rsid w:val="00E447AC"/>
    <w:rsid w:val="00E44A80"/>
    <w:rsid w:val="00E45411"/>
    <w:rsid w:val="00E456AD"/>
    <w:rsid w:val="00E457BC"/>
    <w:rsid w:val="00E45DC6"/>
    <w:rsid w:val="00E45E6B"/>
    <w:rsid w:val="00E4651C"/>
    <w:rsid w:val="00E46AAE"/>
    <w:rsid w:val="00E46F84"/>
    <w:rsid w:val="00E4709C"/>
    <w:rsid w:val="00E4788A"/>
    <w:rsid w:val="00E503A0"/>
    <w:rsid w:val="00E5077F"/>
    <w:rsid w:val="00E50861"/>
    <w:rsid w:val="00E51465"/>
    <w:rsid w:val="00E5199A"/>
    <w:rsid w:val="00E51EC1"/>
    <w:rsid w:val="00E51F6B"/>
    <w:rsid w:val="00E527E6"/>
    <w:rsid w:val="00E52962"/>
    <w:rsid w:val="00E52FFA"/>
    <w:rsid w:val="00E53526"/>
    <w:rsid w:val="00E53D9A"/>
    <w:rsid w:val="00E53DF4"/>
    <w:rsid w:val="00E53E29"/>
    <w:rsid w:val="00E54187"/>
    <w:rsid w:val="00E54A4C"/>
    <w:rsid w:val="00E54A92"/>
    <w:rsid w:val="00E54CA8"/>
    <w:rsid w:val="00E551B2"/>
    <w:rsid w:val="00E55620"/>
    <w:rsid w:val="00E5562A"/>
    <w:rsid w:val="00E5574E"/>
    <w:rsid w:val="00E55750"/>
    <w:rsid w:val="00E55F56"/>
    <w:rsid w:val="00E56108"/>
    <w:rsid w:val="00E563C2"/>
    <w:rsid w:val="00E56430"/>
    <w:rsid w:val="00E567C4"/>
    <w:rsid w:val="00E5687E"/>
    <w:rsid w:val="00E56A21"/>
    <w:rsid w:val="00E56C5B"/>
    <w:rsid w:val="00E56F65"/>
    <w:rsid w:val="00E570C5"/>
    <w:rsid w:val="00E57698"/>
    <w:rsid w:val="00E57A4A"/>
    <w:rsid w:val="00E57FA3"/>
    <w:rsid w:val="00E60055"/>
    <w:rsid w:val="00E60130"/>
    <w:rsid w:val="00E60625"/>
    <w:rsid w:val="00E6082B"/>
    <w:rsid w:val="00E60E3B"/>
    <w:rsid w:val="00E61213"/>
    <w:rsid w:val="00E615B5"/>
    <w:rsid w:val="00E61700"/>
    <w:rsid w:val="00E61D4C"/>
    <w:rsid w:val="00E622FB"/>
    <w:rsid w:val="00E62328"/>
    <w:rsid w:val="00E627B6"/>
    <w:rsid w:val="00E6287C"/>
    <w:rsid w:val="00E62FF3"/>
    <w:rsid w:val="00E63231"/>
    <w:rsid w:val="00E634CD"/>
    <w:rsid w:val="00E636ED"/>
    <w:rsid w:val="00E63995"/>
    <w:rsid w:val="00E6405B"/>
    <w:rsid w:val="00E641DF"/>
    <w:rsid w:val="00E64343"/>
    <w:rsid w:val="00E644B9"/>
    <w:rsid w:val="00E64716"/>
    <w:rsid w:val="00E6471A"/>
    <w:rsid w:val="00E64C0B"/>
    <w:rsid w:val="00E64F75"/>
    <w:rsid w:val="00E65744"/>
    <w:rsid w:val="00E658F8"/>
    <w:rsid w:val="00E65CE2"/>
    <w:rsid w:val="00E65DF4"/>
    <w:rsid w:val="00E65F67"/>
    <w:rsid w:val="00E666D0"/>
    <w:rsid w:val="00E66E51"/>
    <w:rsid w:val="00E67263"/>
    <w:rsid w:val="00E7007E"/>
    <w:rsid w:val="00E70C12"/>
    <w:rsid w:val="00E71535"/>
    <w:rsid w:val="00E716B7"/>
    <w:rsid w:val="00E71817"/>
    <w:rsid w:val="00E718EB"/>
    <w:rsid w:val="00E71953"/>
    <w:rsid w:val="00E71C9C"/>
    <w:rsid w:val="00E71F39"/>
    <w:rsid w:val="00E7267A"/>
    <w:rsid w:val="00E72CE8"/>
    <w:rsid w:val="00E73045"/>
    <w:rsid w:val="00E731E4"/>
    <w:rsid w:val="00E7333B"/>
    <w:rsid w:val="00E734EB"/>
    <w:rsid w:val="00E73DF8"/>
    <w:rsid w:val="00E73E59"/>
    <w:rsid w:val="00E74684"/>
    <w:rsid w:val="00E746AF"/>
    <w:rsid w:val="00E74962"/>
    <w:rsid w:val="00E750F0"/>
    <w:rsid w:val="00E75379"/>
    <w:rsid w:val="00E754E5"/>
    <w:rsid w:val="00E75D4C"/>
    <w:rsid w:val="00E762D8"/>
    <w:rsid w:val="00E76561"/>
    <w:rsid w:val="00E775CF"/>
    <w:rsid w:val="00E77DD8"/>
    <w:rsid w:val="00E80421"/>
    <w:rsid w:val="00E80BD6"/>
    <w:rsid w:val="00E80CAF"/>
    <w:rsid w:val="00E80E1F"/>
    <w:rsid w:val="00E8152B"/>
    <w:rsid w:val="00E81ADD"/>
    <w:rsid w:val="00E81AF6"/>
    <w:rsid w:val="00E81F14"/>
    <w:rsid w:val="00E82DB4"/>
    <w:rsid w:val="00E82ED3"/>
    <w:rsid w:val="00E83193"/>
    <w:rsid w:val="00E83564"/>
    <w:rsid w:val="00E83E31"/>
    <w:rsid w:val="00E83EFC"/>
    <w:rsid w:val="00E83FCF"/>
    <w:rsid w:val="00E8412B"/>
    <w:rsid w:val="00E84D96"/>
    <w:rsid w:val="00E85468"/>
    <w:rsid w:val="00E8591E"/>
    <w:rsid w:val="00E8614E"/>
    <w:rsid w:val="00E86741"/>
    <w:rsid w:val="00E86AB7"/>
    <w:rsid w:val="00E86B2B"/>
    <w:rsid w:val="00E86F37"/>
    <w:rsid w:val="00E86FF3"/>
    <w:rsid w:val="00E87403"/>
    <w:rsid w:val="00E87B36"/>
    <w:rsid w:val="00E87B84"/>
    <w:rsid w:val="00E903E0"/>
    <w:rsid w:val="00E90A61"/>
    <w:rsid w:val="00E90C1D"/>
    <w:rsid w:val="00E90DC6"/>
    <w:rsid w:val="00E90E83"/>
    <w:rsid w:val="00E918FF"/>
    <w:rsid w:val="00E91AC7"/>
    <w:rsid w:val="00E93D8C"/>
    <w:rsid w:val="00E93FAF"/>
    <w:rsid w:val="00E94A59"/>
    <w:rsid w:val="00E95090"/>
    <w:rsid w:val="00E95608"/>
    <w:rsid w:val="00E959C9"/>
    <w:rsid w:val="00E95A19"/>
    <w:rsid w:val="00E960D7"/>
    <w:rsid w:val="00E96357"/>
    <w:rsid w:val="00E964EA"/>
    <w:rsid w:val="00E965CC"/>
    <w:rsid w:val="00E96E42"/>
    <w:rsid w:val="00E97546"/>
    <w:rsid w:val="00E977C8"/>
    <w:rsid w:val="00E97840"/>
    <w:rsid w:val="00E9790B"/>
    <w:rsid w:val="00EA0351"/>
    <w:rsid w:val="00EA07E0"/>
    <w:rsid w:val="00EA083A"/>
    <w:rsid w:val="00EA0842"/>
    <w:rsid w:val="00EA0B75"/>
    <w:rsid w:val="00EA0DAB"/>
    <w:rsid w:val="00EA0DFF"/>
    <w:rsid w:val="00EA13F3"/>
    <w:rsid w:val="00EA14A6"/>
    <w:rsid w:val="00EA178E"/>
    <w:rsid w:val="00EA1EB0"/>
    <w:rsid w:val="00EA2075"/>
    <w:rsid w:val="00EA20DF"/>
    <w:rsid w:val="00EA2404"/>
    <w:rsid w:val="00EA2629"/>
    <w:rsid w:val="00EA2C88"/>
    <w:rsid w:val="00EA2E91"/>
    <w:rsid w:val="00EA2FE8"/>
    <w:rsid w:val="00EA308B"/>
    <w:rsid w:val="00EA31C7"/>
    <w:rsid w:val="00EA3365"/>
    <w:rsid w:val="00EA359D"/>
    <w:rsid w:val="00EA38EE"/>
    <w:rsid w:val="00EA463F"/>
    <w:rsid w:val="00EA46A2"/>
    <w:rsid w:val="00EA47D1"/>
    <w:rsid w:val="00EA48B6"/>
    <w:rsid w:val="00EA4DA7"/>
    <w:rsid w:val="00EA4DB9"/>
    <w:rsid w:val="00EA4FA4"/>
    <w:rsid w:val="00EA5474"/>
    <w:rsid w:val="00EA598C"/>
    <w:rsid w:val="00EA5EA2"/>
    <w:rsid w:val="00EA5ECE"/>
    <w:rsid w:val="00EA68B0"/>
    <w:rsid w:val="00EA7051"/>
    <w:rsid w:val="00EA73AF"/>
    <w:rsid w:val="00EA77D7"/>
    <w:rsid w:val="00EA7AAD"/>
    <w:rsid w:val="00EA7B9F"/>
    <w:rsid w:val="00EB02F2"/>
    <w:rsid w:val="00EB03AE"/>
    <w:rsid w:val="00EB073C"/>
    <w:rsid w:val="00EB08F4"/>
    <w:rsid w:val="00EB09A3"/>
    <w:rsid w:val="00EB0AFE"/>
    <w:rsid w:val="00EB0DA1"/>
    <w:rsid w:val="00EB1B06"/>
    <w:rsid w:val="00EB1B93"/>
    <w:rsid w:val="00EB1CA7"/>
    <w:rsid w:val="00EB1D84"/>
    <w:rsid w:val="00EB23D8"/>
    <w:rsid w:val="00EB28FE"/>
    <w:rsid w:val="00EB2975"/>
    <w:rsid w:val="00EB2A86"/>
    <w:rsid w:val="00EB2A89"/>
    <w:rsid w:val="00EB2A94"/>
    <w:rsid w:val="00EB2B13"/>
    <w:rsid w:val="00EB2B42"/>
    <w:rsid w:val="00EB2C8A"/>
    <w:rsid w:val="00EB310A"/>
    <w:rsid w:val="00EB3185"/>
    <w:rsid w:val="00EB32FA"/>
    <w:rsid w:val="00EB3980"/>
    <w:rsid w:val="00EB3A55"/>
    <w:rsid w:val="00EB4BE6"/>
    <w:rsid w:val="00EB501C"/>
    <w:rsid w:val="00EB51E8"/>
    <w:rsid w:val="00EB5332"/>
    <w:rsid w:val="00EB5657"/>
    <w:rsid w:val="00EB5678"/>
    <w:rsid w:val="00EB57A6"/>
    <w:rsid w:val="00EB58DB"/>
    <w:rsid w:val="00EB5A6C"/>
    <w:rsid w:val="00EB5EDE"/>
    <w:rsid w:val="00EB690E"/>
    <w:rsid w:val="00EB6A92"/>
    <w:rsid w:val="00EB6E6F"/>
    <w:rsid w:val="00EB7494"/>
    <w:rsid w:val="00EB765C"/>
    <w:rsid w:val="00EB7BB6"/>
    <w:rsid w:val="00EB7FF8"/>
    <w:rsid w:val="00EC01CB"/>
    <w:rsid w:val="00EC04BA"/>
    <w:rsid w:val="00EC081F"/>
    <w:rsid w:val="00EC10B3"/>
    <w:rsid w:val="00EC1804"/>
    <w:rsid w:val="00EC1A63"/>
    <w:rsid w:val="00EC295D"/>
    <w:rsid w:val="00EC3B36"/>
    <w:rsid w:val="00EC453F"/>
    <w:rsid w:val="00EC4A0A"/>
    <w:rsid w:val="00EC4B18"/>
    <w:rsid w:val="00EC511D"/>
    <w:rsid w:val="00EC5335"/>
    <w:rsid w:val="00EC5393"/>
    <w:rsid w:val="00EC54C5"/>
    <w:rsid w:val="00EC62FC"/>
    <w:rsid w:val="00EC65DE"/>
    <w:rsid w:val="00EC6C62"/>
    <w:rsid w:val="00EC6CF5"/>
    <w:rsid w:val="00EC7922"/>
    <w:rsid w:val="00EC7C32"/>
    <w:rsid w:val="00EC7FCF"/>
    <w:rsid w:val="00ED008E"/>
    <w:rsid w:val="00ED0288"/>
    <w:rsid w:val="00ED05FB"/>
    <w:rsid w:val="00ED0811"/>
    <w:rsid w:val="00ED0838"/>
    <w:rsid w:val="00ED095D"/>
    <w:rsid w:val="00ED0F6A"/>
    <w:rsid w:val="00ED1516"/>
    <w:rsid w:val="00ED1834"/>
    <w:rsid w:val="00ED18D8"/>
    <w:rsid w:val="00ED19DB"/>
    <w:rsid w:val="00ED1AFF"/>
    <w:rsid w:val="00ED26CC"/>
    <w:rsid w:val="00ED34C7"/>
    <w:rsid w:val="00ED3582"/>
    <w:rsid w:val="00ED3B35"/>
    <w:rsid w:val="00ED3D71"/>
    <w:rsid w:val="00ED4046"/>
    <w:rsid w:val="00ED458E"/>
    <w:rsid w:val="00ED4A95"/>
    <w:rsid w:val="00ED4C92"/>
    <w:rsid w:val="00ED4E4C"/>
    <w:rsid w:val="00ED4EE1"/>
    <w:rsid w:val="00ED5341"/>
    <w:rsid w:val="00ED5EAC"/>
    <w:rsid w:val="00ED6405"/>
    <w:rsid w:val="00ED654A"/>
    <w:rsid w:val="00ED708B"/>
    <w:rsid w:val="00ED7277"/>
    <w:rsid w:val="00ED73BC"/>
    <w:rsid w:val="00ED73EA"/>
    <w:rsid w:val="00ED7845"/>
    <w:rsid w:val="00ED7EF6"/>
    <w:rsid w:val="00EE0438"/>
    <w:rsid w:val="00EE0483"/>
    <w:rsid w:val="00EE0538"/>
    <w:rsid w:val="00EE0913"/>
    <w:rsid w:val="00EE0A5A"/>
    <w:rsid w:val="00EE0BE9"/>
    <w:rsid w:val="00EE1206"/>
    <w:rsid w:val="00EE16CA"/>
    <w:rsid w:val="00EE1CCA"/>
    <w:rsid w:val="00EE1FF1"/>
    <w:rsid w:val="00EE2305"/>
    <w:rsid w:val="00EE23CC"/>
    <w:rsid w:val="00EE2D8D"/>
    <w:rsid w:val="00EE2E4C"/>
    <w:rsid w:val="00EE337C"/>
    <w:rsid w:val="00EE34B7"/>
    <w:rsid w:val="00EE362D"/>
    <w:rsid w:val="00EE38E2"/>
    <w:rsid w:val="00EE3D64"/>
    <w:rsid w:val="00EE47D8"/>
    <w:rsid w:val="00EE4D64"/>
    <w:rsid w:val="00EE4E8F"/>
    <w:rsid w:val="00EE4FB5"/>
    <w:rsid w:val="00EE5990"/>
    <w:rsid w:val="00EE5BD8"/>
    <w:rsid w:val="00EE617A"/>
    <w:rsid w:val="00EE6ACC"/>
    <w:rsid w:val="00EE6AD3"/>
    <w:rsid w:val="00EE754A"/>
    <w:rsid w:val="00EE76DD"/>
    <w:rsid w:val="00EE7710"/>
    <w:rsid w:val="00EE7DB3"/>
    <w:rsid w:val="00EF03EB"/>
    <w:rsid w:val="00EF0C80"/>
    <w:rsid w:val="00EF0F96"/>
    <w:rsid w:val="00EF12AF"/>
    <w:rsid w:val="00EF14AE"/>
    <w:rsid w:val="00EF2505"/>
    <w:rsid w:val="00EF2682"/>
    <w:rsid w:val="00EF28DD"/>
    <w:rsid w:val="00EF2BC8"/>
    <w:rsid w:val="00EF2DF0"/>
    <w:rsid w:val="00EF2E4E"/>
    <w:rsid w:val="00EF3742"/>
    <w:rsid w:val="00EF3B4D"/>
    <w:rsid w:val="00EF3BE9"/>
    <w:rsid w:val="00EF477B"/>
    <w:rsid w:val="00EF48E3"/>
    <w:rsid w:val="00EF4A61"/>
    <w:rsid w:val="00EF4ACB"/>
    <w:rsid w:val="00EF52D2"/>
    <w:rsid w:val="00EF5547"/>
    <w:rsid w:val="00EF56B3"/>
    <w:rsid w:val="00EF5BE8"/>
    <w:rsid w:val="00EF5E2D"/>
    <w:rsid w:val="00EF6985"/>
    <w:rsid w:val="00EF6E47"/>
    <w:rsid w:val="00EF6F2B"/>
    <w:rsid w:val="00EF7125"/>
    <w:rsid w:val="00EF71DD"/>
    <w:rsid w:val="00EF7313"/>
    <w:rsid w:val="00EF78D8"/>
    <w:rsid w:val="00EF7CF1"/>
    <w:rsid w:val="00F00202"/>
    <w:rsid w:val="00F00241"/>
    <w:rsid w:val="00F00663"/>
    <w:rsid w:val="00F007BB"/>
    <w:rsid w:val="00F0081C"/>
    <w:rsid w:val="00F008A5"/>
    <w:rsid w:val="00F00924"/>
    <w:rsid w:val="00F009F1"/>
    <w:rsid w:val="00F00F12"/>
    <w:rsid w:val="00F0198B"/>
    <w:rsid w:val="00F02067"/>
    <w:rsid w:val="00F028B2"/>
    <w:rsid w:val="00F02A90"/>
    <w:rsid w:val="00F02AD7"/>
    <w:rsid w:val="00F02B38"/>
    <w:rsid w:val="00F0303F"/>
    <w:rsid w:val="00F0334C"/>
    <w:rsid w:val="00F0406C"/>
    <w:rsid w:val="00F04C4B"/>
    <w:rsid w:val="00F04F0C"/>
    <w:rsid w:val="00F058DD"/>
    <w:rsid w:val="00F05937"/>
    <w:rsid w:val="00F059F0"/>
    <w:rsid w:val="00F05A09"/>
    <w:rsid w:val="00F05C89"/>
    <w:rsid w:val="00F061CC"/>
    <w:rsid w:val="00F0685F"/>
    <w:rsid w:val="00F06A37"/>
    <w:rsid w:val="00F06DD1"/>
    <w:rsid w:val="00F07B57"/>
    <w:rsid w:val="00F07D61"/>
    <w:rsid w:val="00F07DDA"/>
    <w:rsid w:val="00F100FB"/>
    <w:rsid w:val="00F103A5"/>
    <w:rsid w:val="00F10FA0"/>
    <w:rsid w:val="00F11248"/>
    <w:rsid w:val="00F112FB"/>
    <w:rsid w:val="00F11DB3"/>
    <w:rsid w:val="00F121FF"/>
    <w:rsid w:val="00F1220E"/>
    <w:rsid w:val="00F12D3D"/>
    <w:rsid w:val="00F12D43"/>
    <w:rsid w:val="00F12DB5"/>
    <w:rsid w:val="00F1329A"/>
    <w:rsid w:val="00F1379C"/>
    <w:rsid w:val="00F1395D"/>
    <w:rsid w:val="00F13C3F"/>
    <w:rsid w:val="00F13D5C"/>
    <w:rsid w:val="00F143B7"/>
    <w:rsid w:val="00F14982"/>
    <w:rsid w:val="00F14A18"/>
    <w:rsid w:val="00F14A21"/>
    <w:rsid w:val="00F14F86"/>
    <w:rsid w:val="00F1534C"/>
    <w:rsid w:val="00F1538C"/>
    <w:rsid w:val="00F1579F"/>
    <w:rsid w:val="00F15901"/>
    <w:rsid w:val="00F15A97"/>
    <w:rsid w:val="00F1617C"/>
    <w:rsid w:val="00F163F8"/>
    <w:rsid w:val="00F16E3C"/>
    <w:rsid w:val="00F175E3"/>
    <w:rsid w:val="00F1791D"/>
    <w:rsid w:val="00F17DE8"/>
    <w:rsid w:val="00F20B89"/>
    <w:rsid w:val="00F20D85"/>
    <w:rsid w:val="00F2160E"/>
    <w:rsid w:val="00F218D1"/>
    <w:rsid w:val="00F21E44"/>
    <w:rsid w:val="00F21EEF"/>
    <w:rsid w:val="00F22FB7"/>
    <w:rsid w:val="00F23A77"/>
    <w:rsid w:val="00F23C15"/>
    <w:rsid w:val="00F23DD7"/>
    <w:rsid w:val="00F23E17"/>
    <w:rsid w:val="00F25177"/>
    <w:rsid w:val="00F253A9"/>
    <w:rsid w:val="00F2626A"/>
    <w:rsid w:val="00F266A6"/>
    <w:rsid w:val="00F269D2"/>
    <w:rsid w:val="00F26EED"/>
    <w:rsid w:val="00F274CA"/>
    <w:rsid w:val="00F27D61"/>
    <w:rsid w:val="00F3041F"/>
    <w:rsid w:val="00F30923"/>
    <w:rsid w:val="00F30B34"/>
    <w:rsid w:val="00F30D44"/>
    <w:rsid w:val="00F31AF6"/>
    <w:rsid w:val="00F324D3"/>
    <w:rsid w:val="00F32C7C"/>
    <w:rsid w:val="00F32E72"/>
    <w:rsid w:val="00F33250"/>
    <w:rsid w:val="00F3348A"/>
    <w:rsid w:val="00F33AA9"/>
    <w:rsid w:val="00F33BA7"/>
    <w:rsid w:val="00F3404A"/>
    <w:rsid w:val="00F3554D"/>
    <w:rsid w:val="00F35695"/>
    <w:rsid w:val="00F35F6A"/>
    <w:rsid w:val="00F360B1"/>
    <w:rsid w:val="00F3642E"/>
    <w:rsid w:val="00F369E5"/>
    <w:rsid w:val="00F36E8F"/>
    <w:rsid w:val="00F37334"/>
    <w:rsid w:val="00F3779B"/>
    <w:rsid w:val="00F3797A"/>
    <w:rsid w:val="00F37CE5"/>
    <w:rsid w:val="00F40399"/>
    <w:rsid w:val="00F4053B"/>
    <w:rsid w:val="00F40933"/>
    <w:rsid w:val="00F4130A"/>
    <w:rsid w:val="00F4155A"/>
    <w:rsid w:val="00F4198A"/>
    <w:rsid w:val="00F41ABE"/>
    <w:rsid w:val="00F424A5"/>
    <w:rsid w:val="00F424D7"/>
    <w:rsid w:val="00F42EA2"/>
    <w:rsid w:val="00F430E8"/>
    <w:rsid w:val="00F432A2"/>
    <w:rsid w:val="00F438D6"/>
    <w:rsid w:val="00F443F4"/>
    <w:rsid w:val="00F449E1"/>
    <w:rsid w:val="00F45468"/>
    <w:rsid w:val="00F458A0"/>
    <w:rsid w:val="00F45F9E"/>
    <w:rsid w:val="00F46194"/>
    <w:rsid w:val="00F468AC"/>
    <w:rsid w:val="00F46BCB"/>
    <w:rsid w:val="00F47058"/>
    <w:rsid w:val="00F47099"/>
    <w:rsid w:val="00F474E0"/>
    <w:rsid w:val="00F47855"/>
    <w:rsid w:val="00F478A2"/>
    <w:rsid w:val="00F47F4B"/>
    <w:rsid w:val="00F47FD5"/>
    <w:rsid w:val="00F50269"/>
    <w:rsid w:val="00F50B03"/>
    <w:rsid w:val="00F51071"/>
    <w:rsid w:val="00F51585"/>
    <w:rsid w:val="00F51594"/>
    <w:rsid w:val="00F51EB7"/>
    <w:rsid w:val="00F5242B"/>
    <w:rsid w:val="00F52561"/>
    <w:rsid w:val="00F52E85"/>
    <w:rsid w:val="00F53116"/>
    <w:rsid w:val="00F53417"/>
    <w:rsid w:val="00F53582"/>
    <w:rsid w:val="00F53A5C"/>
    <w:rsid w:val="00F53C82"/>
    <w:rsid w:val="00F53E23"/>
    <w:rsid w:val="00F54109"/>
    <w:rsid w:val="00F5419F"/>
    <w:rsid w:val="00F543D5"/>
    <w:rsid w:val="00F54598"/>
    <w:rsid w:val="00F54A43"/>
    <w:rsid w:val="00F54B8B"/>
    <w:rsid w:val="00F54B91"/>
    <w:rsid w:val="00F55048"/>
    <w:rsid w:val="00F553AE"/>
    <w:rsid w:val="00F553E6"/>
    <w:rsid w:val="00F55937"/>
    <w:rsid w:val="00F5610F"/>
    <w:rsid w:val="00F565D0"/>
    <w:rsid w:val="00F5676B"/>
    <w:rsid w:val="00F569A4"/>
    <w:rsid w:val="00F56CC2"/>
    <w:rsid w:val="00F56E0A"/>
    <w:rsid w:val="00F56F27"/>
    <w:rsid w:val="00F57B65"/>
    <w:rsid w:val="00F57DD1"/>
    <w:rsid w:val="00F57F21"/>
    <w:rsid w:val="00F607B0"/>
    <w:rsid w:val="00F60C7D"/>
    <w:rsid w:val="00F62470"/>
    <w:rsid w:val="00F628E0"/>
    <w:rsid w:val="00F62D38"/>
    <w:rsid w:val="00F62F51"/>
    <w:rsid w:val="00F63026"/>
    <w:rsid w:val="00F632DE"/>
    <w:rsid w:val="00F63338"/>
    <w:rsid w:val="00F635D2"/>
    <w:rsid w:val="00F636D8"/>
    <w:rsid w:val="00F63807"/>
    <w:rsid w:val="00F63A15"/>
    <w:rsid w:val="00F63A94"/>
    <w:rsid w:val="00F63D31"/>
    <w:rsid w:val="00F63E75"/>
    <w:rsid w:val="00F63EB4"/>
    <w:rsid w:val="00F63EEF"/>
    <w:rsid w:val="00F64807"/>
    <w:rsid w:val="00F64B27"/>
    <w:rsid w:val="00F652EC"/>
    <w:rsid w:val="00F656CA"/>
    <w:rsid w:val="00F65B58"/>
    <w:rsid w:val="00F65CAD"/>
    <w:rsid w:val="00F66A12"/>
    <w:rsid w:val="00F67145"/>
    <w:rsid w:val="00F67485"/>
    <w:rsid w:val="00F67E12"/>
    <w:rsid w:val="00F70034"/>
    <w:rsid w:val="00F70F0C"/>
    <w:rsid w:val="00F712F4"/>
    <w:rsid w:val="00F7181F"/>
    <w:rsid w:val="00F718A5"/>
    <w:rsid w:val="00F71B12"/>
    <w:rsid w:val="00F71E5B"/>
    <w:rsid w:val="00F71E8E"/>
    <w:rsid w:val="00F728C1"/>
    <w:rsid w:val="00F7294C"/>
    <w:rsid w:val="00F729D5"/>
    <w:rsid w:val="00F729D6"/>
    <w:rsid w:val="00F72AFB"/>
    <w:rsid w:val="00F72BF3"/>
    <w:rsid w:val="00F72CCA"/>
    <w:rsid w:val="00F72D67"/>
    <w:rsid w:val="00F72E35"/>
    <w:rsid w:val="00F73011"/>
    <w:rsid w:val="00F7315A"/>
    <w:rsid w:val="00F73557"/>
    <w:rsid w:val="00F740B9"/>
    <w:rsid w:val="00F7472F"/>
    <w:rsid w:val="00F74741"/>
    <w:rsid w:val="00F75564"/>
    <w:rsid w:val="00F7574C"/>
    <w:rsid w:val="00F75882"/>
    <w:rsid w:val="00F75D35"/>
    <w:rsid w:val="00F76836"/>
    <w:rsid w:val="00F76B84"/>
    <w:rsid w:val="00F77169"/>
    <w:rsid w:val="00F77962"/>
    <w:rsid w:val="00F81258"/>
    <w:rsid w:val="00F816A2"/>
    <w:rsid w:val="00F81967"/>
    <w:rsid w:val="00F81C45"/>
    <w:rsid w:val="00F81FEA"/>
    <w:rsid w:val="00F825B1"/>
    <w:rsid w:val="00F8269B"/>
    <w:rsid w:val="00F8293D"/>
    <w:rsid w:val="00F832B6"/>
    <w:rsid w:val="00F836E7"/>
    <w:rsid w:val="00F83AD9"/>
    <w:rsid w:val="00F83BE6"/>
    <w:rsid w:val="00F83DDD"/>
    <w:rsid w:val="00F83F2F"/>
    <w:rsid w:val="00F84223"/>
    <w:rsid w:val="00F8436F"/>
    <w:rsid w:val="00F84432"/>
    <w:rsid w:val="00F84AFE"/>
    <w:rsid w:val="00F84BF0"/>
    <w:rsid w:val="00F84D2B"/>
    <w:rsid w:val="00F85138"/>
    <w:rsid w:val="00F858DB"/>
    <w:rsid w:val="00F859F9"/>
    <w:rsid w:val="00F85C86"/>
    <w:rsid w:val="00F85E36"/>
    <w:rsid w:val="00F86389"/>
    <w:rsid w:val="00F868E9"/>
    <w:rsid w:val="00F86B6E"/>
    <w:rsid w:val="00F87B51"/>
    <w:rsid w:val="00F9074F"/>
    <w:rsid w:val="00F9089A"/>
    <w:rsid w:val="00F90BC6"/>
    <w:rsid w:val="00F90FD9"/>
    <w:rsid w:val="00F910B6"/>
    <w:rsid w:val="00F91368"/>
    <w:rsid w:val="00F91959"/>
    <w:rsid w:val="00F9294F"/>
    <w:rsid w:val="00F93397"/>
    <w:rsid w:val="00F939E1"/>
    <w:rsid w:val="00F93D32"/>
    <w:rsid w:val="00F943BB"/>
    <w:rsid w:val="00F94E19"/>
    <w:rsid w:val="00F94E1E"/>
    <w:rsid w:val="00F94E9F"/>
    <w:rsid w:val="00F954E9"/>
    <w:rsid w:val="00F95B12"/>
    <w:rsid w:val="00F95FD5"/>
    <w:rsid w:val="00F96A9F"/>
    <w:rsid w:val="00F96AB6"/>
    <w:rsid w:val="00F97244"/>
    <w:rsid w:val="00F97397"/>
    <w:rsid w:val="00F97D30"/>
    <w:rsid w:val="00FA038A"/>
    <w:rsid w:val="00FA05D7"/>
    <w:rsid w:val="00FA09C1"/>
    <w:rsid w:val="00FA0CA9"/>
    <w:rsid w:val="00FA0F28"/>
    <w:rsid w:val="00FA1268"/>
    <w:rsid w:val="00FA141C"/>
    <w:rsid w:val="00FA1E5A"/>
    <w:rsid w:val="00FA283B"/>
    <w:rsid w:val="00FA2F53"/>
    <w:rsid w:val="00FA3050"/>
    <w:rsid w:val="00FA3457"/>
    <w:rsid w:val="00FA35A3"/>
    <w:rsid w:val="00FA3807"/>
    <w:rsid w:val="00FA38F7"/>
    <w:rsid w:val="00FA3942"/>
    <w:rsid w:val="00FA3D11"/>
    <w:rsid w:val="00FA3F3D"/>
    <w:rsid w:val="00FA41F3"/>
    <w:rsid w:val="00FA433F"/>
    <w:rsid w:val="00FA514F"/>
    <w:rsid w:val="00FA5497"/>
    <w:rsid w:val="00FA5573"/>
    <w:rsid w:val="00FA5A9C"/>
    <w:rsid w:val="00FA5C91"/>
    <w:rsid w:val="00FA5FB1"/>
    <w:rsid w:val="00FA622F"/>
    <w:rsid w:val="00FA6A2F"/>
    <w:rsid w:val="00FA7009"/>
    <w:rsid w:val="00FA73AF"/>
    <w:rsid w:val="00FA76F1"/>
    <w:rsid w:val="00FA79BD"/>
    <w:rsid w:val="00FA7DF8"/>
    <w:rsid w:val="00FB14DB"/>
    <w:rsid w:val="00FB1669"/>
    <w:rsid w:val="00FB16B8"/>
    <w:rsid w:val="00FB1A6B"/>
    <w:rsid w:val="00FB1C1B"/>
    <w:rsid w:val="00FB1DFA"/>
    <w:rsid w:val="00FB1E07"/>
    <w:rsid w:val="00FB1F72"/>
    <w:rsid w:val="00FB200F"/>
    <w:rsid w:val="00FB213F"/>
    <w:rsid w:val="00FB2299"/>
    <w:rsid w:val="00FB280C"/>
    <w:rsid w:val="00FB2CE3"/>
    <w:rsid w:val="00FB2DE0"/>
    <w:rsid w:val="00FB2F04"/>
    <w:rsid w:val="00FB32BB"/>
    <w:rsid w:val="00FB37B1"/>
    <w:rsid w:val="00FB37B2"/>
    <w:rsid w:val="00FB3B89"/>
    <w:rsid w:val="00FB3C24"/>
    <w:rsid w:val="00FB4F13"/>
    <w:rsid w:val="00FB50AA"/>
    <w:rsid w:val="00FB51D3"/>
    <w:rsid w:val="00FB5A65"/>
    <w:rsid w:val="00FB6273"/>
    <w:rsid w:val="00FB62BC"/>
    <w:rsid w:val="00FB67A5"/>
    <w:rsid w:val="00FB6853"/>
    <w:rsid w:val="00FB68AB"/>
    <w:rsid w:val="00FB6BA3"/>
    <w:rsid w:val="00FB6CE3"/>
    <w:rsid w:val="00FB6F1D"/>
    <w:rsid w:val="00FB6FF2"/>
    <w:rsid w:val="00FB726C"/>
    <w:rsid w:val="00FB746F"/>
    <w:rsid w:val="00FB7E0A"/>
    <w:rsid w:val="00FC0321"/>
    <w:rsid w:val="00FC04CB"/>
    <w:rsid w:val="00FC0699"/>
    <w:rsid w:val="00FC07A7"/>
    <w:rsid w:val="00FC0C0D"/>
    <w:rsid w:val="00FC10B4"/>
    <w:rsid w:val="00FC17F3"/>
    <w:rsid w:val="00FC207C"/>
    <w:rsid w:val="00FC2245"/>
    <w:rsid w:val="00FC2398"/>
    <w:rsid w:val="00FC251B"/>
    <w:rsid w:val="00FC27A5"/>
    <w:rsid w:val="00FC2A69"/>
    <w:rsid w:val="00FC3794"/>
    <w:rsid w:val="00FC39A2"/>
    <w:rsid w:val="00FC3CDF"/>
    <w:rsid w:val="00FC3CE2"/>
    <w:rsid w:val="00FC4AEF"/>
    <w:rsid w:val="00FC4CC6"/>
    <w:rsid w:val="00FC4CF8"/>
    <w:rsid w:val="00FC4EC3"/>
    <w:rsid w:val="00FC56CF"/>
    <w:rsid w:val="00FC5B87"/>
    <w:rsid w:val="00FC5D4F"/>
    <w:rsid w:val="00FC60AB"/>
    <w:rsid w:val="00FC6300"/>
    <w:rsid w:val="00FC66A6"/>
    <w:rsid w:val="00FC6D0B"/>
    <w:rsid w:val="00FC7202"/>
    <w:rsid w:val="00FC755F"/>
    <w:rsid w:val="00FC77DB"/>
    <w:rsid w:val="00FD028C"/>
    <w:rsid w:val="00FD0A20"/>
    <w:rsid w:val="00FD1003"/>
    <w:rsid w:val="00FD12D1"/>
    <w:rsid w:val="00FD1545"/>
    <w:rsid w:val="00FD1866"/>
    <w:rsid w:val="00FD1A9D"/>
    <w:rsid w:val="00FD26DD"/>
    <w:rsid w:val="00FD2E9E"/>
    <w:rsid w:val="00FD2FCD"/>
    <w:rsid w:val="00FD36FD"/>
    <w:rsid w:val="00FD3AC5"/>
    <w:rsid w:val="00FD3EA0"/>
    <w:rsid w:val="00FD45CD"/>
    <w:rsid w:val="00FD46AE"/>
    <w:rsid w:val="00FD4754"/>
    <w:rsid w:val="00FD4971"/>
    <w:rsid w:val="00FD517B"/>
    <w:rsid w:val="00FD5638"/>
    <w:rsid w:val="00FD5B39"/>
    <w:rsid w:val="00FD5B8D"/>
    <w:rsid w:val="00FD5FE2"/>
    <w:rsid w:val="00FD75C3"/>
    <w:rsid w:val="00FD76A6"/>
    <w:rsid w:val="00FD79FA"/>
    <w:rsid w:val="00FE021D"/>
    <w:rsid w:val="00FE0B3A"/>
    <w:rsid w:val="00FE141E"/>
    <w:rsid w:val="00FE1426"/>
    <w:rsid w:val="00FE1559"/>
    <w:rsid w:val="00FE19E4"/>
    <w:rsid w:val="00FE1A62"/>
    <w:rsid w:val="00FE2D42"/>
    <w:rsid w:val="00FE2EBB"/>
    <w:rsid w:val="00FE2FEB"/>
    <w:rsid w:val="00FE3477"/>
    <w:rsid w:val="00FE37C6"/>
    <w:rsid w:val="00FE3F6C"/>
    <w:rsid w:val="00FE43F3"/>
    <w:rsid w:val="00FE4720"/>
    <w:rsid w:val="00FE4A6A"/>
    <w:rsid w:val="00FE4C15"/>
    <w:rsid w:val="00FE4CBC"/>
    <w:rsid w:val="00FE4CD8"/>
    <w:rsid w:val="00FE59B0"/>
    <w:rsid w:val="00FE6329"/>
    <w:rsid w:val="00FE6D9C"/>
    <w:rsid w:val="00FF03F0"/>
    <w:rsid w:val="00FF0761"/>
    <w:rsid w:val="00FF0A54"/>
    <w:rsid w:val="00FF0A57"/>
    <w:rsid w:val="00FF0F8E"/>
    <w:rsid w:val="00FF0FAB"/>
    <w:rsid w:val="00FF1010"/>
    <w:rsid w:val="00FF1092"/>
    <w:rsid w:val="00FF12DD"/>
    <w:rsid w:val="00FF2329"/>
    <w:rsid w:val="00FF2F19"/>
    <w:rsid w:val="00FF2F37"/>
    <w:rsid w:val="00FF307B"/>
    <w:rsid w:val="00FF3BE7"/>
    <w:rsid w:val="00FF3C8D"/>
    <w:rsid w:val="00FF4272"/>
    <w:rsid w:val="00FF53F0"/>
    <w:rsid w:val="00FF5723"/>
    <w:rsid w:val="00FF5887"/>
    <w:rsid w:val="00FF59AF"/>
    <w:rsid w:val="00FF5D0C"/>
    <w:rsid w:val="00FF5F62"/>
    <w:rsid w:val="00FF6139"/>
    <w:rsid w:val="00FF64BE"/>
    <w:rsid w:val="00FF68AC"/>
    <w:rsid w:val="00FF74ED"/>
    <w:rsid w:val="00FF78A7"/>
    <w:rsid w:val="00FF7BD4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F9F50A"/>
  <w15:chartTrackingRefBased/>
  <w15:docId w15:val="{F7EC1E86-7F78-4727-9E1E-DC56D3D6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able of figures" w:uiPriority="99"/>
    <w:lsdException w:name="Hyperlink" w:uiPriority="99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2137D2"/>
    <w:rPr>
      <w:sz w:val="24"/>
      <w:szCs w:val="24"/>
    </w:rPr>
  </w:style>
  <w:style w:type="paragraph" w:styleId="berschrift1">
    <w:name w:val="heading 1"/>
    <w:basedOn w:val="Block"/>
    <w:next w:val="Block"/>
    <w:link w:val="berschrift1Zchn"/>
    <w:uiPriority w:val="9"/>
    <w:qFormat/>
    <w:rsid w:val="000B2983"/>
    <w:pPr>
      <w:keepNext/>
      <w:keepLines/>
      <w:numPr>
        <w:numId w:val="1"/>
      </w:numPr>
      <w:tabs>
        <w:tab w:val="left" w:pos="851"/>
      </w:tabs>
      <w:spacing w:before="480"/>
      <w:ind w:left="414" w:hanging="357"/>
      <w:outlineLvl w:val="0"/>
    </w:pPr>
    <w:rPr>
      <w:rFonts w:ascii="Arial" w:hAnsi="Arial"/>
      <w:bCs/>
      <w:sz w:val="36"/>
      <w:szCs w:val="28"/>
    </w:rPr>
  </w:style>
  <w:style w:type="paragraph" w:styleId="berschrift2">
    <w:name w:val="heading 2"/>
    <w:basedOn w:val="berschrift1"/>
    <w:next w:val="Block"/>
    <w:link w:val="berschrift2Zchn"/>
    <w:qFormat/>
    <w:rsid w:val="005105A1"/>
    <w:pPr>
      <w:numPr>
        <w:ilvl w:val="1"/>
      </w:numPr>
      <w:spacing w:before="240" w:after="120"/>
      <w:outlineLvl w:val="1"/>
    </w:pPr>
    <w:rPr>
      <w:sz w:val="32"/>
      <w:szCs w:val="26"/>
    </w:rPr>
  </w:style>
  <w:style w:type="paragraph" w:styleId="berschrift3">
    <w:name w:val="heading 3"/>
    <w:basedOn w:val="berschrift2"/>
    <w:next w:val="Block"/>
    <w:link w:val="berschrift3Zchn"/>
    <w:qFormat/>
    <w:rsid w:val="001909B6"/>
    <w:pPr>
      <w:numPr>
        <w:ilvl w:val="2"/>
      </w:numPr>
      <w:outlineLvl w:val="2"/>
    </w:pPr>
    <w:rPr>
      <w:bCs w:val="0"/>
      <w:sz w:val="28"/>
      <w:szCs w:val="28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4F4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nhideWhenUsed/>
    <w:qFormat/>
    <w:rsid w:val="00992990"/>
    <w:pPr>
      <w:spacing w:before="120" w:after="160" w:line="360" w:lineRule="auto"/>
      <w:jc w:val="center"/>
    </w:pPr>
    <w:rPr>
      <w:rFonts w:ascii="Cambria" w:hAnsi="Cambria"/>
      <w:bCs/>
      <w:szCs w:val="22"/>
    </w:rPr>
  </w:style>
  <w:style w:type="paragraph" w:styleId="Sprechblasentext">
    <w:name w:val="Balloon Text"/>
    <w:basedOn w:val="Standard"/>
    <w:link w:val="SprechblasentextZchn"/>
    <w:rsid w:val="00452F6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452F63"/>
    <w:rPr>
      <w:rFonts w:ascii="Tahoma" w:hAnsi="Tahoma" w:cs="Tahoma"/>
      <w:sz w:val="16"/>
      <w:szCs w:val="16"/>
    </w:rPr>
  </w:style>
  <w:style w:type="paragraph" w:customStyle="1" w:styleId="DatumUnterschrift">
    <w:name w:val="DatumUnterschrift"/>
    <w:basedOn w:val="Block"/>
    <w:next w:val="Block"/>
    <w:rsid w:val="009208AC"/>
    <w:pPr>
      <w:pBdr>
        <w:top w:val="single" w:sz="4" w:space="1" w:color="auto"/>
      </w:pBdr>
    </w:pPr>
    <w:rPr>
      <w:sz w:val="20"/>
    </w:rPr>
  </w:style>
  <w:style w:type="paragraph" w:styleId="Kopfzeile">
    <w:name w:val="header"/>
    <w:basedOn w:val="Standard"/>
    <w:link w:val="KopfzeileZchn"/>
    <w:qFormat/>
    <w:rsid w:val="00C76CE0"/>
    <w:pPr>
      <w:pBdr>
        <w:bottom w:val="single" w:sz="4" w:space="1" w:color="auto"/>
      </w:pBdr>
      <w:tabs>
        <w:tab w:val="center" w:pos="4536"/>
        <w:tab w:val="right" w:pos="9072"/>
      </w:tabs>
      <w:spacing w:line="360" w:lineRule="auto"/>
    </w:pPr>
  </w:style>
  <w:style w:type="paragraph" w:styleId="Fuzeile">
    <w:name w:val="footer"/>
    <w:basedOn w:val="Block"/>
    <w:qFormat/>
    <w:rsid w:val="00E551B2"/>
    <w:pPr>
      <w:tabs>
        <w:tab w:val="center" w:pos="4536"/>
        <w:tab w:val="right" w:pos="9072"/>
      </w:tabs>
      <w:spacing w:line="240" w:lineRule="auto"/>
    </w:pPr>
    <w:rPr>
      <w:rFonts w:ascii="Arial" w:hAnsi="Arial"/>
      <w:snapToGrid w:val="0"/>
      <w:sz w:val="16"/>
    </w:rPr>
  </w:style>
  <w:style w:type="paragraph" w:customStyle="1" w:styleId="DeckBlattThema">
    <w:name w:val="DeckBlattThema"/>
    <w:basedOn w:val="Block"/>
    <w:next w:val="Block"/>
    <w:rsid w:val="009208AC"/>
    <w:pPr>
      <w:jc w:val="center"/>
    </w:pPr>
    <w:rPr>
      <w:b/>
      <w:bCs/>
      <w:sz w:val="28"/>
    </w:rPr>
  </w:style>
  <w:style w:type="paragraph" w:customStyle="1" w:styleId="DeckblattZentriert">
    <w:name w:val="DeckblattZentriert"/>
    <w:basedOn w:val="Standard"/>
    <w:rsid w:val="00AD1CA1"/>
    <w:pPr>
      <w:jc w:val="center"/>
    </w:pPr>
  </w:style>
  <w:style w:type="paragraph" w:customStyle="1" w:styleId="Block">
    <w:name w:val="Block"/>
    <w:basedOn w:val="Standard"/>
    <w:qFormat/>
    <w:rsid w:val="00385172"/>
    <w:pPr>
      <w:spacing w:after="60" w:line="360" w:lineRule="auto"/>
      <w:jc w:val="both"/>
    </w:pPr>
    <w:rPr>
      <w:rFonts w:ascii="Cambria" w:hAnsi="Cambria"/>
    </w:rPr>
  </w:style>
  <w:style w:type="character" w:customStyle="1" w:styleId="berschrift1Zchn">
    <w:name w:val="Überschrift 1 Zchn"/>
    <w:link w:val="berschrift1"/>
    <w:uiPriority w:val="9"/>
    <w:rsid w:val="000B2983"/>
    <w:rPr>
      <w:rFonts w:ascii="Arial" w:hAnsi="Arial"/>
      <w:bCs/>
      <w:sz w:val="36"/>
      <w:szCs w:val="28"/>
    </w:rPr>
  </w:style>
  <w:style w:type="paragraph" w:customStyle="1" w:styleId="Enum1">
    <w:name w:val="Enum1"/>
    <w:basedOn w:val="Standard"/>
    <w:qFormat/>
    <w:rsid w:val="005E25F6"/>
    <w:pPr>
      <w:numPr>
        <w:numId w:val="3"/>
      </w:numPr>
      <w:spacing w:after="120"/>
      <w:ind w:left="1417" w:hanging="703"/>
    </w:pPr>
  </w:style>
  <w:style w:type="paragraph" w:customStyle="1" w:styleId="Blockberschrift">
    <w:name w:val="Blocküberschrift"/>
    <w:basedOn w:val="Block"/>
    <w:next w:val="Block"/>
    <w:qFormat/>
    <w:rsid w:val="000D7F5F"/>
    <w:pPr>
      <w:spacing w:line="240" w:lineRule="auto"/>
    </w:pPr>
    <w:rPr>
      <w:b/>
    </w:rPr>
  </w:style>
  <w:style w:type="character" w:customStyle="1" w:styleId="berschrift2Zchn">
    <w:name w:val="Überschrift 2 Zchn"/>
    <w:link w:val="berschrift2"/>
    <w:rsid w:val="005105A1"/>
    <w:rPr>
      <w:rFonts w:ascii="Arial" w:hAnsi="Arial"/>
      <w:bCs/>
      <w:sz w:val="32"/>
      <w:szCs w:val="26"/>
    </w:rPr>
  </w:style>
  <w:style w:type="character" w:customStyle="1" w:styleId="berschrift3Zchn">
    <w:name w:val="Überschrift 3 Zchn"/>
    <w:link w:val="berschrift3"/>
    <w:rsid w:val="001909B6"/>
    <w:rPr>
      <w:rFonts w:ascii="Arial" w:hAnsi="Arial"/>
      <w:sz w:val="28"/>
      <w:szCs w:val="28"/>
    </w:rPr>
  </w:style>
  <w:style w:type="paragraph" w:styleId="Abbildungsverzeichnis">
    <w:name w:val="table of figures"/>
    <w:basedOn w:val="Block"/>
    <w:next w:val="Standard"/>
    <w:autoRedefine/>
    <w:uiPriority w:val="99"/>
    <w:rsid w:val="00AA0AF9"/>
    <w:pPr>
      <w:tabs>
        <w:tab w:val="right" w:leader="dot" w:pos="9072"/>
      </w:tabs>
      <w:spacing w:before="120"/>
    </w:pPr>
    <w:rPr>
      <w:noProof/>
    </w:rPr>
  </w:style>
  <w:style w:type="paragraph" w:styleId="Verzeichnis1">
    <w:name w:val="toc 1"/>
    <w:basedOn w:val="Standard"/>
    <w:next w:val="Standard"/>
    <w:uiPriority w:val="39"/>
    <w:qFormat/>
    <w:rsid w:val="00D104B3"/>
    <w:pPr>
      <w:tabs>
        <w:tab w:val="left" w:pos="426"/>
        <w:tab w:val="right" w:leader="dot" w:pos="9060"/>
      </w:tabs>
      <w:spacing w:after="120" w:line="360" w:lineRule="auto"/>
    </w:pPr>
  </w:style>
  <w:style w:type="paragraph" w:styleId="Verzeichnis2">
    <w:name w:val="toc 2"/>
    <w:basedOn w:val="Verzeichnis1"/>
    <w:next w:val="Standard"/>
    <w:uiPriority w:val="39"/>
    <w:qFormat/>
    <w:rsid w:val="0094609B"/>
    <w:pPr>
      <w:tabs>
        <w:tab w:val="left" w:pos="1134"/>
      </w:tabs>
      <w:spacing w:after="100"/>
      <w:ind w:left="426"/>
    </w:pPr>
  </w:style>
  <w:style w:type="paragraph" w:styleId="Verzeichnis3">
    <w:name w:val="toc 3"/>
    <w:basedOn w:val="Verzeichnis1"/>
    <w:next w:val="Standard"/>
    <w:uiPriority w:val="39"/>
    <w:qFormat/>
    <w:rsid w:val="00281789"/>
    <w:pPr>
      <w:tabs>
        <w:tab w:val="left" w:pos="1985"/>
      </w:tabs>
      <w:spacing w:after="100"/>
      <w:ind w:left="1985" w:hanging="851"/>
    </w:pPr>
  </w:style>
  <w:style w:type="character" w:styleId="Hyperlink">
    <w:name w:val="Hyperlink"/>
    <w:uiPriority w:val="99"/>
    <w:unhideWhenUsed/>
    <w:rsid w:val="0094609B"/>
    <w:rPr>
      <w:color w:val="0000FF"/>
      <w:u w:val="single"/>
    </w:rPr>
  </w:style>
  <w:style w:type="paragraph" w:customStyle="1" w:styleId="BlockFiller">
    <w:name w:val="BlockFiller"/>
    <w:basedOn w:val="Block"/>
    <w:qFormat/>
    <w:rsid w:val="00510889"/>
    <w:rPr>
      <w:sz w:val="16"/>
    </w:rPr>
  </w:style>
  <w:style w:type="paragraph" w:customStyle="1" w:styleId="Literatur">
    <w:name w:val="Literatur"/>
    <w:basedOn w:val="Block"/>
    <w:qFormat/>
    <w:rsid w:val="00D55E5A"/>
    <w:pPr>
      <w:numPr>
        <w:numId w:val="2"/>
      </w:numPr>
    </w:pPr>
    <w:rPr>
      <w:szCs w:val="28"/>
    </w:rPr>
  </w:style>
  <w:style w:type="paragraph" w:customStyle="1" w:styleId="Verzeichnisberschrift">
    <w:name w:val="VerzeichnisÜberschrift"/>
    <w:basedOn w:val="Block"/>
    <w:next w:val="Block"/>
    <w:qFormat/>
    <w:rsid w:val="001A71CA"/>
    <w:pPr>
      <w:keepNext/>
      <w:keepLines/>
      <w:spacing w:after="480" w:line="240" w:lineRule="auto"/>
      <w:outlineLvl w:val="0"/>
    </w:pPr>
    <w:rPr>
      <w:rFonts w:ascii="Arial" w:hAnsi="Arial"/>
      <w:bCs/>
      <w:sz w:val="36"/>
    </w:rPr>
  </w:style>
  <w:style w:type="paragraph" w:customStyle="1" w:styleId="BlockBild">
    <w:name w:val="BlockBild"/>
    <w:basedOn w:val="Block"/>
    <w:next w:val="Block"/>
    <w:qFormat/>
    <w:rsid w:val="00F468AC"/>
    <w:pPr>
      <w:jc w:val="center"/>
    </w:pPr>
  </w:style>
  <w:style w:type="character" w:styleId="Platzhaltertext">
    <w:name w:val="Placeholder Text"/>
    <w:uiPriority w:val="99"/>
    <w:semiHidden/>
    <w:rsid w:val="00DC5141"/>
    <w:rPr>
      <w:color w:val="808080"/>
    </w:rPr>
  </w:style>
  <w:style w:type="character" w:customStyle="1" w:styleId="Hervorheben">
    <w:name w:val="Hervorheben"/>
    <w:uiPriority w:val="1"/>
    <w:qFormat/>
    <w:rsid w:val="006B7054"/>
    <w:rPr>
      <w:rFonts w:ascii="Arial" w:hAnsi="Arial"/>
      <w:b/>
      <w:i/>
      <w:sz w:val="24"/>
    </w:rPr>
  </w:style>
  <w:style w:type="paragraph" w:customStyle="1" w:styleId="Abkrzungsverzeichnis">
    <w:name w:val="Abkürzungsverzeichnis"/>
    <w:basedOn w:val="Block"/>
    <w:qFormat/>
    <w:rsid w:val="00452F63"/>
    <w:pPr>
      <w:tabs>
        <w:tab w:val="left" w:pos="2268"/>
      </w:tabs>
      <w:ind w:left="2268" w:hanging="2268"/>
    </w:pPr>
  </w:style>
  <w:style w:type="paragraph" w:customStyle="1" w:styleId="BlockLinks1cm">
    <w:name w:val="Block + Links:  1 cm"/>
    <w:basedOn w:val="Block"/>
    <w:rsid w:val="00452F63"/>
    <w:pPr>
      <w:ind w:left="567"/>
    </w:pPr>
  </w:style>
  <w:style w:type="character" w:customStyle="1" w:styleId="KopfzeileZchn">
    <w:name w:val="Kopfzeile Zchn"/>
    <w:link w:val="Kopfzeile"/>
    <w:rsid w:val="0018695B"/>
    <w:rPr>
      <w:rFonts w:ascii="Arial" w:hAnsi="Arial"/>
      <w:sz w:val="24"/>
    </w:rPr>
  </w:style>
  <w:style w:type="paragraph" w:customStyle="1" w:styleId="Enum2">
    <w:name w:val="Enum2"/>
    <w:basedOn w:val="Enum1"/>
    <w:qFormat/>
    <w:rsid w:val="005E25F6"/>
    <w:pPr>
      <w:ind w:left="2127" w:hanging="709"/>
    </w:pPr>
  </w:style>
  <w:style w:type="paragraph" w:styleId="Funotentext">
    <w:name w:val="footnote text"/>
    <w:basedOn w:val="Standard"/>
    <w:link w:val="FunotentextZchn"/>
    <w:rsid w:val="00F96AB6"/>
    <w:pPr>
      <w:tabs>
        <w:tab w:val="left" w:pos="567"/>
      </w:tabs>
      <w:spacing w:after="40"/>
    </w:pPr>
    <w:rPr>
      <w:rFonts w:ascii="Cambria" w:hAnsi="Cambria"/>
      <w:sz w:val="20"/>
    </w:rPr>
  </w:style>
  <w:style w:type="character" w:customStyle="1" w:styleId="FunotentextZchn">
    <w:name w:val="Fußnotentext Zchn"/>
    <w:link w:val="Funotentext"/>
    <w:rsid w:val="00F96AB6"/>
    <w:rPr>
      <w:rFonts w:ascii="Cambria" w:hAnsi="Cambria"/>
      <w:szCs w:val="24"/>
    </w:rPr>
  </w:style>
  <w:style w:type="character" w:styleId="Funotenzeichen">
    <w:name w:val="footnote reference"/>
    <w:rsid w:val="002B7AE8"/>
    <w:rPr>
      <w:rFonts w:ascii="Cambria" w:hAnsi="Cambria"/>
      <w:position w:val="6"/>
      <w:sz w:val="20"/>
      <w:vertAlign w:val="baseline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0A12B0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850B6"/>
    <w:pPr>
      <w:numPr>
        <w:numId w:val="0"/>
      </w:numPr>
      <w:tabs>
        <w:tab w:val="clear" w:pos="851"/>
      </w:tabs>
      <w:spacing w:after="0" w:line="276" w:lineRule="auto"/>
      <w:outlineLvl w:val="9"/>
    </w:pPr>
    <w:rPr>
      <w:rFonts w:ascii="Cambria" w:hAnsi="Cambria"/>
      <w:color w:val="365F91"/>
      <w:lang w:eastAsia="en-US"/>
    </w:rPr>
  </w:style>
  <w:style w:type="paragraph" w:customStyle="1" w:styleId="Titelberschrift">
    <w:name w:val="Titel_Überschrift"/>
    <w:basedOn w:val="berschrift1"/>
    <w:qFormat/>
    <w:rsid w:val="0063639B"/>
    <w:pPr>
      <w:numPr>
        <w:numId w:val="0"/>
      </w:numPr>
      <w:spacing w:after="120"/>
      <w:jc w:val="center"/>
    </w:pPr>
    <w:rPr>
      <w:bCs w:val="0"/>
      <w:szCs w:val="32"/>
    </w:rPr>
  </w:style>
  <w:style w:type="character" w:styleId="Seitenzahl">
    <w:name w:val="page number"/>
    <w:basedOn w:val="Absatz-Standardschriftart"/>
    <w:rsid w:val="00E33BC7"/>
    <w:rPr>
      <w:rFonts w:ascii="Arial" w:hAnsi="Arial"/>
      <w:sz w:val="20"/>
    </w:rPr>
  </w:style>
  <w:style w:type="table" w:styleId="Tabellenraster">
    <w:name w:val="Table Grid"/>
    <w:basedOn w:val="NormaleTabelle"/>
    <w:rsid w:val="00CD4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semiHidden/>
    <w:rsid w:val="004F4FF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Inhaltsverzeichnistopeng">
    <w:name w:val="Inhaltsverzeichnis_top_eng"/>
    <w:basedOn w:val="Verzeichnis1"/>
    <w:qFormat/>
    <w:rsid w:val="00211368"/>
    <w:pPr>
      <w:spacing w:after="60"/>
      <w:ind w:left="426"/>
    </w:pPr>
    <w:rPr>
      <w:rFonts w:ascii="Cambria" w:hAnsi="Cambria"/>
    </w:rPr>
  </w:style>
  <w:style w:type="paragraph" w:customStyle="1" w:styleId="InhaltsverzeichnisSprung">
    <w:name w:val="Inhaltsverzeichnis_Sprung"/>
    <w:basedOn w:val="Inhaltsverzeichnistopeng"/>
    <w:qFormat/>
    <w:rsid w:val="00211368"/>
    <w:pPr>
      <w:spacing w:after="480"/>
      <w:ind w:left="425"/>
    </w:pPr>
    <w:rPr>
      <w:noProof/>
    </w:rPr>
  </w:style>
  <w:style w:type="paragraph" w:customStyle="1" w:styleId="Inhaltsverzeichnis1Weit">
    <w:name w:val="Inhaltsverzeichnis_1_Weit"/>
    <w:basedOn w:val="Inhaltsverzeichnis1eng"/>
    <w:qFormat/>
    <w:rsid w:val="002A6B72"/>
    <w:pPr>
      <w:spacing w:after="120"/>
    </w:pPr>
  </w:style>
  <w:style w:type="paragraph" w:customStyle="1" w:styleId="Inhaltsverzeichnis1eng">
    <w:name w:val="Inhaltsverzeichnis_1_eng"/>
    <w:basedOn w:val="Verzeichnis1"/>
    <w:qFormat/>
    <w:rsid w:val="00211368"/>
    <w:pPr>
      <w:spacing w:after="60"/>
    </w:pPr>
    <w:rPr>
      <w:rFonts w:ascii="Cambria" w:hAnsi="Cambria"/>
    </w:rPr>
  </w:style>
  <w:style w:type="paragraph" w:customStyle="1" w:styleId="Inhaltsverzeichnis2weit">
    <w:name w:val="Inhaltsverzeichnis_2_weit"/>
    <w:basedOn w:val="Verzeichnis2"/>
    <w:qFormat/>
    <w:rsid w:val="00211368"/>
    <w:pPr>
      <w:spacing w:after="120"/>
      <w:ind w:left="425"/>
    </w:pPr>
    <w:rPr>
      <w:rFonts w:ascii="Cambria" w:hAnsi="Cambria"/>
      <w:noProof/>
    </w:rPr>
  </w:style>
  <w:style w:type="paragraph" w:customStyle="1" w:styleId="Inhaltsverzeichnis2eng">
    <w:name w:val="Inhaltsverzeichnis_2_eng"/>
    <w:basedOn w:val="Verzeichnis2"/>
    <w:qFormat/>
    <w:rsid w:val="00211368"/>
    <w:pPr>
      <w:spacing w:after="60"/>
      <w:ind w:left="425"/>
    </w:pPr>
    <w:rPr>
      <w:rFonts w:ascii="Cambria" w:hAnsi="Cambria"/>
      <w:noProof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1319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rsid w:val="004C17FC"/>
  </w:style>
  <w:style w:type="paragraph" w:styleId="HTMLVorformatiert">
    <w:name w:val="HTML Preformatted"/>
    <w:basedOn w:val="Standard"/>
    <w:link w:val="HTMLVorformatiertZchn"/>
    <w:rsid w:val="005E344D"/>
    <w:rPr>
      <w:rFonts w:ascii="Consolas" w:hAnsi="Consolas" w:cs="Consolas"/>
      <w:sz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5E344D"/>
    <w:rPr>
      <w:rFonts w:ascii="Consolas" w:hAnsi="Consolas" w:cs="Consolas"/>
    </w:rPr>
  </w:style>
  <w:style w:type="paragraph" w:styleId="Listenabsatz">
    <w:name w:val="List Paragraph"/>
    <w:basedOn w:val="Standard"/>
    <w:uiPriority w:val="34"/>
    <w:qFormat/>
    <w:rsid w:val="008A4DBD"/>
    <w:pPr>
      <w:ind w:left="720"/>
      <w:contextualSpacing/>
    </w:pPr>
  </w:style>
  <w:style w:type="table" w:styleId="Gitternetztabelle5dunkelAkzent5">
    <w:name w:val="Grid Table 5 Dark Accent 5"/>
    <w:basedOn w:val="NormaleTabelle"/>
    <w:uiPriority w:val="50"/>
    <w:rsid w:val="00A24D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berschriftAnhang">
    <w:name w:val="Überschrift_Anhang"/>
    <w:basedOn w:val="Verzeichnisberschrift"/>
    <w:qFormat/>
    <w:rsid w:val="005B3DA9"/>
    <w:pPr>
      <w:numPr>
        <w:numId w:val="10"/>
      </w:numPr>
      <w:spacing w:before="240" w:after="120" w:line="360" w:lineRule="auto"/>
    </w:pPr>
    <w:rPr>
      <w:sz w:val="32"/>
    </w:rPr>
  </w:style>
  <w:style w:type="paragraph" w:customStyle="1" w:styleId="Inhaltsverzeichnis3weit">
    <w:name w:val="Inhaltsverzeichnis_3_weit"/>
    <w:basedOn w:val="Inhaltsverzeichnis2weit"/>
    <w:qFormat/>
    <w:rsid w:val="00B12713"/>
    <w:pPr>
      <w:tabs>
        <w:tab w:val="clear" w:pos="426"/>
        <w:tab w:val="clear" w:pos="1134"/>
        <w:tab w:val="left" w:pos="851"/>
        <w:tab w:val="left" w:pos="1276"/>
      </w:tabs>
      <w:ind w:left="426"/>
    </w:pPr>
  </w:style>
  <w:style w:type="paragraph" w:styleId="berarbeitung">
    <w:name w:val="Revision"/>
    <w:hidden/>
    <w:uiPriority w:val="99"/>
    <w:semiHidden/>
    <w:rsid w:val="00652F4F"/>
    <w:rPr>
      <w:sz w:val="24"/>
      <w:szCs w:val="24"/>
    </w:rPr>
  </w:style>
  <w:style w:type="paragraph" w:customStyle="1" w:styleId="Inhaltsverzeichnis3eng">
    <w:name w:val="Inhaltsverzeichnis_3_eng"/>
    <w:basedOn w:val="Inhaltsverzeichnis3weit"/>
    <w:qFormat/>
    <w:rsid w:val="008653F7"/>
    <w:pPr>
      <w:spacing w:after="60"/>
      <w:ind w:left="425"/>
    </w:pPr>
  </w:style>
  <w:style w:type="paragraph" w:customStyle="1" w:styleId="Inhaltsverzeichnis4eng">
    <w:name w:val="Inhaltsverzeichnis_4_eng"/>
    <w:basedOn w:val="Inhaltsverzeichnis3eng"/>
    <w:qFormat/>
    <w:rsid w:val="008653F7"/>
    <w:pPr>
      <w:ind w:left="851"/>
    </w:pPr>
  </w:style>
  <w:style w:type="paragraph" w:customStyle="1" w:styleId="Inhaltsverzeichnis4weit">
    <w:name w:val="Inhaltsverzeichnis_4_weit"/>
    <w:basedOn w:val="Inhaltsverzeichnis4eng"/>
    <w:qFormat/>
    <w:rsid w:val="008653F7"/>
    <w:pPr>
      <w:spacing w:after="120"/>
    </w:pPr>
  </w:style>
  <w:style w:type="paragraph" w:customStyle="1" w:styleId="Default">
    <w:name w:val="Default"/>
    <w:rsid w:val="00F1791D"/>
    <w:pPr>
      <w:autoSpaceDE w:val="0"/>
      <w:autoSpaceDN w:val="0"/>
      <w:adjustRightInd w:val="0"/>
    </w:pPr>
    <w:rPr>
      <w:rFonts w:ascii="RealistiX" w:hAnsi="RealistiX" w:cs="RealistiX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486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883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9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3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2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6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6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2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3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9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4882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065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8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0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61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404040"/>
            <w:right w:val="none" w:sz="0" w:space="0" w:color="auto"/>
          </w:divBdr>
        </w:div>
      </w:divsChild>
    </w:div>
    <w:div w:id="12440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1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7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7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2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4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8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A-Daten\BA\Merkbl&#228;tter%20und%20Vorlagen\_Praxis\AnleitungenDeckblatt\DHBWKAPraxis_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Platzhalter1</b:Tag>
    <b:SourceType>Book</b:SourceType>
    <b:Guid>{9CF4DC5C-DD12-4038-857E-1496D898E0AC}</b:Guid>
    <b:RefOrder>2</b:RefOrder>
  </b:Source>
  <b:Source>
    <b:Tag>Bal02</b:Tag>
    <b:SourceType>Book</b:SourceType>
    <b:Guid>{AA9282CF-BDE4-4C13-BCA0-B7D8FE51CBE2}</b:Guid>
    <b:Author>
      <b:Author>
        <b:NameList>
          <b:Person>
            <b:Last>Balzert</b:Last>
            <b:First>Helmut</b:First>
          </b:Person>
        </b:NameList>
      </b:Author>
    </b:Author>
    <b:Title>Software-Technik</b:Title>
    <b:Year>2002</b:Year>
    <b:City>Heidelberg</b:City>
    <b:Publisher>Spektrum</b:Publisher>
    <b:RefOrder>1</b:RefOrder>
  </b:Source>
  <b:Source>
    <b:Tag>AAA</b:Tag>
    <b:SourceType>Book</b:SourceType>
    <b:Guid>{B13E4057-88D6-4395-AAA1-2BCE6E7ABE35}</b:Guid>
    <b:Author>
      <b:Author>
        <b:NameList>
          <b:Person>
            <b:Last>AAA</b:Last>
          </b:Person>
        </b:NameList>
      </b:Author>
    </b:Author>
    <b:Title>XXXX</b:Title>
    <b:RefOrder>3</b:RefOrder>
  </b:Source>
</b:Sources>
</file>

<file path=customXml/itemProps1.xml><?xml version="1.0" encoding="utf-8"?>
<ds:datastoreItem xmlns:ds="http://schemas.openxmlformats.org/officeDocument/2006/customXml" ds:itemID="{0B91486C-450C-4351-8034-5C715EAA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E:\BA-Daten\BA\Merkblätter und Vorlagen\_Praxis\AnleitungenDeckblatt\DHBWKAPraxis_7.dotx</Template>
  <TotalTime>0</TotalTime>
  <Pages>11</Pages>
  <Words>1346</Words>
  <Characters>8484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>.</Company>
  <LinksUpToDate>false</LinksUpToDate>
  <CharactersWithSpaces>9811</CharactersWithSpaces>
  <SharedDoc>false</SharedDoc>
  <HLinks>
    <vt:vector size="12" baseType="variant">
      <vt:variant>
        <vt:i4>7340148</vt:i4>
      </vt:variant>
      <vt:variant>
        <vt:i4>135</vt:i4>
      </vt:variant>
      <vt:variant>
        <vt:i4>0</vt:i4>
      </vt:variant>
      <vt:variant>
        <vt:i4>5</vt:i4>
      </vt:variant>
      <vt:variant>
        <vt:lpwstr>http://www.frankwestphal.de/ExtremeProgramming</vt:lpwstr>
      </vt:variant>
      <vt:variant>
        <vt:lpwstr/>
      </vt:variant>
      <vt:variant>
        <vt:i4>8126545</vt:i4>
      </vt:variant>
      <vt:variant>
        <vt:i4>99</vt:i4>
      </vt:variant>
      <vt:variant>
        <vt:i4>0</vt:i4>
      </vt:variant>
      <vt:variant>
        <vt:i4>5</vt:i4>
      </vt:variant>
      <vt:variant>
        <vt:lpwstr>http://www.ub.fu-berlin.de/service_neu/einfuehrung/bookmarks/zitieren.html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/>
  <dc:creator>Prof. Dr. Johannes Freudenmann</dc:creator>
  <cp:keywords/>
  <cp:lastModifiedBy>Fabian Schwickert</cp:lastModifiedBy>
  <cp:revision>15</cp:revision>
  <cp:lastPrinted>2021-03-17T16:34:00Z</cp:lastPrinted>
  <dcterms:created xsi:type="dcterms:W3CDTF">2021-03-17T17:29:00Z</dcterms:created>
  <dcterms:modified xsi:type="dcterms:W3CDTF">2022-03-09T09:50:00Z</dcterms:modified>
</cp:coreProperties>
</file>